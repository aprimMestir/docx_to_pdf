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382A5E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382A5E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382A5E" w:rsidRDefault="00382A5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382A5E" w:rsidRDefault="00382A5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382A5E" w:rsidRDefault="00382A5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382A5E" w:rsidRDefault="00382A5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382A5E" w:rsidRDefault="00382A5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382A5E" w:rsidRDefault="00382A5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382A5E" w:rsidRDefault="00382A5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382A5E" w:rsidRDefault="00382A5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382A5E" w:rsidRDefault="00382A5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382A5E" w:rsidRDefault="00382A5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382A5E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382A5E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382A5E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E33D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C86E33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34-Н-05321-ТР-УТ-5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E33D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382A5E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F37759">
        <w:rPr>
          <w:rFonts w:ascii="Arial Narrow" w:hAnsi="Arial Narrow"/>
        </w:rPr>
        <w:t xml:space="preserve">03.12.2024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382A5E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382A5E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86E33" w:rsidRPr="00C86E33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A3350" w:rsidRDefault="00CF3E1D" w:rsidP="00382A5E">
      <w:pPr>
        <w:spacing w:line="235" w:lineRule="auto"/>
        <w:jc w:val="both"/>
        <w:rPr>
          <w:rFonts w:ascii="Arial Narrow" w:hAnsi="Arial Narrow"/>
          <w:spacing w:val="-3"/>
        </w:rPr>
      </w:pPr>
      <w:r w:rsidRPr="00DA3350">
        <w:rPr>
          <w:rFonts w:ascii="Arial Narrow" w:hAnsi="Arial Narrow"/>
          <w:spacing w:val="-3"/>
        </w:rPr>
        <w:t>2.2. Адрес места нахождения и места осуществления деятельности работодателя:</w:t>
      </w:r>
      <w:r w:rsidRPr="00DA3350">
        <w:rPr>
          <w:rStyle w:val="aa"/>
          <w:rFonts w:ascii="Arial Narrow" w:hAnsi="Arial Narrow"/>
          <w:spacing w:val="-3"/>
        </w:rPr>
        <w:t xml:space="preserve"> </w:t>
      </w:r>
      <w:r w:rsidRPr="00DA3350">
        <w:rPr>
          <w:rStyle w:val="aa"/>
          <w:rFonts w:ascii="Arial Narrow" w:hAnsi="Arial Narrow"/>
          <w:spacing w:val="-3"/>
        </w:rPr>
        <w:fldChar w:fldCharType="begin"/>
      </w:r>
      <w:r w:rsidRPr="00DA3350">
        <w:rPr>
          <w:rStyle w:val="aa"/>
          <w:rFonts w:ascii="Arial Narrow" w:hAnsi="Arial Narrow"/>
          <w:spacing w:val="-3"/>
        </w:rPr>
        <w:instrText xml:space="preserve"> DOCVARIABLE rbtd_adr \* MERGEFORMAT </w:instrText>
      </w:r>
      <w:r w:rsidRPr="00DA3350">
        <w:rPr>
          <w:rStyle w:val="aa"/>
          <w:rFonts w:ascii="Arial Narrow" w:hAnsi="Arial Narrow"/>
          <w:spacing w:val="-3"/>
        </w:rPr>
        <w:fldChar w:fldCharType="separate"/>
      </w:r>
      <w:r w:rsidR="00C86E33" w:rsidRPr="00C86E33">
        <w:rPr>
          <w:rStyle w:val="aa"/>
          <w:rFonts w:ascii="Arial Narrow" w:hAnsi="Arial Narrow"/>
          <w:spacing w:val="-3"/>
        </w:rPr>
        <w:t xml:space="preserve">191025, г. Санкт-Петербург, пр-кт Невский, д. 90/92; 422550, Республика Татарстан (Татарстан), Зеленодольский р-н, г. Зеленодольск, ул. Гоголя, 50 </w:t>
      </w:r>
      <w:r w:rsidRPr="00DA3350">
        <w:rPr>
          <w:rStyle w:val="aa"/>
          <w:rFonts w:ascii="Arial Narrow" w:hAnsi="Arial Narrow"/>
          <w:spacing w:val="-3"/>
        </w:rPr>
        <w:fldChar w:fldCharType="end"/>
      </w:r>
    </w:p>
    <w:p w:rsidR="00CF3E1D" w:rsidRPr="00D63C77" w:rsidRDefault="00CF3E1D" w:rsidP="00382A5E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86E33" w:rsidRPr="00C86E33">
        <w:rPr>
          <w:rStyle w:val="aa"/>
          <w:rFonts w:ascii="Arial Narrow" w:hAnsi="Arial Narrow"/>
        </w:rPr>
        <w:t xml:space="preserve"> 12813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82A5E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382A5E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C86E33">
        <w:rPr>
          <w:rFonts w:ascii="Arial Narrow" w:hAnsi="Arial Narrow"/>
          <w:u w:val="single"/>
        </w:rPr>
        <w:t xml:space="preserve"> 6 12813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82A5E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86E33" w:rsidRPr="00C86E33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382A5E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86E33" w:rsidRPr="00C86E33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82A5E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382A5E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382A5E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382A5E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C86E33" w:rsidRPr="00C86E33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544"/>
        <w:gridCol w:w="1701"/>
        <w:gridCol w:w="3502"/>
      </w:tblGrid>
      <w:tr w:rsidR="00C64F6A" w:rsidRPr="00D63C77" w:rsidTr="00382A5E">
        <w:tc>
          <w:tcPr>
            <w:tcW w:w="2205" w:type="dxa"/>
            <w:vAlign w:val="center"/>
          </w:tcPr>
          <w:p w:rsidR="00C64F6A" w:rsidRPr="00D63C77" w:rsidRDefault="00C64F6A" w:rsidP="00382A5E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382A5E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544" w:type="dxa"/>
            <w:vAlign w:val="center"/>
          </w:tcPr>
          <w:p w:rsidR="00C64F6A" w:rsidRPr="00D63C77" w:rsidRDefault="00C64F6A" w:rsidP="00382A5E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01" w:type="dxa"/>
            <w:vAlign w:val="center"/>
          </w:tcPr>
          <w:p w:rsidR="00C64F6A" w:rsidRPr="00D63C77" w:rsidRDefault="00C64F6A" w:rsidP="00382A5E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382A5E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382A5E" w:rsidRPr="00D63C77" w:rsidTr="00382A5E">
        <w:tc>
          <w:tcPr>
            <w:tcW w:w="2205" w:type="dxa"/>
            <w:vAlign w:val="center"/>
          </w:tcPr>
          <w:p w:rsidR="00382A5E" w:rsidRPr="00D63C77" w:rsidRDefault="00382A5E" w:rsidP="00382A5E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382A5E" w:rsidRPr="00D63C77" w:rsidRDefault="00382A5E" w:rsidP="00382A5E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544" w:type="dxa"/>
            <w:vAlign w:val="center"/>
          </w:tcPr>
          <w:p w:rsidR="00382A5E" w:rsidRPr="00D63C77" w:rsidRDefault="00382A5E" w:rsidP="00382A5E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01" w:type="dxa"/>
            <w:vAlign w:val="center"/>
          </w:tcPr>
          <w:p w:rsidR="00382A5E" w:rsidRPr="00D63C77" w:rsidRDefault="00382A5E" w:rsidP="00382A5E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382A5E" w:rsidRPr="00D63C77" w:rsidRDefault="00382A5E" w:rsidP="00382A5E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382A5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382A5E" w:rsidRPr="00D63C77" w:rsidTr="00382A5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2A5E" w:rsidRPr="00D63C77" w:rsidRDefault="00382A5E" w:rsidP="00382A5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382A5E" w:rsidRPr="00D63C77" w:rsidRDefault="00382A5E" w:rsidP="00382A5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382A5E" w:rsidRPr="00D63C77" w:rsidTr="00382A5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2A5E" w:rsidRDefault="00382A5E" w:rsidP="00382A5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382A5E" w:rsidRDefault="00382A5E" w:rsidP="00382A5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C86E33" w:rsidRPr="00C86E33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243715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243715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5B131E" w:rsidP="007633D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33D7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DA3350" w:rsidRPr="00DA3350">
        <w:rPr>
          <w:rFonts w:ascii="Arial Narrow" w:hAnsi="Arial Narrow"/>
          <w:bCs/>
          <w:szCs w:val="22"/>
        </w:rPr>
        <w:t>-</w:t>
      </w:r>
      <w:r w:rsidR="00DA3350" w:rsidRPr="00DA3350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DA3350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382A5E" w:rsidTr="00382A5E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382A5E" w:rsidRDefault="00382A5E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382A5E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382A5E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382A5E" w:rsidRDefault="00382A5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382A5E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382A5E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382A5E" w:rsidRDefault="00382A5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382A5E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382A5E" w:rsidTr="00382A5E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382A5E" w:rsidRDefault="00382A5E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382A5E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382A5E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382A5E" w:rsidRDefault="00382A5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382A5E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382A5E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382A5E" w:rsidRDefault="00382A5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382A5E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E33DD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E33DD" w:rsidRPr="002E33DD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C86E33">
      <w:rPr>
        <w:rFonts w:ascii="Arial Narrow" w:hAnsi="Arial Narrow"/>
        <w:sz w:val="16"/>
        <w:szCs w:val="16"/>
      </w:rPr>
      <w:t>34-Н-05321-ТР-УТ-5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C86E33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6998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2813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B10DB94674464C11BD441A46A6C497AD"/>
    <w:docVar w:name="fill_date" w:val="18.03.2025"/>
    <w:docVar w:name="hlp" w:val="3"/>
    <w:docVar w:name="izm_date" w:val="03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34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550, Республика Татарстан (Татарстан), Зеленодольский р-н, г. Зеленодольск, ул. Гоголя, 50 "/>
    <w:docVar w:name="rbtd_adr1" w:val="191025, г. Санкт-Петербург, пр-кт Невский, д. 90/92"/>
    <w:docVar w:name="rbtd_adr2" w:val="422550, Республика Татарстан (Татарстан), Зеленодольский р-н, г. Зеленодольск, ул. Гоголя, 5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D68F0A46CA8D4E129F419FB6793C9E28"/>
    <w:docVar w:name="rm_id" w:val="34"/>
    <w:docVar w:name="rm_name" w:val=" Пекарь "/>
    <w:docVar w:name="rm_number" w:val=" 6 1281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228D"/>
    <w:rsid w:val="00025683"/>
    <w:rsid w:val="00032B92"/>
    <w:rsid w:val="00046815"/>
    <w:rsid w:val="0005566C"/>
    <w:rsid w:val="000633C8"/>
    <w:rsid w:val="00074C68"/>
    <w:rsid w:val="000A50C8"/>
    <w:rsid w:val="000C2998"/>
    <w:rsid w:val="000D1F5B"/>
    <w:rsid w:val="000D7196"/>
    <w:rsid w:val="000F6E02"/>
    <w:rsid w:val="000F786C"/>
    <w:rsid w:val="000F7DE7"/>
    <w:rsid w:val="001032B6"/>
    <w:rsid w:val="00110025"/>
    <w:rsid w:val="001105E7"/>
    <w:rsid w:val="0012088C"/>
    <w:rsid w:val="00120A19"/>
    <w:rsid w:val="00122EA0"/>
    <w:rsid w:val="00126C7C"/>
    <w:rsid w:val="00133EEE"/>
    <w:rsid w:val="001429B1"/>
    <w:rsid w:val="001607C8"/>
    <w:rsid w:val="00162AA3"/>
    <w:rsid w:val="00165088"/>
    <w:rsid w:val="00184FE0"/>
    <w:rsid w:val="001873B2"/>
    <w:rsid w:val="001B486A"/>
    <w:rsid w:val="001B51FD"/>
    <w:rsid w:val="001D6196"/>
    <w:rsid w:val="001D79FF"/>
    <w:rsid w:val="001F4D8D"/>
    <w:rsid w:val="002152BB"/>
    <w:rsid w:val="002177B3"/>
    <w:rsid w:val="00225F22"/>
    <w:rsid w:val="00234932"/>
    <w:rsid w:val="00243064"/>
    <w:rsid w:val="00243715"/>
    <w:rsid w:val="002503B4"/>
    <w:rsid w:val="00275E09"/>
    <w:rsid w:val="0027799B"/>
    <w:rsid w:val="0028201F"/>
    <w:rsid w:val="0028490F"/>
    <w:rsid w:val="00285303"/>
    <w:rsid w:val="00295449"/>
    <w:rsid w:val="002A6499"/>
    <w:rsid w:val="002D36F7"/>
    <w:rsid w:val="002D47AB"/>
    <w:rsid w:val="002D6B87"/>
    <w:rsid w:val="002E2D3A"/>
    <w:rsid w:val="002E33DD"/>
    <w:rsid w:val="002E55C6"/>
    <w:rsid w:val="00305B2F"/>
    <w:rsid w:val="00317A9B"/>
    <w:rsid w:val="00320BCC"/>
    <w:rsid w:val="003428A3"/>
    <w:rsid w:val="00354C09"/>
    <w:rsid w:val="00367816"/>
    <w:rsid w:val="00382A5E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74C5A"/>
    <w:rsid w:val="004835FB"/>
    <w:rsid w:val="00490432"/>
    <w:rsid w:val="004A47AD"/>
    <w:rsid w:val="004B0943"/>
    <w:rsid w:val="004C4DB2"/>
    <w:rsid w:val="004C6E55"/>
    <w:rsid w:val="004C7DCA"/>
    <w:rsid w:val="004D7492"/>
    <w:rsid w:val="004E0C63"/>
    <w:rsid w:val="004E24EB"/>
    <w:rsid w:val="00500674"/>
    <w:rsid w:val="0051742E"/>
    <w:rsid w:val="00543F27"/>
    <w:rsid w:val="00555A9F"/>
    <w:rsid w:val="005567CA"/>
    <w:rsid w:val="00563E94"/>
    <w:rsid w:val="0056490D"/>
    <w:rsid w:val="0057485F"/>
    <w:rsid w:val="00576095"/>
    <w:rsid w:val="005859B9"/>
    <w:rsid w:val="005A3A36"/>
    <w:rsid w:val="005B131E"/>
    <w:rsid w:val="005B2608"/>
    <w:rsid w:val="005B2B19"/>
    <w:rsid w:val="005B466C"/>
    <w:rsid w:val="005B7FE8"/>
    <w:rsid w:val="005C0A9A"/>
    <w:rsid w:val="005F2BFA"/>
    <w:rsid w:val="00625165"/>
    <w:rsid w:val="00636228"/>
    <w:rsid w:val="0066103E"/>
    <w:rsid w:val="00663B5C"/>
    <w:rsid w:val="00674E86"/>
    <w:rsid w:val="0069682B"/>
    <w:rsid w:val="006B50A8"/>
    <w:rsid w:val="006C28B3"/>
    <w:rsid w:val="007049EB"/>
    <w:rsid w:val="00710271"/>
    <w:rsid w:val="00717C9F"/>
    <w:rsid w:val="00717D12"/>
    <w:rsid w:val="00745D40"/>
    <w:rsid w:val="00745D94"/>
    <w:rsid w:val="00747025"/>
    <w:rsid w:val="0076042D"/>
    <w:rsid w:val="007633D7"/>
    <w:rsid w:val="00794E17"/>
    <w:rsid w:val="00795227"/>
    <w:rsid w:val="007A4C5E"/>
    <w:rsid w:val="007A79CE"/>
    <w:rsid w:val="007C5629"/>
    <w:rsid w:val="007D1852"/>
    <w:rsid w:val="007D2B91"/>
    <w:rsid w:val="007D2CEA"/>
    <w:rsid w:val="007E170B"/>
    <w:rsid w:val="007E7F3C"/>
    <w:rsid w:val="0080327B"/>
    <w:rsid w:val="008227DF"/>
    <w:rsid w:val="0082298B"/>
    <w:rsid w:val="0083712B"/>
    <w:rsid w:val="00856253"/>
    <w:rsid w:val="00874D5D"/>
    <w:rsid w:val="0087601F"/>
    <w:rsid w:val="00883461"/>
    <w:rsid w:val="008835DE"/>
    <w:rsid w:val="008A6DDF"/>
    <w:rsid w:val="008C0FF9"/>
    <w:rsid w:val="008C4BC5"/>
    <w:rsid w:val="008C739D"/>
    <w:rsid w:val="008D5F6D"/>
    <w:rsid w:val="008E211A"/>
    <w:rsid w:val="008E47AD"/>
    <w:rsid w:val="008E54B1"/>
    <w:rsid w:val="008E68DE"/>
    <w:rsid w:val="008E7ACC"/>
    <w:rsid w:val="008F10D4"/>
    <w:rsid w:val="0090588D"/>
    <w:rsid w:val="00912C88"/>
    <w:rsid w:val="0092778A"/>
    <w:rsid w:val="00934AFC"/>
    <w:rsid w:val="009361D4"/>
    <w:rsid w:val="00942BA9"/>
    <w:rsid w:val="009446BA"/>
    <w:rsid w:val="00951850"/>
    <w:rsid w:val="00967790"/>
    <w:rsid w:val="00990A54"/>
    <w:rsid w:val="009A33AB"/>
    <w:rsid w:val="009C3A2C"/>
    <w:rsid w:val="009D5FA5"/>
    <w:rsid w:val="00A12349"/>
    <w:rsid w:val="00A36593"/>
    <w:rsid w:val="00A910B7"/>
    <w:rsid w:val="00A91908"/>
    <w:rsid w:val="00A91D2F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612FD"/>
    <w:rsid w:val="00B95FC2"/>
    <w:rsid w:val="00BA5029"/>
    <w:rsid w:val="00BA6A01"/>
    <w:rsid w:val="00BA735C"/>
    <w:rsid w:val="00BC2F3C"/>
    <w:rsid w:val="00BD6686"/>
    <w:rsid w:val="00BE15DF"/>
    <w:rsid w:val="00BE5E68"/>
    <w:rsid w:val="00BF498E"/>
    <w:rsid w:val="00C02721"/>
    <w:rsid w:val="00C027F5"/>
    <w:rsid w:val="00C3083C"/>
    <w:rsid w:val="00C32F50"/>
    <w:rsid w:val="00C64F6A"/>
    <w:rsid w:val="00C811DF"/>
    <w:rsid w:val="00C86E33"/>
    <w:rsid w:val="00CA2270"/>
    <w:rsid w:val="00CA6993"/>
    <w:rsid w:val="00CC4BCA"/>
    <w:rsid w:val="00CD35C3"/>
    <w:rsid w:val="00CE3307"/>
    <w:rsid w:val="00CE567D"/>
    <w:rsid w:val="00CF370E"/>
    <w:rsid w:val="00CF3E1D"/>
    <w:rsid w:val="00CF751E"/>
    <w:rsid w:val="00D26F57"/>
    <w:rsid w:val="00D3331D"/>
    <w:rsid w:val="00D55706"/>
    <w:rsid w:val="00D63995"/>
    <w:rsid w:val="00D63C77"/>
    <w:rsid w:val="00D64E70"/>
    <w:rsid w:val="00D65F01"/>
    <w:rsid w:val="00D67A6A"/>
    <w:rsid w:val="00D74283"/>
    <w:rsid w:val="00D76DF8"/>
    <w:rsid w:val="00DA3350"/>
    <w:rsid w:val="00DB4E49"/>
    <w:rsid w:val="00DB5302"/>
    <w:rsid w:val="00DD6B1F"/>
    <w:rsid w:val="00DF1059"/>
    <w:rsid w:val="00DF12CB"/>
    <w:rsid w:val="00DF3DC6"/>
    <w:rsid w:val="00DF6A0B"/>
    <w:rsid w:val="00E124F4"/>
    <w:rsid w:val="00E22A3C"/>
    <w:rsid w:val="00E22EB0"/>
    <w:rsid w:val="00E36337"/>
    <w:rsid w:val="00E60332"/>
    <w:rsid w:val="00E8326A"/>
    <w:rsid w:val="00E9369F"/>
    <w:rsid w:val="00E94421"/>
    <w:rsid w:val="00EA7FF7"/>
    <w:rsid w:val="00EB72AD"/>
    <w:rsid w:val="00EC37A1"/>
    <w:rsid w:val="00EC75A0"/>
    <w:rsid w:val="00ED338F"/>
    <w:rsid w:val="00EE2799"/>
    <w:rsid w:val="00EF04CF"/>
    <w:rsid w:val="00EF3596"/>
    <w:rsid w:val="00EF3DC4"/>
    <w:rsid w:val="00F17946"/>
    <w:rsid w:val="00F2045E"/>
    <w:rsid w:val="00F31233"/>
    <w:rsid w:val="00F35D04"/>
    <w:rsid w:val="00F37759"/>
    <w:rsid w:val="00F74CCB"/>
    <w:rsid w:val="00F76072"/>
    <w:rsid w:val="00F7667A"/>
    <w:rsid w:val="00FB001B"/>
    <w:rsid w:val="00FB45CF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9985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83</cp:revision>
  <dcterms:created xsi:type="dcterms:W3CDTF">2025-01-01T19:19:00Z</dcterms:created>
  <dcterms:modified xsi:type="dcterms:W3CDTF">2025-03-17T10:13:00Z</dcterms:modified>
</cp:coreProperties>
</file>