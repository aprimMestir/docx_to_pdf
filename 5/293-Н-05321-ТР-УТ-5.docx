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369DE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369DE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369DE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369DE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369DE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E00C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FD50AC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293-Н-05321-ТР-УТ-5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E00C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932AD2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7369D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D50AC" w:rsidRPr="00FD50AC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369D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D50AC" w:rsidRPr="00FD50AC">
        <w:rPr>
          <w:rStyle w:val="aa"/>
          <w:rFonts w:ascii="Arial Narrow" w:hAnsi="Arial Narrow"/>
        </w:rPr>
        <w:t xml:space="preserve">191025, г. Санкт-Петербург, пр-кт Невский, д. 90/92; 420054, Республика Татарстан (Татарстан), г. Казань, ул. Модельная, дом 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369D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D50AC" w:rsidRPr="00FD50AC">
        <w:rPr>
          <w:rStyle w:val="aa"/>
          <w:rFonts w:ascii="Arial Narrow" w:hAnsi="Arial Narrow"/>
        </w:rPr>
        <w:t xml:space="preserve"> 15252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FD50AC">
        <w:rPr>
          <w:rFonts w:ascii="Arial Narrow" w:hAnsi="Arial Narrow"/>
          <w:u w:val="single"/>
        </w:rPr>
        <w:t xml:space="preserve"> 6 15252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D50AC" w:rsidRPr="00FD50AC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D50AC" w:rsidRPr="00FD50AC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FD50AC" w:rsidRPr="00FD50AC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7369DE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369DE" w:rsidRPr="00D63C77" w:rsidTr="007369DE">
        <w:tc>
          <w:tcPr>
            <w:tcW w:w="2205" w:type="dxa"/>
            <w:vAlign w:val="center"/>
          </w:tcPr>
          <w:p w:rsidR="007369DE" w:rsidRPr="00D63C77" w:rsidRDefault="007369DE" w:rsidP="007369DE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369DE" w:rsidRPr="00D63C77" w:rsidRDefault="007369D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369DE" w:rsidRPr="00D63C77" w:rsidRDefault="007369D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7369DE" w:rsidRPr="00D63C77" w:rsidRDefault="007369D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7369DE" w:rsidRPr="00D63C77" w:rsidRDefault="007369D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369D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369DE" w:rsidRPr="00D63C77" w:rsidTr="007369D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69DE" w:rsidRPr="00D63C77" w:rsidRDefault="007369DE" w:rsidP="007369D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369DE" w:rsidRPr="00D63C77" w:rsidRDefault="007369DE" w:rsidP="007369D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369DE" w:rsidRPr="00D63C77" w:rsidTr="007369D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69DE" w:rsidRDefault="007369DE" w:rsidP="007369D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369DE" w:rsidRDefault="007369DE" w:rsidP="007369D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FD50AC" w:rsidRPr="00FD50AC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7369DE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7369DE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7369DE" w:rsidP="0012088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019EF" w:rsidRPr="00C019EF">
        <w:rPr>
          <w:rFonts w:ascii="Arial Narrow" w:hAnsi="Arial Narrow"/>
          <w:bCs/>
          <w:szCs w:val="22"/>
        </w:rPr>
        <w:t>-</w:t>
      </w:r>
      <w:r w:rsidR="00C019EF" w:rsidRPr="00C019EF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019EF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369DE" w:rsidTr="007369DE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369DE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369DE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369DE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369DE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369DE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369DE" w:rsidTr="007369DE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369DE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369DE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369DE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369DE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369DE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E00CE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E00CE" w:rsidRPr="006E00CE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FD50AC">
      <w:rPr>
        <w:rFonts w:ascii="Arial Narrow" w:hAnsi="Arial Narrow"/>
        <w:sz w:val="16"/>
        <w:szCs w:val="16"/>
      </w:rPr>
      <w:t>293-Н-05321-ТР-УТ-5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FD50AC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5252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9E2663AC3A5F44D7A3452DDB105FA21F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93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4, Республика Татарстан (Татарстан), г. Казань, ул. Модельная, дом 2 "/>
    <w:docVar w:name="rbtd_adr1" w:val="191025, г. Санкт-Петербург, пр-кт Невский, д. 90/92"/>
    <w:docVar w:name="rbtd_adr2" w:val="420054, Республика Татарстан (Татарстан), г. Казань, ул. Модельная, дом 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97E2AF2CDEA456DB925F6A6FC81E83C"/>
    <w:docVar w:name="rm_id" w:val="296"/>
    <w:docVar w:name="rm_name" w:val=" Пекарь "/>
    <w:docVar w:name="rm_number" w:val=" 6 1525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A46A6"/>
    <w:rsid w:val="000C2998"/>
    <w:rsid w:val="000D1F5B"/>
    <w:rsid w:val="000D7196"/>
    <w:rsid w:val="000F6E02"/>
    <w:rsid w:val="000F7DE7"/>
    <w:rsid w:val="001048B3"/>
    <w:rsid w:val="00110025"/>
    <w:rsid w:val="001105E7"/>
    <w:rsid w:val="0012088C"/>
    <w:rsid w:val="00120A19"/>
    <w:rsid w:val="00122EA0"/>
    <w:rsid w:val="00126C7C"/>
    <w:rsid w:val="00135ECE"/>
    <w:rsid w:val="001429B1"/>
    <w:rsid w:val="00146805"/>
    <w:rsid w:val="001607C8"/>
    <w:rsid w:val="00162AA3"/>
    <w:rsid w:val="00165088"/>
    <w:rsid w:val="00165641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503B4"/>
    <w:rsid w:val="00275E09"/>
    <w:rsid w:val="0028490F"/>
    <w:rsid w:val="00285303"/>
    <w:rsid w:val="00295449"/>
    <w:rsid w:val="002A6499"/>
    <w:rsid w:val="002D6B87"/>
    <w:rsid w:val="002E2D3A"/>
    <w:rsid w:val="002E55C6"/>
    <w:rsid w:val="00305B2F"/>
    <w:rsid w:val="00317A9B"/>
    <w:rsid w:val="003278A0"/>
    <w:rsid w:val="003428A3"/>
    <w:rsid w:val="00354C09"/>
    <w:rsid w:val="00367816"/>
    <w:rsid w:val="003876C3"/>
    <w:rsid w:val="00392C31"/>
    <w:rsid w:val="0039417C"/>
    <w:rsid w:val="003C24DB"/>
    <w:rsid w:val="003C5682"/>
    <w:rsid w:val="003D051F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5C02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5165"/>
    <w:rsid w:val="00636228"/>
    <w:rsid w:val="006609C2"/>
    <w:rsid w:val="0066103E"/>
    <w:rsid w:val="00674E86"/>
    <w:rsid w:val="00684DAE"/>
    <w:rsid w:val="0069682B"/>
    <w:rsid w:val="006C28B3"/>
    <w:rsid w:val="006E00CE"/>
    <w:rsid w:val="007049EB"/>
    <w:rsid w:val="00710271"/>
    <w:rsid w:val="00717C9F"/>
    <w:rsid w:val="007369DE"/>
    <w:rsid w:val="00745D40"/>
    <w:rsid w:val="00745D94"/>
    <w:rsid w:val="00747025"/>
    <w:rsid w:val="0076042D"/>
    <w:rsid w:val="00794E17"/>
    <w:rsid w:val="007A49ED"/>
    <w:rsid w:val="007A4C5E"/>
    <w:rsid w:val="007A79CE"/>
    <w:rsid w:val="007C5629"/>
    <w:rsid w:val="007D1852"/>
    <w:rsid w:val="007D2CEA"/>
    <w:rsid w:val="007E170B"/>
    <w:rsid w:val="007E7F3C"/>
    <w:rsid w:val="007F67B1"/>
    <w:rsid w:val="0080327B"/>
    <w:rsid w:val="0083712B"/>
    <w:rsid w:val="00856253"/>
    <w:rsid w:val="008746EF"/>
    <w:rsid w:val="0087601F"/>
    <w:rsid w:val="00883461"/>
    <w:rsid w:val="008835DE"/>
    <w:rsid w:val="008914E1"/>
    <w:rsid w:val="008A0764"/>
    <w:rsid w:val="008C4BC5"/>
    <w:rsid w:val="008C739D"/>
    <w:rsid w:val="008D5F6D"/>
    <w:rsid w:val="008E47AD"/>
    <w:rsid w:val="008E68DE"/>
    <w:rsid w:val="008E7ACC"/>
    <w:rsid w:val="0090588D"/>
    <w:rsid w:val="0092778A"/>
    <w:rsid w:val="00932AD2"/>
    <w:rsid w:val="009361D4"/>
    <w:rsid w:val="009446BA"/>
    <w:rsid w:val="00951850"/>
    <w:rsid w:val="00967790"/>
    <w:rsid w:val="009A33AB"/>
    <w:rsid w:val="009B7677"/>
    <w:rsid w:val="009C3A2C"/>
    <w:rsid w:val="009D5FA5"/>
    <w:rsid w:val="009F2DD6"/>
    <w:rsid w:val="00A12349"/>
    <w:rsid w:val="00A36593"/>
    <w:rsid w:val="00A8063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19EF"/>
    <w:rsid w:val="00C02721"/>
    <w:rsid w:val="00C027F5"/>
    <w:rsid w:val="00C3083C"/>
    <w:rsid w:val="00C31834"/>
    <w:rsid w:val="00C64F6A"/>
    <w:rsid w:val="00CA6993"/>
    <w:rsid w:val="00CC4BCA"/>
    <w:rsid w:val="00CD35C3"/>
    <w:rsid w:val="00CE3307"/>
    <w:rsid w:val="00CE567D"/>
    <w:rsid w:val="00CF370E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8326A"/>
    <w:rsid w:val="00E93B5E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517E9"/>
    <w:rsid w:val="00F70869"/>
    <w:rsid w:val="00F74CCB"/>
    <w:rsid w:val="00F76072"/>
    <w:rsid w:val="00FB001B"/>
    <w:rsid w:val="00FC4076"/>
    <w:rsid w:val="00FD13E4"/>
    <w:rsid w:val="00FD2BA8"/>
    <w:rsid w:val="00FD50AC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1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6</TotalTime>
  <Pages>2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50</cp:revision>
  <dcterms:created xsi:type="dcterms:W3CDTF">2025-01-01T19:19:00Z</dcterms:created>
  <dcterms:modified xsi:type="dcterms:W3CDTF">2025-03-17T10:17:00Z</dcterms:modified>
</cp:coreProperties>
</file>