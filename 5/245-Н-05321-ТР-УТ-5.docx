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1D7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92D8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21D7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14A33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2D80" w:rsidRPr="00392D8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2D80" w:rsidRPr="00392D80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16, помещения 1001,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2D80" w:rsidRPr="00392D80">
        <w:rPr>
          <w:rStyle w:val="aa"/>
          <w:rFonts w:ascii="Arial Narrow" w:hAnsi="Arial Narrow"/>
        </w:rPr>
        <w:t xml:space="preserve"> 13537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92D80">
        <w:rPr>
          <w:rFonts w:ascii="Arial Narrow" w:hAnsi="Arial Narrow"/>
          <w:u w:val="single"/>
        </w:rPr>
        <w:t xml:space="preserve"> 7 13537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2D80" w:rsidRPr="00392D80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92D80" w:rsidRPr="00392D8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92D80" w:rsidRPr="00392D8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92D80" w:rsidRPr="00392D8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92D80" w:rsidRPr="00392D80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392D80" w:rsidP="00032B92">
      <w:pPr>
        <w:jc w:val="both"/>
        <w:rPr>
          <w:rFonts w:ascii="Arial Narrow" w:hAnsi="Arial Narrow"/>
        </w:rPr>
      </w:pPr>
      <w:r w:rsidRPr="00392D80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635CE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635CE1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5CE1" w:rsidRPr="00635CE1">
        <w:rPr>
          <w:rFonts w:ascii="Arial Narrow" w:hAnsi="Arial Narrow"/>
          <w:bCs/>
          <w:szCs w:val="22"/>
        </w:rPr>
        <w:t>-</w:t>
      </w:r>
      <w:r w:rsidR="00635CE1" w:rsidRPr="00635CE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35CE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1D7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21D75" w:rsidRPr="00021D7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92D80">
      <w:rPr>
        <w:rFonts w:ascii="Arial Narrow" w:hAnsi="Arial Narrow"/>
        <w:sz w:val="16"/>
        <w:szCs w:val="16"/>
      </w:rPr>
      <w:t>245-Н-05321-ТР-УТ-5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92D8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37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3C89F271D3C4359B8049BE2B9B0463F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5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6, помещения 1001, 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6, помещения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413A655774844C696BD817AEFA9291D"/>
    <w:docVar w:name="rm_id" w:val="248"/>
    <w:docVar w:name="rm_name" w:val=" Сборщик заказов "/>
    <w:docVar w:name="rm_number" w:val=" 7 1353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1D75"/>
    <w:rsid w:val="00022334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2B91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2D80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D77C5"/>
    <w:rsid w:val="005E46BF"/>
    <w:rsid w:val="005E50EE"/>
    <w:rsid w:val="005E7D93"/>
    <w:rsid w:val="005F1161"/>
    <w:rsid w:val="005F2BFA"/>
    <w:rsid w:val="00635CE1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201F5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14A33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627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39</cp:revision>
  <dcterms:created xsi:type="dcterms:W3CDTF">2025-01-03T17:10:00Z</dcterms:created>
  <dcterms:modified xsi:type="dcterms:W3CDTF">2025-03-17T10:16:00Z</dcterms:modified>
</cp:coreProperties>
</file>