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54642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54642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54642" w:rsidRDefault="0025464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54642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54642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54642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266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D37C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266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D4AA4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D37C6" w:rsidRPr="002D37C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254642" w:rsidRDefault="00CF3E1D" w:rsidP="00457AA9">
      <w:pPr>
        <w:jc w:val="both"/>
        <w:rPr>
          <w:rFonts w:ascii="Arial Narrow" w:hAnsi="Arial Narrow"/>
          <w:spacing w:val="-3"/>
        </w:rPr>
      </w:pPr>
      <w:r w:rsidRPr="00254642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254642">
        <w:rPr>
          <w:rStyle w:val="aa"/>
          <w:rFonts w:ascii="Arial Narrow" w:hAnsi="Arial Narrow"/>
          <w:spacing w:val="-3"/>
        </w:rPr>
        <w:t xml:space="preserve"> </w:t>
      </w:r>
      <w:r w:rsidRPr="00254642">
        <w:rPr>
          <w:rStyle w:val="aa"/>
          <w:rFonts w:ascii="Arial Narrow" w:hAnsi="Arial Narrow"/>
          <w:spacing w:val="-3"/>
        </w:rPr>
        <w:fldChar w:fldCharType="begin"/>
      </w:r>
      <w:r w:rsidRPr="00254642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254642">
        <w:rPr>
          <w:rStyle w:val="aa"/>
          <w:rFonts w:ascii="Arial Narrow" w:hAnsi="Arial Narrow"/>
          <w:spacing w:val="-3"/>
        </w:rPr>
        <w:fldChar w:fldCharType="separate"/>
      </w:r>
      <w:r w:rsidR="002D37C6" w:rsidRPr="002D37C6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254642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D37C6" w:rsidRPr="002D37C6">
        <w:rPr>
          <w:rStyle w:val="aa"/>
          <w:rFonts w:ascii="Arial Narrow" w:hAnsi="Arial Narrow"/>
        </w:rPr>
        <w:t xml:space="preserve"> 12813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D37C6">
        <w:rPr>
          <w:rFonts w:ascii="Arial Narrow" w:hAnsi="Arial Narrow"/>
          <w:u w:val="single"/>
        </w:rPr>
        <w:t xml:space="preserve"> 2 12813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D37C6" w:rsidRPr="002D37C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D37C6" w:rsidRPr="002D37C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D37C6" w:rsidRPr="002D37C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254642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54642" w:rsidRPr="00D63C77" w:rsidTr="00254642">
        <w:tc>
          <w:tcPr>
            <w:tcW w:w="2204" w:type="dxa"/>
            <w:vAlign w:val="center"/>
          </w:tcPr>
          <w:p w:rsidR="00254642" w:rsidRPr="00D63C77" w:rsidRDefault="00254642" w:rsidP="00254642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54642" w:rsidRPr="00D63C77" w:rsidRDefault="0025464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54642" w:rsidRPr="00D63C77" w:rsidRDefault="0025464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254642" w:rsidRPr="00D63C77" w:rsidRDefault="0025464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254642" w:rsidRPr="00D63C77" w:rsidRDefault="00254642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5464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54642" w:rsidRPr="00D63C77" w:rsidTr="0025464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642" w:rsidRPr="00D63C77" w:rsidRDefault="00254642" w:rsidP="0025464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54642" w:rsidRPr="00D63C77" w:rsidRDefault="00254642" w:rsidP="0025464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54642" w:rsidRPr="00D63C77" w:rsidTr="0025464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642" w:rsidRDefault="00254642" w:rsidP="0025464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54642" w:rsidRDefault="00254642" w:rsidP="0025464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D37C6" w:rsidRPr="002D37C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5464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74158">
              <w:rPr>
                <w:rFonts w:ascii="Arial Narrow" w:hAnsi="Arial Narrow"/>
              </w:rPr>
              <w:t>4</w:t>
            </w:r>
            <w:r w:rsidR="00254642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4642" w:rsidRPr="00254642">
        <w:rPr>
          <w:rFonts w:ascii="Arial Narrow" w:hAnsi="Arial Narrow"/>
          <w:bCs/>
          <w:szCs w:val="22"/>
        </w:rPr>
        <w:t>-</w:t>
      </w:r>
      <w:r w:rsidR="00254642" w:rsidRPr="0025464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464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54642" w:rsidTr="0025464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5464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54642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5464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54642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5464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54642" w:rsidTr="00254642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5464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54642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5464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54642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54642" w:rsidRDefault="0025464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5464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266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2664" w:rsidRPr="0035266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D37C6">
      <w:rPr>
        <w:rFonts w:ascii="Arial Narrow" w:hAnsi="Arial Narrow"/>
        <w:sz w:val="16"/>
        <w:szCs w:val="16"/>
      </w:rPr>
      <w:t>33-Н-05321-ТР-УТ-5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D37C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81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497AB65A3434C559CF81EA6099296AC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FDC8836BAE9477089F1F1ADF2ECF351"/>
    <w:docVar w:name="rm_id" w:val="33"/>
    <w:docVar w:name="rm_name" w:val=" Администратор "/>
    <w:docVar w:name="rm_number" w:val=" 2 1281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41E3"/>
    <w:rsid w:val="00025683"/>
    <w:rsid w:val="00032B92"/>
    <w:rsid w:val="00046815"/>
    <w:rsid w:val="0005566C"/>
    <w:rsid w:val="000633C8"/>
    <w:rsid w:val="000C2998"/>
    <w:rsid w:val="000C334E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54642"/>
    <w:rsid w:val="00275E09"/>
    <w:rsid w:val="0028490F"/>
    <w:rsid w:val="00295449"/>
    <w:rsid w:val="002A6499"/>
    <w:rsid w:val="002D37C6"/>
    <w:rsid w:val="002D6B87"/>
    <w:rsid w:val="002E2D3A"/>
    <w:rsid w:val="002E55C6"/>
    <w:rsid w:val="00305B2F"/>
    <w:rsid w:val="00317A9B"/>
    <w:rsid w:val="00352664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1989"/>
    <w:rsid w:val="00640CFB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6042D"/>
    <w:rsid w:val="00780C3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1B4A"/>
    <w:rsid w:val="00BD4AA4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6141F"/>
    <w:rsid w:val="00F74158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17</cp:revision>
  <dcterms:created xsi:type="dcterms:W3CDTF">2025-01-02T07:58:00Z</dcterms:created>
  <dcterms:modified xsi:type="dcterms:W3CDTF">2025-03-17T10:13:00Z</dcterms:modified>
</cp:coreProperties>
</file>