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69B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94FB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69B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616AB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4FB4" w:rsidRPr="00394FB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4FB4" w:rsidRPr="00394FB4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Тунакова, дом 45 корпус 1, помещения 1,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4FB4" w:rsidRPr="00394FB4">
        <w:rPr>
          <w:rStyle w:val="aa"/>
          <w:rFonts w:ascii="Arial Narrow" w:hAnsi="Arial Narrow"/>
        </w:rPr>
        <w:t xml:space="preserve"> 13072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94FB4">
        <w:rPr>
          <w:rFonts w:ascii="Arial Narrow" w:hAnsi="Arial Narrow"/>
          <w:u w:val="single"/>
        </w:rPr>
        <w:t xml:space="preserve"> 2 13072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4FB4" w:rsidRPr="00394FB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4FB4" w:rsidRPr="00394FB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94FB4" w:rsidRPr="00394FB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94FB4" w:rsidRPr="00394FB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44BA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444BAF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4BAF" w:rsidRPr="00444BAF">
        <w:rPr>
          <w:rFonts w:ascii="Arial Narrow" w:hAnsi="Arial Narrow"/>
          <w:bCs/>
          <w:szCs w:val="22"/>
        </w:rPr>
        <w:t>-</w:t>
      </w:r>
      <w:r w:rsidR="00444BAF" w:rsidRPr="00444BA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4BA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69B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69B9" w:rsidRPr="001369B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94FB4">
      <w:rPr>
        <w:rFonts w:ascii="Arial Narrow" w:hAnsi="Arial Narrow"/>
        <w:sz w:val="16"/>
        <w:szCs w:val="16"/>
      </w:rPr>
      <w:t>130-Н-05321-ТР-УТ-5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94FB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7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43F93A3BB2F4E2A822534CE40564DD8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Тунакова, дом 45 корпус 1, помещения 1, 2 "/>
    <w:docVar w:name="rbtd_adr1" w:val="191025, г. Санкт-Петербург, пр-кт Невский, д. 90/92"/>
    <w:docVar w:name="rbtd_adr2" w:val="420080, Республика Татарстан (Татарстан), г. Казань, ул. Тунакова, дом 45 корпус 1, помещения 1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0B45BD29864471AAFBB2C2D032B0454"/>
    <w:docVar w:name="rm_id" w:val="130"/>
    <w:docVar w:name="rm_name" w:val=" Администратор "/>
    <w:docVar w:name="rm_number" w:val=" 2 130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9B9"/>
    <w:rsid w:val="00136CC9"/>
    <w:rsid w:val="001429B1"/>
    <w:rsid w:val="00157945"/>
    <w:rsid w:val="001607C8"/>
    <w:rsid w:val="001616AB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94FB4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4BAF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14B24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53BD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2025-01-02T07:58:00Z</dcterms:created>
  <dcterms:modified xsi:type="dcterms:W3CDTF">2025-03-17T10:14:00Z</dcterms:modified>
</cp:coreProperties>
</file>