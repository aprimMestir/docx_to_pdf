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EC6CA1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EC6CA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EC6CA1" w:rsidRDefault="00EC6CA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EC6CA1" w:rsidRDefault="00EC6CA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EC6CA1" w:rsidRDefault="00EC6CA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EC6CA1" w:rsidRDefault="00EC6CA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EC6CA1" w:rsidRDefault="00EC6CA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EC6CA1" w:rsidRDefault="00EC6CA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EC6CA1" w:rsidRDefault="00EC6CA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EC6CA1" w:rsidRDefault="00EC6CA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EC6CA1" w:rsidRDefault="00EC6CA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EC6CA1" w:rsidRDefault="00EC6CA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EC6CA1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C6CA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C6CA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8689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E71F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8689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EC6CA1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3B5A5C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EC6CA1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EC6CA1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E71F1" w:rsidRPr="00CE71F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EC6CA1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E71F1" w:rsidRPr="00CE71F1">
        <w:rPr>
          <w:rStyle w:val="aa"/>
          <w:rFonts w:ascii="Arial Narrow" w:hAnsi="Arial Narrow"/>
        </w:rPr>
        <w:t xml:space="preserve">191025, г. Санкт-Петербург, пр-кт Невский, д. 90/92; 422524, Республика Татарстан (Татарстан), Зеленодольский р-н, с. Большие Ключи, ул. Волостнова, 22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EC6CA1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E71F1" w:rsidRPr="00CE71F1">
        <w:rPr>
          <w:rStyle w:val="aa"/>
          <w:rFonts w:ascii="Arial Narrow" w:hAnsi="Arial Narrow"/>
        </w:rPr>
        <w:t xml:space="preserve"> 13567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EC6CA1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EC6CA1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E71F1">
        <w:rPr>
          <w:rFonts w:ascii="Arial Narrow" w:hAnsi="Arial Narrow"/>
          <w:u w:val="single"/>
        </w:rPr>
        <w:t xml:space="preserve"> 8 13567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EC6CA1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E71F1" w:rsidRPr="00CE71F1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EC6CA1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E71F1" w:rsidRPr="00CE71F1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EC6CA1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EC6CA1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EC6CA1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EC6CA1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E71F1" w:rsidRPr="00CE71F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EC6CA1">
        <w:tc>
          <w:tcPr>
            <w:tcW w:w="2205" w:type="dxa"/>
            <w:vAlign w:val="center"/>
          </w:tcPr>
          <w:p w:rsidR="00C64F6A" w:rsidRPr="00D63C77" w:rsidRDefault="00C64F6A" w:rsidP="00EC6CA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EC6CA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EC6CA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EC6CA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EC6CA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EC6CA1" w:rsidRPr="00D63C77" w:rsidTr="00EC6CA1">
        <w:tc>
          <w:tcPr>
            <w:tcW w:w="2205" w:type="dxa"/>
            <w:vAlign w:val="center"/>
          </w:tcPr>
          <w:p w:rsidR="00EC6CA1" w:rsidRPr="00D63C77" w:rsidRDefault="00EC6CA1" w:rsidP="00EC6CA1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EC6CA1" w:rsidRPr="00D63C77" w:rsidRDefault="00EC6CA1" w:rsidP="00EC6CA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EC6CA1" w:rsidRPr="00D63C77" w:rsidRDefault="00EC6CA1" w:rsidP="00EC6CA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EC6CA1" w:rsidRPr="00D63C77" w:rsidRDefault="00EC6CA1" w:rsidP="00EC6CA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EC6CA1" w:rsidRPr="00D63C77" w:rsidRDefault="00EC6CA1" w:rsidP="00EC6CA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EC6CA1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EC6CA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EC6CA1" w:rsidRPr="00D63C77" w:rsidTr="00EC6CA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6CA1" w:rsidRPr="00D63C77" w:rsidRDefault="00EC6CA1" w:rsidP="00EC6C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EC6CA1" w:rsidRPr="00D63C77" w:rsidRDefault="00EC6CA1" w:rsidP="00EC6CA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EC6CA1" w:rsidRPr="00D63C77" w:rsidTr="00EC6CA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6CA1" w:rsidRDefault="00EC6CA1" w:rsidP="00EC6C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EC6CA1" w:rsidRDefault="00EC6CA1" w:rsidP="00EC6CA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E71F1" w:rsidRPr="00CE71F1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EC6CA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EC6CA1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EC6CA1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C6CA1" w:rsidRPr="00EC6CA1">
        <w:rPr>
          <w:rFonts w:ascii="Arial Narrow" w:hAnsi="Arial Narrow"/>
          <w:bCs/>
          <w:szCs w:val="22"/>
        </w:rPr>
        <w:t>-</w:t>
      </w:r>
      <w:r w:rsidR="00EC6CA1" w:rsidRPr="00EC6CA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C6CA1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EC6CA1" w:rsidTr="00EC6CA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EC6CA1" w:rsidRDefault="00EC6CA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EC6CA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C6CA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C6CA1" w:rsidRDefault="00EC6CA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C6CA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C6CA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C6CA1" w:rsidRDefault="00EC6CA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C6CA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EC6CA1" w:rsidTr="00EC6CA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EC6CA1" w:rsidRDefault="00EC6CA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EC6CA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EC6CA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EC6CA1" w:rsidRDefault="00EC6CA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C6CA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EC6CA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EC6CA1" w:rsidRDefault="00EC6CA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C6CA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8689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86893" w:rsidRPr="0078689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E71F1">
      <w:rPr>
        <w:rFonts w:ascii="Arial Narrow" w:hAnsi="Arial Narrow"/>
        <w:sz w:val="16"/>
        <w:szCs w:val="16"/>
      </w:rPr>
      <w:t>39-Н-05321-ТР-УТ-5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E71F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567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E2B3567527149F186BE31EF92E702D7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9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24, Республика Татарстан (Татарстан), Зеленодольский р-н, с. Большие Ключи, ул. Волостнова, 22 "/>
    <w:docVar w:name="rbtd_adr1" w:val="191025, г. Санкт-Петербург, пр-кт Невский, д. 90/92"/>
    <w:docVar w:name="rbtd_adr2" w:val="422524, Республика Татарстан (Татарстан), Зеленодольский р-н, с. Большие Ключи, ул. Волостнова, 2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ED900C2730F44AE9B87E9B728C644BA"/>
    <w:docVar w:name="rm_id" w:val="39"/>
    <w:docVar w:name="rm_name" w:val=" Работник торгового зала "/>
    <w:docVar w:name="rm_number" w:val=" 8 1356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C2998"/>
    <w:rsid w:val="000D1F5B"/>
    <w:rsid w:val="000F5055"/>
    <w:rsid w:val="000F6E02"/>
    <w:rsid w:val="000F7DE7"/>
    <w:rsid w:val="00110025"/>
    <w:rsid w:val="00120A19"/>
    <w:rsid w:val="00122EA0"/>
    <w:rsid w:val="00126C7C"/>
    <w:rsid w:val="001429B1"/>
    <w:rsid w:val="001607C8"/>
    <w:rsid w:val="00162661"/>
    <w:rsid w:val="00162AA3"/>
    <w:rsid w:val="00165088"/>
    <w:rsid w:val="001B486A"/>
    <w:rsid w:val="001C4CAE"/>
    <w:rsid w:val="001D6196"/>
    <w:rsid w:val="001E3102"/>
    <w:rsid w:val="001F4D8D"/>
    <w:rsid w:val="002152BB"/>
    <w:rsid w:val="002177B3"/>
    <w:rsid w:val="00225F22"/>
    <w:rsid w:val="00234932"/>
    <w:rsid w:val="00275E09"/>
    <w:rsid w:val="0028490F"/>
    <w:rsid w:val="00295449"/>
    <w:rsid w:val="002A6499"/>
    <w:rsid w:val="002B6A97"/>
    <w:rsid w:val="002D6B87"/>
    <w:rsid w:val="002E2D3A"/>
    <w:rsid w:val="002E55C6"/>
    <w:rsid w:val="00305B2F"/>
    <w:rsid w:val="00317A9B"/>
    <w:rsid w:val="00354C09"/>
    <w:rsid w:val="00367816"/>
    <w:rsid w:val="003876C3"/>
    <w:rsid w:val="00392C31"/>
    <w:rsid w:val="0039417C"/>
    <w:rsid w:val="003B5A5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33A41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3221D"/>
    <w:rsid w:val="00643167"/>
    <w:rsid w:val="0066103E"/>
    <w:rsid w:val="00674E86"/>
    <w:rsid w:val="0069682B"/>
    <w:rsid w:val="006C28B3"/>
    <w:rsid w:val="006C6513"/>
    <w:rsid w:val="007049EB"/>
    <w:rsid w:val="00710271"/>
    <w:rsid w:val="00717C9F"/>
    <w:rsid w:val="00745D40"/>
    <w:rsid w:val="00745D94"/>
    <w:rsid w:val="0076042D"/>
    <w:rsid w:val="00786893"/>
    <w:rsid w:val="00794E17"/>
    <w:rsid w:val="007A4C5E"/>
    <w:rsid w:val="007A79CE"/>
    <w:rsid w:val="007B6AE3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12D7"/>
    <w:rsid w:val="0092649F"/>
    <w:rsid w:val="0092778A"/>
    <w:rsid w:val="009361D4"/>
    <w:rsid w:val="00942161"/>
    <w:rsid w:val="00967790"/>
    <w:rsid w:val="00980ADD"/>
    <w:rsid w:val="009A33AB"/>
    <w:rsid w:val="009C0E12"/>
    <w:rsid w:val="009D5FA5"/>
    <w:rsid w:val="009D648B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0F5D"/>
    <w:rsid w:val="00AF796F"/>
    <w:rsid w:val="00B024B8"/>
    <w:rsid w:val="00B0640B"/>
    <w:rsid w:val="00B148FF"/>
    <w:rsid w:val="00B24935"/>
    <w:rsid w:val="00B31323"/>
    <w:rsid w:val="00B31A97"/>
    <w:rsid w:val="00B61BE7"/>
    <w:rsid w:val="00B95FC2"/>
    <w:rsid w:val="00BA3CAB"/>
    <w:rsid w:val="00BA5029"/>
    <w:rsid w:val="00BA735C"/>
    <w:rsid w:val="00BC2F3C"/>
    <w:rsid w:val="00BC6B9E"/>
    <w:rsid w:val="00BD4813"/>
    <w:rsid w:val="00BD6686"/>
    <w:rsid w:val="00BE15DF"/>
    <w:rsid w:val="00BF498E"/>
    <w:rsid w:val="00C02721"/>
    <w:rsid w:val="00C027F5"/>
    <w:rsid w:val="00C13849"/>
    <w:rsid w:val="00C3083C"/>
    <w:rsid w:val="00C57BEC"/>
    <w:rsid w:val="00C64F6A"/>
    <w:rsid w:val="00CA6993"/>
    <w:rsid w:val="00CC4BCA"/>
    <w:rsid w:val="00CD35C3"/>
    <w:rsid w:val="00CE3307"/>
    <w:rsid w:val="00CE567D"/>
    <w:rsid w:val="00CE71F1"/>
    <w:rsid w:val="00CF3E1D"/>
    <w:rsid w:val="00D30CE8"/>
    <w:rsid w:val="00D63995"/>
    <w:rsid w:val="00D63C77"/>
    <w:rsid w:val="00D65F01"/>
    <w:rsid w:val="00D74283"/>
    <w:rsid w:val="00D76DF8"/>
    <w:rsid w:val="00D95CE3"/>
    <w:rsid w:val="00DB4E49"/>
    <w:rsid w:val="00DB5302"/>
    <w:rsid w:val="00DD6B1F"/>
    <w:rsid w:val="00DF1059"/>
    <w:rsid w:val="00DF12CB"/>
    <w:rsid w:val="00DF3DC6"/>
    <w:rsid w:val="00E06193"/>
    <w:rsid w:val="00E124F4"/>
    <w:rsid w:val="00E22A3C"/>
    <w:rsid w:val="00E36337"/>
    <w:rsid w:val="00E8326A"/>
    <w:rsid w:val="00E94421"/>
    <w:rsid w:val="00EA7FF7"/>
    <w:rsid w:val="00EB72AD"/>
    <w:rsid w:val="00EC37A1"/>
    <w:rsid w:val="00EC6CA1"/>
    <w:rsid w:val="00EC75A0"/>
    <w:rsid w:val="00ED338F"/>
    <w:rsid w:val="00EE2799"/>
    <w:rsid w:val="00EF3596"/>
    <w:rsid w:val="00EF3DC4"/>
    <w:rsid w:val="00F1030C"/>
    <w:rsid w:val="00F17926"/>
    <w:rsid w:val="00F17946"/>
    <w:rsid w:val="00F2045E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  <w:rsid w:val="00FE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34</cp:revision>
  <dcterms:created xsi:type="dcterms:W3CDTF">2025-01-02T10:39:00Z</dcterms:created>
  <dcterms:modified xsi:type="dcterms:W3CDTF">2025-03-17T10:13:00Z</dcterms:modified>
</cp:coreProperties>
</file>