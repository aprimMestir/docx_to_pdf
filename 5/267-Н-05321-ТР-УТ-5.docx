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4610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5283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267-Н-05321-ТР-УТ-5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4610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509AE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52839" w:rsidRPr="0025283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52839" w:rsidRPr="00252839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Андрея Адо, дом 13б, помещения 1001,1002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52839" w:rsidRPr="00252839">
        <w:rPr>
          <w:rStyle w:val="aa"/>
          <w:rFonts w:ascii="Arial Narrow" w:hAnsi="Arial Narrow"/>
        </w:rPr>
        <w:t xml:space="preserve"> 24786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52839">
        <w:rPr>
          <w:rFonts w:ascii="Arial Narrow" w:hAnsi="Arial Narrow"/>
          <w:u w:val="single"/>
        </w:rPr>
        <w:t xml:space="preserve"> 2 24768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52839" w:rsidRPr="00252839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52839" w:rsidRPr="00252839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52839" w:rsidRPr="0025283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52839" w:rsidRPr="00252839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526F8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526F82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76345" w:rsidRPr="00976345">
        <w:rPr>
          <w:rFonts w:ascii="Arial Narrow" w:hAnsi="Arial Narrow"/>
          <w:bCs/>
          <w:szCs w:val="22"/>
        </w:rPr>
        <w:t>-</w:t>
      </w:r>
      <w:r w:rsidR="00976345" w:rsidRPr="0097634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7634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4610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4610D" w:rsidRPr="0034610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52839">
      <w:rPr>
        <w:rFonts w:ascii="Arial Narrow" w:hAnsi="Arial Narrow"/>
        <w:sz w:val="16"/>
        <w:szCs w:val="16"/>
      </w:rPr>
      <w:t>267-Н-05321-ТР-УТ-5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5283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4786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302BC5AD50A490AB5BE2ABD9EF7A98D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67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Андрея Адо, дом 13б, помещения 1001,1002 "/>
    <w:docVar w:name="rbtd_adr1" w:val="191025, г. Санкт-Петербург, пр-кт Невский, д. 90/92"/>
    <w:docVar w:name="rbtd_adr2" w:val="420064, Республика Татарстан (Татарстан), г. Казань, ул. Андрея Адо, дом 13б, помещения 1001,100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51264113B7B4CF79B903B1542315022"/>
    <w:docVar w:name="rm_id" w:val="270"/>
    <w:docVar w:name="rm_name" w:val=" Администратор "/>
    <w:docVar w:name="rm_number" w:val=" 2 2476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52839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4610D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26F82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6779"/>
    <w:rsid w:val="0092778A"/>
    <w:rsid w:val="009361D4"/>
    <w:rsid w:val="00965B1A"/>
    <w:rsid w:val="00967790"/>
    <w:rsid w:val="00976345"/>
    <w:rsid w:val="009A33AB"/>
    <w:rsid w:val="009D5FA5"/>
    <w:rsid w:val="00A12349"/>
    <w:rsid w:val="00A1341B"/>
    <w:rsid w:val="00A1555D"/>
    <w:rsid w:val="00A21E7A"/>
    <w:rsid w:val="00A36593"/>
    <w:rsid w:val="00A509AE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02E1"/>
    <w:rsid w:val="00F74CCB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588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79</cp:revision>
  <dcterms:created xsi:type="dcterms:W3CDTF">2025-01-02T07:58:00Z</dcterms:created>
  <dcterms:modified xsi:type="dcterms:W3CDTF">2025-03-17T10:16:00Z</dcterms:modified>
</cp:coreProperties>
</file>