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601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829F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601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D7FA3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829FF" w:rsidRPr="008829F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829FF" w:rsidRPr="008829FF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Хади Такташа, дом 123, помещение 1104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829FF" w:rsidRPr="008829FF">
        <w:rPr>
          <w:rStyle w:val="aa"/>
          <w:rFonts w:ascii="Arial Narrow" w:hAnsi="Arial Narrow"/>
        </w:rPr>
        <w:t xml:space="preserve"> 3702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829FF">
        <w:rPr>
          <w:rFonts w:ascii="Arial Narrow" w:hAnsi="Arial Narrow"/>
          <w:u w:val="single"/>
        </w:rPr>
        <w:t xml:space="preserve"> 9 3702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829FF" w:rsidRPr="008829FF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829FF" w:rsidRPr="008829F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829FF" w:rsidRPr="008829F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829FF" w:rsidRPr="008829F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829FF" w:rsidRPr="008829FF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8829FF" w:rsidRPr="008829FF" w:rsidRDefault="008829FF" w:rsidP="00032B92">
      <w:pPr>
        <w:jc w:val="both"/>
        <w:rPr>
          <w:rFonts w:ascii="Arial Narrow" w:hAnsi="Arial Narrow"/>
        </w:rPr>
      </w:pPr>
      <w:r w:rsidRPr="008829FF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8829FF" w:rsidRPr="008829FF" w:rsidRDefault="008829FF" w:rsidP="00032B92">
      <w:pPr>
        <w:jc w:val="both"/>
        <w:rPr>
          <w:rFonts w:ascii="Arial Narrow" w:hAnsi="Arial Narrow"/>
        </w:rPr>
      </w:pPr>
      <w:r w:rsidRPr="008829FF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8829FF" w:rsidRPr="008829FF" w:rsidRDefault="008829FF" w:rsidP="00032B92">
      <w:pPr>
        <w:jc w:val="both"/>
        <w:rPr>
          <w:rFonts w:ascii="Arial Narrow" w:hAnsi="Arial Narrow"/>
        </w:rPr>
      </w:pPr>
      <w:r w:rsidRPr="008829FF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8829FF" w:rsidP="00032B92">
      <w:pPr>
        <w:jc w:val="both"/>
        <w:rPr>
          <w:rFonts w:ascii="Arial Narrow" w:hAnsi="Arial Narrow"/>
        </w:rPr>
      </w:pPr>
      <w:r w:rsidRPr="008829FF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D14F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7D14F3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D14F3" w:rsidRPr="007D14F3">
        <w:rPr>
          <w:rFonts w:ascii="Arial Narrow" w:hAnsi="Arial Narrow"/>
          <w:bCs/>
          <w:szCs w:val="22"/>
        </w:rPr>
        <w:t>-</w:t>
      </w:r>
      <w:r w:rsidR="007D14F3" w:rsidRPr="007D14F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D14F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601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6012" w:rsidRPr="00AB601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829FF">
      <w:rPr>
        <w:rFonts w:ascii="Arial Narrow" w:hAnsi="Arial Narrow"/>
        <w:sz w:val="16"/>
        <w:szCs w:val="16"/>
      </w:rPr>
      <w:t>311-Н-05321-ТР-УТ-5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829F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70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A39EEF9AE97417FAC8803F5A2407869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Хади Такташа, дом 123, помещение 1104 "/>
    <w:docVar w:name="rbtd_adr1" w:val="191025, г. Санкт-Петербург, пр-кт Невский, д. 90/92"/>
    <w:docVar w:name="rbtd_adr2" w:val="420059, Республика Татарстан (Татарстан), г. Казань, ул. Хади Такташа, дом 123, помещение 110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FF5A4878A1644AB99C507C60C947AB3"/>
    <w:docVar w:name="rm_id" w:val="315"/>
    <w:docVar w:name="rm_name" w:val=" Директор магазина-партнёр (Директор (заведующий) предприятия розничной торговли) "/>
    <w:docVar w:name="rm_number" w:val=" 9 370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D7FA3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0B76"/>
    <w:rsid w:val="003C24DB"/>
    <w:rsid w:val="003C32A1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4F3"/>
    <w:rsid w:val="007D1852"/>
    <w:rsid w:val="007D2CEA"/>
    <w:rsid w:val="007E170B"/>
    <w:rsid w:val="007E7F3C"/>
    <w:rsid w:val="0080327B"/>
    <w:rsid w:val="00830A18"/>
    <w:rsid w:val="00856253"/>
    <w:rsid w:val="008829FF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2F26"/>
    <w:rsid w:val="00967790"/>
    <w:rsid w:val="00972426"/>
    <w:rsid w:val="009A33AB"/>
    <w:rsid w:val="009B5191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B6012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C5CC4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63</cp:revision>
  <dcterms:created xsi:type="dcterms:W3CDTF">2025-01-01T18:08:00Z</dcterms:created>
  <dcterms:modified xsi:type="dcterms:W3CDTF">2025-03-17T10:17:00Z</dcterms:modified>
</cp:coreProperties>
</file>