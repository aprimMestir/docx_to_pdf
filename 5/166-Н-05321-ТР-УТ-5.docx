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7FC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B3A7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7FC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608D6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3A75" w:rsidRPr="002B3A7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3A75" w:rsidRPr="002B3A75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ул. Адоратского, 5б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3A75" w:rsidRPr="002B3A75">
        <w:rPr>
          <w:rStyle w:val="aa"/>
          <w:rFonts w:ascii="Arial Narrow" w:hAnsi="Arial Narrow"/>
        </w:rPr>
        <w:t xml:space="preserve"> 23326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B3A75">
        <w:rPr>
          <w:rFonts w:ascii="Arial Narrow" w:hAnsi="Arial Narrow"/>
          <w:u w:val="single"/>
        </w:rPr>
        <w:t xml:space="preserve"> 2 23326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3A75" w:rsidRPr="002B3A75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B3A75" w:rsidRPr="002B3A75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B3A75" w:rsidRPr="002B3A7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B3A75" w:rsidRPr="002B3A75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D32B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D32B4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25C3" w:rsidRPr="00A025C3">
        <w:rPr>
          <w:rFonts w:ascii="Arial Narrow" w:hAnsi="Arial Narrow"/>
          <w:bCs/>
          <w:szCs w:val="22"/>
        </w:rPr>
        <w:t>-</w:t>
      </w:r>
      <w:r w:rsidR="00A025C3" w:rsidRPr="00A025C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25C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7FC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7FCB" w:rsidRPr="00207FC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B3A75">
      <w:rPr>
        <w:rFonts w:ascii="Arial Narrow" w:hAnsi="Arial Narrow"/>
        <w:sz w:val="16"/>
        <w:szCs w:val="16"/>
      </w:rPr>
      <w:t>166-Н-05321-ТР-УТ-5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B3A7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2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1E1EB5C7593489C9BB7D74CC571739F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ул. Адоратского, 5б "/>
    <w:docVar w:name="rbtd_adr1" w:val="191025, г. Санкт-Петербург, пр-кт Невский, д. 90/92"/>
    <w:docVar w:name="rbtd_adr2" w:val="420126, Республика Татарстан (Татарстан), г. Казань, ул. Адоратского, 5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E6BCBBC1AAB463EBCB3863C2B9B716E"/>
    <w:docVar w:name="rm_id" w:val="169"/>
    <w:docVar w:name="rm_name" w:val=" Администратор "/>
    <w:docVar w:name="rm_number" w:val=" 2 233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04E4"/>
    <w:rsid w:val="00095D88"/>
    <w:rsid w:val="00097099"/>
    <w:rsid w:val="000B330B"/>
    <w:rsid w:val="000B437D"/>
    <w:rsid w:val="000C2998"/>
    <w:rsid w:val="000D1F5B"/>
    <w:rsid w:val="000F0EE4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07FCB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B3A75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9122F"/>
    <w:rsid w:val="005A3A36"/>
    <w:rsid w:val="005B2608"/>
    <w:rsid w:val="005B2B19"/>
    <w:rsid w:val="005B466C"/>
    <w:rsid w:val="005B5A9F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3332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32B4"/>
    <w:rsid w:val="009D5FA5"/>
    <w:rsid w:val="00A025C3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B0CBE"/>
    <w:rsid w:val="00CC4BCA"/>
    <w:rsid w:val="00CD35C3"/>
    <w:rsid w:val="00CE3307"/>
    <w:rsid w:val="00CE37AF"/>
    <w:rsid w:val="00CE567D"/>
    <w:rsid w:val="00CF3E1D"/>
    <w:rsid w:val="00CF419A"/>
    <w:rsid w:val="00D1063C"/>
    <w:rsid w:val="00D13F7E"/>
    <w:rsid w:val="00D608D6"/>
    <w:rsid w:val="00D63995"/>
    <w:rsid w:val="00D63C77"/>
    <w:rsid w:val="00D65F01"/>
    <w:rsid w:val="00D70884"/>
    <w:rsid w:val="00D74283"/>
    <w:rsid w:val="00D76DF8"/>
    <w:rsid w:val="00DB4E49"/>
    <w:rsid w:val="00DB5302"/>
    <w:rsid w:val="00DD38F3"/>
    <w:rsid w:val="00DD6B1F"/>
    <w:rsid w:val="00DF1059"/>
    <w:rsid w:val="00DF12CB"/>
    <w:rsid w:val="00DF3DC6"/>
    <w:rsid w:val="00DF5071"/>
    <w:rsid w:val="00E124F4"/>
    <w:rsid w:val="00E22A3C"/>
    <w:rsid w:val="00E273BE"/>
    <w:rsid w:val="00E36337"/>
    <w:rsid w:val="00E64C24"/>
    <w:rsid w:val="00E8326A"/>
    <w:rsid w:val="00E940D8"/>
    <w:rsid w:val="00E94421"/>
    <w:rsid w:val="00EA1487"/>
    <w:rsid w:val="00EA31D2"/>
    <w:rsid w:val="00EA7ACD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70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96</cp:revision>
  <dcterms:created xsi:type="dcterms:W3CDTF">2025-01-02T07:58:00Z</dcterms:created>
  <dcterms:modified xsi:type="dcterms:W3CDTF">2025-03-17T10:15:00Z</dcterms:modified>
</cp:coreProperties>
</file>