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9110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C7069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114-Н-05321-ТР-УТ-5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9110E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C43D7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069E" w:rsidRPr="00C7069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069E" w:rsidRPr="00C7069E">
        <w:rPr>
          <w:rStyle w:val="aa"/>
          <w:rFonts w:ascii="Arial Narrow" w:hAnsi="Arial Narrow"/>
        </w:rPr>
        <w:t xml:space="preserve">191025, г. Санкт-Петербург, пр-кт Невский, д. 90/92; 420107, Республика Татарстан (Татарстан), г. Казань, ул. Петербургская, дом 9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069E" w:rsidRPr="00C7069E">
        <w:rPr>
          <w:rStyle w:val="aa"/>
          <w:rFonts w:ascii="Arial Narrow" w:hAnsi="Arial Narrow"/>
        </w:rPr>
        <w:t xml:space="preserve"> 21612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C7069E">
        <w:rPr>
          <w:rFonts w:ascii="Arial Narrow" w:hAnsi="Arial Narrow"/>
          <w:u w:val="single"/>
        </w:rPr>
        <w:t xml:space="preserve"> 2 21612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069E" w:rsidRPr="00C7069E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C7069E" w:rsidRPr="00C7069E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C7069E" w:rsidRPr="00C7069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C7069E" w:rsidRPr="00C7069E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DC56D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DC56DC">
              <w:rPr>
                <w:rFonts w:ascii="Arial Narrow" w:hAnsi="Arial Narrow"/>
              </w:rPr>
              <w:t>6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53E8B" w:rsidRPr="00C53E8B">
        <w:rPr>
          <w:rFonts w:ascii="Arial Narrow" w:hAnsi="Arial Narrow"/>
          <w:bCs/>
          <w:szCs w:val="22"/>
        </w:rPr>
        <w:t>-</w:t>
      </w:r>
      <w:r w:rsidR="00C53E8B" w:rsidRPr="00C53E8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53E8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9110E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9110E" w:rsidRPr="0039110E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C7069E">
      <w:rPr>
        <w:rFonts w:ascii="Arial Narrow" w:hAnsi="Arial Narrow"/>
        <w:sz w:val="16"/>
        <w:szCs w:val="16"/>
      </w:rPr>
      <w:t>114-Н-05321-ТР-УТ-5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C7069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99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61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52EAD59E3064FEBA7236EFFDD0CBB61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14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07, Республика Татарстан (Татарстан), г. Казань, ул. Петербургская, дом 9 "/>
    <w:docVar w:name="rbtd_adr1" w:val="191025, г. Санкт-Петербург, пр-кт Невский, д. 90/92"/>
    <w:docVar w:name="rbtd_adr2" w:val="420107, Республика Татарстан (Татарстан), г. Казань, ул. Петербургская, дом 9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2770D00942474B7A918AAD1D9F5BB884"/>
    <w:docVar w:name="rm_id" w:val="114"/>
    <w:docVar w:name="rm_name" w:val=" Администратор "/>
    <w:docVar w:name="rm_number" w:val=" 2 2161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110E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1E5A"/>
    <w:rsid w:val="005D15C4"/>
    <w:rsid w:val="005D5A38"/>
    <w:rsid w:val="005F04D6"/>
    <w:rsid w:val="005F2BFA"/>
    <w:rsid w:val="0066103E"/>
    <w:rsid w:val="00674E86"/>
    <w:rsid w:val="00684E6E"/>
    <w:rsid w:val="0069682B"/>
    <w:rsid w:val="006C28B3"/>
    <w:rsid w:val="006C43D7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A5355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5B1A"/>
    <w:rsid w:val="00967790"/>
    <w:rsid w:val="009A33AB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875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53E8B"/>
    <w:rsid w:val="00C609A7"/>
    <w:rsid w:val="00C64F6A"/>
    <w:rsid w:val="00C7069E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810AC"/>
    <w:rsid w:val="00DB4E49"/>
    <w:rsid w:val="00DB5302"/>
    <w:rsid w:val="00DC56DC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998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2025-01-02T07:58:00Z</dcterms:created>
  <dcterms:modified xsi:type="dcterms:W3CDTF">2025-03-17T10:14:00Z</dcterms:modified>
</cp:coreProperties>
</file>