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70FF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A040CF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120-М-05321-ТР-УТ-5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70FF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8D546F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A040CF" w:rsidRPr="00A040CF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A040CF" w:rsidRPr="00A040CF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A040CF" w:rsidRPr="00A040CF">
        <w:rPr>
          <w:rStyle w:val="aa"/>
          <w:rFonts w:ascii="Arial Narrow" w:hAnsi="Arial Narrow"/>
        </w:rPr>
        <w:t xml:space="preserve"> 28486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A040CF">
        <w:rPr>
          <w:rFonts w:ascii="Arial Narrow" w:hAnsi="Arial Narrow"/>
          <w:u w:val="single"/>
        </w:rPr>
        <w:t xml:space="preserve"> 6 28486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A040CF" w:rsidRPr="00A040CF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A040CF" w:rsidRPr="00A040CF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A040CF" w:rsidRPr="00A040CF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7484B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7484B" w:rsidRPr="00F41634" w:rsidRDefault="004748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7484B" w:rsidRPr="00F41634" w:rsidRDefault="004748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7484B" w:rsidRPr="00F41634" w:rsidRDefault="004748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7484B" w:rsidRPr="00F41634" w:rsidRDefault="004748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7484B" w:rsidRPr="00F41634" w:rsidRDefault="0047484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47484B" w:rsidRPr="00F41634" w:rsidRDefault="0047484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7484B" w:rsidRPr="00F41634" w:rsidRDefault="0047484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7484B" w:rsidRPr="00F41634" w:rsidRDefault="0047484B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7484B" w:rsidRPr="0047484B" w:rsidRDefault="0047484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7484B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7484B" w:rsidRPr="0047484B" w:rsidRDefault="0047484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  <w:lang w:val="en-US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  <w:lang w:val="en-US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  <w:lang w:val="en-US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2</w:t>
            </w:r>
            <w:r>
              <w:rPr>
                <w:rFonts w:ascii="Arial Narrow" w:hAnsi="Arial Narrow"/>
                <w:sz w:val="18"/>
              </w:rPr>
              <w:t>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  <w:lang w:val="en-US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  <w:lang w:val="en-US"/>
              </w:rPr>
              <w:t>4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7484B" w:rsidRPr="00815D15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7484B" w:rsidRPr="00815D15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16.7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7484B" w:rsidRPr="00815D15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7484B" w:rsidRPr="00815D15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748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7484B" w:rsidRPr="0047484B" w:rsidRDefault="0047484B" w:rsidP="0047484B">
            <w:pPr>
              <w:pStyle w:val="a8"/>
              <w:rPr>
                <w:rFonts w:ascii="Arial Narrow" w:hAnsi="Arial Narrow"/>
                <w:sz w:val="18"/>
                <w:lang w:val="en-US"/>
              </w:rPr>
            </w:pPr>
            <w:r>
              <w:rPr>
                <w:rFonts w:ascii="Arial Narrow" w:hAnsi="Arial Narrow"/>
                <w:sz w:val="18"/>
              </w:rPr>
              <w:t>3</w:t>
            </w:r>
            <w:r>
              <w:rPr>
                <w:rFonts w:ascii="Arial Narrow" w:hAnsi="Arial Narrow"/>
                <w:sz w:val="18"/>
                <w:lang w:val="en-US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  <w:lang w:val="en-US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  <w:lang w:val="en-US"/>
              </w:rPr>
              <w:t>3</w:t>
            </w:r>
          </w:p>
        </w:tc>
        <w:tc>
          <w:tcPr>
            <w:tcW w:w="122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7484B" w:rsidRPr="00F41634" w:rsidRDefault="0047484B" w:rsidP="004748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7484B" w:rsidRDefault="0047484B" w:rsidP="004748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7484B" w:rsidRPr="0047484B">
        <w:rPr>
          <w:rFonts w:ascii="Arial Narrow" w:hAnsi="Arial Narrow"/>
          <w:bCs/>
          <w:sz w:val="22"/>
          <w:szCs w:val="22"/>
        </w:rPr>
        <w:t>-</w:t>
      </w:r>
      <w:r w:rsidR="0047484B" w:rsidRPr="0047484B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7484B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A040CF">
            <w:rPr>
              <w:rFonts w:ascii="Arial Narrow" w:hAnsi="Arial Narrow"/>
              <w:sz w:val="16"/>
              <w:szCs w:val="16"/>
            </w:rPr>
            <w:t>120-М-05321-ТР-УТ-5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A040CF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70FFE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70FFE" w:rsidRPr="00870FFE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8486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2 + 23.3 + 23.4) / 3 = 23.3;   Ua^2 = [(23.2 - 23.3)^2 + (23.3 - 23.3)^2 + (23.4 - 23.3)^2] / (3*(3-1)) = 0.0033;   Ua = √0.003= 0.06;   Ub1 = 0.2 / √3 = 0.115;     Ub = Ub1 = 0.115     Uc = √[0.058^2 + 0.115^2] = 0.13     U095 = 0.13 * 2 = 0.26 ≈ 0.3_x000d_Температура воздуха (h-0.1 м), °С: _x000d_Xср = (23.0 + 23.1 + 23.2) / 3 = 23.1;   Ua^2 = [(23.0 - 23.1)^2 + (23.1 - 23.1)^2 + (23.2 - 23.1)^2] / (3*(3-1)) = 0.0033;   Ua = √0.003= 0.06;   Ub1 = 0.2 / √3 = 0.115;     Ub = Ub1 = 0.115     Uc = √[0.058^2 + 0.115^2] = 0.13     U095 = 0.13 * 2 = 0.26 ≈ 0.3_x000d_ТНС-индекс (h-1.5 м), °С: _x000d_Xср = (16.6 + 16.7 + 16.7) / 3 = 16.7;   Ua^2 = [(16.6 - 16.7)^2 + (16.7 - 16.7)^2 + (16.7 - 16.7)^2] / (3*(3-1)) = 0.0011;   Ua = √0.001= 0.03;   Ub1 = 0.2 / √3 = 0.115;     Ub = Ub1 = 0.115     Uc = √[0.033^2 + 0.115^2] = 0.12     U095 = 0.12 * 2 = 0.24 ≈ 0.2_x000d_ТНС-индекс (h-0.1 м), °С: _x000d_Xср = (16.4 + 16.5 + 16.5) / 3 = 16.5;   Ua^2 = [(16.4 - 16.5)^2 + (16.5 - 16.5)^2 + (16.5 - 16.5)^2] / (3*(3-1)) = 0.0011;   Ua = √0.001= 0.03;   Ub1 = 0.2 / √3 = 0.115;     Ub = Ub1 = 0.115     Uc = √[0.033^2 + 0.115^2] = 0.12     U095 = 0.12 * 2 = 0.24 ≈ 0.2_x000d_Относительная влажность воздуха, %: _x000d_Xср = (34 + 34 + 33) / 3 = 34;   Ua^2 = [(34 - 34)^2 + (34 - 34)^2 + (33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2542ADCC2CB4B7193DD9ED3779577C8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20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6DA46994CE6417E9C41FABF96E70B21"/>
    <w:docVar w:name="rm_id" w:val="120"/>
    <w:docVar w:name="rm_name" w:val=" Пекарь "/>
    <w:docVar w:name="rm_number" w:val=" 6 28486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6"/>
    <w:docVar w:name="zona_os_skor" w:val="&lt;0.1"/>
    <w:docVar w:name="zona_os_temp" w:val="23.3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76361"/>
    <w:rsid w:val="002B3331"/>
    <w:rsid w:val="002E55C6"/>
    <w:rsid w:val="00305B2F"/>
    <w:rsid w:val="0030668C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7484B"/>
    <w:rsid w:val="004A3174"/>
    <w:rsid w:val="004A47AD"/>
    <w:rsid w:val="004B00F1"/>
    <w:rsid w:val="004C4DB2"/>
    <w:rsid w:val="004C5E2E"/>
    <w:rsid w:val="004C6B9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30D59"/>
    <w:rsid w:val="00860541"/>
    <w:rsid w:val="00870FFE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668A7"/>
    <w:rsid w:val="009817E8"/>
    <w:rsid w:val="009A3EF9"/>
    <w:rsid w:val="009C2EF2"/>
    <w:rsid w:val="009D69A7"/>
    <w:rsid w:val="00A040CF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457BD"/>
    <w:rsid w:val="00C63350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DF2CF4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FECAD-EB8A-4CDC-A223-D2FDE46E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64</TotalTime>
  <Pages>3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67</cp:revision>
  <dcterms:created xsi:type="dcterms:W3CDTF">2025-01-02T05:55:00Z</dcterms:created>
  <dcterms:modified xsi:type="dcterms:W3CDTF">2025-03-17T10:14:00Z</dcterms:modified>
</cp:coreProperties>
</file>