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2A1E6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2A1E6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2A1E6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A1E6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A1E6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7B09D3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FD37EA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254-Н-05321-ТР-УТ-5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7B09D3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AB5D91">
        <w:rPr>
          <w:rFonts w:ascii="Arial Narrow" w:hAnsi="Arial Narrow"/>
        </w:rPr>
        <w:t xml:space="preserve">11.12.2024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D37EA" w:rsidRPr="00FD37EA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D37EA" w:rsidRPr="00FD37EA">
        <w:rPr>
          <w:rStyle w:val="aa"/>
          <w:rFonts w:ascii="Arial Narrow" w:hAnsi="Arial Narrow"/>
        </w:rPr>
        <w:t xml:space="preserve">191025, г. Санкт-Петербург, пр-кт Невский, д. 90/92; 422616, Республика Татарстан (Татарстан), г. Казань, Детский пр-д, дом 6, помещ. 2002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D37EA" w:rsidRPr="00FD37EA">
        <w:rPr>
          <w:rStyle w:val="aa"/>
          <w:rFonts w:ascii="Arial Narrow" w:hAnsi="Arial Narrow"/>
        </w:rPr>
        <w:t xml:space="preserve"> 19631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FD37EA">
        <w:rPr>
          <w:rFonts w:ascii="Arial Narrow" w:hAnsi="Arial Narrow"/>
          <w:u w:val="single"/>
        </w:rPr>
        <w:t xml:space="preserve"> 8 19631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D37EA" w:rsidRPr="00FD37EA">
        <w:rPr>
          <w:rStyle w:val="aa"/>
          <w:rFonts w:ascii="Arial Narrow" w:hAnsi="Arial Narrow"/>
        </w:rPr>
        <w:t xml:space="preserve"> Работник торгового зала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D37EA" w:rsidRPr="00FD37EA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FD37EA" w:rsidRPr="00FD37EA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2A1E6A">
        <w:trPr>
          <w:tblHeader/>
        </w:trPr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2A1E6A" w:rsidRPr="00D63C77" w:rsidTr="002A1E6A">
        <w:trPr>
          <w:tblHeader/>
        </w:trPr>
        <w:tc>
          <w:tcPr>
            <w:tcW w:w="2205" w:type="dxa"/>
            <w:vAlign w:val="center"/>
          </w:tcPr>
          <w:p w:rsidR="002A1E6A" w:rsidRPr="00D63C77" w:rsidRDefault="002A1E6A" w:rsidP="002A1E6A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2A1E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1E6A" w:rsidRPr="00D63C77" w:rsidRDefault="002A1E6A" w:rsidP="002A1E6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2A1E6A" w:rsidRPr="00D63C77" w:rsidRDefault="002A1E6A" w:rsidP="002A1E6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2A1E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1E6A" w:rsidRDefault="002A1E6A" w:rsidP="002A1E6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2A1E6A" w:rsidRDefault="002A1E6A" w:rsidP="002A1E6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FD37EA" w:rsidRPr="00FD37EA">
        <w:rPr>
          <w:rFonts w:ascii="Arial Narrow" w:hAnsi="Arial Narrow"/>
        </w:rPr>
        <w:t xml:space="preserve">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861038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  <w:r w:rsidR="00861038">
              <w:rPr>
                <w:rFonts w:ascii="Arial Narrow" w:hAnsi="Arial Narrow"/>
              </w:rPr>
              <w:t>3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B7239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861038" w:rsidRPr="00861038">
        <w:rPr>
          <w:rFonts w:ascii="Arial Narrow" w:hAnsi="Arial Narrow"/>
          <w:bCs/>
          <w:szCs w:val="22"/>
        </w:rPr>
        <w:t>-</w:t>
      </w:r>
      <w:r w:rsidR="00861038" w:rsidRPr="00861038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861038">
        <w:rPr>
          <w:rFonts w:ascii="Arial Narrow" w:hAnsi="Arial Narrow"/>
          <w:szCs w:val="22"/>
        </w:rPr>
        <w:t>1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2A1E6A" w:rsidTr="002A1E6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2A1E6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A1E6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A1E6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2A1E6A" w:rsidTr="002A1E6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7B09D3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7B09D3" w:rsidRPr="007B09D3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FD37EA">
      <w:rPr>
        <w:rFonts w:ascii="Arial Narrow" w:hAnsi="Arial Narrow"/>
        <w:sz w:val="16"/>
        <w:szCs w:val="16"/>
      </w:rPr>
      <w:t>254-Н-05321-ТР-УТ-5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FD37EA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7987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9631 Пятерочка"/>
    <w:docVar w:name="chek_unc_results" w:val="   "/>
    <w:docVar w:name="class" w:val="1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02CACC35721B40A8AC4BB51314866CEE"/>
    <w:docVar w:name="fill_date" w:val="18.03.2025"/>
    <w:docVar w:name="hlp" w:val="3"/>
    <w:docVar w:name="izm_date" w:val="11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54-Н-05321-ТР-УТ-5"/>
    <w:docVar w:name="num_form" w:val="2"/>
    <w:docVar w:name="oborud" w:val=" торговое технологическое оборудование для хранения товара, оборудование для подъема-опускания и транспортировки товара на территории магазина "/>
    <w:docVar w:name="operac" w:val="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616, Республика Татарстан (Татарстан), г. Казань, Детский пр-д, дом 6, помещ. 2002 "/>
    <w:docVar w:name="rbtd_adr1" w:val="191025, г. Санкт-Петербург, пр-кт Невский, д. 90/92"/>
    <w:docVar w:name="rbtd_adr2" w:val="422616, Республика Татарстан (Татарстан), г. Казань, Детский пр-д, дом 6, помещ. 2002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1D3636065A204011AFFFF78AEC6E7FBA"/>
    <w:docVar w:name="rm_id" w:val="257"/>
    <w:docVar w:name="rm_name" w:val=" Работник торгового зала "/>
    <w:docVar w:name="rm_number" w:val=" 8 19631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20"/>
    <w:docVar w:name="tools" w:val="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2B92"/>
    <w:rsid w:val="00046815"/>
    <w:rsid w:val="00046A48"/>
    <w:rsid w:val="0005566C"/>
    <w:rsid w:val="000633C8"/>
    <w:rsid w:val="00065B6E"/>
    <w:rsid w:val="000C2998"/>
    <w:rsid w:val="000D1F5B"/>
    <w:rsid w:val="000E148D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B486A"/>
    <w:rsid w:val="001D6196"/>
    <w:rsid w:val="001F4D8D"/>
    <w:rsid w:val="002045C4"/>
    <w:rsid w:val="002152BB"/>
    <w:rsid w:val="002177B3"/>
    <w:rsid w:val="0022511E"/>
    <w:rsid w:val="00225F22"/>
    <w:rsid w:val="00234932"/>
    <w:rsid w:val="00272A27"/>
    <w:rsid w:val="00275E09"/>
    <w:rsid w:val="0028490F"/>
    <w:rsid w:val="00295449"/>
    <w:rsid w:val="002A1E6A"/>
    <w:rsid w:val="002A6499"/>
    <w:rsid w:val="002C5ED1"/>
    <w:rsid w:val="002D6B87"/>
    <w:rsid w:val="002E2D3A"/>
    <w:rsid w:val="002E55C6"/>
    <w:rsid w:val="00305B2F"/>
    <w:rsid w:val="00317A9B"/>
    <w:rsid w:val="00346C48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A47AD"/>
    <w:rsid w:val="004B0943"/>
    <w:rsid w:val="004B44A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59B9"/>
    <w:rsid w:val="00592A74"/>
    <w:rsid w:val="005A3A36"/>
    <w:rsid w:val="005B2608"/>
    <w:rsid w:val="005B2B19"/>
    <w:rsid w:val="005B466C"/>
    <w:rsid w:val="005B7FE8"/>
    <w:rsid w:val="005C0A9A"/>
    <w:rsid w:val="005F2BFA"/>
    <w:rsid w:val="00643167"/>
    <w:rsid w:val="0066103E"/>
    <w:rsid w:val="00674E86"/>
    <w:rsid w:val="0068618B"/>
    <w:rsid w:val="0069682B"/>
    <w:rsid w:val="006C28B3"/>
    <w:rsid w:val="007049EB"/>
    <w:rsid w:val="00710271"/>
    <w:rsid w:val="00716687"/>
    <w:rsid w:val="00717C9F"/>
    <w:rsid w:val="00745D40"/>
    <w:rsid w:val="00745D94"/>
    <w:rsid w:val="0076042D"/>
    <w:rsid w:val="00794E17"/>
    <w:rsid w:val="007A4C5E"/>
    <w:rsid w:val="007A79CE"/>
    <w:rsid w:val="007B09D3"/>
    <w:rsid w:val="007C5629"/>
    <w:rsid w:val="007D1852"/>
    <w:rsid w:val="007D2CEA"/>
    <w:rsid w:val="007E170B"/>
    <w:rsid w:val="007E7F3C"/>
    <w:rsid w:val="0080327B"/>
    <w:rsid w:val="00856253"/>
    <w:rsid w:val="00861038"/>
    <w:rsid w:val="00866E8E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42161"/>
    <w:rsid w:val="00967790"/>
    <w:rsid w:val="00980ADD"/>
    <w:rsid w:val="009A33AB"/>
    <w:rsid w:val="009C0E12"/>
    <w:rsid w:val="009D4BE3"/>
    <w:rsid w:val="009D5FA5"/>
    <w:rsid w:val="00A0454B"/>
    <w:rsid w:val="00A12349"/>
    <w:rsid w:val="00A36593"/>
    <w:rsid w:val="00A71AF3"/>
    <w:rsid w:val="00A910B7"/>
    <w:rsid w:val="00A91908"/>
    <w:rsid w:val="00A9505E"/>
    <w:rsid w:val="00AA1F25"/>
    <w:rsid w:val="00AA4551"/>
    <w:rsid w:val="00AA46ED"/>
    <w:rsid w:val="00AA4DCC"/>
    <w:rsid w:val="00AA700C"/>
    <w:rsid w:val="00AB5D91"/>
    <w:rsid w:val="00AD14A4"/>
    <w:rsid w:val="00AD2DA4"/>
    <w:rsid w:val="00AD7C32"/>
    <w:rsid w:val="00AF796F"/>
    <w:rsid w:val="00B024B8"/>
    <w:rsid w:val="00B0640B"/>
    <w:rsid w:val="00B148FF"/>
    <w:rsid w:val="00B149C7"/>
    <w:rsid w:val="00B31323"/>
    <w:rsid w:val="00B31A97"/>
    <w:rsid w:val="00B61BE7"/>
    <w:rsid w:val="00B72392"/>
    <w:rsid w:val="00B7554E"/>
    <w:rsid w:val="00B75F99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206CC"/>
    <w:rsid w:val="00C3083C"/>
    <w:rsid w:val="00C3328B"/>
    <w:rsid w:val="00C520DC"/>
    <w:rsid w:val="00C64F6A"/>
    <w:rsid w:val="00CA6993"/>
    <w:rsid w:val="00CC4BCA"/>
    <w:rsid w:val="00CD35C3"/>
    <w:rsid w:val="00CD5D37"/>
    <w:rsid w:val="00CE3307"/>
    <w:rsid w:val="00CE567D"/>
    <w:rsid w:val="00CF3E1D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0048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74CCB"/>
    <w:rsid w:val="00F76072"/>
    <w:rsid w:val="00FB001B"/>
    <w:rsid w:val="00FC4076"/>
    <w:rsid w:val="00FD13E4"/>
    <w:rsid w:val="00FD2BA8"/>
    <w:rsid w:val="00FD37EA"/>
    <w:rsid w:val="00FE05C7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3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10</TotalTime>
  <Pages>2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37</cp:revision>
  <dcterms:created xsi:type="dcterms:W3CDTF">2025-01-02T10:39:00Z</dcterms:created>
  <dcterms:modified xsi:type="dcterms:W3CDTF">2025-03-17T10:16:00Z</dcterms:modified>
</cp:coreProperties>
</file>