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F3CA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B7554E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90-Н-05321-ТР-УТ-5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CF3CAC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4B44AA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7554E" w:rsidRPr="00B7554E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7554E" w:rsidRPr="00B7554E">
        <w:rPr>
          <w:rStyle w:val="aa"/>
          <w:rFonts w:ascii="Arial Narrow" w:hAnsi="Arial Narrow"/>
        </w:rPr>
        <w:t xml:space="preserve">191025, г. Санкт-Петербург, пр-кт Невский, д. 90/92; 420033, Республика Татарстан (Татарстан), г. Казань, ул. Фрунзе, дом 15, пом. 1111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7554E" w:rsidRPr="00B7554E">
        <w:rPr>
          <w:rStyle w:val="aa"/>
          <w:rFonts w:ascii="Arial Narrow" w:hAnsi="Arial Narrow"/>
        </w:rPr>
        <w:t xml:space="preserve"> 19264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B7554E">
        <w:rPr>
          <w:rFonts w:ascii="Arial Narrow" w:hAnsi="Arial Narrow"/>
          <w:u w:val="single"/>
        </w:rPr>
        <w:t xml:space="preserve"> 8 19264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7554E" w:rsidRPr="00B7554E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B7554E" w:rsidRPr="00B7554E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B7554E" w:rsidRPr="00B7554E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B7554E" w:rsidRPr="00B7554E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272A2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272A27"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B7239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A1E6A" w:rsidRPr="002A1E6A">
        <w:rPr>
          <w:rFonts w:ascii="Arial Narrow" w:hAnsi="Arial Narrow"/>
          <w:bCs/>
          <w:szCs w:val="22"/>
        </w:rPr>
        <w:t>-</w:t>
      </w:r>
      <w:r w:rsidR="002A1E6A" w:rsidRPr="002A1E6A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2A1E6A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F3CAC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CF3CAC" w:rsidRPr="00CF3CAC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B7554E">
      <w:rPr>
        <w:rFonts w:ascii="Arial Narrow" w:hAnsi="Arial Narrow"/>
        <w:sz w:val="16"/>
        <w:szCs w:val="16"/>
      </w:rPr>
      <w:t>90-Н-05321-ТР-УТ-5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B7554E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7372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9264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32E4CF0B097D4A94912B239F3E9A66DD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90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33, Республика Татарстан (Татарстан), г. Казань, ул. Фрунзе, дом 15, пом. 1111 "/>
    <w:docVar w:name="rbtd_adr1" w:val="191025, г. Санкт-Петербург, пр-кт Невский, д. 90/92"/>
    <w:docVar w:name="rbtd_adr2" w:val="420033, Республика Татарстан (Татарстан), г. Казань, ул. Фрунзе, дом 15, пом. 111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05E5825CDB9743E6A0B8F5A08CE00724"/>
    <w:docVar w:name="rm_id" w:val="90"/>
    <w:docVar w:name="rm_name" w:val=" Работник торгового зала "/>
    <w:docVar w:name="rm_number" w:val=" 8 19264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E148D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A1E6A"/>
    <w:rsid w:val="002A6499"/>
    <w:rsid w:val="002C5ED1"/>
    <w:rsid w:val="002D6B87"/>
    <w:rsid w:val="002E2D3A"/>
    <w:rsid w:val="002E55C6"/>
    <w:rsid w:val="00305B2F"/>
    <w:rsid w:val="00317A9B"/>
    <w:rsid w:val="00346C48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6042D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66E8E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80ADD"/>
    <w:rsid w:val="009A33AB"/>
    <w:rsid w:val="009C0E12"/>
    <w:rsid w:val="009D4BE3"/>
    <w:rsid w:val="009D5FA5"/>
    <w:rsid w:val="00A0454B"/>
    <w:rsid w:val="00A12349"/>
    <w:rsid w:val="00A36593"/>
    <w:rsid w:val="00A71AF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2DA4"/>
    <w:rsid w:val="00AD7C32"/>
    <w:rsid w:val="00AF796F"/>
    <w:rsid w:val="00B024B8"/>
    <w:rsid w:val="00B0640B"/>
    <w:rsid w:val="00B148FF"/>
    <w:rsid w:val="00B149C7"/>
    <w:rsid w:val="00B31323"/>
    <w:rsid w:val="00B31A97"/>
    <w:rsid w:val="00B61BE7"/>
    <w:rsid w:val="00B72392"/>
    <w:rsid w:val="00B7554E"/>
    <w:rsid w:val="00B75F9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993"/>
    <w:rsid w:val="00CC4BCA"/>
    <w:rsid w:val="00CD35C3"/>
    <w:rsid w:val="00CD5D37"/>
    <w:rsid w:val="00CE3307"/>
    <w:rsid w:val="00CE567D"/>
    <w:rsid w:val="00CF3CAC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5D04"/>
    <w:rsid w:val="00F74CCB"/>
    <w:rsid w:val="00F76072"/>
    <w:rsid w:val="00FB001B"/>
    <w:rsid w:val="00FC4076"/>
    <w:rsid w:val="00FD13E4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29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974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34</cp:revision>
  <dcterms:created xsi:type="dcterms:W3CDTF">2025-01-02T10:39:00Z</dcterms:created>
  <dcterms:modified xsi:type="dcterms:W3CDTF">2025-03-17T10:13:00Z</dcterms:modified>
</cp:coreProperties>
</file>