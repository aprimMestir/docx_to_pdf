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1377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E232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1377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F1D80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E2329" w:rsidRPr="00FE232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E2329" w:rsidRPr="00FE2329">
        <w:rPr>
          <w:rStyle w:val="aa"/>
          <w:rFonts w:ascii="Arial Narrow" w:hAnsi="Arial Narrow"/>
        </w:rPr>
        <w:t xml:space="preserve">191025, г. Санкт-Петербург, пр-кт Невский, д. 90/92; 420085, Республика Татарстан (Татарстан), г. Казань, ул. Беломорская, дом 71а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E2329" w:rsidRPr="00FE2329">
        <w:rPr>
          <w:rStyle w:val="aa"/>
          <w:rFonts w:ascii="Arial Narrow" w:hAnsi="Arial Narrow"/>
        </w:rPr>
        <w:t xml:space="preserve"> 11547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E2329">
        <w:rPr>
          <w:rFonts w:ascii="Arial Narrow" w:hAnsi="Arial Narrow"/>
          <w:u w:val="single"/>
        </w:rPr>
        <w:t xml:space="preserve"> 8 11547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E2329" w:rsidRPr="00FE2329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E2329" w:rsidRPr="00FE2329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E2329" w:rsidRPr="00FE232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E2329" w:rsidRPr="00FE2329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5824C1" w:rsidRDefault="00980ADD" w:rsidP="005824C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5824C1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96B30" w:rsidRPr="00296B30">
        <w:rPr>
          <w:rFonts w:ascii="Arial Narrow" w:hAnsi="Arial Narrow"/>
          <w:bCs/>
          <w:szCs w:val="22"/>
        </w:rPr>
        <w:t>-</w:t>
      </w:r>
      <w:r w:rsidR="00296B30" w:rsidRPr="00296B3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96B30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1377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13775" w:rsidRPr="0081377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E2329">
      <w:rPr>
        <w:rFonts w:ascii="Arial Narrow" w:hAnsi="Arial Narrow"/>
        <w:sz w:val="16"/>
        <w:szCs w:val="16"/>
      </w:rPr>
      <w:t>179-Н-05321-ТР-УТ-5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E232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47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91678A2A0D744939A315E8465C56E03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9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85, Республика Татарстан (Татарстан), г. Казань, ул. Беломорская, дом 71а "/>
    <w:docVar w:name="rbtd_adr1" w:val="191025, г. Санкт-Петербург, пр-кт Невский, д. 90/92"/>
    <w:docVar w:name="rbtd_adr2" w:val="420085, Республика Татарстан (Татарстан), г. Казань, ул. Беломорская, дом 7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0A362E0DE7844B196726C6E2D48FF97"/>
    <w:docVar w:name="rm_id" w:val="182"/>
    <w:docVar w:name="rm_name" w:val=" Работник торгового зала "/>
    <w:docVar w:name="rm_number" w:val=" 8 1154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96B30"/>
    <w:rsid w:val="002A1E6A"/>
    <w:rsid w:val="002A6499"/>
    <w:rsid w:val="002C50C2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24C1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3775"/>
    <w:rsid w:val="00856253"/>
    <w:rsid w:val="00866E8E"/>
    <w:rsid w:val="00883461"/>
    <w:rsid w:val="008835DE"/>
    <w:rsid w:val="0088440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1D80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E2329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45</cp:revision>
  <dcterms:created xsi:type="dcterms:W3CDTF">2025-01-02T10:39:00Z</dcterms:created>
  <dcterms:modified xsi:type="dcterms:W3CDTF">2025-03-17T10:15:00Z</dcterms:modified>
</cp:coreProperties>
</file>