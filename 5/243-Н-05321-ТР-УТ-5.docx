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E64C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3506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E64C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F3D3E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3506A" w:rsidRPr="0063506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3506A" w:rsidRPr="0063506A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Андрея Адо, дом 16, помещения 1001, 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3506A" w:rsidRPr="0063506A">
        <w:rPr>
          <w:rStyle w:val="aa"/>
          <w:rFonts w:ascii="Arial Narrow" w:hAnsi="Arial Narrow"/>
        </w:rPr>
        <w:t xml:space="preserve"> 13537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3506A">
        <w:rPr>
          <w:rFonts w:ascii="Arial Narrow" w:hAnsi="Arial Narrow"/>
          <w:u w:val="single"/>
        </w:rPr>
        <w:t xml:space="preserve"> 1 13537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3506A" w:rsidRPr="0063506A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3506A" w:rsidRPr="0063506A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3506A" w:rsidRPr="0063506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63506A" w:rsidRPr="0063506A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3506A" w:rsidRPr="0063506A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63506A" w:rsidRPr="0063506A" w:rsidRDefault="0063506A" w:rsidP="00032B92">
      <w:pPr>
        <w:jc w:val="both"/>
        <w:rPr>
          <w:rFonts w:ascii="Arial Narrow" w:hAnsi="Arial Narrow"/>
        </w:rPr>
      </w:pPr>
      <w:r w:rsidRPr="0063506A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63506A" w:rsidP="00032B92">
      <w:pPr>
        <w:jc w:val="both"/>
        <w:rPr>
          <w:rFonts w:ascii="Arial Narrow" w:hAnsi="Arial Narrow"/>
        </w:rPr>
      </w:pPr>
      <w:r w:rsidRPr="0063506A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D94DE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D94DE7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94DE7" w:rsidRPr="00D94DE7">
        <w:rPr>
          <w:rFonts w:ascii="Arial Narrow" w:hAnsi="Arial Narrow"/>
          <w:bCs/>
          <w:szCs w:val="22"/>
        </w:rPr>
        <w:t>-</w:t>
      </w:r>
      <w:r w:rsidR="00D94DE7" w:rsidRPr="00D94DE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94DE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E64C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E64C4" w:rsidRPr="006E64C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3506A">
      <w:rPr>
        <w:rFonts w:ascii="Arial Narrow" w:hAnsi="Arial Narrow"/>
        <w:sz w:val="16"/>
        <w:szCs w:val="16"/>
      </w:rPr>
      <w:t>243-Н-05321-ТР-УТ-5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3506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3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6564B8761AB42E1B30307DBA0D88731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Андрея Адо, дом 16, помещения 1001, 1002 "/>
    <w:docVar w:name="rbtd_adr1" w:val="191025, г. Санкт-Петербург, пр-кт Невский, д. 90/92"/>
    <w:docVar w:name="rbtd_adr2" w:val="420064, Республика Татарстан (Татарстан), г. Казань, ул. Андрея Адо, дом 16, помещения 1001,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A31CF0878A04D4BB1217E713F23E3AB"/>
    <w:docVar w:name="rm_id" w:val="246"/>
    <w:docVar w:name="rm_name" w:val=" Директор магазина (Директор (заведующий) предприятия розничной торговли) "/>
    <w:docVar w:name="rm_number" w:val=" 1 1353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2F3D3E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0E68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53B5"/>
    <w:rsid w:val="0051742E"/>
    <w:rsid w:val="00534EBB"/>
    <w:rsid w:val="005450EC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0CC"/>
    <w:rsid w:val="005B76EA"/>
    <w:rsid w:val="005B7FE8"/>
    <w:rsid w:val="005C0A9A"/>
    <w:rsid w:val="005E4748"/>
    <w:rsid w:val="005F2BFA"/>
    <w:rsid w:val="0060542B"/>
    <w:rsid w:val="006126A9"/>
    <w:rsid w:val="00622EB1"/>
    <w:rsid w:val="0063506A"/>
    <w:rsid w:val="0066103E"/>
    <w:rsid w:val="00674E86"/>
    <w:rsid w:val="0069682B"/>
    <w:rsid w:val="00697E10"/>
    <w:rsid w:val="006C28B3"/>
    <w:rsid w:val="006C3405"/>
    <w:rsid w:val="006E64C4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4A59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27A4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4307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94DE7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71</cp:revision>
  <dcterms:created xsi:type="dcterms:W3CDTF">2025-01-01T18:08:00Z</dcterms:created>
  <dcterms:modified xsi:type="dcterms:W3CDTF">2025-03-17T10:16:00Z</dcterms:modified>
</cp:coreProperties>
</file>