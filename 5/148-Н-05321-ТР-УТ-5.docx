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33F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E323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33F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C2C06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231" w:rsidRPr="007E323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231" w:rsidRPr="007E3231">
        <w:rPr>
          <w:rStyle w:val="aa"/>
          <w:rFonts w:ascii="Arial Narrow" w:hAnsi="Arial Narrow"/>
        </w:rPr>
        <w:t xml:space="preserve">191025, г. Санкт-Петербург, пр-кт Невский, д. 90/92; 420044, Республика Татарстан (Татарстан), г. Казань, ул. Восстания, дом 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231" w:rsidRPr="007E3231">
        <w:rPr>
          <w:rStyle w:val="aa"/>
          <w:rFonts w:ascii="Arial Narrow" w:hAnsi="Arial Narrow"/>
        </w:rPr>
        <w:t xml:space="preserve"> 23386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E3231">
        <w:rPr>
          <w:rFonts w:ascii="Arial Narrow" w:hAnsi="Arial Narrow"/>
          <w:u w:val="single"/>
        </w:rPr>
        <w:t xml:space="preserve"> 2 23386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231" w:rsidRPr="007E3231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231" w:rsidRPr="007E3231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E3231" w:rsidRPr="007E323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E3231" w:rsidRPr="007E3231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4752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A47520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47520" w:rsidRPr="00A47520">
        <w:rPr>
          <w:rFonts w:ascii="Arial Narrow" w:hAnsi="Arial Narrow"/>
          <w:bCs/>
          <w:szCs w:val="22"/>
        </w:rPr>
        <w:t>-</w:t>
      </w:r>
      <w:r w:rsidR="00A47520" w:rsidRPr="00A4752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4752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33F4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33F40" w:rsidRPr="00D33F4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E3231">
      <w:rPr>
        <w:rFonts w:ascii="Arial Narrow" w:hAnsi="Arial Narrow"/>
        <w:sz w:val="16"/>
        <w:szCs w:val="16"/>
      </w:rPr>
      <w:t>148-Н-05321-ТР-УТ-5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E323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8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342DC3A35F7465F99462E808E7B0934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4, Республика Татарстан (Татарстан), г. Казань, ул. Восстания, дом 9 "/>
    <w:docVar w:name="rbtd_adr1" w:val="191025, г. Санкт-Петербург, пр-кт Невский, д. 90/92"/>
    <w:docVar w:name="rbtd_adr2" w:val="420044, Республика Татарстан (Татарстан), г. Казань, ул. Восстания, дом 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71069C20EA34BD696AE435549207A6F"/>
    <w:docVar w:name="rm_id" w:val="151"/>
    <w:docVar w:name="rm_name" w:val=" Администратор "/>
    <w:docVar w:name="rm_number" w:val=" 2 233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75E5E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05FF2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3231"/>
    <w:rsid w:val="007E7F3C"/>
    <w:rsid w:val="0080327B"/>
    <w:rsid w:val="0081338F"/>
    <w:rsid w:val="00821339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D66EE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47520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370D"/>
    <w:rsid w:val="00B148FF"/>
    <w:rsid w:val="00B31323"/>
    <w:rsid w:val="00B31A97"/>
    <w:rsid w:val="00B367E8"/>
    <w:rsid w:val="00B95FC2"/>
    <w:rsid w:val="00BA5029"/>
    <w:rsid w:val="00BA735C"/>
    <w:rsid w:val="00BC2C06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33F40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4508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2025-03-17T10:14:00Z</dcterms:modified>
</cp:coreProperties>
</file>