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D767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7219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D767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13574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219A" w:rsidRPr="00A7219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219A" w:rsidRPr="00A7219A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ул. Адоратского, 5б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219A" w:rsidRPr="00A7219A">
        <w:rPr>
          <w:rStyle w:val="aa"/>
          <w:rFonts w:ascii="Arial Narrow" w:hAnsi="Arial Narrow"/>
        </w:rPr>
        <w:t xml:space="preserve"> 23326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7219A">
        <w:rPr>
          <w:rFonts w:ascii="Arial Narrow" w:hAnsi="Arial Narrow"/>
          <w:u w:val="single"/>
        </w:rPr>
        <w:t xml:space="preserve"> 8 23326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219A" w:rsidRPr="00A7219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7219A" w:rsidRPr="00A7219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7219A" w:rsidRPr="00A7219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7219A" w:rsidRPr="00A7219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B2ED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1B2EDB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2EDB" w:rsidRPr="001B2EDB">
        <w:rPr>
          <w:rFonts w:ascii="Arial Narrow" w:hAnsi="Arial Narrow"/>
          <w:bCs/>
          <w:szCs w:val="22"/>
        </w:rPr>
        <w:t>-</w:t>
      </w:r>
      <w:r w:rsidR="001B2EDB" w:rsidRPr="001B2ED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2EDB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D767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D767B" w:rsidRPr="00CD767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7219A">
      <w:rPr>
        <w:rFonts w:ascii="Arial Narrow" w:hAnsi="Arial Narrow"/>
        <w:sz w:val="16"/>
        <w:szCs w:val="16"/>
      </w:rPr>
      <w:t>168-Н-05321-ТР-УТ-5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7219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2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A7226A65C694FA5AA120181EC9DB208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8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ул. Адоратского, 5б "/>
    <w:docVar w:name="rbtd_adr1" w:val="191025, г. Санкт-Петербург, пр-кт Невский, д. 90/92"/>
    <w:docVar w:name="rbtd_adr2" w:val="420126, Республика Татарстан (Татарстан), г. Казань, ул. Адоратского, 5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D3349D6C0CC4D48A23F651EE84BF8D9"/>
    <w:docVar w:name="rm_id" w:val="171"/>
    <w:docVar w:name="rm_name" w:val=" Работник торгового зала "/>
    <w:docVar w:name="rm_number" w:val=" 8 233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2EDB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3574"/>
    <w:rsid w:val="0051742E"/>
    <w:rsid w:val="00547E09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71AF3"/>
    <w:rsid w:val="00A7219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D767B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B6BB0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2025-01-02T10:39:00Z</dcterms:created>
  <dcterms:modified xsi:type="dcterms:W3CDTF">2025-03-17T10:15:00Z</dcterms:modified>
</cp:coreProperties>
</file>