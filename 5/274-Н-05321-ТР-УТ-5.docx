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265F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4105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274-Н-05321-ТР-УТ-5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265F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F3CB5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41057" w:rsidRPr="0044105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41057" w:rsidRPr="00441057">
        <w:rPr>
          <w:rStyle w:val="aa"/>
          <w:rFonts w:ascii="Arial Narrow" w:hAnsi="Arial Narrow"/>
        </w:rPr>
        <w:t xml:space="preserve">191025, г. Санкт-Петербург, пр-кт Невский, д. 90/92; 420070, Республика Татарстан (Татарстан), г. Казань, ул. Романтиков, 129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41057" w:rsidRPr="00441057">
        <w:rPr>
          <w:rStyle w:val="aa"/>
          <w:rFonts w:ascii="Arial Narrow" w:hAnsi="Arial Narrow"/>
        </w:rPr>
        <w:t xml:space="preserve"> 28920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41057">
        <w:rPr>
          <w:rFonts w:ascii="Arial Narrow" w:hAnsi="Arial Narrow"/>
          <w:u w:val="single"/>
        </w:rPr>
        <w:t xml:space="preserve"> 1 28920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41057" w:rsidRPr="00441057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41057" w:rsidRPr="00441057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41057" w:rsidRPr="0044105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441057" w:rsidRPr="0044105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41057" w:rsidRPr="00441057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441057" w:rsidRPr="00441057" w:rsidRDefault="00441057" w:rsidP="00032B92">
      <w:pPr>
        <w:jc w:val="both"/>
        <w:rPr>
          <w:rFonts w:ascii="Arial Narrow" w:hAnsi="Arial Narrow"/>
        </w:rPr>
      </w:pPr>
      <w:r w:rsidRPr="00441057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441057" w:rsidP="00032B92">
      <w:pPr>
        <w:jc w:val="both"/>
        <w:rPr>
          <w:rFonts w:ascii="Arial Narrow" w:hAnsi="Arial Narrow"/>
        </w:rPr>
      </w:pPr>
      <w:r w:rsidRPr="00441057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F4650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F46501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46501" w:rsidRPr="00F46501">
        <w:rPr>
          <w:rFonts w:ascii="Arial Narrow" w:hAnsi="Arial Narrow"/>
          <w:bCs/>
          <w:szCs w:val="22"/>
        </w:rPr>
        <w:t>-</w:t>
      </w:r>
      <w:r w:rsidR="00F46501" w:rsidRPr="00F4650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4650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265F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265FF" w:rsidRPr="000265F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41057">
      <w:rPr>
        <w:rFonts w:ascii="Arial Narrow" w:hAnsi="Arial Narrow"/>
        <w:sz w:val="16"/>
        <w:szCs w:val="16"/>
      </w:rPr>
      <w:t>274-Н-05321-ТР-УТ-5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4105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920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CF95347198E4A4A8A5ABE014D2FF4FD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7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0, Республика Татарстан (Татарстан), г. Казань, ул. Романтиков, 129 "/>
    <w:docVar w:name="rbtd_adr1" w:val="191025, г. Санкт-Петербург, пр-кт Невский, д. 90/92"/>
    <w:docVar w:name="rbtd_adr2" w:val="420070, Республика Татарстан (Татарстан), г. Казань, ул. Романтиков, 12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FC85859809643CF8E35562D139D8CA9"/>
    <w:docVar w:name="rm_id" w:val="277"/>
    <w:docVar w:name="rm_name" w:val=" Директор магазина (Директор (заведующий) предприятия розничной торговли) "/>
    <w:docVar w:name="rm_number" w:val=" 1 2892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265FF"/>
    <w:rsid w:val="00032B92"/>
    <w:rsid w:val="00046815"/>
    <w:rsid w:val="0005566C"/>
    <w:rsid w:val="000633C8"/>
    <w:rsid w:val="000A02EE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3E7F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97155"/>
    <w:rsid w:val="002A6499"/>
    <w:rsid w:val="002B24AD"/>
    <w:rsid w:val="002D6B87"/>
    <w:rsid w:val="002E2D3A"/>
    <w:rsid w:val="002E55C6"/>
    <w:rsid w:val="00302888"/>
    <w:rsid w:val="00305B2F"/>
    <w:rsid w:val="00317A9B"/>
    <w:rsid w:val="003233D8"/>
    <w:rsid w:val="00354C09"/>
    <w:rsid w:val="003566BA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1057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34EBB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FE8"/>
    <w:rsid w:val="005C0A9A"/>
    <w:rsid w:val="005E4748"/>
    <w:rsid w:val="005F2BFA"/>
    <w:rsid w:val="0060542B"/>
    <w:rsid w:val="00622EB1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80327B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D14A4"/>
    <w:rsid w:val="00AD46DC"/>
    <w:rsid w:val="00AD7C32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C31AC"/>
    <w:rsid w:val="00BD6686"/>
    <w:rsid w:val="00BE15DF"/>
    <w:rsid w:val="00BF498E"/>
    <w:rsid w:val="00C02721"/>
    <w:rsid w:val="00C027F5"/>
    <w:rsid w:val="00C16C85"/>
    <w:rsid w:val="00C3083C"/>
    <w:rsid w:val="00C4601A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E566A"/>
    <w:rsid w:val="00DF1059"/>
    <w:rsid w:val="00DF12CB"/>
    <w:rsid w:val="00DF3DC6"/>
    <w:rsid w:val="00E124F4"/>
    <w:rsid w:val="00E21DBA"/>
    <w:rsid w:val="00E22A3C"/>
    <w:rsid w:val="00E247B9"/>
    <w:rsid w:val="00E2782D"/>
    <w:rsid w:val="00E30E59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46501"/>
    <w:rsid w:val="00F74CCB"/>
    <w:rsid w:val="00F76072"/>
    <w:rsid w:val="00FB001B"/>
    <w:rsid w:val="00FB67BC"/>
    <w:rsid w:val="00FC4076"/>
    <w:rsid w:val="00FC594E"/>
    <w:rsid w:val="00FD13E4"/>
    <w:rsid w:val="00FD2BA8"/>
    <w:rsid w:val="00FE05C7"/>
    <w:rsid w:val="00F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926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68</cp:revision>
  <dcterms:created xsi:type="dcterms:W3CDTF">2025-01-01T18:08:00Z</dcterms:created>
  <dcterms:modified xsi:type="dcterms:W3CDTF">2025-03-17T10:16:00Z</dcterms:modified>
</cp:coreProperties>
</file>