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B6C6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A311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B6C6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E02C7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A3114" w:rsidRPr="000A311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A3114" w:rsidRPr="000A3114">
        <w:rPr>
          <w:rStyle w:val="aa"/>
          <w:rFonts w:ascii="Arial Narrow" w:hAnsi="Arial Narrow"/>
        </w:rPr>
        <w:t xml:space="preserve">191025, г. Санкт-Петербург, пр-кт Невский, д. 90/92; 420034, Республика Татарстан (Татарстан), г. Казань, ул. Декабристов, дом 131е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A3114" w:rsidRPr="000A3114">
        <w:rPr>
          <w:rStyle w:val="aa"/>
          <w:rFonts w:ascii="Arial Narrow" w:hAnsi="Arial Narrow"/>
        </w:rPr>
        <w:t xml:space="preserve"> 22089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A3114">
        <w:rPr>
          <w:rFonts w:ascii="Arial Narrow" w:hAnsi="Arial Narrow"/>
          <w:u w:val="single"/>
        </w:rPr>
        <w:t xml:space="preserve"> 2 22089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A3114" w:rsidRPr="000A3114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A3114" w:rsidRPr="000A3114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A3114" w:rsidRPr="000A311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A3114" w:rsidRPr="000A3114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F729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5F7296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F7296" w:rsidRPr="005F7296">
        <w:rPr>
          <w:rFonts w:ascii="Arial Narrow" w:hAnsi="Arial Narrow"/>
          <w:bCs/>
          <w:szCs w:val="22"/>
        </w:rPr>
        <w:t>-</w:t>
      </w:r>
      <w:r w:rsidR="005F7296" w:rsidRPr="005F729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F729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B6C6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B6C6A" w:rsidRPr="003B6C6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A3114">
      <w:rPr>
        <w:rFonts w:ascii="Arial Narrow" w:hAnsi="Arial Narrow"/>
        <w:sz w:val="16"/>
        <w:szCs w:val="16"/>
      </w:rPr>
      <w:t>146-Н-05321-ТР-УТ-5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A311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81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2089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4EF8CF8AF1B4C03BBCCC8E6481845A5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4, Республика Татарстан (Татарстан), г. Казань, ул. Декабристов, дом 131е "/>
    <w:docVar w:name="rbtd_adr1" w:val="191025, г. Санкт-Петербург, пр-кт Невский, д. 90/92"/>
    <w:docVar w:name="rbtd_adr2" w:val="420034, Республика Татарстан (Татарстан), г. Казань, ул. Декабристов, дом 131е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5773D505208403E9133F8A0A1F300D1"/>
    <w:docVar w:name="rm_id" w:val="149"/>
    <w:docVar w:name="rm_name" w:val=" Администратор "/>
    <w:docVar w:name="rm_number" w:val=" 2 2208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A3114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2F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50CB4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B6C6A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5F7296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9E02C7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817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85</cp:revision>
  <dcterms:created xsi:type="dcterms:W3CDTF">2025-01-02T07:58:00Z</dcterms:created>
  <dcterms:modified xsi:type="dcterms:W3CDTF">2025-03-17T10:14:00Z</dcterms:modified>
</cp:coreProperties>
</file>