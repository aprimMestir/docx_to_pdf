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F7D2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1706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F7D2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5619C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7063" w:rsidRPr="0091706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7063" w:rsidRPr="00917063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Гарифа Ахунова, дом 2, помещение 1110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7063" w:rsidRPr="00917063">
        <w:rPr>
          <w:rStyle w:val="aa"/>
          <w:rFonts w:ascii="Arial Narrow" w:hAnsi="Arial Narrow"/>
        </w:rPr>
        <w:t xml:space="preserve"> 3920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17063">
        <w:rPr>
          <w:rFonts w:ascii="Arial Narrow" w:hAnsi="Arial Narrow"/>
          <w:u w:val="single"/>
        </w:rPr>
        <w:t xml:space="preserve"> 1 3920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7063" w:rsidRPr="00917063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17063" w:rsidRPr="0091706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17063" w:rsidRPr="0091706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917063" w:rsidRPr="0091706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17063" w:rsidRPr="00917063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917063" w:rsidRPr="00917063" w:rsidRDefault="00917063" w:rsidP="00032B92">
      <w:pPr>
        <w:jc w:val="both"/>
        <w:rPr>
          <w:rFonts w:ascii="Arial Narrow" w:hAnsi="Arial Narrow"/>
        </w:rPr>
      </w:pPr>
      <w:r w:rsidRPr="00917063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917063" w:rsidP="00032B92">
      <w:pPr>
        <w:jc w:val="both"/>
        <w:rPr>
          <w:rFonts w:ascii="Arial Narrow" w:hAnsi="Arial Narrow"/>
        </w:rPr>
      </w:pPr>
      <w:r w:rsidRPr="00917063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4DA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</w:t>
            </w:r>
            <w:r w:rsidR="00164DA1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4DA1" w:rsidRPr="00164DA1">
        <w:rPr>
          <w:rFonts w:ascii="Arial Narrow" w:hAnsi="Arial Narrow"/>
          <w:bCs/>
          <w:szCs w:val="22"/>
        </w:rPr>
        <w:t>-</w:t>
      </w:r>
      <w:r w:rsidR="00164DA1" w:rsidRPr="00164DA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64DA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F7D2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F7D2B" w:rsidRPr="006F7D2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17063">
      <w:rPr>
        <w:rFonts w:ascii="Arial Narrow" w:hAnsi="Arial Narrow"/>
        <w:sz w:val="16"/>
        <w:szCs w:val="16"/>
      </w:rPr>
      <w:t>278-Н-05321-ТР-УТ-5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1706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920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8B8CE0760E9440799FCF3AD257DB92D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Гарифа Ахунова, дом 2, помещение 1110 "/>
    <w:docVar w:name="rbtd_adr1" w:val="191025, г. Санкт-Петербург, пр-кт Невский, д. 90/92"/>
    <w:docVar w:name="rbtd_adr2" w:val="420064, Республика Татарстан (Татарстан), г. Казань, ул. Гарифа Ахунова, дом 2, помещение 1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B43601F55BD478596F21C0B08A0FE37"/>
    <w:docVar w:name="rm_id" w:val="281"/>
    <w:docVar w:name="rm_name" w:val=" Директор магазина (Директор (заведующий) предприятия розничной торговли) "/>
    <w:docVar w:name="rm_number" w:val=" 1 392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4DA1"/>
    <w:rsid w:val="00165088"/>
    <w:rsid w:val="001707D6"/>
    <w:rsid w:val="001835D5"/>
    <w:rsid w:val="001866F3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6416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60542B"/>
    <w:rsid w:val="00607732"/>
    <w:rsid w:val="00645F4A"/>
    <w:rsid w:val="006522E4"/>
    <w:rsid w:val="0066103E"/>
    <w:rsid w:val="00674E86"/>
    <w:rsid w:val="0069682B"/>
    <w:rsid w:val="00697E10"/>
    <w:rsid w:val="006C28B3"/>
    <w:rsid w:val="006C3405"/>
    <w:rsid w:val="006F7D2B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17063"/>
    <w:rsid w:val="00920D0B"/>
    <w:rsid w:val="0092778A"/>
    <w:rsid w:val="009361D4"/>
    <w:rsid w:val="0095619C"/>
    <w:rsid w:val="00967790"/>
    <w:rsid w:val="00994090"/>
    <w:rsid w:val="009A33AB"/>
    <w:rsid w:val="009C4287"/>
    <w:rsid w:val="009D5FA5"/>
    <w:rsid w:val="009F6C1B"/>
    <w:rsid w:val="00A12349"/>
    <w:rsid w:val="00A243F1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72CC6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663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54</cp:revision>
  <dcterms:created xsi:type="dcterms:W3CDTF">2025-01-01T18:08:00Z</dcterms:created>
  <dcterms:modified xsi:type="dcterms:W3CDTF">2025-03-17T10:17:00Z</dcterms:modified>
</cp:coreProperties>
</file>