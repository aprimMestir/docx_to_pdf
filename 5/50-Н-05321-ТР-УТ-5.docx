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A3BD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A3BD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A3BD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3BD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3BD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474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55FB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474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903E3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55FBC" w:rsidRPr="00655FB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55FBC" w:rsidRPr="00655FBC">
        <w:rPr>
          <w:rStyle w:val="aa"/>
          <w:rFonts w:ascii="Arial Narrow" w:hAnsi="Arial Narrow"/>
        </w:rPr>
        <w:t xml:space="preserve">191025, г. Санкт-Петербург, пр-кт Невский, д. 90/92; 422526, Республика Татарстан (Татарстан), Зеленодольский р-н, п. Октябрьский, ул. Первомайская, дом 10, 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55FBC" w:rsidRPr="00655FBC">
        <w:rPr>
          <w:rStyle w:val="aa"/>
          <w:rFonts w:ascii="Arial Narrow" w:hAnsi="Arial Narrow"/>
        </w:rPr>
        <w:t xml:space="preserve"> 4786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55FBC">
        <w:rPr>
          <w:rFonts w:ascii="Arial Narrow" w:hAnsi="Arial Narrow"/>
          <w:u w:val="single"/>
        </w:rPr>
        <w:t xml:space="preserve"> 8 4786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55FBC" w:rsidRPr="00655FBC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55FBC" w:rsidRPr="00655FBC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55FBC" w:rsidRPr="00655FB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A3BD8" w:rsidRPr="00D63C77" w:rsidTr="00622395">
        <w:tc>
          <w:tcPr>
            <w:tcW w:w="2205" w:type="dxa"/>
            <w:vAlign w:val="center"/>
          </w:tcPr>
          <w:p w:rsidR="00CA3BD8" w:rsidRPr="00D63C77" w:rsidRDefault="00CA3BD8" w:rsidP="00CA3BD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A3BD8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BD8" w:rsidRPr="00D63C77" w:rsidRDefault="00CA3BD8" w:rsidP="00CA3B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A3BD8" w:rsidRPr="00D63C77" w:rsidRDefault="00CA3BD8" w:rsidP="00CA3B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A3BD8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BD8" w:rsidRDefault="00CA3BD8" w:rsidP="00CA3B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A3BD8" w:rsidRDefault="00CA3BD8" w:rsidP="00CA3B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55FBC" w:rsidRPr="00655FBC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A3BD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A3BD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E6373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96C86" w:rsidRPr="00896C86">
        <w:rPr>
          <w:rFonts w:ascii="Arial Narrow" w:hAnsi="Arial Narrow"/>
          <w:bCs/>
          <w:szCs w:val="22"/>
        </w:rPr>
        <w:t>-</w:t>
      </w:r>
      <w:r w:rsidR="00896C86" w:rsidRPr="00896C8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96C86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A3BD8" w:rsidTr="00CA3BD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A3BD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3BD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3BD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A3BD8" w:rsidTr="00CA3BD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474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474E" w:rsidRPr="0056474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55FBC">
      <w:rPr>
        <w:rFonts w:ascii="Arial Narrow" w:hAnsi="Arial Narrow"/>
        <w:sz w:val="16"/>
        <w:szCs w:val="16"/>
      </w:rPr>
      <w:t>50-Н-05321-ТР-УТ-5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55FB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478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F6E63F227B844E199E61D569325DA08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0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6, Республика Татарстан (Татарстан), Зеленодольский р-н, п. Октябрьский, ул. Первомайская, дом 10, а "/>
    <w:docVar w:name="rbtd_adr1" w:val="191025, г. Санкт-Петербург, пр-кт Невский, д. 90/92"/>
    <w:docVar w:name="rbtd_adr2" w:val="422526, Республика Татарстан (Татарстан), Зеленодольский р-н, п. Октябрьский, ул. Первомайская, дом 10, 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C8CC56D9A9B407981C1F5B583C58409"/>
    <w:docVar w:name="rm_id" w:val="50"/>
    <w:docVar w:name="rm_name" w:val=" Работник торгового зала "/>
    <w:docVar w:name="rm_number" w:val=" 8 47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191B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4839"/>
    <w:rsid w:val="00275E09"/>
    <w:rsid w:val="00277463"/>
    <w:rsid w:val="0028490F"/>
    <w:rsid w:val="00295449"/>
    <w:rsid w:val="002A6499"/>
    <w:rsid w:val="002D6B87"/>
    <w:rsid w:val="002E2D3A"/>
    <w:rsid w:val="002E55C6"/>
    <w:rsid w:val="002F4FC1"/>
    <w:rsid w:val="00305B2F"/>
    <w:rsid w:val="00317A9B"/>
    <w:rsid w:val="00353CF4"/>
    <w:rsid w:val="00354C09"/>
    <w:rsid w:val="00367816"/>
    <w:rsid w:val="003876C3"/>
    <w:rsid w:val="00392C31"/>
    <w:rsid w:val="0039417C"/>
    <w:rsid w:val="003A273F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359A"/>
    <w:rsid w:val="00444410"/>
    <w:rsid w:val="00447116"/>
    <w:rsid w:val="00451C2D"/>
    <w:rsid w:val="0048063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6474E"/>
    <w:rsid w:val="0057485F"/>
    <w:rsid w:val="00576095"/>
    <w:rsid w:val="005859B9"/>
    <w:rsid w:val="005903E3"/>
    <w:rsid w:val="005A1025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55FBC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54363"/>
    <w:rsid w:val="0076042D"/>
    <w:rsid w:val="0077586C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275A"/>
    <w:rsid w:val="00856253"/>
    <w:rsid w:val="00883461"/>
    <w:rsid w:val="008835DE"/>
    <w:rsid w:val="008911E8"/>
    <w:rsid w:val="00896C86"/>
    <w:rsid w:val="008B416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75535"/>
    <w:rsid w:val="00980ADD"/>
    <w:rsid w:val="009A33AB"/>
    <w:rsid w:val="009C0E12"/>
    <w:rsid w:val="009D5FA5"/>
    <w:rsid w:val="009E66EB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3829"/>
    <w:rsid w:val="00B0640B"/>
    <w:rsid w:val="00B148FF"/>
    <w:rsid w:val="00B31323"/>
    <w:rsid w:val="00B31A97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E24E7"/>
    <w:rsid w:val="00BF498E"/>
    <w:rsid w:val="00C02721"/>
    <w:rsid w:val="00C027F5"/>
    <w:rsid w:val="00C3083C"/>
    <w:rsid w:val="00C5305A"/>
    <w:rsid w:val="00C64F6A"/>
    <w:rsid w:val="00CA3BD8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7463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637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5D77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43</cp:revision>
  <dcterms:created xsi:type="dcterms:W3CDTF">2025-01-02T10:39:00Z</dcterms:created>
  <dcterms:modified xsi:type="dcterms:W3CDTF">2025-03-17T10:13:00Z</dcterms:modified>
</cp:coreProperties>
</file>