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4E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D62E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4EE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14826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D62E4" w:rsidRPr="000D62E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D62E4" w:rsidRPr="000D62E4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D62E4" w:rsidRPr="000D62E4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D62E4">
        <w:rPr>
          <w:rFonts w:ascii="Arial Narrow" w:hAnsi="Arial Narrow"/>
          <w:u w:val="single"/>
        </w:rPr>
        <w:t xml:space="preserve"> 1 14597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D62E4" w:rsidRPr="000D62E4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D62E4" w:rsidRPr="000D62E4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D62E4" w:rsidRPr="000D62E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D62E4" w:rsidRPr="000D62E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D62E4" w:rsidRPr="000D62E4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0D62E4" w:rsidRPr="000D62E4" w:rsidRDefault="000D62E4" w:rsidP="00032B92">
      <w:pPr>
        <w:jc w:val="both"/>
        <w:rPr>
          <w:rFonts w:ascii="Arial Narrow" w:hAnsi="Arial Narrow"/>
        </w:rPr>
      </w:pPr>
      <w:r w:rsidRPr="000D62E4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0D62E4" w:rsidP="00032B92">
      <w:pPr>
        <w:jc w:val="both"/>
        <w:rPr>
          <w:rFonts w:ascii="Arial Narrow" w:hAnsi="Arial Narrow"/>
        </w:rPr>
      </w:pPr>
      <w:r w:rsidRPr="000D62E4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233A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5233A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233AC" w:rsidRPr="005233AC">
        <w:rPr>
          <w:rFonts w:ascii="Arial Narrow" w:hAnsi="Arial Narrow"/>
          <w:bCs/>
          <w:szCs w:val="22"/>
        </w:rPr>
        <w:t>-</w:t>
      </w:r>
      <w:r w:rsidR="005233AC" w:rsidRPr="005233A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233A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4EE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4EEE" w:rsidRPr="00594EE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D62E4">
      <w:rPr>
        <w:rFonts w:ascii="Arial Narrow" w:hAnsi="Arial Narrow"/>
        <w:sz w:val="16"/>
        <w:szCs w:val="16"/>
      </w:rPr>
      <w:t>133-Н-05321-ТР-УТ-5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D62E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A92CBFAD469460EBAEA62BB3B5DB9C6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A38F18027514BC5B33C796D2A3EBF1C"/>
    <w:docVar w:name="rm_id" w:val="133"/>
    <w:docVar w:name="rm_name" w:val=" Директор магазина (Директор (заведующий) предприятия розничной торговли) "/>
    <w:docVar w:name="rm_number" w:val=" 1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D62E4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233AC"/>
    <w:rsid w:val="00534EBB"/>
    <w:rsid w:val="00555A9F"/>
    <w:rsid w:val="005567CA"/>
    <w:rsid w:val="00563E94"/>
    <w:rsid w:val="0056766F"/>
    <w:rsid w:val="0057485F"/>
    <w:rsid w:val="00576095"/>
    <w:rsid w:val="005859B9"/>
    <w:rsid w:val="00594EEE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14826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0780"/>
    <w:rsid w:val="00AF796F"/>
    <w:rsid w:val="00B024B8"/>
    <w:rsid w:val="00B11BA7"/>
    <w:rsid w:val="00B148FF"/>
    <w:rsid w:val="00B25D1A"/>
    <w:rsid w:val="00B31323"/>
    <w:rsid w:val="00B31A97"/>
    <w:rsid w:val="00B95A58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63</cp:revision>
  <dcterms:created xsi:type="dcterms:W3CDTF">2025-01-01T18:08:00Z</dcterms:created>
  <dcterms:modified xsi:type="dcterms:W3CDTF">2025-03-17T10:14:00Z</dcterms:modified>
</cp:coreProperties>
</file>