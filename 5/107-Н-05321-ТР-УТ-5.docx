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86CA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9208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107-Н-05321-ТР-УТ-5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86CA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A3332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92084" w:rsidRPr="00A9208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92084" w:rsidRPr="00A92084">
        <w:rPr>
          <w:rStyle w:val="aa"/>
          <w:rFonts w:ascii="Arial Narrow" w:hAnsi="Arial Narrow"/>
        </w:rPr>
        <w:t xml:space="preserve">191025, г. Санкт-Петербург, пр-кт Невский, д. 90/92; 420111, Республика Татарстан (Татарстан), г. Казань, ул. Островского, дом 31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92084" w:rsidRPr="00A92084">
        <w:rPr>
          <w:rStyle w:val="aa"/>
          <w:rFonts w:ascii="Arial Narrow" w:hAnsi="Arial Narrow"/>
        </w:rPr>
        <w:t xml:space="preserve"> 17674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92084">
        <w:rPr>
          <w:rFonts w:ascii="Arial Narrow" w:hAnsi="Arial Narrow"/>
          <w:u w:val="single"/>
        </w:rPr>
        <w:t xml:space="preserve"> 2 17674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92084" w:rsidRPr="00A92084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92084" w:rsidRPr="00A92084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92084" w:rsidRPr="00A9208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92084" w:rsidRPr="00A92084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D32B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9D32B4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D32B4" w:rsidRPr="009D32B4">
        <w:rPr>
          <w:rFonts w:ascii="Arial Narrow" w:hAnsi="Arial Narrow"/>
          <w:bCs/>
          <w:szCs w:val="22"/>
        </w:rPr>
        <w:t>-</w:t>
      </w:r>
      <w:r w:rsidR="009D32B4" w:rsidRPr="009D32B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D32B4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86CA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86CAC" w:rsidRPr="00F86CA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92084">
      <w:rPr>
        <w:rFonts w:ascii="Arial Narrow" w:hAnsi="Arial Narrow"/>
        <w:sz w:val="16"/>
        <w:szCs w:val="16"/>
      </w:rPr>
      <w:t>107-Н-05321-ТР-УТ-5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9208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43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7674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796C55958AF46469CB4C9FE0D3312A0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07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11, Республика Татарстан (Татарстан), г. Казань, ул. Островского, дом 31 "/>
    <w:docVar w:name="rbtd_adr1" w:val="191025, г. Санкт-Петербург, пр-кт Невский, д. 90/92"/>
    <w:docVar w:name="rbtd_adr2" w:val="420111, Республика Татарстан (Татарстан), г. Казань, ул. Островского, дом 3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A1C9FB72BEA45AB801DFD0A0ED9A5BA"/>
    <w:docVar w:name="rm_id" w:val="107"/>
    <w:docVar w:name="rm_name" w:val=" Администратор "/>
    <w:docVar w:name="rm_number" w:val=" 2 1767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04E4"/>
    <w:rsid w:val="00095D88"/>
    <w:rsid w:val="000B330B"/>
    <w:rsid w:val="000B437D"/>
    <w:rsid w:val="000C2998"/>
    <w:rsid w:val="000D1F5B"/>
    <w:rsid w:val="000F0EE4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2E5ABB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A3332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32B4"/>
    <w:rsid w:val="009D5FA5"/>
    <w:rsid w:val="00A12349"/>
    <w:rsid w:val="00A1341B"/>
    <w:rsid w:val="00A21E7A"/>
    <w:rsid w:val="00A36593"/>
    <w:rsid w:val="00A52C8C"/>
    <w:rsid w:val="00A65C74"/>
    <w:rsid w:val="00A849FA"/>
    <w:rsid w:val="00A910B7"/>
    <w:rsid w:val="00A91908"/>
    <w:rsid w:val="00A92084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3083C"/>
    <w:rsid w:val="00C30D60"/>
    <w:rsid w:val="00C64F6A"/>
    <w:rsid w:val="00CA6993"/>
    <w:rsid w:val="00CB0CBE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38F3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1487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86CAC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2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88</cp:revision>
  <dcterms:created xsi:type="dcterms:W3CDTF">2025-01-02T07:58:00Z</dcterms:created>
  <dcterms:modified xsi:type="dcterms:W3CDTF">2025-03-17T10:14:00Z</dcterms:modified>
</cp:coreProperties>
</file>