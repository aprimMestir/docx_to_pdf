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152C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152C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152C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152C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152C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1B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B46B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1B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73B96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B46B1" w:rsidRPr="001B46B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B46B1" w:rsidRPr="001B46B1">
        <w:rPr>
          <w:rStyle w:val="aa"/>
          <w:rFonts w:ascii="Arial Narrow" w:hAnsi="Arial Narrow"/>
        </w:rPr>
        <w:t xml:space="preserve">191025, г. Санкт-Петербург, пр-кт Невский, д. 90/92; 422526, Республика Татарстан (Татарстан), Зеленодольский р-н, п. Октябрьский, ул. Гагарина, дом 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B46B1" w:rsidRPr="001B46B1">
        <w:rPr>
          <w:rStyle w:val="aa"/>
          <w:rFonts w:ascii="Arial Narrow" w:hAnsi="Arial Narrow"/>
        </w:rPr>
        <w:t xml:space="preserve"> 26647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B46B1">
        <w:rPr>
          <w:rFonts w:ascii="Arial Narrow" w:hAnsi="Arial Narrow"/>
          <w:u w:val="single"/>
        </w:rPr>
        <w:t xml:space="preserve"> 7 26647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B46B1" w:rsidRPr="001B46B1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B46B1" w:rsidRPr="001B46B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B46B1" w:rsidRPr="001B46B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152C0" w:rsidRPr="00D63C77" w:rsidTr="00F84D35">
        <w:tc>
          <w:tcPr>
            <w:tcW w:w="2205" w:type="dxa"/>
            <w:vAlign w:val="center"/>
          </w:tcPr>
          <w:p w:rsidR="004152C0" w:rsidRPr="00D63C77" w:rsidRDefault="004152C0" w:rsidP="004152C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152C0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2C0" w:rsidRPr="00D63C77" w:rsidRDefault="004152C0" w:rsidP="004152C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152C0" w:rsidRPr="00D63C77" w:rsidRDefault="004152C0" w:rsidP="004152C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152C0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2C0" w:rsidRDefault="004152C0" w:rsidP="004152C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152C0" w:rsidRDefault="004152C0" w:rsidP="004152C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B46B1" w:rsidRPr="001B46B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B46B1" w:rsidRPr="001B46B1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1B46B1" w:rsidP="00032B92">
      <w:pPr>
        <w:jc w:val="both"/>
        <w:rPr>
          <w:rFonts w:ascii="Arial Narrow" w:hAnsi="Arial Narrow"/>
        </w:rPr>
      </w:pPr>
      <w:r w:rsidRPr="001B46B1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4152C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4152C0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8618F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18F1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74FAC" w:rsidRPr="00D74FAC">
        <w:rPr>
          <w:rFonts w:ascii="Arial Narrow" w:hAnsi="Arial Narrow"/>
          <w:bCs/>
          <w:szCs w:val="22"/>
        </w:rPr>
        <w:t>-</w:t>
      </w:r>
      <w:r w:rsidR="00D74FAC" w:rsidRPr="00D74FA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74FA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152C0" w:rsidTr="004152C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152C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152C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152C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152C0" w:rsidTr="004152C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1B7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1B7D" w:rsidRPr="006C1B7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B46B1">
      <w:rPr>
        <w:rFonts w:ascii="Arial Narrow" w:hAnsi="Arial Narrow"/>
        <w:sz w:val="16"/>
        <w:szCs w:val="16"/>
      </w:rPr>
      <w:t>48-Н-05321-ТР-УТ-5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B46B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647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34A275274D9454889FF60B9A49A6265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8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6, Республика Татарстан (Татарстан), Зеленодольский р-н, п. Октябрьский, ул. Гагарина, дом 7 "/>
    <w:docVar w:name="rbtd_adr1" w:val="191025, г. Санкт-Петербург, пр-кт Невский, д. 90/92"/>
    <w:docVar w:name="rbtd_adr2" w:val="422526, Республика Татарстан (Татарстан), Зеленодольский р-н, п. Октябрьский, ул. Гагарина, дом 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E9381861C41420CA3E9170F2B1A6486"/>
    <w:docVar w:name="rm_id" w:val="48"/>
    <w:docVar w:name="rm_name" w:val=" Сборщик заказов "/>
    <w:docVar w:name="rm_number" w:val=" 7 266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6B1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52C0"/>
    <w:rsid w:val="004239F1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3B96"/>
    <w:rsid w:val="0057485F"/>
    <w:rsid w:val="00576095"/>
    <w:rsid w:val="005859B9"/>
    <w:rsid w:val="005A0EF0"/>
    <w:rsid w:val="005A2B55"/>
    <w:rsid w:val="005A3A36"/>
    <w:rsid w:val="005A6527"/>
    <w:rsid w:val="005B2608"/>
    <w:rsid w:val="005B2B19"/>
    <w:rsid w:val="005B466C"/>
    <w:rsid w:val="005B7FE8"/>
    <w:rsid w:val="005C0A9A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1B7D"/>
    <w:rsid w:val="006C28B3"/>
    <w:rsid w:val="006C5307"/>
    <w:rsid w:val="007049EB"/>
    <w:rsid w:val="00710271"/>
    <w:rsid w:val="00717C9F"/>
    <w:rsid w:val="00745D40"/>
    <w:rsid w:val="00745D94"/>
    <w:rsid w:val="0076042D"/>
    <w:rsid w:val="00781E64"/>
    <w:rsid w:val="00786452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618F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9F0742"/>
    <w:rsid w:val="00A12349"/>
    <w:rsid w:val="00A14AD1"/>
    <w:rsid w:val="00A3198E"/>
    <w:rsid w:val="00A36593"/>
    <w:rsid w:val="00A62A41"/>
    <w:rsid w:val="00A74B3D"/>
    <w:rsid w:val="00A910B7"/>
    <w:rsid w:val="00A91908"/>
    <w:rsid w:val="00A9505E"/>
    <w:rsid w:val="00AA1F25"/>
    <w:rsid w:val="00AA4453"/>
    <w:rsid w:val="00AA4551"/>
    <w:rsid w:val="00AA46ED"/>
    <w:rsid w:val="00AA4DCC"/>
    <w:rsid w:val="00AA5392"/>
    <w:rsid w:val="00AA700C"/>
    <w:rsid w:val="00AD14A4"/>
    <w:rsid w:val="00AD7C32"/>
    <w:rsid w:val="00AE1EE1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E73FC"/>
    <w:rsid w:val="00BF498E"/>
    <w:rsid w:val="00C02721"/>
    <w:rsid w:val="00C027F5"/>
    <w:rsid w:val="00C12F5E"/>
    <w:rsid w:val="00C3083C"/>
    <w:rsid w:val="00C64F6A"/>
    <w:rsid w:val="00C779EA"/>
    <w:rsid w:val="00CA6993"/>
    <w:rsid w:val="00CA72AE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4FAC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2FBE"/>
    <w:rsid w:val="00E36337"/>
    <w:rsid w:val="00E8326A"/>
    <w:rsid w:val="00E94421"/>
    <w:rsid w:val="00EA7FF7"/>
    <w:rsid w:val="00EB72AD"/>
    <w:rsid w:val="00EC0DF5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5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33</cp:revision>
  <dcterms:created xsi:type="dcterms:W3CDTF">2025-01-03T17:10:00Z</dcterms:created>
  <dcterms:modified xsi:type="dcterms:W3CDTF">2025-03-17T10:13:00Z</dcterms:modified>
</cp:coreProperties>
</file>