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B30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761B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B30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1AE9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61BF" w:rsidRPr="000761B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61BF" w:rsidRPr="000761BF">
        <w:rPr>
          <w:rStyle w:val="aa"/>
          <w:rFonts w:ascii="Arial Narrow" w:hAnsi="Arial Narrow"/>
        </w:rPr>
        <w:t xml:space="preserve">191025, г. Санкт-Петербург, пр-кт Невский, д. 90/92; 422019, Республика Татарстан (Татарстан), Арский р-н, п. Урняк, ул. Центральная, 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61BF" w:rsidRPr="000761BF">
        <w:rPr>
          <w:rStyle w:val="aa"/>
          <w:rFonts w:ascii="Arial Narrow" w:hAnsi="Arial Narrow"/>
        </w:rPr>
        <w:t xml:space="preserve"> 11354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761BF">
        <w:rPr>
          <w:rFonts w:ascii="Arial Narrow" w:hAnsi="Arial Narrow"/>
          <w:u w:val="single"/>
        </w:rPr>
        <w:t xml:space="preserve"> 9 11354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61BF" w:rsidRPr="000761BF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761BF" w:rsidRPr="000761B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761BF" w:rsidRPr="000761B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761BF" w:rsidRPr="000761B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761BF" w:rsidRPr="000761BF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0761BF" w:rsidRPr="000761BF" w:rsidRDefault="000761BF" w:rsidP="00032B92">
      <w:pPr>
        <w:jc w:val="both"/>
        <w:rPr>
          <w:rFonts w:ascii="Arial Narrow" w:hAnsi="Arial Narrow"/>
        </w:rPr>
      </w:pPr>
      <w:r w:rsidRPr="000761BF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0761BF" w:rsidRPr="000761BF" w:rsidRDefault="000761BF" w:rsidP="00032B92">
      <w:pPr>
        <w:jc w:val="both"/>
        <w:rPr>
          <w:rFonts w:ascii="Arial Narrow" w:hAnsi="Arial Narrow"/>
        </w:rPr>
      </w:pPr>
      <w:r w:rsidRPr="000761BF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0761BF" w:rsidRPr="000761BF" w:rsidRDefault="000761BF" w:rsidP="00032B92">
      <w:pPr>
        <w:jc w:val="both"/>
        <w:rPr>
          <w:rFonts w:ascii="Arial Narrow" w:hAnsi="Arial Narrow"/>
        </w:rPr>
      </w:pPr>
      <w:r w:rsidRPr="000761BF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0761BF" w:rsidP="00032B92">
      <w:pPr>
        <w:jc w:val="both"/>
        <w:rPr>
          <w:rFonts w:ascii="Arial Narrow" w:hAnsi="Arial Narrow"/>
        </w:rPr>
      </w:pPr>
      <w:r w:rsidRPr="000761BF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294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E4294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F7F3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BF7F35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7F35" w:rsidRPr="00BF7F35">
        <w:rPr>
          <w:rFonts w:ascii="Arial Narrow" w:hAnsi="Arial Narrow"/>
          <w:bCs/>
          <w:szCs w:val="22"/>
        </w:rPr>
        <w:t>-</w:t>
      </w:r>
      <w:r w:rsidR="00BF7F35" w:rsidRPr="00BF7F3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7F3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B304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B3040" w:rsidRPr="00DB304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761BF">
      <w:rPr>
        <w:rFonts w:ascii="Arial Narrow" w:hAnsi="Arial Narrow"/>
        <w:sz w:val="16"/>
        <w:szCs w:val="16"/>
      </w:rPr>
      <w:t>207-Н-05321-ТР-УТ-5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761B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5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192450358834BB7832568277EA74695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19, Республика Татарстан (Татарстан), Арский р-н, п. Урняк, ул. Центральная, 5 "/>
    <w:docVar w:name="rbtd_adr1" w:val="191025, г. Санкт-Петербург, пр-кт Невский, д. 90/92"/>
    <w:docVar w:name="rbtd_adr2" w:val="422019, Республика Татарстан (Татарстан), Арский р-н, п. Урняк, ул. Центральная, 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6C69676F8104CBBBC951A17EBAA3DB0"/>
    <w:docVar w:name="rm_id" w:val="210"/>
    <w:docVar w:name="rm_name" w:val=" Директор магазина-партнёр (Директор (заведующий) предприятия розничной торговли) "/>
    <w:docVar w:name="rm_number" w:val=" 9 1135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61BF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0CB3"/>
    <w:rsid w:val="0028490F"/>
    <w:rsid w:val="00295449"/>
    <w:rsid w:val="002A6499"/>
    <w:rsid w:val="002C5066"/>
    <w:rsid w:val="002D6B87"/>
    <w:rsid w:val="002E2D3A"/>
    <w:rsid w:val="002E55C6"/>
    <w:rsid w:val="002F10BA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45267"/>
    <w:rsid w:val="00555A9F"/>
    <w:rsid w:val="005567CA"/>
    <w:rsid w:val="00563E94"/>
    <w:rsid w:val="0057485F"/>
    <w:rsid w:val="00576095"/>
    <w:rsid w:val="005859B9"/>
    <w:rsid w:val="00585DBC"/>
    <w:rsid w:val="00586650"/>
    <w:rsid w:val="005A3A36"/>
    <w:rsid w:val="005B2608"/>
    <w:rsid w:val="005B2B19"/>
    <w:rsid w:val="005B466C"/>
    <w:rsid w:val="005B7FE8"/>
    <w:rsid w:val="005C0A9A"/>
    <w:rsid w:val="005F2BFA"/>
    <w:rsid w:val="00621AE9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BF7F35"/>
    <w:rsid w:val="00C02721"/>
    <w:rsid w:val="00C027F5"/>
    <w:rsid w:val="00C13A96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3040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6337"/>
    <w:rsid w:val="00E4294C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60A2"/>
    <w:rsid w:val="00F17946"/>
    <w:rsid w:val="00F2045E"/>
    <w:rsid w:val="00F21550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72</cp:revision>
  <dcterms:created xsi:type="dcterms:W3CDTF">2025-01-01T18:08:00Z</dcterms:created>
  <dcterms:modified xsi:type="dcterms:W3CDTF">2025-03-17T10:15:00Z</dcterms:modified>
</cp:coreProperties>
</file>