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39B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39B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39BF" w:rsidRDefault="000939B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39B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39B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39B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D117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178D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D117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17A3E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78D3" w:rsidRPr="00A178D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78D3" w:rsidRPr="00A178D3">
        <w:rPr>
          <w:rStyle w:val="aa"/>
          <w:rFonts w:ascii="Arial Narrow" w:hAnsi="Arial Narrow"/>
        </w:rPr>
        <w:t xml:space="preserve">191025, г. Санкт-Петербург, пр-кт Невский, д. 90/92; 422532, Республика Татарстан (Татарстан), Зеленодольский р-н, пгт. Васильево, ул. Ленина, дом 24а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78D3" w:rsidRPr="00A178D3">
        <w:rPr>
          <w:rStyle w:val="aa"/>
          <w:rFonts w:ascii="Arial Narrow" w:hAnsi="Arial Narrow"/>
        </w:rPr>
        <w:t xml:space="preserve"> 17522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178D3">
        <w:rPr>
          <w:rFonts w:ascii="Arial Narrow" w:hAnsi="Arial Narrow"/>
          <w:u w:val="single"/>
        </w:rPr>
        <w:t xml:space="preserve"> 2 17522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78D3" w:rsidRPr="00A178D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178D3" w:rsidRPr="00A178D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178D3" w:rsidRPr="00A178D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B65345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39BF" w:rsidRPr="00D63C77" w:rsidTr="00B65345">
        <w:tc>
          <w:tcPr>
            <w:tcW w:w="2204" w:type="dxa"/>
            <w:vAlign w:val="center"/>
          </w:tcPr>
          <w:p w:rsidR="000939BF" w:rsidRPr="00D63C77" w:rsidRDefault="000939BF" w:rsidP="000939BF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39BF" w:rsidRPr="00D63C77" w:rsidRDefault="000939BF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39BF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39BF" w:rsidRPr="00D63C77" w:rsidRDefault="000939BF" w:rsidP="000939B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39BF" w:rsidRPr="00D63C77" w:rsidRDefault="000939BF" w:rsidP="000939B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39BF" w:rsidRPr="00D63C77" w:rsidTr="000939B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39BF" w:rsidRDefault="000939BF" w:rsidP="000939B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39BF" w:rsidRDefault="000939BF" w:rsidP="000939B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178D3" w:rsidRPr="00A178D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0939BF" w:rsidP="0046783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0939B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939B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939BF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65345" w:rsidRPr="00B65345">
        <w:rPr>
          <w:rFonts w:ascii="Arial Narrow" w:hAnsi="Arial Narrow"/>
          <w:bCs/>
          <w:szCs w:val="22"/>
        </w:rPr>
        <w:t>-</w:t>
      </w:r>
      <w:r w:rsidR="00B65345" w:rsidRPr="00B6534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6534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39BF" w:rsidTr="000939B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39B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39B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39B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39BF" w:rsidTr="000939B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39B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39BF" w:rsidRDefault="000939B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39B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D117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D1177" w:rsidRPr="006D117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178D3">
      <w:rPr>
        <w:rFonts w:ascii="Arial Narrow" w:hAnsi="Arial Narrow"/>
        <w:sz w:val="16"/>
        <w:szCs w:val="16"/>
      </w:rPr>
      <w:t>42-Н-05321-ТР-УТ-5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178D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17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52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1A8C909511541D6909469C7398BF508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32, Республика Татарстан (Татарстан), Зеленодольский р-н, пгт. Васильево, ул. Ленина, дом 24а "/>
    <w:docVar w:name="rbtd_adr1" w:val="191025, г. Санкт-Петербург, пр-кт Невский, д. 90/92"/>
    <w:docVar w:name="rbtd_adr2" w:val="422532, Республика Татарстан (Татарстан), Зеленодольский р-н, пгт. Васильево, ул. Ленина, дом 24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74F599AB9B946C89D325DAF0DF2D6CA"/>
    <w:docVar w:name="rm_id" w:val="42"/>
    <w:docVar w:name="rm_name" w:val=" Администратор "/>
    <w:docVar w:name="rm_number" w:val=" 2 17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2A68"/>
    <w:rsid w:val="000231EE"/>
    <w:rsid w:val="00025683"/>
    <w:rsid w:val="00032B92"/>
    <w:rsid w:val="00046815"/>
    <w:rsid w:val="0005338C"/>
    <w:rsid w:val="0005566C"/>
    <w:rsid w:val="000633C8"/>
    <w:rsid w:val="000763B2"/>
    <w:rsid w:val="000939BF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26FE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17A3E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A76A3"/>
    <w:rsid w:val="004B0943"/>
    <w:rsid w:val="004B4FBA"/>
    <w:rsid w:val="004C4DB2"/>
    <w:rsid w:val="004C6E55"/>
    <w:rsid w:val="004C7DCA"/>
    <w:rsid w:val="004D7492"/>
    <w:rsid w:val="004E0C63"/>
    <w:rsid w:val="004E24EB"/>
    <w:rsid w:val="004F33F3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9682B"/>
    <w:rsid w:val="006C28B3"/>
    <w:rsid w:val="006D1177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178D3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6534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E05C7"/>
    <w:rsid w:val="00FE28BA"/>
    <w:rsid w:val="00FF46E2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77</cp:revision>
  <dcterms:created xsi:type="dcterms:W3CDTF">2025-01-02T07:58:00Z</dcterms:created>
  <dcterms:modified xsi:type="dcterms:W3CDTF">2025-03-17T10:13:00Z</dcterms:modified>
</cp:coreProperties>
</file>