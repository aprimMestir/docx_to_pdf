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1D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4165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1D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1370D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65E" w:rsidRPr="0044165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65E" w:rsidRPr="0044165E">
        <w:rPr>
          <w:rStyle w:val="aa"/>
          <w:rFonts w:ascii="Arial Narrow" w:hAnsi="Arial Narrow"/>
        </w:rPr>
        <w:t xml:space="preserve">191025, г. Санкт-Петербург, пр-кт Невский, д. 90/92; 420043, Республика Татарстан (Татарстан), г. Казань, ул. Чехова, дом 31, пом. 1н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65E" w:rsidRPr="0044165E">
        <w:rPr>
          <w:rStyle w:val="aa"/>
          <w:rFonts w:ascii="Arial Narrow" w:hAnsi="Arial Narrow"/>
        </w:rPr>
        <w:t xml:space="preserve"> 23196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4165E">
        <w:rPr>
          <w:rFonts w:ascii="Arial Narrow" w:hAnsi="Arial Narrow"/>
          <w:u w:val="single"/>
        </w:rPr>
        <w:t xml:space="preserve"> 2 23196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65E" w:rsidRPr="0044165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65E" w:rsidRPr="0044165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4165E" w:rsidRPr="0044165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4165E" w:rsidRPr="0044165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50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E45087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F7894" w:rsidRPr="003F7894">
        <w:rPr>
          <w:rFonts w:ascii="Arial Narrow" w:hAnsi="Arial Narrow"/>
          <w:bCs/>
          <w:szCs w:val="22"/>
        </w:rPr>
        <w:t>-</w:t>
      </w:r>
      <w:r w:rsidR="003F7894" w:rsidRPr="003F789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F789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1D7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1D7D" w:rsidRPr="005C1D7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4165E">
      <w:rPr>
        <w:rFonts w:ascii="Arial Narrow" w:hAnsi="Arial Narrow"/>
        <w:sz w:val="16"/>
        <w:szCs w:val="16"/>
      </w:rPr>
      <w:t>115-Н-05321-ТР-УТ-5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4165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9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F91D603EAF841AD8E449223D821491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3, Республика Татарстан (Татарстан), г. Казань, ул. Чехова, дом 31, пом. 1н "/>
    <w:docVar w:name="rbtd_adr1" w:val="191025, г. Санкт-Петербург, пр-кт Невский, д. 90/92"/>
    <w:docVar w:name="rbtd_adr2" w:val="420043, Республика Татарстан (Татарстан), г. Казань, ул. Чехова, дом 31, пом. 1н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F7119B486154F539D41E261EA8DD595"/>
    <w:docVar w:name="rm_id" w:val="115"/>
    <w:docVar w:name="rm_name" w:val=" Администратор "/>
    <w:docVar w:name="rm_number" w:val=" 2 2319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B6C75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3F7894"/>
    <w:rsid w:val="0040104A"/>
    <w:rsid w:val="00401D74"/>
    <w:rsid w:val="00402CAC"/>
    <w:rsid w:val="00423E95"/>
    <w:rsid w:val="00426B3D"/>
    <w:rsid w:val="0044165E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5FF2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D7D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9F3926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370D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4508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2025-01-02T07:58:00Z</dcterms:created>
  <dcterms:modified xsi:type="dcterms:W3CDTF">2025-03-17T10:14:00Z</dcterms:modified>
</cp:coreProperties>
</file>