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F740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F740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F740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F740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F740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25E0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5901A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249-Н-05321-ТР-УТ-5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25E0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297D7C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7AA9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901A9" w:rsidRPr="005901A9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901A9" w:rsidRPr="005901A9">
        <w:rPr>
          <w:rStyle w:val="aa"/>
          <w:rFonts w:ascii="Arial Narrow" w:hAnsi="Arial Narrow"/>
        </w:rPr>
        <w:t xml:space="preserve">191025, г. Санкт-Петербург, пр-кт Невский, д. 90/92; 420011, Республика Татарстан (Татарстан), г. Казань, ул. Рауиса Гареева, 110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901A9" w:rsidRPr="005901A9">
        <w:rPr>
          <w:rStyle w:val="aa"/>
          <w:rFonts w:ascii="Arial Narrow" w:hAnsi="Arial Narrow"/>
        </w:rPr>
        <w:t xml:space="preserve"> 15403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5901A9">
        <w:rPr>
          <w:rFonts w:ascii="Arial Narrow" w:hAnsi="Arial Narrow"/>
          <w:u w:val="single"/>
        </w:rPr>
        <w:t xml:space="preserve"> 2 15403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901A9" w:rsidRPr="005901A9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901A9" w:rsidRPr="005901A9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5901A9" w:rsidRPr="005901A9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B0EC3">
        <w:tc>
          <w:tcPr>
            <w:tcW w:w="220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F7405" w:rsidRPr="00D63C77" w:rsidTr="00FB0EC3">
        <w:tc>
          <w:tcPr>
            <w:tcW w:w="2204" w:type="dxa"/>
            <w:vAlign w:val="center"/>
          </w:tcPr>
          <w:p w:rsidR="002F7405" w:rsidRPr="00D63C77" w:rsidRDefault="002F7405" w:rsidP="002F7405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F7405" w:rsidRPr="00D63C77" w:rsidRDefault="002F740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F7405" w:rsidRPr="00D63C77" w:rsidRDefault="002F740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2F7405" w:rsidRPr="00D63C77" w:rsidRDefault="002F740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F7405" w:rsidRPr="00D63C77" w:rsidRDefault="002F740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F740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F7405" w:rsidRPr="00D63C77" w:rsidTr="002F740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7405" w:rsidRPr="00D63C77" w:rsidRDefault="002F7405" w:rsidP="002F74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F7405" w:rsidRPr="00D63C77" w:rsidRDefault="002F7405" w:rsidP="002F740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F7405" w:rsidRPr="00D63C77" w:rsidTr="002F740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7405" w:rsidRDefault="002F7405" w:rsidP="002F74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F7405" w:rsidRDefault="002F7405" w:rsidP="002F740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5901A9" w:rsidRPr="005901A9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46C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146C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46C37" w:rsidRPr="00146C37">
        <w:rPr>
          <w:rFonts w:ascii="Arial Narrow" w:hAnsi="Arial Narrow"/>
          <w:bCs/>
          <w:szCs w:val="22"/>
        </w:rPr>
        <w:t>-</w:t>
      </w:r>
      <w:r w:rsidR="00146C37" w:rsidRPr="00146C37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46C37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F7405" w:rsidTr="002F740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F740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F740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F740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F740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F740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F7405" w:rsidTr="002F740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F740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F740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F740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F740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F740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25E0C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25E0C" w:rsidRPr="00425E0C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5901A9">
      <w:rPr>
        <w:rFonts w:ascii="Arial Narrow" w:hAnsi="Arial Narrow"/>
        <w:sz w:val="16"/>
        <w:szCs w:val="16"/>
      </w:rPr>
      <w:t>249-Н-05321-ТР-УТ-5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5901A9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925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5403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3 "/>
    <w:docVar w:name="colrab_anal" w:val=" 3 "/>
    <w:docVar w:name="colraball" w:val="    "/>
    <w:docVar w:name="colwom" w:val=" 3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FB6E6CDC3D364971B65DC6DAD200D1A5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49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11, Республика Татарстан (Татарстан), г. Казань, ул. Рауиса Гареева, 110 "/>
    <w:docVar w:name="rbtd_adr1" w:val="191025, г. Санкт-Петербург, пр-кт Невский, д. 90/92"/>
    <w:docVar w:name="rbtd_adr2" w:val="420011, Республика Татарстан (Татарстан), г. Казань, ул. Рауиса Гареева, 11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76BFC56ABA8A4FB18F57D12B784D6290"/>
    <w:docVar w:name="rm_id" w:val="252"/>
    <w:docVar w:name="rm_name" w:val=" Администратор "/>
    <w:docVar w:name="rm_number" w:val=" 2 1540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39A3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429B1"/>
    <w:rsid w:val="00146C37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3A59"/>
    <w:rsid w:val="002152BB"/>
    <w:rsid w:val="002177B3"/>
    <w:rsid w:val="00225F22"/>
    <w:rsid w:val="00234932"/>
    <w:rsid w:val="00235185"/>
    <w:rsid w:val="00235E21"/>
    <w:rsid w:val="0024562E"/>
    <w:rsid w:val="00275E09"/>
    <w:rsid w:val="0028490F"/>
    <w:rsid w:val="00295449"/>
    <w:rsid w:val="00296438"/>
    <w:rsid w:val="00297226"/>
    <w:rsid w:val="00297D7C"/>
    <w:rsid w:val="002A6499"/>
    <w:rsid w:val="002A706C"/>
    <w:rsid w:val="002D6B87"/>
    <w:rsid w:val="002E2D3A"/>
    <w:rsid w:val="002E3582"/>
    <w:rsid w:val="002E55C6"/>
    <w:rsid w:val="002E5985"/>
    <w:rsid w:val="002F7405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5E0C"/>
    <w:rsid w:val="00426B3D"/>
    <w:rsid w:val="004347F1"/>
    <w:rsid w:val="00442F31"/>
    <w:rsid w:val="00444410"/>
    <w:rsid w:val="00444B01"/>
    <w:rsid w:val="00447116"/>
    <w:rsid w:val="00451C2D"/>
    <w:rsid w:val="00457AA9"/>
    <w:rsid w:val="00457FED"/>
    <w:rsid w:val="00471D4F"/>
    <w:rsid w:val="004820F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4220B"/>
    <w:rsid w:val="00555A9F"/>
    <w:rsid w:val="005567CA"/>
    <w:rsid w:val="00563E94"/>
    <w:rsid w:val="0057485F"/>
    <w:rsid w:val="00576095"/>
    <w:rsid w:val="00583FE0"/>
    <w:rsid w:val="005859B9"/>
    <w:rsid w:val="005901A9"/>
    <w:rsid w:val="005A3A36"/>
    <w:rsid w:val="005B2608"/>
    <w:rsid w:val="005B2B19"/>
    <w:rsid w:val="005B466C"/>
    <w:rsid w:val="005B7C49"/>
    <w:rsid w:val="005B7FE8"/>
    <w:rsid w:val="005C0A9A"/>
    <w:rsid w:val="005D15C4"/>
    <w:rsid w:val="005E17DB"/>
    <w:rsid w:val="005F04D6"/>
    <w:rsid w:val="005F2BFA"/>
    <w:rsid w:val="0066103E"/>
    <w:rsid w:val="00674E86"/>
    <w:rsid w:val="0069682B"/>
    <w:rsid w:val="006C28B3"/>
    <w:rsid w:val="006F4B2B"/>
    <w:rsid w:val="007049EB"/>
    <w:rsid w:val="00710271"/>
    <w:rsid w:val="0071155E"/>
    <w:rsid w:val="0071517E"/>
    <w:rsid w:val="00717C9F"/>
    <w:rsid w:val="00732832"/>
    <w:rsid w:val="00744908"/>
    <w:rsid w:val="00745D40"/>
    <w:rsid w:val="00745D94"/>
    <w:rsid w:val="00757DA0"/>
    <w:rsid w:val="0076042D"/>
    <w:rsid w:val="0077488D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062C9"/>
    <w:rsid w:val="0081338F"/>
    <w:rsid w:val="008458A4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A12349"/>
    <w:rsid w:val="00A1341B"/>
    <w:rsid w:val="00A21E7A"/>
    <w:rsid w:val="00A36593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173DD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4F62"/>
    <w:rsid w:val="00C3083C"/>
    <w:rsid w:val="00C64F6A"/>
    <w:rsid w:val="00CA6993"/>
    <w:rsid w:val="00CB7200"/>
    <w:rsid w:val="00CC4BCA"/>
    <w:rsid w:val="00CD277B"/>
    <w:rsid w:val="00CD35C3"/>
    <w:rsid w:val="00CE3307"/>
    <w:rsid w:val="00CE37AF"/>
    <w:rsid w:val="00CE567D"/>
    <w:rsid w:val="00CF3E1D"/>
    <w:rsid w:val="00CF419A"/>
    <w:rsid w:val="00CF70F5"/>
    <w:rsid w:val="00D13F7E"/>
    <w:rsid w:val="00D4091F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DF64A5"/>
    <w:rsid w:val="00E03DCA"/>
    <w:rsid w:val="00E124F4"/>
    <w:rsid w:val="00E13DF0"/>
    <w:rsid w:val="00E22A3C"/>
    <w:rsid w:val="00E34869"/>
    <w:rsid w:val="00E36337"/>
    <w:rsid w:val="00E42D81"/>
    <w:rsid w:val="00E63B5F"/>
    <w:rsid w:val="00E8326A"/>
    <w:rsid w:val="00E940D8"/>
    <w:rsid w:val="00E94421"/>
    <w:rsid w:val="00EA07DD"/>
    <w:rsid w:val="00EA31D2"/>
    <w:rsid w:val="00EA7FF7"/>
    <w:rsid w:val="00EB72AD"/>
    <w:rsid w:val="00EC37A1"/>
    <w:rsid w:val="00EC75A0"/>
    <w:rsid w:val="00ED309F"/>
    <w:rsid w:val="00ED338F"/>
    <w:rsid w:val="00EE2799"/>
    <w:rsid w:val="00EE4A11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B0EC3"/>
    <w:rsid w:val="00FC4076"/>
    <w:rsid w:val="00FC62C5"/>
    <w:rsid w:val="00FD13E4"/>
    <w:rsid w:val="00FD2BA8"/>
    <w:rsid w:val="00FE05C7"/>
    <w:rsid w:val="00FE28BA"/>
    <w:rsid w:val="00FF46E2"/>
    <w:rsid w:val="00F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2513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92</cp:revision>
  <dcterms:created xsi:type="dcterms:W3CDTF">2025-01-02T07:58:00Z</dcterms:created>
  <dcterms:modified xsi:type="dcterms:W3CDTF">2025-03-17T10:16:00Z</dcterms:modified>
</cp:coreProperties>
</file>