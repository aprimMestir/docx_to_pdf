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D5254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D5254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D5254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D5254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D5254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B7D0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7211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234-Н-05321-ТР-УТ-5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B7D0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920A9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ED5254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2114" w:rsidRPr="0007211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ED5254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2114" w:rsidRPr="00072114">
        <w:rPr>
          <w:rStyle w:val="aa"/>
          <w:rFonts w:ascii="Arial Narrow" w:hAnsi="Arial Narrow"/>
        </w:rPr>
        <w:t xml:space="preserve">191025, г. Санкт-Петербург, пр-кт Невский, д. 90/92; 422700, Республика Татарстан (Татарстан), Высокогорский р-н, д. Калинино, ул. Центральная, дом 79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2114" w:rsidRPr="00072114">
        <w:rPr>
          <w:rStyle w:val="aa"/>
          <w:rFonts w:ascii="Arial Narrow" w:hAnsi="Arial Narrow"/>
        </w:rPr>
        <w:t xml:space="preserve"> 29266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72114">
        <w:rPr>
          <w:rFonts w:ascii="Arial Narrow" w:hAnsi="Arial Narrow"/>
          <w:u w:val="single"/>
        </w:rPr>
        <w:t xml:space="preserve"> 6 29266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2114" w:rsidRPr="00072114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2114" w:rsidRPr="00072114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72114" w:rsidRPr="0007211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ED5254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D5254" w:rsidRPr="00D63C77" w:rsidTr="00ED5254">
        <w:tc>
          <w:tcPr>
            <w:tcW w:w="2205" w:type="dxa"/>
            <w:vAlign w:val="center"/>
          </w:tcPr>
          <w:p w:rsidR="00ED5254" w:rsidRPr="00D63C77" w:rsidRDefault="00ED5254" w:rsidP="00ED5254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D525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D5254" w:rsidRPr="00D63C77" w:rsidTr="00ED525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5254" w:rsidRPr="00D63C77" w:rsidRDefault="00ED5254" w:rsidP="00ED525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D5254" w:rsidRPr="00D63C77" w:rsidRDefault="00ED5254" w:rsidP="00ED5254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D5254" w:rsidRPr="00D63C77" w:rsidTr="00ED525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5254" w:rsidRDefault="00ED5254" w:rsidP="00ED525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D5254" w:rsidRDefault="00ED5254" w:rsidP="00ED5254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72114" w:rsidRPr="00072114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3237B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3237B2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3237B2" w:rsidP="00CA227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237B2" w:rsidRPr="003237B2">
        <w:rPr>
          <w:rFonts w:ascii="Arial Narrow" w:hAnsi="Arial Narrow"/>
          <w:bCs/>
          <w:szCs w:val="22"/>
        </w:rPr>
        <w:t>-</w:t>
      </w:r>
      <w:r w:rsidR="003237B2" w:rsidRPr="003237B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237B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D5254" w:rsidTr="00ED5254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D5254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D5254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D5254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D5254" w:rsidTr="00ED5254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D5254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D5254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D5254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B7D0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B7D04" w:rsidRPr="001B7D0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72114">
      <w:rPr>
        <w:rFonts w:ascii="Arial Narrow" w:hAnsi="Arial Narrow"/>
        <w:sz w:val="16"/>
        <w:szCs w:val="16"/>
      </w:rPr>
      <w:t>234-Н-05321-ТР-УТ-5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7211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66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9266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C07257D9645400781EB6B331C8B0E21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34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0, Республика Татарстан (Татарстан), Высокогорский р-н, д. Калинино, ул. Центральная, дом 79 "/>
    <w:docVar w:name="rbtd_adr1" w:val="191025, г. Санкт-Петербург, пр-кт Невский, д. 90/92"/>
    <w:docVar w:name="rbtd_adr2" w:val="422700, Республика Татарстан (Татарстан), Высокогорский р-н, д. Калинино, ул. Центральная, дом 7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59534EC72734124B7FC5398735550C9"/>
    <w:docVar w:name="rm_id" w:val="237"/>
    <w:docVar w:name="rm_name" w:val=" Пекарь "/>
    <w:docVar w:name="rm_number" w:val=" 6 2926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2114"/>
    <w:rsid w:val="00074C68"/>
    <w:rsid w:val="000C2998"/>
    <w:rsid w:val="000D1F5B"/>
    <w:rsid w:val="000D3087"/>
    <w:rsid w:val="000D6D17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B7D04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B3A71"/>
    <w:rsid w:val="002D36F7"/>
    <w:rsid w:val="002D47AB"/>
    <w:rsid w:val="002D6B87"/>
    <w:rsid w:val="002E2D3A"/>
    <w:rsid w:val="002E55C6"/>
    <w:rsid w:val="002E595A"/>
    <w:rsid w:val="00305B2F"/>
    <w:rsid w:val="00317A9B"/>
    <w:rsid w:val="00320BCC"/>
    <w:rsid w:val="003237B2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2FEA"/>
    <w:rsid w:val="003E538B"/>
    <w:rsid w:val="003F089D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5A0"/>
    <w:rsid w:val="005A3A36"/>
    <w:rsid w:val="005B1168"/>
    <w:rsid w:val="005B2608"/>
    <w:rsid w:val="005B2B19"/>
    <w:rsid w:val="005B466C"/>
    <w:rsid w:val="005B7FE8"/>
    <w:rsid w:val="005C0A9A"/>
    <w:rsid w:val="005F2BFA"/>
    <w:rsid w:val="00602401"/>
    <w:rsid w:val="00625165"/>
    <w:rsid w:val="00636228"/>
    <w:rsid w:val="0066103E"/>
    <w:rsid w:val="00662612"/>
    <w:rsid w:val="00663B5C"/>
    <w:rsid w:val="00674E86"/>
    <w:rsid w:val="0069682B"/>
    <w:rsid w:val="006C28B3"/>
    <w:rsid w:val="006D6970"/>
    <w:rsid w:val="006E5737"/>
    <w:rsid w:val="007049EB"/>
    <w:rsid w:val="00710271"/>
    <w:rsid w:val="00717C9F"/>
    <w:rsid w:val="00745D40"/>
    <w:rsid w:val="00745D94"/>
    <w:rsid w:val="00747025"/>
    <w:rsid w:val="00747195"/>
    <w:rsid w:val="0076042D"/>
    <w:rsid w:val="00772CD0"/>
    <w:rsid w:val="007920A9"/>
    <w:rsid w:val="00794E17"/>
    <w:rsid w:val="007A3988"/>
    <w:rsid w:val="007A4C5E"/>
    <w:rsid w:val="007A79CE"/>
    <w:rsid w:val="007C5629"/>
    <w:rsid w:val="007D1852"/>
    <w:rsid w:val="007D2B91"/>
    <w:rsid w:val="007D2CEA"/>
    <w:rsid w:val="007E170B"/>
    <w:rsid w:val="007E4A42"/>
    <w:rsid w:val="007E7F3C"/>
    <w:rsid w:val="007F1295"/>
    <w:rsid w:val="007F29F9"/>
    <w:rsid w:val="0080327B"/>
    <w:rsid w:val="008227DF"/>
    <w:rsid w:val="0082298B"/>
    <w:rsid w:val="0083712B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164AD"/>
    <w:rsid w:val="00923986"/>
    <w:rsid w:val="0092778A"/>
    <w:rsid w:val="009361D4"/>
    <w:rsid w:val="009446BA"/>
    <w:rsid w:val="00951850"/>
    <w:rsid w:val="00967790"/>
    <w:rsid w:val="00982A8C"/>
    <w:rsid w:val="00990A54"/>
    <w:rsid w:val="00993124"/>
    <w:rsid w:val="009A33AB"/>
    <w:rsid w:val="009C3A2C"/>
    <w:rsid w:val="009D368B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144"/>
    <w:rsid w:val="00B148FF"/>
    <w:rsid w:val="00B31323"/>
    <w:rsid w:val="00B31A97"/>
    <w:rsid w:val="00B612FD"/>
    <w:rsid w:val="00B8707F"/>
    <w:rsid w:val="00B95FC2"/>
    <w:rsid w:val="00BA5029"/>
    <w:rsid w:val="00BA6A01"/>
    <w:rsid w:val="00BA735C"/>
    <w:rsid w:val="00BB767C"/>
    <w:rsid w:val="00BC2F3C"/>
    <w:rsid w:val="00BD6686"/>
    <w:rsid w:val="00BE15DF"/>
    <w:rsid w:val="00BF498E"/>
    <w:rsid w:val="00BF76FC"/>
    <w:rsid w:val="00C02721"/>
    <w:rsid w:val="00C027F5"/>
    <w:rsid w:val="00C03710"/>
    <w:rsid w:val="00C3083C"/>
    <w:rsid w:val="00C57D46"/>
    <w:rsid w:val="00C64F6A"/>
    <w:rsid w:val="00CA2270"/>
    <w:rsid w:val="00CA6993"/>
    <w:rsid w:val="00CB1180"/>
    <w:rsid w:val="00CC4BCA"/>
    <w:rsid w:val="00CD35C3"/>
    <w:rsid w:val="00CE3307"/>
    <w:rsid w:val="00CE567D"/>
    <w:rsid w:val="00CF370E"/>
    <w:rsid w:val="00CF3E1D"/>
    <w:rsid w:val="00D07B96"/>
    <w:rsid w:val="00D3331D"/>
    <w:rsid w:val="00D63995"/>
    <w:rsid w:val="00D63C77"/>
    <w:rsid w:val="00D65F01"/>
    <w:rsid w:val="00D67A6A"/>
    <w:rsid w:val="00D67A8A"/>
    <w:rsid w:val="00D74283"/>
    <w:rsid w:val="00D76DF8"/>
    <w:rsid w:val="00D829C6"/>
    <w:rsid w:val="00DA15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61D39"/>
    <w:rsid w:val="00E7238F"/>
    <w:rsid w:val="00E8326A"/>
    <w:rsid w:val="00E83E50"/>
    <w:rsid w:val="00E9369F"/>
    <w:rsid w:val="00E94421"/>
    <w:rsid w:val="00EA7FF7"/>
    <w:rsid w:val="00EB72AD"/>
    <w:rsid w:val="00EC37A1"/>
    <w:rsid w:val="00EC75A0"/>
    <w:rsid w:val="00ED338F"/>
    <w:rsid w:val="00ED5254"/>
    <w:rsid w:val="00EE2799"/>
    <w:rsid w:val="00EE44F7"/>
    <w:rsid w:val="00EE4562"/>
    <w:rsid w:val="00EE6875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B45CF"/>
    <w:rsid w:val="00FC4076"/>
    <w:rsid w:val="00FD13E4"/>
    <w:rsid w:val="00FD2BA8"/>
    <w:rsid w:val="00FE05C7"/>
    <w:rsid w:val="00FE489D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6609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13</TotalTime>
  <Pages>2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96</cp:revision>
  <dcterms:created xsi:type="dcterms:W3CDTF">2025-01-01T19:19:00Z</dcterms:created>
  <dcterms:modified xsi:type="dcterms:W3CDTF">2025-03-17T10:16:00Z</dcterms:modified>
</cp:coreProperties>
</file>