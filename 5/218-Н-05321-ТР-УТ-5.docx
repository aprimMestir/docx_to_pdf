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77B1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77B1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77B1A" w:rsidRDefault="00077B1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77B1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77B1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5100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2517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218-Н-05321-ТР-УТ-5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5100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77B1A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57EB0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77B1A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2517A" w:rsidRPr="0022517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2517A" w:rsidRPr="0022517A">
        <w:rPr>
          <w:rStyle w:val="aa"/>
          <w:rFonts w:ascii="Arial Narrow" w:hAnsi="Arial Narrow"/>
        </w:rPr>
        <w:t xml:space="preserve">191025, г. Санкт-Петербург, пр-кт Невский, д. 90/92; 422250, Республика Татарстан (Татарстан), Балтасинский р-н, пгт. Балтаси, ул. Сибирский тракт, здание 23/1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2517A" w:rsidRPr="0022517A">
        <w:rPr>
          <w:rStyle w:val="aa"/>
          <w:rFonts w:ascii="Arial Narrow" w:hAnsi="Arial Narrow"/>
        </w:rPr>
        <w:t xml:space="preserve"> 21820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2517A">
        <w:rPr>
          <w:rFonts w:ascii="Arial Narrow" w:hAnsi="Arial Narrow"/>
          <w:u w:val="single"/>
        </w:rPr>
        <w:t xml:space="preserve"> 2 21820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2517A" w:rsidRPr="0022517A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77B1A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2517A" w:rsidRPr="0022517A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77B1A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77B1A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2517A" w:rsidRPr="0022517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077B1A">
        <w:tc>
          <w:tcPr>
            <w:tcW w:w="220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77B1A" w:rsidRPr="00D63C77" w:rsidTr="00077B1A">
        <w:tc>
          <w:tcPr>
            <w:tcW w:w="2204" w:type="dxa"/>
            <w:vAlign w:val="center"/>
          </w:tcPr>
          <w:p w:rsidR="00077B1A" w:rsidRPr="00D63C77" w:rsidRDefault="00077B1A" w:rsidP="00077B1A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077B1A" w:rsidRPr="00D63C77" w:rsidRDefault="00077B1A" w:rsidP="00077B1A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Pr="00D63C77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77B1A" w:rsidRPr="00D63C77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77B1A" w:rsidRPr="00D63C77" w:rsidTr="00077B1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7B1A" w:rsidRDefault="00077B1A" w:rsidP="00077B1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77B1A" w:rsidRDefault="00077B1A" w:rsidP="00077B1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2517A" w:rsidRPr="0022517A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F348A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3</w:t>
            </w:r>
            <w:r w:rsidR="00F348AC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80C3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80C32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48AC" w:rsidRPr="00F348AC">
        <w:rPr>
          <w:rFonts w:ascii="Arial Narrow" w:hAnsi="Arial Narrow"/>
          <w:bCs/>
          <w:szCs w:val="22"/>
        </w:rPr>
        <w:t>-</w:t>
      </w:r>
      <w:r w:rsidR="00F348AC" w:rsidRPr="00F348A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348AC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77B1A" w:rsidTr="00077B1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77B1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77B1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77B1A" w:rsidTr="00077B1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77B1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77B1A" w:rsidRDefault="00077B1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77B1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5100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5100E" w:rsidRPr="0045100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2517A">
      <w:rPr>
        <w:rFonts w:ascii="Arial Narrow" w:hAnsi="Arial Narrow"/>
        <w:sz w:val="16"/>
        <w:szCs w:val="16"/>
      </w:rPr>
      <w:t>218-Н-05321-ТР-УТ-5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2517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820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8E86DCD78254A098FA4F112392E22AE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1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250, Республика Татарстан (Татарстан), Балтасинский р-н, пгт. Балтаси, ул. Сибирский тракт, здание 23/1 "/>
    <w:docVar w:name="rbtd_adr1" w:val="191025, г. Санкт-Петербург, пр-кт Невский, д. 90/92"/>
    <w:docVar w:name="rbtd_adr2" w:val="422250, Республика Татарстан (Татарстан), Балтасинский р-н, пгт. Балтаси, ул. Сибирский тракт, здание 23/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6F7EEC4CBC442ADAF8B1C9B9B5237B8"/>
    <w:docVar w:name="rm_id" w:val="221"/>
    <w:docVar w:name="rm_name" w:val=" Администратор "/>
    <w:docVar w:name="rm_number" w:val=" 2 2182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77B1A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07D6"/>
    <w:rsid w:val="001B486A"/>
    <w:rsid w:val="001D5E54"/>
    <w:rsid w:val="001D6196"/>
    <w:rsid w:val="001F4D8D"/>
    <w:rsid w:val="002152BB"/>
    <w:rsid w:val="00215467"/>
    <w:rsid w:val="002177B3"/>
    <w:rsid w:val="0022517A"/>
    <w:rsid w:val="00225F22"/>
    <w:rsid w:val="00234932"/>
    <w:rsid w:val="002629FA"/>
    <w:rsid w:val="00275E09"/>
    <w:rsid w:val="0028490F"/>
    <w:rsid w:val="00295449"/>
    <w:rsid w:val="002A6499"/>
    <w:rsid w:val="002D6B87"/>
    <w:rsid w:val="002E2D3A"/>
    <w:rsid w:val="002E55C6"/>
    <w:rsid w:val="002F027A"/>
    <w:rsid w:val="00305B2F"/>
    <w:rsid w:val="00317A9B"/>
    <w:rsid w:val="00354C09"/>
    <w:rsid w:val="00367816"/>
    <w:rsid w:val="003876C3"/>
    <w:rsid w:val="00392C31"/>
    <w:rsid w:val="0039417C"/>
    <w:rsid w:val="00395EC5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00E"/>
    <w:rsid w:val="00451C2D"/>
    <w:rsid w:val="00457AA9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E140B"/>
    <w:rsid w:val="005F2BFA"/>
    <w:rsid w:val="00621989"/>
    <w:rsid w:val="0066103E"/>
    <w:rsid w:val="00674E86"/>
    <w:rsid w:val="0069682B"/>
    <w:rsid w:val="006C28B3"/>
    <w:rsid w:val="007049EB"/>
    <w:rsid w:val="00710271"/>
    <w:rsid w:val="0071097B"/>
    <w:rsid w:val="00717C9F"/>
    <w:rsid w:val="00745D40"/>
    <w:rsid w:val="00745D94"/>
    <w:rsid w:val="0076042D"/>
    <w:rsid w:val="00780C32"/>
    <w:rsid w:val="00794E17"/>
    <w:rsid w:val="007A4C5E"/>
    <w:rsid w:val="007A79CE"/>
    <w:rsid w:val="007C212B"/>
    <w:rsid w:val="007C5629"/>
    <w:rsid w:val="007D1852"/>
    <w:rsid w:val="007D2CEA"/>
    <w:rsid w:val="007E170B"/>
    <w:rsid w:val="007E7F3C"/>
    <w:rsid w:val="0080327B"/>
    <w:rsid w:val="0081338F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2198A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6993"/>
    <w:rsid w:val="00CC4BCA"/>
    <w:rsid w:val="00CD35C3"/>
    <w:rsid w:val="00CE3307"/>
    <w:rsid w:val="00CE567D"/>
    <w:rsid w:val="00CF3E1D"/>
    <w:rsid w:val="00D57EB0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302D"/>
    <w:rsid w:val="00E36337"/>
    <w:rsid w:val="00E8326A"/>
    <w:rsid w:val="00E8462C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24F7C"/>
    <w:rsid w:val="00F31233"/>
    <w:rsid w:val="00F348AC"/>
    <w:rsid w:val="00F35D04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4</TotalTime>
  <Pages>2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22</cp:revision>
  <dcterms:created xsi:type="dcterms:W3CDTF">2025-01-02T07:58:00Z</dcterms:created>
  <dcterms:modified xsi:type="dcterms:W3CDTF">2025-03-17T10:16:00Z</dcterms:modified>
</cp:coreProperties>
</file>