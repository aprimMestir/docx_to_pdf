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204D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204D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204D1" w:rsidRDefault="006204D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204D1" w:rsidRDefault="006204D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204D1" w:rsidRDefault="006204D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204D1" w:rsidRDefault="006204D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204D1" w:rsidRDefault="006204D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204D1" w:rsidRDefault="006204D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204D1" w:rsidRDefault="006204D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204D1" w:rsidRDefault="006204D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204D1" w:rsidRDefault="006204D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204D1" w:rsidRDefault="006204D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204D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204D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204D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64D2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3220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56-Н-05321-ТР-УТ-5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64D2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63420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029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029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2201" w:rsidRPr="0023220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029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2201" w:rsidRPr="00232201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Залесная, дом 42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029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2201" w:rsidRPr="00232201">
        <w:rPr>
          <w:rStyle w:val="aa"/>
          <w:rFonts w:ascii="Arial Narrow" w:hAnsi="Arial Narrow"/>
        </w:rPr>
        <w:t xml:space="preserve"> 16114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32201">
        <w:rPr>
          <w:rFonts w:ascii="Arial Narrow" w:hAnsi="Arial Narrow"/>
          <w:u w:val="single"/>
        </w:rPr>
        <w:t xml:space="preserve"> 3 16114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2201" w:rsidRPr="00232201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2201" w:rsidRPr="00232201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32201" w:rsidRPr="0023220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929"/>
        <w:gridCol w:w="3164"/>
      </w:tblGrid>
      <w:tr w:rsidR="00C64F6A" w:rsidRPr="00D63C77" w:rsidTr="00867FC7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929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16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204D1" w:rsidRPr="00D63C77" w:rsidTr="00867FC7">
        <w:tc>
          <w:tcPr>
            <w:tcW w:w="2205" w:type="dxa"/>
            <w:vAlign w:val="center"/>
          </w:tcPr>
          <w:p w:rsidR="006204D1" w:rsidRPr="00D63C77" w:rsidRDefault="006204D1" w:rsidP="006204D1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204D1" w:rsidRPr="00D63C77" w:rsidRDefault="006204D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204D1" w:rsidRPr="00D63C77" w:rsidRDefault="006204D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929" w:type="dxa"/>
            <w:vAlign w:val="center"/>
          </w:tcPr>
          <w:p w:rsidR="006204D1" w:rsidRPr="00D63C77" w:rsidRDefault="006204D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164" w:type="dxa"/>
            <w:vAlign w:val="center"/>
          </w:tcPr>
          <w:p w:rsidR="006204D1" w:rsidRPr="00D63C77" w:rsidRDefault="006204D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204D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204D1" w:rsidRPr="00D63C77" w:rsidTr="006204D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04D1" w:rsidRPr="00D63C77" w:rsidRDefault="006204D1" w:rsidP="006204D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204D1" w:rsidRPr="00D63C77" w:rsidRDefault="006204D1" w:rsidP="006204D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204D1" w:rsidRPr="00D63C77" w:rsidTr="006204D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04D1" w:rsidRDefault="006204D1" w:rsidP="006204D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204D1" w:rsidRDefault="006204D1" w:rsidP="006204D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32201" w:rsidRPr="00232201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C0480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C0480A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204D1" w:rsidRPr="006204D1">
        <w:rPr>
          <w:rFonts w:ascii="Arial Narrow" w:hAnsi="Arial Narrow"/>
          <w:bCs/>
          <w:szCs w:val="22"/>
        </w:rPr>
        <w:t>-</w:t>
      </w:r>
      <w:r w:rsidR="006204D1" w:rsidRPr="006204D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6204D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204D1" w:rsidTr="006204D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204D1" w:rsidRDefault="006204D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204D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204D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204D1" w:rsidRDefault="006204D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204D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204D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204D1" w:rsidRDefault="006204D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204D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204D1" w:rsidTr="006204D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204D1" w:rsidRDefault="006204D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204D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204D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204D1" w:rsidRDefault="006204D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204D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204D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6204D1" w:rsidRDefault="006204D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204D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64D2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64D2F" w:rsidRPr="00264D2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32201">
      <w:rPr>
        <w:rFonts w:ascii="Arial Narrow" w:hAnsi="Arial Narrow"/>
        <w:sz w:val="16"/>
        <w:szCs w:val="16"/>
      </w:rPr>
      <w:t>56-Н-05321-ТР-УТ-5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3220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6114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6 "/>
    <w:docVar w:name="colrab_anal" w:val=" 6 "/>
    <w:docVar w:name="colraball" w:val="    "/>
    <w:docVar w:name="colwom" w:val=" 5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0DE13A13949408B8ACE95165CECAEC0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56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Залесная, дом 42 "/>
    <w:docVar w:name="rbtd_adr1" w:val="191025, г. Санкт-Петербург, пр-кт Невский, д. 90/92"/>
    <w:docVar w:name="rbtd_adr2" w:val="420076, Республика Татарстан (Татарстан), г. Казань, ул. Залесная, дом 4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83085CF05034DC2838FCC9B6F57B3F5"/>
    <w:docVar w:name="rm_id" w:val="56"/>
    <w:docVar w:name="rm_name" w:val=" Продавец-кассир (Продавец продовольственных товаров) "/>
    <w:docVar w:name="rm_number" w:val=" 3 1611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12A0E"/>
    <w:rsid w:val="00025683"/>
    <w:rsid w:val="00032B92"/>
    <w:rsid w:val="00037167"/>
    <w:rsid w:val="00046815"/>
    <w:rsid w:val="0005566C"/>
    <w:rsid w:val="000633C8"/>
    <w:rsid w:val="00080299"/>
    <w:rsid w:val="000C2998"/>
    <w:rsid w:val="000D1F5B"/>
    <w:rsid w:val="000F6E02"/>
    <w:rsid w:val="000F7DE7"/>
    <w:rsid w:val="00110025"/>
    <w:rsid w:val="00116FAF"/>
    <w:rsid w:val="00120A19"/>
    <w:rsid w:val="00122EA0"/>
    <w:rsid w:val="00126C7C"/>
    <w:rsid w:val="001429B1"/>
    <w:rsid w:val="00144475"/>
    <w:rsid w:val="00155A1E"/>
    <w:rsid w:val="001607C8"/>
    <w:rsid w:val="00162AA3"/>
    <w:rsid w:val="00165088"/>
    <w:rsid w:val="00192302"/>
    <w:rsid w:val="001B486A"/>
    <w:rsid w:val="001D6196"/>
    <w:rsid w:val="001E25E1"/>
    <w:rsid w:val="001F4D8D"/>
    <w:rsid w:val="002152BB"/>
    <w:rsid w:val="002177B3"/>
    <w:rsid w:val="00225F22"/>
    <w:rsid w:val="00232201"/>
    <w:rsid w:val="00234932"/>
    <w:rsid w:val="002431F2"/>
    <w:rsid w:val="00253A56"/>
    <w:rsid w:val="002573A8"/>
    <w:rsid w:val="00264D2F"/>
    <w:rsid w:val="00275E09"/>
    <w:rsid w:val="0028490F"/>
    <w:rsid w:val="00295449"/>
    <w:rsid w:val="002A6499"/>
    <w:rsid w:val="002D6B87"/>
    <w:rsid w:val="002E2D3A"/>
    <w:rsid w:val="002E55C6"/>
    <w:rsid w:val="0030462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C6A4B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4E4C59"/>
    <w:rsid w:val="0051742E"/>
    <w:rsid w:val="00554181"/>
    <w:rsid w:val="00555A9F"/>
    <w:rsid w:val="005567CA"/>
    <w:rsid w:val="00556B28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204D1"/>
    <w:rsid w:val="00643167"/>
    <w:rsid w:val="0066103E"/>
    <w:rsid w:val="00674E86"/>
    <w:rsid w:val="00694C0F"/>
    <w:rsid w:val="0069682B"/>
    <w:rsid w:val="006C28B3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6253"/>
    <w:rsid w:val="00867FC7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663F"/>
    <w:rsid w:val="0092778A"/>
    <w:rsid w:val="009361D4"/>
    <w:rsid w:val="00967790"/>
    <w:rsid w:val="009A33AB"/>
    <w:rsid w:val="009A4BD4"/>
    <w:rsid w:val="009B0F98"/>
    <w:rsid w:val="009C5D22"/>
    <w:rsid w:val="009D5FA5"/>
    <w:rsid w:val="00A12349"/>
    <w:rsid w:val="00A36593"/>
    <w:rsid w:val="00A6325A"/>
    <w:rsid w:val="00A63420"/>
    <w:rsid w:val="00A71802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07EF"/>
    <w:rsid w:val="00BE15DF"/>
    <w:rsid w:val="00BF498E"/>
    <w:rsid w:val="00C02721"/>
    <w:rsid w:val="00C027F5"/>
    <w:rsid w:val="00C0480A"/>
    <w:rsid w:val="00C12F5E"/>
    <w:rsid w:val="00C3083C"/>
    <w:rsid w:val="00C64F6A"/>
    <w:rsid w:val="00CA6993"/>
    <w:rsid w:val="00CC4BCA"/>
    <w:rsid w:val="00CD35C3"/>
    <w:rsid w:val="00CE201B"/>
    <w:rsid w:val="00CE3307"/>
    <w:rsid w:val="00CE567D"/>
    <w:rsid w:val="00CF3E1D"/>
    <w:rsid w:val="00D261B6"/>
    <w:rsid w:val="00D466D1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52B36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47</cp:revision>
  <dcterms:created xsi:type="dcterms:W3CDTF">2025-01-02T06:42:00Z</dcterms:created>
  <dcterms:modified xsi:type="dcterms:W3CDTF">2025-03-17T10:13:00Z</dcterms:modified>
</cp:coreProperties>
</file>