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11EC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671A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11EC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71A6" w:rsidRPr="007671A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71A6" w:rsidRPr="007671A6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Генерала Махмута Гареева, дом 7а, помещение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71A6" w:rsidRPr="007671A6">
        <w:rPr>
          <w:rStyle w:val="aa"/>
          <w:rFonts w:ascii="Arial Narrow" w:hAnsi="Arial Narrow"/>
        </w:rPr>
        <w:t xml:space="preserve"> 24125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671A6">
        <w:rPr>
          <w:rFonts w:ascii="Arial Narrow" w:hAnsi="Arial Narrow"/>
          <w:u w:val="single"/>
        </w:rPr>
        <w:t xml:space="preserve"> 2 24125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71A6" w:rsidRPr="007671A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71A6" w:rsidRPr="007671A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671A6" w:rsidRPr="007671A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671A6" w:rsidRPr="007671A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90AD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90AD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90AD4" w:rsidRPr="00F90AD4">
        <w:rPr>
          <w:rFonts w:ascii="Arial Narrow" w:hAnsi="Arial Narrow"/>
          <w:bCs/>
          <w:szCs w:val="22"/>
        </w:rPr>
        <w:t>-</w:t>
      </w:r>
      <w:r w:rsidR="00F90AD4" w:rsidRPr="00F90AD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90AD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11EC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11EC5" w:rsidRPr="00B11EC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671A6">
      <w:rPr>
        <w:rFonts w:ascii="Arial Narrow" w:hAnsi="Arial Narrow"/>
        <w:sz w:val="16"/>
        <w:szCs w:val="16"/>
      </w:rPr>
      <w:t>67-Н-05321-ТР-УТ-5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671A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12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630C70C01E34BC7927F38CED19AEFBE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Генерала Махмута Гареева, дом 7а, помещение 1001 "/>
    <w:docVar w:name="rbtd_adr1" w:val="191025, г. Санкт-Петербург, пр-кт Невский, д. 90/92"/>
    <w:docVar w:name="rbtd_adr2" w:val="420076, Республика Татарстан (Татарстан), г. Казань, ул. Генерала Махмута Гареева, дом 7а, помещение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3FA452C08924B24972320CC91671CE7"/>
    <w:docVar w:name="rm_id" w:val="67"/>
    <w:docVar w:name="rm_name" w:val=" Администратор "/>
    <w:docVar w:name="rm_number" w:val=" 2 241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671A6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1EC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05310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2025-01-02T07:58:00Z</dcterms:created>
  <dcterms:modified xsi:type="dcterms:W3CDTF">2025-03-17T10:13:00Z</dcterms:modified>
</cp:coreProperties>
</file>