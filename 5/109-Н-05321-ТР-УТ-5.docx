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83D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7287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83D6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05E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287B" w:rsidRPr="0077287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287B" w:rsidRPr="0077287B">
        <w:rPr>
          <w:rStyle w:val="aa"/>
          <w:rFonts w:ascii="Arial Narrow" w:hAnsi="Arial Narrow"/>
        </w:rPr>
        <w:t xml:space="preserve">191025, г. Санкт-Петербург, пр-кт Невский, д. 90/92; 420111, Республика Татарстан (Татарстан), г. Казань, ул. Островского, дом 31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287B" w:rsidRPr="0077287B">
        <w:rPr>
          <w:rStyle w:val="aa"/>
          <w:rFonts w:ascii="Arial Narrow" w:hAnsi="Arial Narrow"/>
        </w:rPr>
        <w:t xml:space="preserve"> 17674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7287B">
        <w:rPr>
          <w:rFonts w:ascii="Arial Narrow" w:hAnsi="Arial Narrow"/>
          <w:u w:val="single"/>
        </w:rPr>
        <w:t xml:space="preserve"> 8 17674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287B" w:rsidRPr="0077287B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7287B" w:rsidRPr="0077287B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7287B" w:rsidRPr="0077287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7287B" w:rsidRPr="0077287B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EA6E0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EA6E04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A6E04" w:rsidRPr="00EA6E04">
        <w:rPr>
          <w:rFonts w:ascii="Arial Narrow" w:hAnsi="Arial Narrow"/>
          <w:bCs/>
          <w:szCs w:val="22"/>
        </w:rPr>
        <w:t>-</w:t>
      </w:r>
      <w:r w:rsidR="00EA6E04" w:rsidRPr="00EA6E0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A6E04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83D6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83D65" w:rsidRPr="00383D6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7287B">
      <w:rPr>
        <w:rFonts w:ascii="Arial Narrow" w:hAnsi="Arial Narrow"/>
        <w:sz w:val="16"/>
        <w:szCs w:val="16"/>
      </w:rPr>
      <w:t>109-Н-05321-ТР-УТ-5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7287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674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F585FE06C8741D7878447CFCA063F50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9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11, Республика Татарстан (Татарстан), г. Казань, ул. Островского, дом 31 "/>
    <w:docVar w:name="rbtd_adr1" w:val="191025, г. Санкт-Петербург, пр-кт Невский, д. 90/92"/>
    <w:docVar w:name="rbtd_adr2" w:val="420111, Республика Татарстан (Татарстан), г. Казань, ул. Островского, дом 3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6A29A40DD2346388563D848358F69A7"/>
    <w:docVar w:name="rm_id" w:val="109"/>
    <w:docVar w:name="rm_name" w:val=" Работник торгового зала "/>
    <w:docVar w:name="rm_number" w:val=" 8 1767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3D65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454B"/>
    <w:rsid w:val="00A12349"/>
    <w:rsid w:val="00A36593"/>
    <w:rsid w:val="00A605EA"/>
    <w:rsid w:val="00A71AF3"/>
    <w:rsid w:val="00A77912"/>
    <w:rsid w:val="00A84000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37</cp:revision>
  <dcterms:created xsi:type="dcterms:W3CDTF">2025-01-02T10:39:00Z</dcterms:created>
  <dcterms:modified xsi:type="dcterms:W3CDTF">2025-03-17T10:14:00Z</dcterms:modified>
</cp:coreProperties>
</file>