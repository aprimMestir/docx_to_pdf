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65A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F2E4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65A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5676F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2E45" w:rsidRPr="004F2E4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2E45" w:rsidRPr="004F2E45">
        <w:rPr>
          <w:rStyle w:val="aa"/>
          <w:rFonts w:ascii="Arial Narrow" w:hAnsi="Arial Narrow"/>
        </w:rPr>
        <w:t xml:space="preserve">191025, г. Санкт-Петербург, пр-кт Невский, д. 90/92; 422250, Республика Татарстан (Татарстан), Балтасинский р-н, пгт. Балтаси, ул. Ленина, дом 127/3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2E45" w:rsidRPr="004F2E45">
        <w:rPr>
          <w:rStyle w:val="aa"/>
          <w:rFonts w:ascii="Arial Narrow" w:hAnsi="Arial Narrow"/>
        </w:rPr>
        <w:t xml:space="preserve"> 23397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F2E45">
        <w:rPr>
          <w:rFonts w:ascii="Arial Narrow" w:hAnsi="Arial Narrow"/>
          <w:u w:val="single"/>
        </w:rPr>
        <w:t xml:space="preserve"> 2 23397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2E45" w:rsidRPr="004F2E4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2E45" w:rsidRPr="004F2E4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F2E45" w:rsidRPr="004F2E4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F2E45" w:rsidRPr="004F2E4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348A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F348A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219F5" w:rsidRPr="00F219F5">
        <w:rPr>
          <w:rFonts w:ascii="Arial Narrow" w:hAnsi="Arial Narrow"/>
          <w:bCs/>
          <w:szCs w:val="22"/>
        </w:rPr>
        <w:t>-</w:t>
      </w:r>
      <w:r w:rsidR="00F219F5" w:rsidRPr="00F219F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219F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65A7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65A7D" w:rsidRPr="00E65A7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F2E45">
      <w:rPr>
        <w:rFonts w:ascii="Arial Narrow" w:hAnsi="Arial Narrow"/>
        <w:sz w:val="16"/>
        <w:szCs w:val="16"/>
      </w:rPr>
      <w:t>220-Н-05321-ТР-УТ-5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F2E4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9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C9B8B8EDCA44398A51FFFD15B165D21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250, Республика Татарстан (Татарстан), Балтасинский р-н, пгт. Балтаси, ул. Ленина, дом 127/3 "/>
    <w:docVar w:name="rbtd_adr1" w:val="191025, г. Санкт-Петербург, пр-кт Невский, д. 90/92"/>
    <w:docVar w:name="rbtd_adr2" w:val="422250, Республика Татарстан (Татарстан), Балтасинский р-н, пгт. Балтаси, ул. Ленина, дом 127/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BDB1AA627B24B6590650E270F30F008"/>
    <w:docVar w:name="rm_id" w:val="223"/>
    <w:docVar w:name="rm_name" w:val=" Администратор "/>
    <w:docVar w:name="rm_number" w:val=" 2 233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5E54"/>
    <w:rsid w:val="001D6196"/>
    <w:rsid w:val="001F4D8D"/>
    <w:rsid w:val="002152BB"/>
    <w:rsid w:val="00215467"/>
    <w:rsid w:val="002177B3"/>
    <w:rsid w:val="0022517A"/>
    <w:rsid w:val="00225F22"/>
    <w:rsid w:val="00234932"/>
    <w:rsid w:val="002629FA"/>
    <w:rsid w:val="00275E09"/>
    <w:rsid w:val="0028490F"/>
    <w:rsid w:val="00295449"/>
    <w:rsid w:val="002A6499"/>
    <w:rsid w:val="002D6B87"/>
    <w:rsid w:val="002E2D3A"/>
    <w:rsid w:val="002E55C6"/>
    <w:rsid w:val="002F027A"/>
    <w:rsid w:val="00305B2F"/>
    <w:rsid w:val="00317A9B"/>
    <w:rsid w:val="00354C09"/>
    <w:rsid w:val="00367816"/>
    <w:rsid w:val="003876C3"/>
    <w:rsid w:val="00392C31"/>
    <w:rsid w:val="0039417C"/>
    <w:rsid w:val="00395EC5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676F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4F2E45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140B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212B"/>
    <w:rsid w:val="007C5629"/>
    <w:rsid w:val="007D1852"/>
    <w:rsid w:val="007D2CEA"/>
    <w:rsid w:val="007E170B"/>
    <w:rsid w:val="007E7F3C"/>
    <w:rsid w:val="0080327B"/>
    <w:rsid w:val="0081338F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2198A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57EB0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65A7D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9F5"/>
    <w:rsid w:val="00F24F7C"/>
    <w:rsid w:val="00F31233"/>
    <w:rsid w:val="00F348AC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4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25</cp:revision>
  <dcterms:created xsi:type="dcterms:W3CDTF">2025-01-02T07:58:00Z</dcterms:created>
  <dcterms:modified xsi:type="dcterms:W3CDTF">2025-03-17T10:16:00Z</dcterms:modified>
</cp:coreProperties>
</file>