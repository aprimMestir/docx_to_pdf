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C7A4B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C7A4B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AC7A4B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97DD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8660A0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77-М-05321-ТР-УТ-5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97DD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28054E">
        <w:rPr>
          <w:rFonts w:ascii="Arial Narrow" w:hAnsi="Arial Narrow"/>
        </w:rPr>
        <w:t xml:space="preserve">04.12.2024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660A0" w:rsidRPr="008660A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660A0" w:rsidRPr="008660A0">
        <w:rPr>
          <w:rStyle w:val="aa"/>
          <w:rFonts w:ascii="Arial Narrow" w:hAnsi="Arial Narrow"/>
        </w:rPr>
        <w:t xml:space="preserve">191025, г. Санкт-Петербург, пр-кт Невский, д. 90/92; 420079, Республика Татарстан (Татарстан), г. Казань, ул. 2-я Старо-Аракчинская, здание 11, корпус 1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660A0" w:rsidRPr="008660A0">
        <w:rPr>
          <w:rStyle w:val="aa"/>
          <w:rFonts w:ascii="Arial Narrow" w:hAnsi="Arial Narrow"/>
        </w:rPr>
        <w:t xml:space="preserve"> 28252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8660A0">
        <w:rPr>
          <w:rFonts w:ascii="Arial Narrow" w:hAnsi="Arial Narrow"/>
          <w:u w:val="single"/>
        </w:rPr>
        <w:t xml:space="preserve"> 6 28252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660A0" w:rsidRPr="008660A0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660A0" w:rsidRPr="008660A0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8660A0" w:rsidRPr="008660A0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AC7A4B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Pr="00F41634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воздушного потока (от 1 до 20) 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3B713A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3B713A" w:rsidRPr="00F41634" w:rsidRDefault="003B713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B713A" w:rsidRPr="00F41634" w:rsidRDefault="003B713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B713A" w:rsidRPr="00F41634" w:rsidRDefault="003B713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757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B713A" w:rsidRPr="00F41634" w:rsidRDefault="003B713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AC7A4B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AC7A4B" w:rsidRPr="00F41634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Pr="00F41634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3B713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B713A" w:rsidRPr="003B713A" w:rsidRDefault="003B713A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3B713A" w:rsidRPr="00F41634" w:rsidRDefault="003B713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3B713A" w:rsidRPr="00F41634" w:rsidRDefault="003B713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3B713A" w:rsidRPr="00F41634" w:rsidRDefault="003B713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3B713A" w:rsidRPr="00F41634" w:rsidRDefault="003B713A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3B713A" w:rsidRPr="003B713A" w:rsidRDefault="003B713A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3B713A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B713A" w:rsidRPr="003B713A" w:rsidRDefault="003B713A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3B713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B713A" w:rsidRP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3B713A" w:rsidRPr="00815D15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B713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B713A" w:rsidRP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3B713A" w:rsidRPr="00815D15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5;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B713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B713A" w:rsidRP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3B713A" w:rsidRPr="00815D15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2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B713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B713A" w:rsidRP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3B713A" w:rsidRPr="00815D15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B713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B713A" w:rsidRP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3B713A" w:rsidRPr="00815D15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B713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B713A" w:rsidRP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3B713A" w:rsidRPr="00815D15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B713A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B713A" w:rsidRP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3B713A" w:rsidRPr="00815D15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</w:p>
        </w:tc>
        <w:tc>
          <w:tcPr>
            <w:tcW w:w="778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3B713A" w:rsidRPr="00F41634" w:rsidRDefault="003B713A" w:rsidP="003B713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B713A" w:rsidRDefault="003B713A" w:rsidP="003B713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3B713A" w:rsidRPr="003B713A">
        <w:rPr>
          <w:rFonts w:ascii="Arial Narrow" w:hAnsi="Arial Narrow"/>
          <w:bCs/>
          <w:sz w:val="22"/>
          <w:szCs w:val="22"/>
        </w:rPr>
        <w:t>-</w:t>
      </w:r>
      <w:r w:rsidR="003B713A" w:rsidRPr="003B713A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3B713A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AC7A4B" w:rsidTr="00AC7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C7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AC7A4B" w:rsidTr="00AC7A4B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8660A0">
            <w:rPr>
              <w:rFonts w:ascii="Arial Narrow" w:hAnsi="Arial Narrow"/>
              <w:sz w:val="16"/>
              <w:szCs w:val="16"/>
            </w:rPr>
            <w:t>77-М-05321-ТР-УТ-5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8660A0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97DDE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97DDE" w:rsidRPr="00897DDE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8252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5 + 23.6 + 23.5) / 3 = 23.5;   Ua^2 = [(23.5 - 23.5)^2 + (23.6 - 23.5)^2 + (23.5 - 23.5)^2] / (3*(3-1)) = 0.0011;   Ua = √0.001= 0.03;   Ub1 = 0.2 / √3 = 0.115;     Ub = Ub1 = 0.115     Uc = √[0.033^2 + 0.115^2] = 0.12     U095 = 0.12 * 2 = 0.24 ≈ 0.2_x000d_Температура воздуха (h-0.1 м), °С: _x000d_Xср = (23.3 + 23.4 + 23.3) / 3 = 23.3;   Ua^2 = [(23.3 - 23.3)^2 + (23.4 - 23.3)^2 + (23.3 - 23.3)^2] / (3*(3-1)) = 0.0011;   Ua = √0.001= 0.03;   Ub1 = 0.2 / √3 = 0.115;     Ub = Ub1 = 0.115     Uc = √[0.033^2 + 0.115^2] = 0.12     U095 = 0.12 * 2 = 0.24 ≈ 0.2_x000d_ТНС-индекс (h-1.5 м), °С: _x000d_Xср = (17.3 + 17.3 + 17.2) / 3 = 17.3;   Ua^2 = [(17.3 - 17.3)^2 + (17.3 - 17.3)^2 + (17.2 - 17.3)^2] / (3*(3-1)) = 0.0011;   Ua = √0.001= 0.03;   Ub1 = 0.2 / √3 = 0.115;     Ub = Ub1 = 0.115     Uc = √[0.033^2 + 0.115^2] = 0.12     U095 = 0.12 * 2 = 0.24 ≈ 0.2_x000d_ТНС-индекс (h-0.1 м), °С: _x000d_Xср = (17.1 + 17.1 + 17.0) / 3 = 17.1;   Ua^2 = [(17.1 - 17.1)^2 + (17.1 - 17.1)^2 + (17.0 - 17.1)^2] / (3*(3-1)) = 0.0011;   Ua = √0.001= 0.03;   Ub1 = 0.2 / √3 = 0.115;     Ub = Ub1 = 0.115     Uc = √[0.033^2 + 0.115^2] = 0.12     U095 = 0.12 * 2 = 0.24 ≈ 0.2_x000d_Относительная влажность воздуха, %: _x000d_Xср = (34 + 32 + 33) / 3 = 33;   Ua^2 = [(34 - 33)^2 + (32 - 33)^2 + (33 - 33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B9B272F9A2C647EA91176AD8F5E426BE"/>
    <w:docVar w:name="fill_date" w:val="18.03.2025"/>
    <w:docVar w:name="form_num" w:val="4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77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79, Республика Татарстан (Татарстан), г. Казань, ул. 2-я Старо-Аракчинская, здание 11, корпус 1 "/>
    <w:docVar w:name="rbtd_adr1" w:val="191025, г. Санкт-Петербург, пр-кт Невский, д. 90/92"/>
    <w:docVar w:name="rbtd_adr2" w:val="420079, Республика Татарстан (Татарстан), г. Казань, ул. 2-я Старо-Аракчинская, здание 11, корпус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B8E491F1F0A4EBC81802680772C7E5D"/>
    <w:docVar w:name="rm_id" w:val="77"/>
    <w:docVar w:name="rm_name" w:val=" Пекарь "/>
    <w:docVar w:name="rm_number" w:val=" 6 28252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7"/>
    <w:docVar w:name="zona_os_skor" w:val="&lt;0.1"/>
    <w:docVar w:name="zona_os_temp" w:val="23.5"/>
    <w:docVar w:name="zona_os_vlag" w:val="33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2635"/>
    <w:rsid w:val="000D1F5B"/>
    <w:rsid w:val="00110025"/>
    <w:rsid w:val="001429B1"/>
    <w:rsid w:val="001445F3"/>
    <w:rsid w:val="001607C8"/>
    <w:rsid w:val="001F4D8D"/>
    <w:rsid w:val="00234354"/>
    <w:rsid w:val="00234932"/>
    <w:rsid w:val="0028054E"/>
    <w:rsid w:val="002821E2"/>
    <w:rsid w:val="002A798D"/>
    <w:rsid w:val="002B0FA3"/>
    <w:rsid w:val="002B3331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B713A"/>
    <w:rsid w:val="003C24DB"/>
    <w:rsid w:val="003D43B4"/>
    <w:rsid w:val="003D7760"/>
    <w:rsid w:val="003F00AA"/>
    <w:rsid w:val="004017B9"/>
    <w:rsid w:val="00402CAC"/>
    <w:rsid w:val="004115EB"/>
    <w:rsid w:val="004157D5"/>
    <w:rsid w:val="00442AFE"/>
    <w:rsid w:val="00444410"/>
    <w:rsid w:val="00453C0D"/>
    <w:rsid w:val="00474B6E"/>
    <w:rsid w:val="004A0E6F"/>
    <w:rsid w:val="004A3174"/>
    <w:rsid w:val="004A47AD"/>
    <w:rsid w:val="004B00F1"/>
    <w:rsid w:val="004C4DB2"/>
    <w:rsid w:val="004C5E2E"/>
    <w:rsid w:val="00527450"/>
    <w:rsid w:val="005515C4"/>
    <w:rsid w:val="00563E94"/>
    <w:rsid w:val="00574BF5"/>
    <w:rsid w:val="00576095"/>
    <w:rsid w:val="0058777B"/>
    <w:rsid w:val="005940E7"/>
    <w:rsid w:val="005A3A36"/>
    <w:rsid w:val="005B3D72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3435F"/>
    <w:rsid w:val="0076042D"/>
    <w:rsid w:val="00765B82"/>
    <w:rsid w:val="00773D1D"/>
    <w:rsid w:val="00775890"/>
    <w:rsid w:val="00795D6F"/>
    <w:rsid w:val="007C7F36"/>
    <w:rsid w:val="007D1852"/>
    <w:rsid w:val="007D2CEA"/>
    <w:rsid w:val="007E635B"/>
    <w:rsid w:val="00801EA0"/>
    <w:rsid w:val="00804589"/>
    <w:rsid w:val="00830D59"/>
    <w:rsid w:val="00860541"/>
    <w:rsid w:val="008660A0"/>
    <w:rsid w:val="00872637"/>
    <w:rsid w:val="00883461"/>
    <w:rsid w:val="00897DDE"/>
    <w:rsid w:val="008D23DC"/>
    <w:rsid w:val="008D750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121D7"/>
    <w:rsid w:val="00A12349"/>
    <w:rsid w:val="00A54DD3"/>
    <w:rsid w:val="00A64FDE"/>
    <w:rsid w:val="00A91908"/>
    <w:rsid w:val="00AA4551"/>
    <w:rsid w:val="00AA46ED"/>
    <w:rsid w:val="00AA4DCC"/>
    <w:rsid w:val="00AC7A4B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3932"/>
    <w:rsid w:val="00BA5029"/>
    <w:rsid w:val="00BA72B9"/>
    <w:rsid w:val="00BC0878"/>
    <w:rsid w:val="00BC2F3C"/>
    <w:rsid w:val="00BE2362"/>
    <w:rsid w:val="00BF0387"/>
    <w:rsid w:val="00C02721"/>
    <w:rsid w:val="00C1549A"/>
    <w:rsid w:val="00C721D5"/>
    <w:rsid w:val="00C733F1"/>
    <w:rsid w:val="00C959AE"/>
    <w:rsid w:val="00CC56B2"/>
    <w:rsid w:val="00CD3657"/>
    <w:rsid w:val="00CD51A2"/>
    <w:rsid w:val="00CE3307"/>
    <w:rsid w:val="00D04B95"/>
    <w:rsid w:val="00D11355"/>
    <w:rsid w:val="00D1572D"/>
    <w:rsid w:val="00D57B4C"/>
    <w:rsid w:val="00D7006F"/>
    <w:rsid w:val="00D73C50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F41634"/>
    <w:rsid w:val="00F572C5"/>
    <w:rsid w:val="00F6162C"/>
    <w:rsid w:val="00F66341"/>
    <w:rsid w:val="00F76072"/>
    <w:rsid w:val="00F76A4C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FE86-FF87-46D0-9EC2-C3B19806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76</TotalTime>
  <Pages>3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88</cp:revision>
  <dcterms:created xsi:type="dcterms:W3CDTF">2025-01-02T05:55:00Z</dcterms:created>
  <dcterms:modified xsi:type="dcterms:W3CDTF">2025-03-17T10:13:00Z</dcterms:modified>
</cp:coreProperties>
</file>