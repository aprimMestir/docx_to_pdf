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945E36" w:rsidRDefault="00CF3E1D" w:rsidP="00937F26">
            <w:pPr>
              <w:spacing w:line="238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945E3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945E36" w:rsidP="00937F26">
            <w:pPr>
              <w:spacing w:line="238" w:lineRule="auto"/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45E3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45E3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7137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937F26" w:rsidRDefault="002A6499" w:rsidP="002A6499">
      <w:pPr>
        <w:jc w:val="center"/>
        <w:rPr>
          <w:rFonts w:ascii="Arial Narrow" w:hAnsi="Arial Narrow"/>
          <w:b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2841A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66-Н-05321-ТР-УТ-5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7137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937F26">
      <w:pPr>
        <w:spacing w:line="230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6C1AF8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937F26">
      <w:pPr>
        <w:pStyle w:val="a6"/>
        <w:spacing w:line="230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841A3" w:rsidRPr="002841A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841A3" w:rsidRPr="002841A3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Генерала Махмута Гареева, дом 7а, помещение 1001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841A3" w:rsidRPr="002841A3">
        <w:rPr>
          <w:rStyle w:val="aa"/>
          <w:rFonts w:ascii="Arial Narrow" w:hAnsi="Arial Narrow"/>
        </w:rPr>
        <w:t xml:space="preserve"> 24125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2841A3">
        <w:rPr>
          <w:rFonts w:ascii="Arial Narrow" w:hAnsi="Arial Narrow"/>
          <w:u w:val="single"/>
        </w:rPr>
        <w:t xml:space="preserve"> 9 24125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841A3" w:rsidRPr="002841A3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841A3" w:rsidRPr="002841A3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2841A3" w:rsidRPr="002841A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0404DB" w:rsidRPr="00D63C77" w:rsidTr="00945E36">
        <w:tc>
          <w:tcPr>
            <w:tcW w:w="2204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945E36" w:rsidRPr="00D63C77" w:rsidTr="00945E36">
        <w:tc>
          <w:tcPr>
            <w:tcW w:w="2204" w:type="dxa"/>
            <w:vAlign w:val="center"/>
          </w:tcPr>
          <w:p w:rsidR="00945E36" w:rsidRPr="00D63C77" w:rsidRDefault="00945E36" w:rsidP="00945E36">
            <w:pPr>
              <w:spacing w:line="230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937F26">
      <w:pPr>
        <w:spacing w:line="230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945E36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5E36" w:rsidRPr="00D63C77" w:rsidRDefault="00945E36" w:rsidP="0094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945E36" w:rsidRPr="00D63C77" w:rsidRDefault="00945E36" w:rsidP="0094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945E36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5E36" w:rsidRDefault="00945E36" w:rsidP="0094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945E36" w:rsidRDefault="00945E36" w:rsidP="0094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2841A3" w:rsidRPr="002841A3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2841A3" w:rsidRPr="002841A3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2841A3" w:rsidRPr="002841A3" w:rsidRDefault="002841A3" w:rsidP="00032B92">
      <w:pPr>
        <w:jc w:val="both"/>
        <w:rPr>
          <w:rFonts w:ascii="Arial Narrow" w:hAnsi="Arial Narrow"/>
        </w:rPr>
      </w:pPr>
      <w:r w:rsidRPr="002841A3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2841A3" w:rsidRPr="002841A3" w:rsidRDefault="002841A3" w:rsidP="00032B92">
      <w:pPr>
        <w:jc w:val="both"/>
        <w:rPr>
          <w:rFonts w:ascii="Arial Narrow" w:hAnsi="Arial Narrow"/>
        </w:rPr>
      </w:pPr>
      <w:r w:rsidRPr="002841A3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2841A3" w:rsidRPr="002841A3" w:rsidRDefault="002841A3" w:rsidP="00032B92">
      <w:pPr>
        <w:jc w:val="both"/>
        <w:rPr>
          <w:rFonts w:ascii="Arial Narrow" w:hAnsi="Arial Narrow"/>
        </w:rPr>
      </w:pPr>
      <w:r w:rsidRPr="002841A3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2841A3" w:rsidP="00032B92">
      <w:pPr>
        <w:jc w:val="both"/>
        <w:rPr>
          <w:rFonts w:ascii="Arial Narrow" w:hAnsi="Arial Narrow"/>
        </w:rPr>
      </w:pPr>
      <w:r w:rsidRPr="002841A3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0404D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0404DB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45E36" w:rsidRPr="00945E36">
        <w:rPr>
          <w:rFonts w:ascii="Arial Narrow" w:hAnsi="Arial Narrow"/>
          <w:bCs/>
          <w:szCs w:val="22"/>
        </w:rPr>
        <w:t>-</w:t>
      </w:r>
      <w:r w:rsidR="00945E36" w:rsidRPr="00945E36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45E36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945E36" w:rsidTr="00945E3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945E3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45E3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45E3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945E36" w:rsidTr="00945E3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7137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71373" w:rsidRPr="00E7137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2841A3">
      <w:rPr>
        <w:rFonts w:ascii="Arial Narrow" w:hAnsi="Arial Narrow"/>
        <w:sz w:val="16"/>
        <w:szCs w:val="16"/>
      </w:rPr>
      <w:t>66-Н-05321-ТР-УТ-5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2841A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4125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3071CD414C724338890AA1C9E2E5A4E9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66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Генерала Махмута Гареева, дом 7а, помещение 1001 "/>
    <w:docVar w:name="rbtd_adr1" w:val="191025, г. Санкт-Петербург, пр-кт Невский, д. 90/92"/>
    <w:docVar w:name="rbtd_adr2" w:val="420076, Республика Татарстан (Татарстан), г. Казань, ул. Генерала Махмута Гареева, дом 7а, помещение 100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AEF8024B42A440AAE9E3E8A3199F14F"/>
    <w:docVar w:name="rm_id" w:val="66"/>
    <w:docVar w:name="rm_name" w:val=" Директор магазина-партнёр (Директор (заведующий) предприятия розничной торговли) "/>
    <w:docVar w:name="rm_number" w:val=" 9 2412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04DB"/>
    <w:rsid w:val="00046815"/>
    <w:rsid w:val="0005566C"/>
    <w:rsid w:val="000633C8"/>
    <w:rsid w:val="00080205"/>
    <w:rsid w:val="00087EB9"/>
    <w:rsid w:val="000C2998"/>
    <w:rsid w:val="000D1F5B"/>
    <w:rsid w:val="000F6E02"/>
    <w:rsid w:val="000F7DE7"/>
    <w:rsid w:val="00110025"/>
    <w:rsid w:val="00120A19"/>
    <w:rsid w:val="00122EA0"/>
    <w:rsid w:val="00126C7C"/>
    <w:rsid w:val="001373A2"/>
    <w:rsid w:val="001429B1"/>
    <w:rsid w:val="001607C8"/>
    <w:rsid w:val="00162AA3"/>
    <w:rsid w:val="00165088"/>
    <w:rsid w:val="001B486A"/>
    <w:rsid w:val="001D6196"/>
    <w:rsid w:val="001F4D8D"/>
    <w:rsid w:val="002152BB"/>
    <w:rsid w:val="002177B3"/>
    <w:rsid w:val="00225F22"/>
    <w:rsid w:val="00234932"/>
    <w:rsid w:val="002727AD"/>
    <w:rsid w:val="00275E09"/>
    <w:rsid w:val="002841A3"/>
    <w:rsid w:val="0028490F"/>
    <w:rsid w:val="00295449"/>
    <w:rsid w:val="002A6499"/>
    <w:rsid w:val="002D6B87"/>
    <w:rsid w:val="002E2D3A"/>
    <w:rsid w:val="002E55C6"/>
    <w:rsid w:val="002F1BC6"/>
    <w:rsid w:val="00305B2F"/>
    <w:rsid w:val="00316724"/>
    <w:rsid w:val="00317A9B"/>
    <w:rsid w:val="003209B7"/>
    <w:rsid w:val="003466ED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1AF8"/>
    <w:rsid w:val="006C28B3"/>
    <w:rsid w:val="006F58A6"/>
    <w:rsid w:val="007049EB"/>
    <w:rsid w:val="00710271"/>
    <w:rsid w:val="00717C9F"/>
    <w:rsid w:val="00732606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83461"/>
    <w:rsid w:val="008835DE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1B94"/>
    <w:rsid w:val="009132BB"/>
    <w:rsid w:val="0092778A"/>
    <w:rsid w:val="009361D4"/>
    <w:rsid w:val="00937F26"/>
    <w:rsid w:val="009405EB"/>
    <w:rsid w:val="00945E36"/>
    <w:rsid w:val="00967790"/>
    <w:rsid w:val="009A33AB"/>
    <w:rsid w:val="009D5FA5"/>
    <w:rsid w:val="009E031F"/>
    <w:rsid w:val="00A12349"/>
    <w:rsid w:val="00A1742F"/>
    <w:rsid w:val="00A36593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1B52"/>
    <w:rsid w:val="00B529F7"/>
    <w:rsid w:val="00B91EDB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64F6A"/>
    <w:rsid w:val="00CA6993"/>
    <w:rsid w:val="00CC4BCA"/>
    <w:rsid w:val="00CD35C3"/>
    <w:rsid w:val="00CE3307"/>
    <w:rsid w:val="00CE567D"/>
    <w:rsid w:val="00CF1E98"/>
    <w:rsid w:val="00CF3E1D"/>
    <w:rsid w:val="00D22510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D6B1F"/>
    <w:rsid w:val="00DF1059"/>
    <w:rsid w:val="00DF12CB"/>
    <w:rsid w:val="00DF364F"/>
    <w:rsid w:val="00DF3DC6"/>
    <w:rsid w:val="00E124F4"/>
    <w:rsid w:val="00E22A3C"/>
    <w:rsid w:val="00E36337"/>
    <w:rsid w:val="00E71373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47</cp:revision>
  <dcterms:created xsi:type="dcterms:W3CDTF">2025-01-01T18:08:00Z</dcterms:created>
  <dcterms:modified xsi:type="dcterms:W3CDTF">2025-03-17T10:13:00Z</dcterms:modified>
</cp:coreProperties>
</file>