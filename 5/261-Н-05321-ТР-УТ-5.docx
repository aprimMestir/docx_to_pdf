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B7F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E3DE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B7F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32402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3DE1" w:rsidRPr="008E3DE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3DE1" w:rsidRPr="008E3DE1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Рощинская, дом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3DE1" w:rsidRPr="008E3DE1">
        <w:rPr>
          <w:rStyle w:val="aa"/>
          <w:rFonts w:ascii="Arial Narrow" w:hAnsi="Arial Narrow"/>
        </w:rPr>
        <w:t xml:space="preserve"> 23097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E3DE1">
        <w:rPr>
          <w:rFonts w:ascii="Arial Narrow" w:hAnsi="Arial Narrow"/>
          <w:u w:val="single"/>
        </w:rPr>
        <w:t xml:space="preserve"> 7 23097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3DE1" w:rsidRPr="008E3DE1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3DE1" w:rsidRPr="008E3DE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E3DE1" w:rsidRPr="008E3DE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E3DE1" w:rsidRPr="008E3DE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E3DE1" w:rsidRPr="008E3DE1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8E3DE1" w:rsidP="00032B92">
      <w:pPr>
        <w:jc w:val="both"/>
        <w:rPr>
          <w:rFonts w:ascii="Arial Narrow" w:hAnsi="Arial Narrow"/>
        </w:rPr>
      </w:pPr>
      <w:r w:rsidRPr="008E3DE1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CD00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D008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85B3D" w:rsidRPr="00F85B3D">
        <w:rPr>
          <w:rFonts w:ascii="Arial Narrow" w:hAnsi="Arial Narrow"/>
          <w:bCs/>
          <w:szCs w:val="22"/>
        </w:rPr>
        <w:t>-</w:t>
      </w:r>
      <w:r w:rsidR="00F85B3D" w:rsidRPr="00F85B3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85B3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B7F4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B7F4E" w:rsidRPr="000B7F4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E3DE1">
      <w:rPr>
        <w:rFonts w:ascii="Arial Narrow" w:hAnsi="Arial Narrow"/>
        <w:sz w:val="16"/>
        <w:szCs w:val="16"/>
      </w:rPr>
      <w:t>261-Н-05321-ТР-УТ-5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E3DE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097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5E84FFA63AB4C4D8FCC946B6B93C37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1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Рощинская, дом 37 "/>
    <w:docVar w:name="rbtd_adr1" w:val="191025, г. Санкт-Петербург, пр-кт Невский, д. 90/92"/>
    <w:docVar w:name="rbtd_adr2" w:val="420055, Республика Татарстан (Татарстан), г. Казань, ул. Рощинская, дом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2E036942B5948BCAE7E81E3770D3D98"/>
    <w:docVar w:name="rm_id" w:val="264"/>
    <w:docVar w:name="rm_name" w:val=" Сборщик заказов "/>
    <w:docVar w:name="rm_number" w:val=" 7 230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B7F4E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7AF2"/>
    <w:rsid w:val="00555A9F"/>
    <w:rsid w:val="00555D33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3DE1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42AA1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2402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16E4B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23F6"/>
    <w:rsid w:val="00E358AC"/>
    <w:rsid w:val="00E35DE5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5B3D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24</cp:revision>
  <dcterms:created xsi:type="dcterms:W3CDTF">2025-01-03T17:10:00Z</dcterms:created>
  <dcterms:modified xsi:type="dcterms:W3CDTF">2025-03-17T10:16:00Z</dcterms:modified>
</cp:coreProperties>
</file>