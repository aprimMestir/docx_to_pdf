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22E5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A35F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22E5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E02C7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5FE" w:rsidRPr="001A35F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5FE" w:rsidRPr="001A35FE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 ул. Четаева, дом 43а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5FE" w:rsidRPr="001A35FE">
        <w:rPr>
          <w:rStyle w:val="aa"/>
          <w:rFonts w:ascii="Arial Narrow" w:hAnsi="Arial Narrow"/>
        </w:rPr>
        <w:t xml:space="preserve"> 23398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A35FE">
        <w:rPr>
          <w:rFonts w:ascii="Arial Narrow" w:hAnsi="Arial Narrow"/>
          <w:u w:val="single"/>
        </w:rPr>
        <w:t xml:space="preserve"> 2 23398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5FE" w:rsidRPr="001A35FE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5FE" w:rsidRPr="001A35FE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A35FE" w:rsidRPr="001A35F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A35FE" w:rsidRPr="001A35FE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04B3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404B30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04B30" w:rsidRPr="00404B30">
        <w:rPr>
          <w:rFonts w:ascii="Arial Narrow" w:hAnsi="Arial Narrow"/>
          <w:bCs/>
          <w:szCs w:val="22"/>
        </w:rPr>
        <w:t>-</w:t>
      </w:r>
      <w:r w:rsidR="00404B30" w:rsidRPr="00404B3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04B3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22E5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22E5B" w:rsidRPr="00022E5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A35FE">
      <w:rPr>
        <w:rFonts w:ascii="Arial Narrow" w:hAnsi="Arial Narrow"/>
        <w:sz w:val="16"/>
        <w:szCs w:val="16"/>
      </w:rPr>
      <w:t>149-Н-05321-ТР-УТ-5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A35F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22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398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518E883C9FE4614A2DF1C982CCF24CD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 ул. Четаева, дом 43а "/>
    <w:docVar w:name="rbtd_adr1" w:val="191025, г. Санкт-Петербург, пр-кт Невский, д. 90/92"/>
    <w:docVar w:name="rbtd_adr2" w:val="420124, Республика Татарстан (Татарстан), г. Казань, ул. Четаева, дом 43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B420CEC6FD14ABDA64F1AB4CA6EEEE6"/>
    <w:docVar w:name="rm_id" w:val="152"/>
    <w:docVar w:name="rm_name" w:val=" Администратор "/>
    <w:docVar w:name="rm_number" w:val=" 2 2339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2E5B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2F"/>
    <w:rsid w:val="00157945"/>
    <w:rsid w:val="001607C8"/>
    <w:rsid w:val="00162AA3"/>
    <w:rsid w:val="00165088"/>
    <w:rsid w:val="00167356"/>
    <w:rsid w:val="001707D6"/>
    <w:rsid w:val="001A0209"/>
    <w:rsid w:val="001A35FE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04B30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5F7296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9E02C7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5FCB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877D3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227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87</cp:revision>
  <dcterms:created xsi:type="dcterms:W3CDTF">2025-01-02T07:58:00Z</dcterms:created>
  <dcterms:modified xsi:type="dcterms:W3CDTF">2025-03-17T10:14:00Z</dcterms:modified>
</cp:coreProperties>
</file>