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767333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767333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767333" w:rsidRDefault="00767333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767333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67333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767333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74A2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767333" w:rsidRDefault="002A6499" w:rsidP="002A6499">
      <w:pPr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024D0F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43-Н-05321-ТР-УТ-5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974A2A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767333">
      <w:pPr>
        <w:jc w:val="both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C34388">
        <w:rPr>
          <w:rFonts w:ascii="Arial Narrow" w:hAnsi="Arial Narrow"/>
        </w:rPr>
        <w:t xml:space="preserve">03.12.2024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767333">
      <w:pPr>
        <w:pStyle w:val="a6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76733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4D0F" w:rsidRPr="00024D0F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4D0F" w:rsidRPr="00024D0F">
        <w:rPr>
          <w:rStyle w:val="aa"/>
          <w:rFonts w:ascii="Arial Narrow" w:hAnsi="Arial Narrow"/>
        </w:rPr>
        <w:t xml:space="preserve">191025, г. Санкт-Петербург, пр-кт Невский, д. 90/92; 422532, Республика Татарстан (Татарстан), Зеленодольский р-н, пгт. Васильево, ул. Ленина, дом 24а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4D0F" w:rsidRPr="00024D0F">
        <w:rPr>
          <w:rStyle w:val="aa"/>
          <w:rFonts w:ascii="Arial Narrow" w:hAnsi="Arial Narrow"/>
        </w:rPr>
        <w:t xml:space="preserve"> 17522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pStyle w:val="a6"/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67333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024D0F">
        <w:rPr>
          <w:rFonts w:ascii="Arial Narrow" w:hAnsi="Arial Narrow"/>
          <w:u w:val="single"/>
        </w:rPr>
        <w:t xml:space="preserve"> 6 17522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4D0F" w:rsidRPr="00024D0F">
        <w:rPr>
          <w:rStyle w:val="aa"/>
          <w:rFonts w:ascii="Arial Narrow" w:hAnsi="Arial Narrow"/>
        </w:rPr>
        <w:t xml:space="preserve"> Пекарь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67333">
      <w:pPr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024D0F" w:rsidRPr="00024D0F">
        <w:rPr>
          <w:rStyle w:val="aa"/>
          <w:rFonts w:ascii="Arial Narrow" w:hAnsi="Arial Narrow"/>
        </w:rPr>
        <w:t xml:space="preserve"> 16472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67333">
      <w:pPr>
        <w:pStyle w:val="a6"/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67333">
      <w:pPr>
        <w:pStyle w:val="a6"/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67333">
      <w:pPr>
        <w:pStyle w:val="a6"/>
        <w:spacing w:line="233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767333">
      <w:pPr>
        <w:pStyle w:val="a6"/>
        <w:spacing w:line="233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024D0F" w:rsidRPr="00024D0F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767333"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767333" w:rsidRPr="00D63C77" w:rsidTr="00767333">
        <w:tc>
          <w:tcPr>
            <w:tcW w:w="2205" w:type="dxa"/>
            <w:vAlign w:val="center"/>
          </w:tcPr>
          <w:p w:rsidR="00767333" w:rsidRPr="00D63C77" w:rsidRDefault="00767333" w:rsidP="00767333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767333" w:rsidRPr="00D63C77" w:rsidRDefault="00767333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7673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767333" w:rsidRPr="00D63C77" w:rsidTr="007673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7333" w:rsidRPr="00D63C77" w:rsidRDefault="00767333" w:rsidP="007673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767333" w:rsidRPr="00D63C77" w:rsidRDefault="00767333" w:rsidP="007673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767333" w:rsidRPr="00D63C77" w:rsidTr="00767333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7333" w:rsidRDefault="00767333" w:rsidP="0076733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767333" w:rsidRDefault="00767333" w:rsidP="0076733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024D0F" w:rsidRPr="00024D0F">
        <w:rPr>
          <w:rFonts w:ascii="Arial Narrow" w:hAnsi="Arial Narrow"/>
        </w:rPr>
        <w:t xml:space="preserve">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76733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  <w:r w:rsidR="00767333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1048B3" w:rsidP="0012088C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184FE0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менее 75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1B51F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67333" w:rsidRPr="00767333">
        <w:rPr>
          <w:rFonts w:ascii="Arial Narrow" w:hAnsi="Arial Narrow"/>
          <w:bCs/>
          <w:szCs w:val="22"/>
        </w:rPr>
        <w:t>-</w:t>
      </w:r>
      <w:r w:rsidR="00767333" w:rsidRPr="00767333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767333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767333" w:rsidTr="0076733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76733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6733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76733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767333" w:rsidTr="00767333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76733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6733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767333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767333" w:rsidRDefault="00767333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76733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51FD" w:rsidRDefault="001B51FD" w:rsidP="0076042D">
      <w:pPr>
        <w:pStyle w:val="a9"/>
      </w:pPr>
      <w:r>
        <w:separator/>
      </w:r>
    </w:p>
  </w:endnote>
  <w:endnote w:type="continuationSeparator" w:id="0">
    <w:p w:rsidR="001B51FD" w:rsidRDefault="001B51FD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74A2A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974A2A" w:rsidRPr="00974A2A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024D0F">
      <w:rPr>
        <w:rFonts w:ascii="Arial Narrow" w:hAnsi="Arial Narrow"/>
        <w:sz w:val="16"/>
        <w:szCs w:val="16"/>
      </w:rPr>
      <w:t>43-Н-05321-ТР-УТ-5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024D0F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51FD" w:rsidRDefault="001B51FD" w:rsidP="0076042D">
      <w:pPr>
        <w:pStyle w:val="a9"/>
      </w:pPr>
      <w:r>
        <w:separator/>
      </w:r>
    </w:p>
  </w:footnote>
  <w:footnote w:type="continuationSeparator" w:id="0">
    <w:p w:rsidR="001B51FD" w:rsidRDefault="001B51FD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7522 Пятерочка"/>
    <w:docVar w:name="chek_unc_results" w:val="   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5413351146D943408B206047AC3DC50E"/>
    <w:docVar w:name="fill_date" w:val="18.03.2025"/>
    <w:docVar w:name="hlp" w:val="3"/>
    <w:docVar w:name="izm_date" w:val="03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43-Н-05321-ТР-УТ-5"/>
    <w:docVar w:name="num_form" w:val="2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perac" w:val=" Выпечка и разогрев хлебобулочных изделий в соответствии с планом по выпечке, включающие последовательность технологических операций (дефростация, выпекание или их комбинация), позволяющие получить готовый продукт из полуфабриката. Соблюдение правил эксплуатации технологического оборудования. Работа с товаром и ценниками. Работа с кассой. Взаимодействие с покупателями. Приемка сырья (полуфабрикатов). Выполнение погрузочно-разгрузочных работ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2532, Республика Татарстан (Татарстан), Зеленодольский р-н, пгт. Васильево, ул. Ленина, дом 24а "/>
    <w:docVar w:name="rbtd_adr1" w:val="191025, г. Санкт-Петербург, пр-кт Невский, д. 90/92"/>
    <w:docVar w:name="rbtd_adr2" w:val="422532, Республика Татарстан (Татарстан), Зеленодольский р-н, пгт. Васильево, ул. Ленина, дом 24а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FEEABED0C4874F7DAEFBEC1D686BFB9A"/>
    <w:docVar w:name="rm_id" w:val="43"/>
    <w:docVar w:name="rm_name" w:val=" Пекарь "/>
    <w:docVar w:name="rm_number" w:val=" 6 17522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version" w:val="51"/>
    <w:docVar w:name="work_pose" w:val="- не указано"/>
  </w:docVars>
  <w:rsids>
    <w:rsidRoot w:val="001B51FD"/>
    <w:rsid w:val="000029D2"/>
    <w:rsid w:val="00024D0F"/>
    <w:rsid w:val="00025683"/>
    <w:rsid w:val="00032B92"/>
    <w:rsid w:val="00046815"/>
    <w:rsid w:val="0005566C"/>
    <w:rsid w:val="000633C8"/>
    <w:rsid w:val="00074C68"/>
    <w:rsid w:val="0008562F"/>
    <w:rsid w:val="000A46A6"/>
    <w:rsid w:val="000C2998"/>
    <w:rsid w:val="000D1F5B"/>
    <w:rsid w:val="000D7196"/>
    <w:rsid w:val="000F6E02"/>
    <w:rsid w:val="000F7DE7"/>
    <w:rsid w:val="001048B3"/>
    <w:rsid w:val="00110025"/>
    <w:rsid w:val="001105E7"/>
    <w:rsid w:val="0012088C"/>
    <w:rsid w:val="00120A19"/>
    <w:rsid w:val="00122EA0"/>
    <w:rsid w:val="00126C7C"/>
    <w:rsid w:val="00135ECE"/>
    <w:rsid w:val="001429B1"/>
    <w:rsid w:val="001607C8"/>
    <w:rsid w:val="00162AA3"/>
    <w:rsid w:val="00165088"/>
    <w:rsid w:val="00165641"/>
    <w:rsid w:val="00184FE0"/>
    <w:rsid w:val="001873B2"/>
    <w:rsid w:val="001B486A"/>
    <w:rsid w:val="001B51FD"/>
    <w:rsid w:val="001D6196"/>
    <w:rsid w:val="001F4D8D"/>
    <w:rsid w:val="002152BB"/>
    <w:rsid w:val="002177B3"/>
    <w:rsid w:val="00225F22"/>
    <w:rsid w:val="00234932"/>
    <w:rsid w:val="002503B4"/>
    <w:rsid w:val="00275E09"/>
    <w:rsid w:val="0028490F"/>
    <w:rsid w:val="00285303"/>
    <w:rsid w:val="00295449"/>
    <w:rsid w:val="002A6499"/>
    <w:rsid w:val="002D6B87"/>
    <w:rsid w:val="002E2D3A"/>
    <w:rsid w:val="002E55C6"/>
    <w:rsid w:val="00305B2F"/>
    <w:rsid w:val="00317A9B"/>
    <w:rsid w:val="003428A3"/>
    <w:rsid w:val="00354C09"/>
    <w:rsid w:val="00367816"/>
    <w:rsid w:val="003876C3"/>
    <w:rsid w:val="003879CD"/>
    <w:rsid w:val="00392C31"/>
    <w:rsid w:val="0039417C"/>
    <w:rsid w:val="003C24DB"/>
    <w:rsid w:val="003C5682"/>
    <w:rsid w:val="003D051F"/>
    <w:rsid w:val="003D432C"/>
    <w:rsid w:val="003D5806"/>
    <w:rsid w:val="003E538B"/>
    <w:rsid w:val="0040104A"/>
    <w:rsid w:val="00402CAC"/>
    <w:rsid w:val="00420C61"/>
    <w:rsid w:val="00423E95"/>
    <w:rsid w:val="00426B3D"/>
    <w:rsid w:val="00442F31"/>
    <w:rsid w:val="00444410"/>
    <w:rsid w:val="00447116"/>
    <w:rsid w:val="00451C2D"/>
    <w:rsid w:val="00475C02"/>
    <w:rsid w:val="00490432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D5581"/>
    <w:rsid w:val="005F2BFA"/>
    <w:rsid w:val="00625165"/>
    <w:rsid w:val="00636228"/>
    <w:rsid w:val="006609C2"/>
    <w:rsid w:val="0066103E"/>
    <w:rsid w:val="00674E86"/>
    <w:rsid w:val="0069682B"/>
    <w:rsid w:val="006C28B3"/>
    <w:rsid w:val="007049EB"/>
    <w:rsid w:val="00710271"/>
    <w:rsid w:val="00717C9F"/>
    <w:rsid w:val="00745D40"/>
    <w:rsid w:val="00745D94"/>
    <w:rsid w:val="00747025"/>
    <w:rsid w:val="0076042D"/>
    <w:rsid w:val="00767333"/>
    <w:rsid w:val="00794E17"/>
    <w:rsid w:val="007A49ED"/>
    <w:rsid w:val="007A4C5E"/>
    <w:rsid w:val="007A79CE"/>
    <w:rsid w:val="007C5629"/>
    <w:rsid w:val="007D1852"/>
    <w:rsid w:val="007D2CEA"/>
    <w:rsid w:val="007E170B"/>
    <w:rsid w:val="007E7F3C"/>
    <w:rsid w:val="0080327B"/>
    <w:rsid w:val="00813D13"/>
    <w:rsid w:val="0083712B"/>
    <w:rsid w:val="00856253"/>
    <w:rsid w:val="0087601F"/>
    <w:rsid w:val="00883461"/>
    <w:rsid w:val="008835DE"/>
    <w:rsid w:val="008914E1"/>
    <w:rsid w:val="008A0764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46BA"/>
    <w:rsid w:val="00951850"/>
    <w:rsid w:val="00967790"/>
    <w:rsid w:val="00974A2A"/>
    <w:rsid w:val="009A33AB"/>
    <w:rsid w:val="009B7677"/>
    <w:rsid w:val="009C3A2C"/>
    <w:rsid w:val="009D5FA5"/>
    <w:rsid w:val="00A12349"/>
    <w:rsid w:val="00A36593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148FF"/>
    <w:rsid w:val="00B31323"/>
    <w:rsid w:val="00B31A97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1834"/>
    <w:rsid w:val="00C34388"/>
    <w:rsid w:val="00C64F6A"/>
    <w:rsid w:val="00CA6993"/>
    <w:rsid w:val="00CC4BCA"/>
    <w:rsid w:val="00CD35C3"/>
    <w:rsid w:val="00CE3307"/>
    <w:rsid w:val="00CE567D"/>
    <w:rsid w:val="00CF370E"/>
    <w:rsid w:val="00CF3E1D"/>
    <w:rsid w:val="00D63995"/>
    <w:rsid w:val="00D63C77"/>
    <w:rsid w:val="00D65F01"/>
    <w:rsid w:val="00D74283"/>
    <w:rsid w:val="00D76DF8"/>
    <w:rsid w:val="00DB4E49"/>
    <w:rsid w:val="00DB5302"/>
    <w:rsid w:val="00DD6B1F"/>
    <w:rsid w:val="00DF1059"/>
    <w:rsid w:val="00DF12CB"/>
    <w:rsid w:val="00DF3DC6"/>
    <w:rsid w:val="00DF6A0B"/>
    <w:rsid w:val="00E10764"/>
    <w:rsid w:val="00E124F4"/>
    <w:rsid w:val="00E22A3C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04CF"/>
    <w:rsid w:val="00EF3596"/>
    <w:rsid w:val="00EF3DC4"/>
    <w:rsid w:val="00F17946"/>
    <w:rsid w:val="00F2045E"/>
    <w:rsid w:val="00F31233"/>
    <w:rsid w:val="00F35D04"/>
    <w:rsid w:val="00F517E9"/>
    <w:rsid w:val="00F74CCB"/>
    <w:rsid w:val="00F76072"/>
    <w:rsid w:val="00FB001B"/>
    <w:rsid w:val="00FC4076"/>
    <w:rsid w:val="00FD13E4"/>
    <w:rsid w:val="00FD2BA8"/>
    <w:rsid w:val="00FE0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CD7BA81C-48C8-469C-922C-F1319454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7</TotalTime>
  <Pages>2</Pages>
  <Words>991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46</cp:revision>
  <dcterms:created xsi:type="dcterms:W3CDTF">2025-01-01T19:19:00Z</dcterms:created>
  <dcterms:modified xsi:type="dcterms:W3CDTF">2025-03-17T10:13:00Z</dcterms:modified>
</cp:coreProperties>
</file>