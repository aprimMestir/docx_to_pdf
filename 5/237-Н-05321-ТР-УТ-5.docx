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86C5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86C5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86C58" w:rsidRDefault="00086C5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86C5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86C5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0403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623DA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237-Н-05321-ТР-УТ-5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0403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07A24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DA7" w:rsidRPr="00623DA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DA7" w:rsidRPr="00623DA7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9, помещение 1011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6C58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DA7" w:rsidRPr="00623DA7">
        <w:rPr>
          <w:rStyle w:val="aa"/>
          <w:rFonts w:ascii="Arial Narrow" w:hAnsi="Arial Narrow"/>
        </w:rPr>
        <w:t xml:space="preserve"> 11894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623DA7">
        <w:rPr>
          <w:rFonts w:ascii="Arial Narrow" w:hAnsi="Arial Narrow"/>
          <w:u w:val="single"/>
        </w:rPr>
        <w:t xml:space="preserve"> 6 11894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DA7" w:rsidRPr="00623DA7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623DA7" w:rsidRPr="00623DA7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623DA7" w:rsidRPr="00623DA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086C58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86C58" w:rsidRPr="00D63C77" w:rsidTr="00086C58">
        <w:tc>
          <w:tcPr>
            <w:tcW w:w="2205" w:type="dxa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86C58" w:rsidRPr="00D63C77" w:rsidRDefault="00086C58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Pr="00D63C77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86C58" w:rsidRPr="00D63C77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86C58" w:rsidRPr="00D63C77" w:rsidTr="00086C5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6C58" w:rsidRDefault="00086C58" w:rsidP="00086C5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86C58" w:rsidRDefault="00086C58" w:rsidP="00086C5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623DA7" w:rsidRPr="00623DA7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A0721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A07219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5B131E" w:rsidP="00086C5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86C58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7219" w:rsidRPr="00A07219">
        <w:rPr>
          <w:rFonts w:ascii="Arial Narrow" w:hAnsi="Arial Narrow"/>
          <w:bCs/>
          <w:szCs w:val="22"/>
        </w:rPr>
        <w:t>-</w:t>
      </w:r>
      <w:r w:rsidR="00A07219" w:rsidRPr="00A0721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A0721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86C58" w:rsidTr="00086C5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86C5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86C5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86C58" w:rsidTr="00086C5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86C5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086C58" w:rsidRDefault="00086C5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86C5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0403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0403A" w:rsidRPr="0050403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623DA7">
      <w:rPr>
        <w:rFonts w:ascii="Arial Narrow" w:hAnsi="Arial Narrow"/>
        <w:sz w:val="16"/>
        <w:szCs w:val="16"/>
      </w:rPr>
      <w:t>237-Н-05321-ТР-УТ-5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623DA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1894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4E674E81E0C43B6BDD3A37D9FECC846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37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9, помещение 1011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9, помещение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972054F78824932B3B6E6226544E248"/>
    <w:docVar w:name="rm_id" w:val="240"/>
    <w:docVar w:name="rm_name" w:val=" Пекарь "/>
    <w:docVar w:name="rm_number" w:val=" 6 1189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86C58"/>
    <w:rsid w:val="000C173E"/>
    <w:rsid w:val="000C2998"/>
    <w:rsid w:val="000D0EA1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0EE4"/>
    <w:rsid w:val="001429B1"/>
    <w:rsid w:val="001607C8"/>
    <w:rsid w:val="00162AA3"/>
    <w:rsid w:val="00165088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0403A"/>
    <w:rsid w:val="00507A24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131E"/>
    <w:rsid w:val="005B2608"/>
    <w:rsid w:val="005B2B19"/>
    <w:rsid w:val="005B466C"/>
    <w:rsid w:val="005B7FE8"/>
    <w:rsid w:val="005C0A9A"/>
    <w:rsid w:val="005F2BFA"/>
    <w:rsid w:val="00623DA7"/>
    <w:rsid w:val="00625165"/>
    <w:rsid w:val="00636228"/>
    <w:rsid w:val="00647C1E"/>
    <w:rsid w:val="0066103E"/>
    <w:rsid w:val="00663B5C"/>
    <w:rsid w:val="00674E86"/>
    <w:rsid w:val="0069682B"/>
    <w:rsid w:val="006C28B3"/>
    <w:rsid w:val="006D7A99"/>
    <w:rsid w:val="007049EB"/>
    <w:rsid w:val="00710271"/>
    <w:rsid w:val="00717C9F"/>
    <w:rsid w:val="0073727F"/>
    <w:rsid w:val="00745D40"/>
    <w:rsid w:val="00745D94"/>
    <w:rsid w:val="00747025"/>
    <w:rsid w:val="0076042D"/>
    <w:rsid w:val="00794E17"/>
    <w:rsid w:val="007A4C5E"/>
    <w:rsid w:val="007A79CE"/>
    <w:rsid w:val="007C5629"/>
    <w:rsid w:val="007D1852"/>
    <w:rsid w:val="007D2B91"/>
    <w:rsid w:val="007D2CEA"/>
    <w:rsid w:val="007E170B"/>
    <w:rsid w:val="007E7F3C"/>
    <w:rsid w:val="0080327B"/>
    <w:rsid w:val="008227DF"/>
    <w:rsid w:val="0082298B"/>
    <w:rsid w:val="0083712B"/>
    <w:rsid w:val="00856253"/>
    <w:rsid w:val="0087601F"/>
    <w:rsid w:val="00883461"/>
    <w:rsid w:val="008835DE"/>
    <w:rsid w:val="008C4BC5"/>
    <w:rsid w:val="008C739D"/>
    <w:rsid w:val="008D5F6D"/>
    <w:rsid w:val="008E211A"/>
    <w:rsid w:val="008E47AD"/>
    <w:rsid w:val="008E54B1"/>
    <w:rsid w:val="008E67E0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A07219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05"/>
    <w:rsid w:val="00B024B8"/>
    <w:rsid w:val="00B148FF"/>
    <w:rsid w:val="00B31323"/>
    <w:rsid w:val="00B31A97"/>
    <w:rsid w:val="00B4036E"/>
    <w:rsid w:val="00B612FD"/>
    <w:rsid w:val="00B71657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751E"/>
    <w:rsid w:val="00D26F57"/>
    <w:rsid w:val="00D3331D"/>
    <w:rsid w:val="00D63995"/>
    <w:rsid w:val="00D63C77"/>
    <w:rsid w:val="00D65F01"/>
    <w:rsid w:val="00D67A6A"/>
    <w:rsid w:val="00D74283"/>
    <w:rsid w:val="00D76DF8"/>
    <w:rsid w:val="00D82018"/>
    <w:rsid w:val="00DB4E49"/>
    <w:rsid w:val="00DB5302"/>
    <w:rsid w:val="00DD6B1F"/>
    <w:rsid w:val="00DE775A"/>
    <w:rsid w:val="00DF1059"/>
    <w:rsid w:val="00DF12CB"/>
    <w:rsid w:val="00DF3DC6"/>
    <w:rsid w:val="00DF6A0B"/>
    <w:rsid w:val="00E124F4"/>
    <w:rsid w:val="00E22A3C"/>
    <w:rsid w:val="00E36337"/>
    <w:rsid w:val="00E47E57"/>
    <w:rsid w:val="00E8326A"/>
    <w:rsid w:val="00E9369F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49C7"/>
    <w:rsid w:val="00F74CCB"/>
    <w:rsid w:val="00F76072"/>
    <w:rsid w:val="00F94919"/>
    <w:rsid w:val="00FB001B"/>
    <w:rsid w:val="00FB45CF"/>
    <w:rsid w:val="00FC4076"/>
    <w:rsid w:val="00FD13E4"/>
    <w:rsid w:val="00FD2BA8"/>
    <w:rsid w:val="00FD3FA2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54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71</cp:revision>
  <dcterms:created xsi:type="dcterms:W3CDTF">2025-01-01T19:19:00Z</dcterms:created>
  <dcterms:modified xsi:type="dcterms:W3CDTF">2025-03-17T10:16:00Z</dcterms:modified>
</cp:coreProperties>
</file>