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0710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80710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080710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80710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80710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A54FAC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FF310D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225-М-05321-ТР-УТ-5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A54FAC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CD76B8">
        <w:rPr>
          <w:rFonts w:ascii="Arial Narrow" w:hAnsi="Arial Narrow"/>
        </w:rPr>
        <w:t xml:space="preserve">10.12.2024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F310D" w:rsidRPr="00FF310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F310D" w:rsidRPr="00FF310D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Б.Красная, дом 30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F310D" w:rsidRPr="00FF310D">
        <w:rPr>
          <w:rStyle w:val="aa"/>
          <w:rFonts w:ascii="Arial Narrow" w:hAnsi="Arial Narrow"/>
        </w:rPr>
        <w:t xml:space="preserve"> 28195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FF310D">
        <w:rPr>
          <w:rFonts w:ascii="Arial Narrow" w:hAnsi="Arial Narrow"/>
          <w:u w:val="single"/>
        </w:rPr>
        <w:t xml:space="preserve"> 6 28195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F310D" w:rsidRPr="00FF310D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F310D" w:rsidRPr="00FF310D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FF310D" w:rsidRPr="00FF310D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080710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Pr="00F41634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воздушного потока (от 1 до 20) 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080710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080710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080710" w:rsidRPr="00F41634" w:rsidTr="00080710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080710" w:rsidRPr="00F41634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80710" w:rsidRPr="00F41634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080710" w:rsidRPr="00F41634" w:rsidTr="00080710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80710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080710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080710" w:rsidRPr="00F41634" w:rsidTr="00080710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710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80710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08071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80710" w:rsidRPr="00080710" w:rsidRDefault="0008071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080710" w:rsidRPr="00F41634" w:rsidRDefault="0008071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080710" w:rsidRPr="00F41634" w:rsidRDefault="0008071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080710" w:rsidRPr="00F41634" w:rsidRDefault="0008071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080710" w:rsidRPr="00F41634" w:rsidRDefault="00080710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080710" w:rsidRPr="00080710" w:rsidRDefault="0008071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080710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80710" w:rsidRPr="00080710" w:rsidRDefault="0008071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08071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80710" w:rsidRP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080710" w:rsidRPr="00815D15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8071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80710" w:rsidRP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080710" w:rsidRPr="00815D15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2;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8071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80710" w:rsidRP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080710" w:rsidRPr="00815D15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2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16.9</w:t>
            </w:r>
          </w:p>
        </w:tc>
        <w:tc>
          <w:tcPr>
            <w:tcW w:w="77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8071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80710" w:rsidRP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080710" w:rsidRPr="00815D15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8071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80710" w:rsidRP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080710" w:rsidRPr="00815D15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8071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80710" w:rsidRP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080710" w:rsidRPr="00815D15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8071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80710" w:rsidRP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080710" w:rsidRPr="00815D15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080710" w:rsidRPr="00F41634" w:rsidRDefault="00080710" w:rsidP="0008071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80710" w:rsidRDefault="00080710" w:rsidP="0008071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080710" w:rsidRPr="00080710">
        <w:rPr>
          <w:rFonts w:ascii="Arial Narrow" w:hAnsi="Arial Narrow"/>
          <w:bCs/>
          <w:sz w:val="22"/>
          <w:szCs w:val="22"/>
        </w:rPr>
        <w:t>-</w:t>
      </w:r>
      <w:r w:rsidR="00080710" w:rsidRPr="00080710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080710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080710" w:rsidTr="0008071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071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071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071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080710" w:rsidTr="00080710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FF310D">
            <w:rPr>
              <w:rFonts w:ascii="Arial Narrow" w:hAnsi="Arial Narrow"/>
              <w:sz w:val="16"/>
              <w:szCs w:val="16"/>
            </w:rPr>
            <w:t>225-М-05321-ТР-УТ-5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FF310D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A54FAC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A54FAC" w:rsidRPr="00A54FAC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819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2 + 23.3 + 23.3) / 3 = 23.3;   Ua^2 = [(23.2 - 23.3)^2 + (23.3 - 23.3)^2 + (23.3 - 23.3)^2] / (3*(3-1)) = 0.0011;   Ua = √0.001= 0.03;   Ub1 = 0.2 / √3 = 0.115;     Ub = Ub1 = 0.115     Uc = √[0.033^2 + 0.115^2] = 0.12     U095 = 0.12 * 2 = 0.24 ≈ 0.2_x000d_Температура воздуха (h-0.1 м), °С: _x000d_Xср = (22.9 + 23.1 + 23.1) / 3 = 23.0;   Ua^2 = [(22.9 - 23.0)^2 + (23.1 - 23.0)^2 + (23.1 - 23.0)^2] / (3*(3-1)) = 0.0044;   Ua = √0.004= 0.07;   Ub1 = 0.2 / √3 = 0.115;     Ub = Ub1 = 0.115     Uc = √[0.067^2 + 0.115^2] = 0.13     U095 = 0.13 * 2 = 0.27 ≈ 0.3_x000d_ТНС-индекс (h-1.5 м), °С: _x000d_Xср = (17.0 + 17.1 + 17.1) / 3 = 17.1;   Ua^2 = [(17.0 - 17.1)^2 + (17.1 - 17.1)^2 + (17.1 - 17.1)^2] / (3*(3-1)) = 0.0011;   Ua = √0.001= 0.03;   Ub1 = 0.2 / √3 = 0.115;     Ub = Ub1 = 0.115     Uc = √[0.033^2 + 0.115^2] = 0.12     U095 = 0.12 * 2 = 0.24 ≈ 0.2_x000d_ТНС-индекс (h-0.1 м), °С: _x000d_Xср = (16.8 + 16.9 + 16.9) / 3 = 16.9;   Ua^2 = [(16.8 - 16.9)^2 + (16.9 - 16.9)^2 + (16.9 - 16.9)^2] / (3*(3-1)) = 0.0011;   Ua = √0.001= 0.03;   Ub1 = 0.2 / √3 = 0.115;     Ub = Ub1 = 0.115     Uc = √[0.033^2 + 0.115^2] = 0.12     U095 = 0.12 * 2 = 0.24 ≈ 0.2_x000d_Относительная влажность воздуха, %: _x000d_Xср = (36 + 35 + 35) / 3 = 35;   Ua^2 = [(36 - 35)^2 + (35 - 35)^2 + (35 - 35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38044562BEF540B49523335AAB3DFD0B"/>
    <w:docVar w:name="fill_date" w:val="18.03.2025"/>
    <w:docVar w:name="form_num" w:val="4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25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Б.Красная, дом 30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Б.Красная, дом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F7C3229477B4A61B1E8A1C229F4F363"/>
    <w:docVar w:name="rm_id" w:val="228"/>
    <w:docVar w:name="rm_name" w:val=" Пекарь "/>
    <w:docVar w:name="rm_number" w:val=" 6 2819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0"/>
    <w:docVar w:name="zona_os_skor" w:val="&lt;0.1"/>
    <w:docVar w:name="zona_os_temp" w:val="23.3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0710"/>
    <w:rsid w:val="00082635"/>
    <w:rsid w:val="000D1F5B"/>
    <w:rsid w:val="00110025"/>
    <w:rsid w:val="001429B1"/>
    <w:rsid w:val="001445F3"/>
    <w:rsid w:val="001607C8"/>
    <w:rsid w:val="001B1B44"/>
    <w:rsid w:val="001D1AA0"/>
    <w:rsid w:val="001D732B"/>
    <w:rsid w:val="001F4D8D"/>
    <w:rsid w:val="00204E4A"/>
    <w:rsid w:val="00234354"/>
    <w:rsid w:val="00234932"/>
    <w:rsid w:val="002821E2"/>
    <w:rsid w:val="002A798D"/>
    <w:rsid w:val="002B0FA3"/>
    <w:rsid w:val="002B3331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D7760"/>
    <w:rsid w:val="003F00AA"/>
    <w:rsid w:val="00402CAC"/>
    <w:rsid w:val="004115EB"/>
    <w:rsid w:val="004157D5"/>
    <w:rsid w:val="00442AFE"/>
    <w:rsid w:val="00444410"/>
    <w:rsid w:val="00453C0D"/>
    <w:rsid w:val="004A0E6F"/>
    <w:rsid w:val="004A3174"/>
    <w:rsid w:val="004A47AD"/>
    <w:rsid w:val="004B00F1"/>
    <w:rsid w:val="004C4DB2"/>
    <w:rsid w:val="004C5E2E"/>
    <w:rsid w:val="00527450"/>
    <w:rsid w:val="00537BD7"/>
    <w:rsid w:val="005515C4"/>
    <w:rsid w:val="00563E94"/>
    <w:rsid w:val="00574BF5"/>
    <w:rsid w:val="00576095"/>
    <w:rsid w:val="0058777B"/>
    <w:rsid w:val="005A3A36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5074"/>
    <w:rsid w:val="00717C9F"/>
    <w:rsid w:val="00727897"/>
    <w:rsid w:val="007342A6"/>
    <w:rsid w:val="0076042D"/>
    <w:rsid w:val="00765B82"/>
    <w:rsid w:val="00773D1D"/>
    <w:rsid w:val="00775890"/>
    <w:rsid w:val="0079021F"/>
    <w:rsid w:val="00795D6F"/>
    <w:rsid w:val="007C7F36"/>
    <w:rsid w:val="007D1852"/>
    <w:rsid w:val="007D2CEA"/>
    <w:rsid w:val="007E6CDB"/>
    <w:rsid w:val="00801EA0"/>
    <w:rsid w:val="00804589"/>
    <w:rsid w:val="00830D59"/>
    <w:rsid w:val="00860541"/>
    <w:rsid w:val="00872637"/>
    <w:rsid w:val="00883461"/>
    <w:rsid w:val="0089181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121D7"/>
    <w:rsid w:val="00A12349"/>
    <w:rsid w:val="00A54DD3"/>
    <w:rsid w:val="00A54FAC"/>
    <w:rsid w:val="00A55F1A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02FB9"/>
    <w:rsid w:val="00B5258E"/>
    <w:rsid w:val="00B53B52"/>
    <w:rsid w:val="00B628D2"/>
    <w:rsid w:val="00B76C99"/>
    <w:rsid w:val="00B84712"/>
    <w:rsid w:val="00B872B5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733F1"/>
    <w:rsid w:val="00C959AE"/>
    <w:rsid w:val="00CB3E7B"/>
    <w:rsid w:val="00CC56B2"/>
    <w:rsid w:val="00CD3657"/>
    <w:rsid w:val="00CD51A2"/>
    <w:rsid w:val="00CD76B8"/>
    <w:rsid w:val="00CE3307"/>
    <w:rsid w:val="00D04B95"/>
    <w:rsid w:val="00D11355"/>
    <w:rsid w:val="00D1572D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47803"/>
    <w:rsid w:val="00E53F66"/>
    <w:rsid w:val="00E6799D"/>
    <w:rsid w:val="00E81059"/>
    <w:rsid w:val="00EB72AD"/>
    <w:rsid w:val="00EC37A1"/>
    <w:rsid w:val="00ED373C"/>
    <w:rsid w:val="00ED578D"/>
    <w:rsid w:val="00EE5E79"/>
    <w:rsid w:val="00EF11E6"/>
    <w:rsid w:val="00EF3DC4"/>
    <w:rsid w:val="00F41634"/>
    <w:rsid w:val="00F54614"/>
    <w:rsid w:val="00F572C5"/>
    <w:rsid w:val="00F6162C"/>
    <w:rsid w:val="00F76072"/>
    <w:rsid w:val="00F76A4C"/>
    <w:rsid w:val="00F82253"/>
    <w:rsid w:val="00FB001B"/>
    <w:rsid w:val="00FC1039"/>
    <w:rsid w:val="00FC27BD"/>
    <w:rsid w:val="00FD2BA8"/>
    <w:rsid w:val="00FD2DAF"/>
    <w:rsid w:val="00FE5D85"/>
    <w:rsid w:val="00FF310D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8417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6C17C-F9E6-48D6-9315-EDE2BBE9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84</TotalTime>
  <Pages>3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92</cp:revision>
  <dcterms:created xsi:type="dcterms:W3CDTF">2025-01-02T05:55:00Z</dcterms:created>
  <dcterms:modified xsi:type="dcterms:W3CDTF">2025-03-17T10:16:00Z</dcterms:modified>
</cp:coreProperties>
</file>