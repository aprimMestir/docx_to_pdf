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903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903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903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903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903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40EA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05F5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40EA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90318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C53ED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90318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05F51" w:rsidRPr="00E05F5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05F51" w:rsidRPr="00E05F51">
        <w:rPr>
          <w:rStyle w:val="aa"/>
          <w:rFonts w:ascii="Arial Narrow" w:hAnsi="Arial Narrow"/>
        </w:rPr>
        <w:t xml:space="preserve">191025, г. Санкт-Петербург, пр-кт Невский, д. 90/92; 422737, Республика Татарстан (Татарстан), Высокогорский р-н, п. Бирюлинского Зверосовхоза, ул. Шоссейная,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05F51" w:rsidRPr="00E05F51">
        <w:rPr>
          <w:rStyle w:val="aa"/>
          <w:rFonts w:ascii="Arial Narrow" w:hAnsi="Arial Narrow"/>
        </w:rPr>
        <w:t xml:space="preserve"> 13578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05F51">
        <w:rPr>
          <w:rFonts w:ascii="Arial Narrow" w:hAnsi="Arial Narrow"/>
          <w:u w:val="single"/>
        </w:rPr>
        <w:t xml:space="preserve"> 1 13578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05F51" w:rsidRPr="00E05F51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05F51" w:rsidRPr="00E05F5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9031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9031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9031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05F51" w:rsidRPr="00E05F5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90318">
        <w:tc>
          <w:tcPr>
            <w:tcW w:w="2204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90318" w:rsidRPr="00D63C77" w:rsidTr="00790318">
        <w:tc>
          <w:tcPr>
            <w:tcW w:w="2204" w:type="dxa"/>
            <w:vAlign w:val="center"/>
          </w:tcPr>
          <w:p w:rsidR="00790318" w:rsidRPr="00D63C77" w:rsidRDefault="00790318" w:rsidP="0079031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90318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903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90318" w:rsidRPr="00D63C77" w:rsidTr="007903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318" w:rsidRPr="00D63C77" w:rsidRDefault="00790318" w:rsidP="007903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90318" w:rsidRPr="00D63C77" w:rsidRDefault="00790318" w:rsidP="007903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90318" w:rsidRPr="00D63C77" w:rsidTr="007903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318" w:rsidRDefault="00790318" w:rsidP="007903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90318" w:rsidRDefault="00790318" w:rsidP="007903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E05F51" w:rsidRPr="00E05F5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05F51" w:rsidRPr="00E05F51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E05F51" w:rsidRPr="00E05F51" w:rsidRDefault="00E05F51" w:rsidP="00032B92">
      <w:pPr>
        <w:jc w:val="both"/>
        <w:rPr>
          <w:rFonts w:ascii="Arial Narrow" w:hAnsi="Arial Narrow"/>
        </w:rPr>
      </w:pPr>
      <w:r w:rsidRPr="00E05F51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E05F51" w:rsidP="00032B92">
      <w:pPr>
        <w:jc w:val="both"/>
        <w:rPr>
          <w:rFonts w:ascii="Arial Narrow" w:hAnsi="Arial Narrow"/>
        </w:rPr>
      </w:pPr>
      <w:r w:rsidRPr="00E05F51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91D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90318">
              <w:rPr>
                <w:rFonts w:ascii="Arial Narrow" w:hAnsi="Arial Narrow"/>
              </w:rPr>
              <w:t>4</w:t>
            </w:r>
            <w:r w:rsidR="00891D52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F48D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F48D5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91D52" w:rsidRPr="00891D52">
        <w:rPr>
          <w:rFonts w:ascii="Arial Narrow" w:hAnsi="Arial Narrow"/>
          <w:bCs/>
          <w:szCs w:val="22"/>
        </w:rPr>
        <w:t>-</w:t>
      </w:r>
      <w:r w:rsidR="00891D52" w:rsidRPr="00891D5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91D5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90318" w:rsidTr="007903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903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903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903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90318" w:rsidTr="007903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903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903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903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40EA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40EAF" w:rsidRPr="00940EA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05F51">
      <w:rPr>
        <w:rFonts w:ascii="Arial Narrow" w:hAnsi="Arial Narrow"/>
        <w:sz w:val="16"/>
        <w:szCs w:val="16"/>
      </w:rPr>
      <w:t>213-Н-05321-ТР-УТ-5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05F5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78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2D4669085E14DD0AA868602E8E8ECC9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37, Республика Татарстан (Татарстан), Высокогорский р-н, п. Бирюлинского Зверосовхоза, ул. Шоссейная, 8 "/>
    <w:docVar w:name="rbtd_adr1" w:val="191025, г. Санкт-Петербург, пр-кт Невский, д. 90/92"/>
    <w:docVar w:name="rbtd_adr2" w:val="422737, Республика Татарстан (Татарстан), Высокогорский р-н, п. Бирюлинского Зверосовхоза, ул. Шоссейная,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D16B6C1E3774346B1D540953C0E9779"/>
    <w:docVar w:name="rm_id" w:val="216"/>
    <w:docVar w:name="rm_name" w:val=" Директор магазина (Директор (заведующий) предприятия розничной торговли) "/>
    <w:docVar w:name="rm_number" w:val=" 1 1357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0FF5"/>
    <w:rsid w:val="00032B92"/>
    <w:rsid w:val="00046815"/>
    <w:rsid w:val="0005566C"/>
    <w:rsid w:val="000633C8"/>
    <w:rsid w:val="000A5393"/>
    <w:rsid w:val="000C2998"/>
    <w:rsid w:val="000C7701"/>
    <w:rsid w:val="000D1F5B"/>
    <w:rsid w:val="000F6E02"/>
    <w:rsid w:val="000F7DE7"/>
    <w:rsid w:val="00110025"/>
    <w:rsid w:val="00120A19"/>
    <w:rsid w:val="00122EA0"/>
    <w:rsid w:val="00126C7C"/>
    <w:rsid w:val="001429B1"/>
    <w:rsid w:val="001505C5"/>
    <w:rsid w:val="001607C8"/>
    <w:rsid w:val="00162AA3"/>
    <w:rsid w:val="00165088"/>
    <w:rsid w:val="001707D6"/>
    <w:rsid w:val="001747F6"/>
    <w:rsid w:val="001B486A"/>
    <w:rsid w:val="001D6196"/>
    <w:rsid w:val="001F4D8D"/>
    <w:rsid w:val="002152BB"/>
    <w:rsid w:val="002177B3"/>
    <w:rsid w:val="00225F22"/>
    <w:rsid w:val="00234932"/>
    <w:rsid w:val="00275E09"/>
    <w:rsid w:val="0028490F"/>
    <w:rsid w:val="00295449"/>
    <w:rsid w:val="002A6499"/>
    <w:rsid w:val="002D27ED"/>
    <w:rsid w:val="002D6B87"/>
    <w:rsid w:val="002E2D3A"/>
    <w:rsid w:val="002E55C6"/>
    <w:rsid w:val="002F2814"/>
    <w:rsid w:val="00305B2F"/>
    <w:rsid w:val="00317A9B"/>
    <w:rsid w:val="00326A93"/>
    <w:rsid w:val="00354C09"/>
    <w:rsid w:val="00367816"/>
    <w:rsid w:val="003876C3"/>
    <w:rsid w:val="00392C31"/>
    <w:rsid w:val="0039417C"/>
    <w:rsid w:val="003A2099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64E6B"/>
    <w:rsid w:val="00474A25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55A9F"/>
    <w:rsid w:val="005567CA"/>
    <w:rsid w:val="00562408"/>
    <w:rsid w:val="00563E94"/>
    <w:rsid w:val="0057485F"/>
    <w:rsid w:val="00576095"/>
    <w:rsid w:val="005859B9"/>
    <w:rsid w:val="005A3A36"/>
    <w:rsid w:val="005B2608"/>
    <w:rsid w:val="005B2B19"/>
    <w:rsid w:val="005B466C"/>
    <w:rsid w:val="005B7F46"/>
    <w:rsid w:val="005B7FE8"/>
    <w:rsid w:val="005C0A9A"/>
    <w:rsid w:val="005E4748"/>
    <w:rsid w:val="005F2BFA"/>
    <w:rsid w:val="0060542B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33701"/>
    <w:rsid w:val="00745D40"/>
    <w:rsid w:val="00745D94"/>
    <w:rsid w:val="0076042D"/>
    <w:rsid w:val="00790318"/>
    <w:rsid w:val="00794E17"/>
    <w:rsid w:val="007A4C5E"/>
    <w:rsid w:val="007A79CE"/>
    <w:rsid w:val="007B6A44"/>
    <w:rsid w:val="007C5629"/>
    <w:rsid w:val="007D1852"/>
    <w:rsid w:val="007D2CEA"/>
    <w:rsid w:val="007D3084"/>
    <w:rsid w:val="007E170B"/>
    <w:rsid w:val="007E7F3C"/>
    <w:rsid w:val="0080327B"/>
    <w:rsid w:val="00816E34"/>
    <w:rsid w:val="00841B6F"/>
    <w:rsid w:val="00856253"/>
    <w:rsid w:val="008658B3"/>
    <w:rsid w:val="00883461"/>
    <w:rsid w:val="008835DE"/>
    <w:rsid w:val="00891D52"/>
    <w:rsid w:val="008C4BC5"/>
    <w:rsid w:val="008C739D"/>
    <w:rsid w:val="008D5F6D"/>
    <w:rsid w:val="008E3BEC"/>
    <w:rsid w:val="008E47AD"/>
    <w:rsid w:val="008E68DE"/>
    <w:rsid w:val="008E7ACC"/>
    <w:rsid w:val="008F48D5"/>
    <w:rsid w:val="0090588D"/>
    <w:rsid w:val="009268EB"/>
    <w:rsid w:val="0092778A"/>
    <w:rsid w:val="009361D4"/>
    <w:rsid w:val="00940EAF"/>
    <w:rsid w:val="00967790"/>
    <w:rsid w:val="00994090"/>
    <w:rsid w:val="009A33AB"/>
    <w:rsid w:val="009D5B1A"/>
    <w:rsid w:val="009D5FA5"/>
    <w:rsid w:val="009F6C1B"/>
    <w:rsid w:val="00A12349"/>
    <w:rsid w:val="00A31250"/>
    <w:rsid w:val="00A31967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1BA7"/>
    <w:rsid w:val="00B148FF"/>
    <w:rsid w:val="00B25D1A"/>
    <w:rsid w:val="00B31323"/>
    <w:rsid w:val="00B31A97"/>
    <w:rsid w:val="00B630CB"/>
    <w:rsid w:val="00B95FC2"/>
    <w:rsid w:val="00B96A13"/>
    <w:rsid w:val="00BA5029"/>
    <w:rsid w:val="00BA735C"/>
    <w:rsid w:val="00BC2F3C"/>
    <w:rsid w:val="00BC53ED"/>
    <w:rsid w:val="00BD6686"/>
    <w:rsid w:val="00BE15DF"/>
    <w:rsid w:val="00BF498E"/>
    <w:rsid w:val="00C02721"/>
    <w:rsid w:val="00C027F5"/>
    <w:rsid w:val="00C3083C"/>
    <w:rsid w:val="00C64F6A"/>
    <w:rsid w:val="00C92F0B"/>
    <w:rsid w:val="00C95E0C"/>
    <w:rsid w:val="00CA6993"/>
    <w:rsid w:val="00CC4BCA"/>
    <w:rsid w:val="00CD35C3"/>
    <w:rsid w:val="00CE3307"/>
    <w:rsid w:val="00CE567D"/>
    <w:rsid w:val="00CF3E1D"/>
    <w:rsid w:val="00D51B59"/>
    <w:rsid w:val="00D63995"/>
    <w:rsid w:val="00D63C77"/>
    <w:rsid w:val="00D65F01"/>
    <w:rsid w:val="00D74283"/>
    <w:rsid w:val="00D76DF8"/>
    <w:rsid w:val="00DA2D2A"/>
    <w:rsid w:val="00DB4E49"/>
    <w:rsid w:val="00DB5302"/>
    <w:rsid w:val="00DD6B1F"/>
    <w:rsid w:val="00DF1059"/>
    <w:rsid w:val="00DF12CB"/>
    <w:rsid w:val="00DF3DC6"/>
    <w:rsid w:val="00E05F51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83D"/>
    <w:rsid w:val="00EF3DC4"/>
    <w:rsid w:val="00EF498E"/>
    <w:rsid w:val="00F10CB3"/>
    <w:rsid w:val="00F17946"/>
    <w:rsid w:val="00F2045E"/>
    <w:rsid w:val="00F31233"/>
    <w:rsid w:val="00F35D04"/>
    <w:rsid w:val="00F74CCB"/>
    <w:rsid w:val="00F76072"/>
    <w:rsid w:val="00FB001B"/>
    <w:rsid w:val="00FB30F1"/>
    <w:rsid w:val="00FB5B02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13</TotalTime>
  <Pages>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55</cp:revision>
  <dcterms:created xsi:type="dcterms:W3CDTF">2025-01-01T18:08:00Z</dcterms:created>
  <dcterms:modified xsi:type="dcterms:W3CDTF">2025-03-17T10:15:00Z</dcterms:modified>
</cp:coreProperties>
</file>