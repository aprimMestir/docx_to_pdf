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26CF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369E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26CF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56FF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369E8" w:rsidRPr="000369E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369E8" w:rsidRPr="000369E8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369E8" w:rsidRPr="000369E8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369E8">
        <w:rPr>
          <w:rFonts w:ascii="Arial Narrow" w:hAnsi="Arial Narrow"/>
          <w:u w:val="single"/>
        </w:rPr>
        <w:t xml:space="preserve"> 3 28486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369E8" w:rsidRPr="000369E8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369E8" w:rsidRPr="000369E8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369E8" w:rsidRPr="000369E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369E8" w:rsidRPr="000369E8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B361C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B361C7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C0B31" w:rsidRPr="00AC0B31">
        <w:rPr>
          <w:rFonts w:ascii="Arial Narrow" w:hAnsi="Arial Narrow"/>
          <w:bCs/>
          <w:szCs w:val="22"/>
        </w:rPr>
        <w:t>-</w:t>
      </w:r>
      <w:r w:rsidR="00AC0B31" w:rsidRPr="00AC0B3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C0B3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26CF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26CFC" w:rsidRPr="00C26CF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369E8">
      <w:rPr>
        <w:rFonts w:ascii="Arial Narrow" w:hAnsi="Arial Narrow"/>
        <w:sz w:val="16"/>
        <w:szCs w:val="16"/>
      </w:rPr>
      <w:t>119-Н-05321-ТР-УТ-5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369E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6 "/>
    <w:docVar w:name="colrab_anal" w:val=" 6 "/>
    <w:docVar w:name="colraball" w:val="    "/>
    <w:docVar w:name="colwom" w:val=" 5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09728123A194A57B1153C95DC08325F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A1E69A31E3C425FB36921319BDCAB6F"/>
    <w:docVar w:name="rm_id" w:val="119"/>
    <w:docVar w:name="rm_name" w:val=" Продавец-кассир (Продавец продовольственных товаров) "/>
    <w:docVar w:name="rm_number" w:val=" 3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69E8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C6685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42EB7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C0B31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26CE1"/>
    <w:rsid w:val="00C26CFC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6FFB"/>
    <w:rsid w:val="00E65EC9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2025-01-02T06:42:00Z</dcterms:created>
  <dcterms:modified xsi:type="dcterms:W3CDTF">2025-03-17T10:14:00Z</dcterms:modified>
</cp:coreProperties>
</file>