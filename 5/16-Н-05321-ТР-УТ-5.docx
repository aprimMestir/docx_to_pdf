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39B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39B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39B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39B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39B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E66E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D56D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E66E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4F33F3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D56DA" w:rsidRPr="001D56D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D56DA" w:rsidRPr="001D56DA">
        <w:rPr>
          <w:rStyle w:val="aa"/>
          <w:rFonts w:ascii="Arial Narrow" w:hAnsi="Arial Narrow"/>
        </w:rPr>
        <w:t xml:space="preserve">191025, г. Санкт-Петербург, пр-кт Невский, д. 90/92; 422433, Республика Татарстан (Татарстан), Буинский р-н, г. Буинск, ул. Р.Люксембург, 44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D56DA" w:rsidRPr="001D56DA">
        <w:rPr>
          <w:rStyle w:val="aa"/>
          <w:rFonts w:ascii="Arial Narrow" w:hAnsi="Arial Narrow"/>
        </w:rPr>
        <w:t xml:space="preserve"> 1877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D56DA">
        <w:rPr>
          <w:rFonts w:ascii="Arial Narrow" w:hAnsi="Arial Narrow"/>
          <w:u w:val="single"/>
        </w:rPr>
        <w:t xml:space="preserve"> 2 1877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D56DA" w:rsidRPr="001D56DA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D56DA" w:rsidRPr="001D56DA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D56DA" w:rsidRPr="001D56D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930"/>
        <w:gridCol w:w="3164"/>
      </w:tblGrid>
      <w:tr w:rsidR="00C64F6A" w:rsidRPr="00D63C77" w:rsidTr="00E940D8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930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16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39BF" w:rsidRPr="00D63C77" w:rsidTr="00E940D8">
        <w:tc>
          <w:tcPr>
            <w:tcW w:w="2204" w:type="dxa"/>
            <w:vAlign w:val="center"/>
          </w:tcPr>
          <w:p w:rsidR="000939BF" w:rsidRPr="00D63C77" w:rsidRDefault="000939BF" w:rsidP="000939BF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39BF" w:rsidRPr="00D63C77" w:rsidRDefault="000939BF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39BF" w:rsidRPr="00D63C77" w:rsidRDefault="000939BF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930" w:type="dxa"/>
            <w:vAlign w:val="center"/>
          </w:tcPr>
          <w:p w:rsidR="000939BF" w:rsidRPr="00D63C77" w:rsidRDefault="000939BF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164" w:type="dxa"/>
            <w:vAlign w:val="center"/>
          </w:tcPr>
          <w:p w:rsidR="000939BF" w:rsidRPr="00D63C77" w:rsidRDefault="000939BF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39B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39BF" w:rsidRPr="00D63C77" w:rsidTr="000939B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39BF" w:rsidRPr="00D63C77" w:rsidRDefault="000939BF" w:rsidP="000939B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39BF" w:rsidRPr="00D63C77" w:rsidRDefault="000939BF" w:rsidP="000939B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39BF" w:rsidRPr="00D63C77" w:rsidTr="000939B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39BF" w:rsidRDefault="000939BF" w:rsidP="000939B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39BF" w:rsidRDefault="000939BF" w:rsidP="000939B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D56DA" w:rsidRPr="001D56DA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0939BF" w:rsidP="0046783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0939BF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939B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939BF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939BF" w:rsidRPr="000939BF">
        <w:rPr>
          <w:rFonts w:ascii="Arial Narrow" w:hAnsi="Arial Narrow"/>
          <w:bCs/>
          <w:szCs w:val="22"/>
        </w:rPr>
        <w:t>-</w:t>
      </w:r>
      <w:r w:rsidR="000939BF" w:rsidRPr="000939B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939B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39BF" w:rsidTr="000939B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39B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39B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39B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39B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39B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39BF" w:rsidTr="000939B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39B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39B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39B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39B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39B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E66E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E66E7" w:rsidRPr="000E66E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D56DA">
      <w:rPr>
        <w:rFonts w:ascii="Arial Narrow" w:hAnsi="Arial Narrow"/>
        <w:sz w:val="16"/>
        <w:szCs w:val="16"/>
      </w:rPr>
      <w:t>16-Н-05321-ТР-УТ-5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D56D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56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87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F96635B16D64135AD0F39DB1F35FCD8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433, Республика Татарстан (Татарстан), Буинский р-н, г. Буинск, ул. Р.Люксембург, 44 "/>
    <w:docVar w:name="rbtd_adr1" w:val="191025, г. Санкт-Петербург, пр-кт Невский, д. 90/92"/>
    <w:docVar w:name="rbtd_adr2" w:val="422433, Республика Татарстан (Татарстан), Буинский р-н, г. Буинск, ул. Р.Люксембург, 44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44BACBF06C74ABAA76C409A1A58E13B"/>
    <w:docVar w:name="rm_id" w:val="16"/>
    <w:docVar w:name="rm_name" w:val=" Администратор "/>
    <w:docVar w:name="rm_number" w:val=" 2 187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2A68"/>
    <w:rsid w:val="000231EE"/>
    <w:rsid w:val="00025683"/>
    <w:rsid w:val="00032B92"/>
    <w:rsid w:val="00046815"/>
    <w:rsid w:val="0005338C"/>
    <w:rsid w:val="0005566C"/>
    <w:rsid w:val="000633C8"/>
    <w:rsid w:val="000763B2"/>
    <w:rsid w:val="000939BF"/>
    <w:rsid w:val="000B330B"/>
    <w:rsid w:val="000B437D"/>
    <w:rsid w:val="000C2998"/>
    <w:rsid w:val="000D1F5B"/>
    <w:rsid w:val="000E66E7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56DA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A76A3"/>
    <w:rsid w:val="004B0943"/>
    <w:rsid w:val="004B4FBA"/>
    <w:rsid w:val="004C4DB2"/>
    <w:rsid w:val="004C6E55"/>
    <w:rsid w:val="004C7DCA"/>
    <w:rsid w:val="004D7492"/>
    <w:rsid w:val="004E0C63"/>
    <w:rsid w:val="004E24EB"/>
    <w:rsid w:val="004F33F3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E23E5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E05C7"/>
    <w:rsid w:val="00FE28B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64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74</cp:revision>
  <dcterms:created xsi:type="dcterms:W3CDTF">2025-01-02T07:58:00Z</dcterms:created>
  <dcterms:modified xsi:type="dcterms:W3CDTF">2025-03-17T10:12:00Z</dcterms:modified>
</cp:coreProperties>
</file>