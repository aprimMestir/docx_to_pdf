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51A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B6ED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51A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E135B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6EDF" w:rsidRPr="000B6ED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6EDF" w:rsidRPr="000B6EDF">
        <w:rPr>
          <w:rStyle w:val="aa"/>
          <w:rFonts w:ascii="Arial Narrow" w:hAnsi="Arial Narrow"/>
        </w:rPr>
        <w:t xml:space="preserve">191025, г. Санкт-Петербург, пр-кт Невский, д. 90/92; 420047, Республика Татарстан (Татарстан), г. Казань, ул. Беломорская, дом 116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6EDF" w:rsidRPr="000B6EDF">
        <w:rPr>
          <w:rStyle w:val="aa"/>
          <w:rFonts w:ascii="Arial Narrow" w:hAnsi="Arial Narrow"/>
        </w:rPr>
        <w:t xml:space="preserve"> 13344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B6EDF">
        <w:rPr>
          <w:rFonts w:ascii="Arial Narrow" w:hAnsi="Arial Narrow"/>
          <w:u w:val="single"/>
        </w:rPr>
        <w:t xml:space="preserve"> 9 13344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6EDF" w:rsidRPr="000B6EDF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B6EDF" w:rsidRPr="000B6ED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B6EDF" w:rsidRPr="000B6ED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B6EDF" w:rsidRPr="000B6ED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B6EDF" w:rsidRPr="000B6EDF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0B6EDF" w:rsidRPr="000B6EDF" w:rsidRDefault="000B6EDF" w:rsidP="00032B92">
      <w:pPr>
        <w:jc w:val="both"/>
        <w:rPr>
          <w:rFonts w:ascii="Arial Narrow" w:hAnsi="Arial Narrow"/>
        </w:rPr>
      </w:pPr>
      <w:r w:rsidRPr="000B6EDF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0B6EDF" w:rsidRPr="000B6EDF" w:rsidRDefault="000B6EDF" w:rsidP="00032B92">
      <w:pPr>
        <w:jc w:val="both"/>
        <w:rPr>
          <w:rFonts w:ascii="Arial Narrow" w:hAnsi="Arial Narrow"/>
        </w:rPr>
      </w:pPr>
      <w:r w:rsidRPr="000B6EDF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0B6EDF" w:rsidRPr="000B6EDF" w:rsidRDefault="000B6EDF" w:rsidP="00032B92">
      <w:pPr>
        <w:jc w:val="both"/>
        <w:rPr>
          <w:rFonts w:ascii="Arial Narrow" w:hAnsi="Arial Narrow"/>
        </w:rPr>
      </w:pPr>
      <w:r w:rsidRPr="000B6EDF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0B6EDF" w:rsidP="00032B92">
      <w:pPr>
        <w:jc w:val="both"/>
        <w:rPr>
          <w:rFonts w:ascii="Arial Narrow" w:hAnsi="Arial Narrow"/>
        </w:rPr>
      </w:pPr>
      <w:r w:rsidRPr="000B6EDF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B049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452A0" w:rsidRPr="008452A0">
        <w:rPr>
          <w:rFonts w:ascii="Arial Narrow" w:hAnsi="Arial Narrow"/>
          <w:bCs/>
          <w:szCs w:val="22"/>
        </w:rPr>
        <w:t>-</w:t>
      </w:r>
      <w:r w:rsidR="008452A0" w:rsidRPr="008452A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452A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51A3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51A36" w:rsidRPr="00851A3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B6EDF">
      <w:rPr>
        <w:rFonts w:ascii="Arial Narrow" w:hAnsi="Arial Narrow"/>
        <w:sz w:val="16"/>
        <w:szCs w:val="16"/>
      </w:rPr>
      <w:t>182-Н-05321-ТР-УТ-5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B6ED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34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8EB3F38A4BE4B4487C5D1A12F4C8ECD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7, Республика Татарстан (Татарстан), г. Казань, ул. Беломорская, дом 116 "/>
    <w:docVar w:name="rbtd_adr1" w:val="191025, г. Санкт-Петербург, пр-кт Невский, д. 90/92"/>
    <w:docVar w:name="rbtd_adr2" w:val="420047, Республика Татарстан (Татарстан), г. Казань, ул. Беломорская, дом 11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50D781CB68A4DBF8A9055113F1E3164"/>
    <w:docVar w:name="rm_id" w:val="185"/>
    <w:docVar w:name="rm_name" w:val=" Директор магазина-партнёр (Директор (заведующий) предприятия розничной торговли) "/>
    <w:docVar w:name="rm_number" w:val=" 9 133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B6EDF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6732B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452A0"/>
    <w:rsid w:val="00851A36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9E135B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0A43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2025-01-01T18:08:00Z</dcterms:created>
  <dcterms:modified xsi:type="dcterms:W3CDTF">2025-03-17T10:15:00Z</dcterms:modified>
</cp:coreProperties>
</file>