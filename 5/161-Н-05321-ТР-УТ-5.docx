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F740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F740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F740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43BE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804A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43BE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637DB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804A0" w:rsidRPr="007804A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804A0" w:rsidRPr="007804A0">
        <w:rPr>
          <w:rStyle w:val="aa"/>
          <w:rFonts w:ascii="Arial Narrow" w:hAnsi="Arial Narrow"/>
        </w:rPr>
        <w:t xml:space="preserve">191025, г. Санкт-Петербург, пр-кт Невский, д. 90/92; 421001, Республика Татарстан (Татарстан), г. Казань, пр-кт Ямашева, дом 97, п. 1032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804A0" w:rsidRPr="007804A0">
        <w:rPr>
          <w:rStyle w:val="aa"/>
          <w:rFonts w:ascii="Arial Narrow" w:hAnsi="Arial Narrow"/>
        </w:rPr>
        <w:t xml:space="preserve"> 16226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804A0">
        <w:rPr>
          <w:rFonts w:ascii="Arial Narrow" w:hAnsi="Arial Narrow"/>
          <w:u w:val="single"/>
        </w:rPr>
        <w:t xml:space="preserve"> 2 16226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804A0" w:rsidRPr="007804A0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804A0" w:rsidRPr="007804A0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804A0" w:rsidRPr="007804A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B0EC3"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F7405" w:rsidRPr="00D63C77" w:rsidTr="00FB0EC3">
        <w:tc>
          <w:tcPr>
            <w:tcW w:w="2204" w:type="dxa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F7405" w:rsidRPr="00D63C77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F7405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804A0" w:rsidRPr="007804A0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6793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367935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67935" w:rsidRPr="00367935">
        <w:rPr>
          <w:rFonts w:ascii="Arial Narrow" w:hAnsi="Arial Narrow"/>
          <w:bCs/>
          <w:szCs w:val="22"/>
        </w:rPr>
        <w:t>-</w:t>
      </w:r>
      <w:r w:rsidR="00367935" w:rsidRPr="0036793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6793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F7405" w:rsidTr="002F740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F740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F7405" w:rsidTr="002F740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43BE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43BEE" w:rsidRPr="00943BE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804A0">
      <w:rPr>
        <w:rFonts w:ascii="Arial Narrow" w:hAnsi="Arial Narrow"/>
        <w:sz w:val="16"/>
        <w:szCs w:val="16"/>
      </w:rPr>
      <w:t>161-Н-05321-ТР-УТ-5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804A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622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F2EF4241E934030ACABA736553E38BD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1001, Республика Татарстан (Татарстан), г. Казань, пр-кт Ямашева, дом 97, п. 1032 "/>
    <w:docVar w:name="rbtd_adr1" w:val="191025, г. Санкт-Петербург, пр-кт Невский, д. 90/92"/>
    <w:docVar w:name="rbtd_adr2" w:val="421001, Республика Татарстан (Татарстан), г. Казань, пр-кт Ямашева, дом 97, п. 103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F36B45392554B16AF3B8BD93BE7F1DF"/>
    <w:docVar w:name="rm_id" w:val="164"/>
    <w:docVar w:name="rm_name" w:val=" Администратор "/>
    <w:docVar w:name="rm_number" w:val=" 2 1622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39A3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3A5C"/>
    <w:rsid w:val="001C4937"/>
    <w:rsid w:val="001D6196"/>
    <w:rsid w:val="001F4D8D"/>
    <w:rsid w:val="001F744D"/>
    <w:rsid w:val="00213A59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E5985"/>
    <w:rsid w:val="002F7405"/>
    <w:rsid w:val="00305B2F"/>
    <w:rsid w:val="00317A9B"/>
    <w:rsid w:val="00354C09"/>
    <w:rsid w:val="003669D9"/>
    <w:rsid w:val="00367816"/>
    <w:rsid w:val="00367935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347F1"/>
    <w:rsid w:val="00442F31"/>
    <w:rsid w:val="00444410"/>
    <w:rsid w:val="00444B01"/>
    <w:rsid w:val="00447116"/>
    <w:rsid w:val="00451C2D"/>
    <w:rsid w:val="00457AA9"/>
    <w:rsid w:val="00457FED"/>
    <w:rsid w:val="00471D4F"/>
    <w:rsid w:val="004820F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4220B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C49"/>
    <w:rsid w:val="005B7FE8"/>
    <w:rsid w:val="005C0A9A"/>
    <w:rsid w:val="005D15C4"/>
    <w:rsid w:val="005E17DB"/>
    <w:rsid w:val="005F04D6"/>
    <w:rsid w:val="005F2BFA"/>
    <w:rsid w:val="0066103E"/>
    <w:rsid w:val="00674E86"/>
    <w:rsid w:val="0069682B"/>
    <w:rsid w:val="006C28B3"/>
    <w:rsid w:val="006F4B2B"/>
    <w:rsid w:val="007049EB"/>
    <w:rsid w:val="00710271"/>
    <w:rsid w:val="0071155E"/>
    <w:rsid w:val="0071517E"/>
    <w:rsid w:val="00717C9F"/>
    <w:rsid w:val="00732832"/>
    <w:rsid w:val="00744908"/>
    <w:rsid w:val="00745D40"/>
    <w:rsid w:val="00745D94"/>
    <w:rsid w:val="00757DA0"/>
    <w:rsid w:val="0076042D"/>
    <w:rsid w:val="0077488D"/>
    <w:rsid w:val="007804A0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6409"/>
    <w:rsid w:val="007E7F3C"/>
    <w:rsid w:val="0080327B"/>
    <w:rsid w:val="008062C9"/>
    <w:rsid w:val="0081338F"/>
    <w:rsid w:val="008458A4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3BEE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37DB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173DD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4F62"/>
    <w:rsid w:val="00C3083C"/>
    <w:rsid w:val="00C64F6A"/>
    <w:rsid w:val="00CA6993"/>
    <w:rsid w:val="00CB7200"/>
    <w:rsid w:val="00CC4BCA"/>
    <w:rsid w:val="00CD277B"/>
    <w:rsid w:val="00CD35C3"/>
    <w:rsid w:val="00CE3307"/>
    <w:rsid w:val="00CE37AF"/>
    <w:rsid w:val="00CE567D"/>
    <w:rsid w:val="00CF3E1D"/>
    <w:rsid w:val="00CF419A"/>
    <w:rsid w:val="00D13F7E"/>
    <w:rsid w:val="00D4091F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DF64A5"/>
    <w:rsid w:val="00E03DCA"/>
    <w:rsid w:val="00E124F4"/>
    <w:rsid w:val="00E13DF0"/>
    <w:rsid w:val="00E22A3C"/>
    <w:rsid w:val="00E34869"/>
    <w:rsid w:val="00E36337"/>
    <w:rsid w:val="00E42D81"/>
    <w:rsid w:val="00E63B5F"/>
    <w:rsid w:val="00E8326A"/>
    <w:rsid w:val="00E940D8"/>
    <w:rsid w:val="00E94421"/>
    <w:rsid w:val="00EA07DD"/>
    <w:rsid w:val="00EA31D2"/>
    <w:rsid w:val="00EA7FF7"/>
    <w:rsid w:val="00EB72AD"/>
    <w:rsid w:val="00EC37A1"/>
    <w:rsid w:val="00EC75A0"/>
    <w:rsid w:val="00ED309F"/>
    <w:rsid w:val="00ED338F"/>
    <w:rsid w:val="00EE2799"/>
    <w:rsid w:val="00EE4A11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B0EC3"/>
    <w:rsid w:val="00FC4076"/>
    <w:rsid w:val="00FC62C5"/>
    <w:rsid w:val="00FD13E4"/>
    <w:rsid w:val="00FD2BA8"/>
    <w:rsid w:val="00FE05C7"/>
    <w:rsid w:val="00FE28BA"/>
    <w:rsid w:val="00FF46E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92</cp:revision>
  <dcterms:created xsi:type="dcterms:W3CDTF">2025-01-02T07:58:00Z</dcterms:created>
  <dcterms:modified xsi:type="dcterms:W3CDTF">2025-03-17T10:15:00Z</dcterms:modified>
</cp:coreProperties>
</file>