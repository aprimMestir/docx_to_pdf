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D24C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D24C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9D24C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E018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291BEF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293-М-05321-ТР-УТ-5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E018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3438D1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9D24C3" w:rsidRDefault="00804589" w:rsidP="00742A58">
      <w:pPr>
        <w:jc w:val="both"/>
        <w:rPr>
          <w:rFonts w:ascii="Arial Narrow" w:hAnsi="Arial Narrow"/>
          <w:spacing w:val="-2"/>
        </w:rPr>
      </w:pPr>
      <w:r w:rsidRPr="009D24C3">
        <w:rPr>
          <w:rFonts w:ascii="Arial Narrow" w:hAnsi="Arial Narrow"/>
          <w:spacing w:val="-2"/>
        </w:rPr>
        <w:t>2.1. Полное наименование работодателя:</w:t>
      </w:r>
      <w:r w:rsidRPr="009D24C3">
        <w:rPr>
          <w:rStyle w:val="aa"/>
          <w:rFonts w:ascii="Arial Narrow" w:hAnsi="Arial Narrow"/>
          <w:spacing w:val="-2"/>
        </w:rPr>
        <w:t xml:space="preserve"> </w:t>
      </w:r>
      <w:r w:rsidRPr="009D24C3">
        <w:rPr>
          <w:rStyle w:val="aa"/>
          <w:rFonts w:ascii="Arial Narrow" w:hAnsi="Arial Narrow"/>
          <w:spacing w:val="-2"/>
        </w:rPr>
        <w:fldChar w:fldCharType="begin"/>
      </w:r>
      <w:r w:rsidRPr="009D24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9D24C3">
        <w:rPr>
          <w:rStyle w:val="aa"/>
          <w:rFonts w:ascii="Arial Narrow" w:hAnsi="Arial Narrow"/>
          <w:spacing w:val="-2"/>
        </w:rPr>
        <w:fldChar w:fldCharType="separate"/>
      </w:r>
      <w:r w:rsidR="00291BEF" w:rsidRPr="00291BEF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9D24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91BEF" w:rsidRPr="00291BEF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Модельная, дом 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91BEF" w:rsidRPr="00291BEF">
        <w:rPr>
          <w:rStyle w:val="aa"/>
          <w:rFonts w:ascii="Arial Narrow" w:hAnsi="Arial Narrow"/>
        </w:rPr>
        <w:t xml:space="preserve"> 15252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291BEF">
        <w:rPr>
          <w:rFonts w:ascii="Arial Narrow" w:hAnsi="Arial Narrow"/>
          <w:u w:val="single"/>
        </w:rPr>
        <w:t xml:space="preserve"> 6 15252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91BEF" w:rsidRPr="00291BEF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91BEF" w:rsidRPr="00291BEF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291BEF" w:rsidRPr="00291BEF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9D24C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Pr="00F41634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9D24C3" w:rsidRDefault="00804589" w:rsidP="009D24C3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9D24C3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D90D21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D90D21" w:rsidRPr="00F41634" w:rsidRDefault="00D90D2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90D21" w:rsidRPr="00F41634" w:rsidRDefault="00D90D2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90D21" w:rsidRPr="00F41634" w:rsidRDefault="00D90D2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90D21" w:rsidRPr="00F41634" w:rsidRDefault="00D90D21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9D24C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9D24C3" w:rsidRPr="00F41634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Pr="00F41634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D90D21" w:rsidRPr="00F41634" w:rsidRDefault="00D90D2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D90D21" w:rsidRPr="00F41634" w:rsidRDefault="00D90D2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D90D21" w:rsidRPr="00F41634" w:rsidRDefault="00D90D21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D90D21" w:rsidRPr="00F41634" w:rsidRDefault="00D90D21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D90D21" w:rsidRPr="00D90D21" w:rsidRDefault="00D90D2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D90D21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90D21" w:rsidRPr="00D90D21" w:rsidRDefault="00D90D21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90D21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D90D21" w:rsidRP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D90D21" w:rsidRPr="00815D15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D90D21" w:rsidRPr="00F41634" w:rsidRDefault="00D90D21" w:rsidP="00D90D21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90D21" w:rsidRDefault="00D90D21" w:rsidP="00D90D21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D90D21" w:rsidRPr="00D90D21">
        <w:rPr>
          <w:rFonts w:ascii="Arial Narrow" w:hAnsi="Arial Narrow"/>
          <w:bCs/>
          <w:sz w:val="22"/>
          <w:szCs w:val="22"/>
        </w:rPr>
        <w:t>-</w:t>
      </w:r>
      <w:r w:rsidR="00D90D21" w:rsidRPr="00D90D21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D90D21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9D24C3" w:rsidTr="009D24C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D24C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9D24C3" w:rsidTr="009D24C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91BEF">
            <w:rPr>
              <w:rFonts w:ascii="Arial Narrow" w:hAnsi="Arial Narrow"/>
              <w:sz w:val="16"/>
              <w:szCs w:val="16"/>
            </w:rPr>
            <w:t>293-М-05321-ТР-УТ-5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91BEF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E0189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E0189" w:rsidRPr="009E0189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525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4 + 23.5 + 23.6) / 3 = 23.5;   Ua^2 = [(23.4 - 23.5)^2 + (23.5 - 23.5)^2 + (23.6 - 23.5)^2] / (3*(3-1)) = 0.0033;   Ua = √0.003= 0.06;   Ub1 = 0.2 / √3 = 0.115;     Ub = Ub1 = 0.115     Uc = √[0.058^2 + 0.115^2] = 0.13     U095 = 0.13 * 2 = 0.26 ≈ 0.3_x000d_Температура воздуха (h-0.1 м), °С: _x000d_Xср = (23.2 + 23.3 + 23.4) / 3 = 23.3;   Ua^2 = [(23.2 - 23.3)^2 + (23.3 - 23.3)^2 + (23.4 - 23.3)^2] / (3*(3-1)) = 0.0033;   Ua = √0.003= 0.06;   Ub1 = 0.2 / √3 = 0.115;     Ub = Ub1 = 0.115     Uc = √[0.058^2 + 0.115^2] = 0.13     U095 = 0.13 * 2 = 0.26 ≈ 0.3_x000d_ТНС-индекс (h-1.5 м), °С: _x000d_Xср = (17.3 + 17.4 + 17.5) / 3 = 17.4;   Ua^2 = [(17.3 - 17.4)^2 + (17.4 - 17.4)^2 + (17.5 - 17.4)^2] / (3*(3-1)) = 0.0033;   Ua = √0.003= 0.06;   Ub1 = 0.2 / √3 = 0.115;     Ub = Ub1 = 0.115     Uc = √[0.058^2 + 0.115^2] = 0.13     U095 = 0.13 * 2 = 0.26 ≈ 0.3_x000d_ТНС-индекс (h-0.1 м), °С: _x000d_Xср = (17.1 + 17.2 + 17.2) / 3 = 17.2;   Ua^2 = [(17.1 - 17.2)^2 + (17.2 - 17.2)^2 + (17.2 - 17.2)^2] / (3*(3-1)) = 0.0011;   Ua = √0.001= 0.03;   Ub1 = 0.2 / √3 = 0.115;     Ub = Ub1 = 0.115     Uc = √[0.033^2 + 0.115^2] = 0.12     U095 = 0.12 * 2 = 0.24 ≈ 0.2_x000d_Относительная влажность воздуха, %: _x000d_Xср = (35 + 35 + 34) / 3 = 35;   Ua^2 = [(35 - 35)^2 + (35 - 35)^2 + (34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92124FECB43B44E9B21D7ADCB36ACCCB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93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Модельная, дом 2 "/>
    <w:docVar w:name="rbtd_adr1" w:val="191025, г. Санкт-Петербург, пр-кт Невский, д. 90/92"/>
    <w:docVar w:name="rbtd_adr2" w:val="420054, Республика Татарстан (Татарстан), г. Казань, ул. Модельная, дом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7E2AF2CDEA456DB925F6A6FC81E83C"/>
    <w:docVar w:name="rm_id" w:val="296"/>
    <w:docVar w:name="rm_name" w:val=" Пекарь "/>
    <w:docVar w:name="rm_number" w:val=" 6 1525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8"/>
    <w:docVar w:name="zona_os_skor" w:val="&lt;0.1"/>
    <w:docVar w:name="zona_os_temp" w:val="23.5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F4D8D"/>
    <w:rsid w:val="00234932"/>
    <w:rsid w:val="00291BEF"/>
    <w:rsid w:val="002B3331"/>
    <w:rsid w:val="002E55C6"/>
    <w:rsid w:val="00305B2F"/>
    <w:rsid w:val="0032795F"/>
    <w:rsid w:val="00340B33"/>
    <w:rsid w:val="003438D1"/>
    <w:rsid w:val="00367816"/>
    <w:rsid w:val="00380D9D"/>
    <w:rsid w:val="003876C3"/>
    <w:rsid w:val="003B2B37"/>
    <w:rsid w:val="003C24DB"/>
    <w:rsid w:val="003F1B15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025CE"/>
    <w:rsid w:val="00527450"/>
    <w:rsid w:val="00530EC3"/>
    <w:rsid w:val="005335B9"/>
    <w:rsid w:val="005515C4"/>
    <w:rsid w:val="00563E94"/>
    <w:rsid w:val="00574BF5"/>
    <w:rsid w:val="00576095"/>
    <w:rsid w:val="00577D7B"/>
    <w:rsid w:val="005A3A36"/>
    <w:rsid w:val="005B2C58"/>
    <w:rsid w:val="005B466C"/>
    <w:rsid w:val="005B7FE8"/>
    <w:rsid w:val="005C0A9A"/>
    <w:rsid w:val="005D657C"/>
    <w:rsid w:val="00645344"/>
    <w:rsid w:val="00651E6F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47191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24C3"/>
    <w:rsid w:val="009D69A7"/>
    <w:rsid w:val="009E0189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90D21"/>
    <w:rsid w:val="00DB5302"/>
    <w:rsid w:val="00DD6B1F"/>
    <w:rsid w:val="00E124F4"/>
    <w:rsid w:val="00E36337"/>
    <w:rsid w:val="00E45EA7"/>
    <w:rsid w:val="00E53F66"/>
    <w:rsid w:val="00E95026"/>
    <w:rsid w:val="00EB72AD"/>
    <w:rsid w:val="00EC37A1"/>
    <w:rsid w:val="00ED373C"/>
    <w:rsid w:val="00EF11E6"/>
    <w:rsid w:val="00EF3DC4"/>
    <w:rsid w:val="00F41634"/>
    <w:rsid w:val="00F52746"/>
    <w:rsid w:val="00F572C5"/>
    <w:rsid w:val="00F6162C"/>
    <w:rsid w:val="00F76072"/>
    <w:rsid w:val="00F82253"/>
    <w:rsid w:val="00FB001B"/>
    <w:rsid w:val="00FC04F6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4856-F150-47DD-890E-C9792914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40</TotalTime>
  <Pages>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2025-01-02T05:55:00Z</dcterms:created>
  <dcterms:modified xsi:type="dcterms:W3CDTF">2025-03-17T10:17:00Z</dcterms:modified>
</cp:coreProperties>
</file>