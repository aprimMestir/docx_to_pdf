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740B49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740B49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740B49" w:rsidRDefault="00740B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740B49" w:rsidRDefault="00740B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740B49" w:rsidRDefault="00740B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740B49" w:rsidRDefault="00740B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740B49" w:rsidRDefault="00740B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740B49" w:rsidRDefault="00740B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740B49" w:rsidRDefault="00740B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740B49" w:rsidRDefault="00740B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740B49" w:rsidRDefault="00740B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740B49" w:rsidRDefault="00740B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740B49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740B49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740B49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E12AE3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CD2A27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49-Н-05321-ТР-УТ-5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E12AE3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087EB9">
      <w:pPr>
        <w:spacing w:after="100" w:afterAutospacing="1" w:line="233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740B49">
      <w:pPr>
        <w:spacing w:line="228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8800A8">
        <w:rPr>
          <w:rFonts w:ascii="Arial Narrow" w:hAnsi="Arial Narrow"/>
        </w:rPr>
        <w:t xml:space="preserve">03.12.2024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740B49">
      <w:pPr>
        <w:pStyle w:val="a6"/>
        <w:spacing w:line="228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740B49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D2A27" w:rsidRPr="00CD2A27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40B49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D2A27" w:rsidRPr="00CD2A27">
        <w:rPr>
          <w:rStyle w:val="aa"/>
          <w:rFonts w:ascii="Arial Narrow" w:hAnsi="Arial Narrow"/>
        </w:rPr>
        <w:t xml:space="preserve">191025, г. Санкт-Петербург, пр-кт Невский, д. 90/92; 422526, Республика Татарстан (Татарстан), Зеленодольский р-н, п. Октябрьский, ул. Первомайская, дом 10, а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40B49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D2A27" w:rsidRPr="00CD2A27">
        <w:rPr>
          <w:rStyle w:val="aa"/>
          <w:rFonts w:ascii="Arial Narrow" w:hAnsi="Arial Narrow"/>
        </w:rPr>
        <w:t xml:space="preserve"> 4786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40B49">
      <w:pPr>
        <w:pStyle w:val="a6"/>
        <w:spacing w:before="40"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740B49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CD2A27">
        <w:rPr>
          <w:rFonts w:ascii="Arial Narrow" w:hAnsi="Arial Narrow"/>
          <w:u w:val="single"/>
        </w:rPr>
        <w:t xml:space="preserve"> 9 4786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40B49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D2A27" w:rsidRPr="00CD2A27">
        <w:rPr>
          <w:rStyle w:val="aa"/>
          <w:rFonts w:ascii="Arial Narrow" w:hAnsi="Arial Narrow"/>
        </w:rPr>
        <w:t xml:space="preserve"> Директор магазина-партнёр (Директор (заведующий) предприятия розничной торговли)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740B49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D2A27" w:rsidRPr="00CD2A27">
        <w:rPr>
          <w:rStyle w:val="aa"/>
          <w:rFonts w:ascii="Arial Narrow" w:hAnsi="Arial Narrow"/>
        </w:rPr>
        <w:t xml:space="preserve"> 21501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40B49">
      <w:pPr>
        <w:pStyle w:val="a6"/>
        <w:spacing w:before="40"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40B49">
      <w:pPr>
        <w:pStyle w:val="a6"/>
        <w:spacing w:before="40"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40B49">
      <w:pPr>
        <w:pStyle w:val="a6"/>
        <w:spacing w:before="40"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740B49">
      <w:pPr>
        <w:pStyle w:val="a6"/>
        <w:spacing w:before="40"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CD2A27" w:rsidRPr="00CD2A27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592"/>
        <w:gridCol w:w="3502"/>
      </w:tblGrid>
      <w:tr w:rsidR="00C64F6A" w:rsidRPr="00D63C77" w:rsidTr="00740B49">
        <w:tc>
          <w:tcPr>
            <w:tcW w:w="2204" w:type="dxa"/>
            <w:vAlign w:val="center"/>
          </w:tcPr>
          <w:p w:rsidR="00C64F6A" w:rsidRPr="00D63C77" w:rsidRDefault="00C64F6A" w:rsidP="00740B4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740B4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740B4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592" w:type="dxa"/>
            <w:vAlign w:val="center"/>
          </w:tcPr>
          <w:p w:rsidR="00C64F6A" w:rsidRPr="00D63C77" w:rsidRDefault="00C64F6A" w:rsidP="00740B4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502" w:type="dxa"/>
            <w:vAlign w:val="center"/>
          </w:tcPr>
          <w:p w:rsidR="00C64F6A" w:rsidRPr="00D63C77" w:rsidRDefault="00C64F6A" w:rsidP="00740B4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740B49" w:rsidRPr="00D63C77" w:rsidTr="00740B49">
        <w:tc>
          <w:tcPr>
            <w:tcW w:w="2204" w:type="dxa"/>
            <w:vAlign w:val="center"/>
          </w:tcPr>
          <w:p w:rsidR="00740B49" w:rsidRPr="00D63C77" w:rsidRDefault="00740B49" w:rsidP="00740B49">
            <w:pPr>
              <w:spacing w:line="228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740B49" w:rsidRPr="00D63C77" w:rsidRDefault="00740B49" w:rsidP="00740B4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740B49" w:rsidRPr="00D63C77" w:rsidRDefault="00740B49" w:rsidP="00740B4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592" w:type="dxa"/>
            <w:vAlign w:val="center"/>
          </w:tcPr>
          <w:p w:rsidR="00740B49" w:rsidRPr="00D63C77" w:rsidRDefault="00740B49" w:rsidP="00740B4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502" w:type="dxa"/>
            <w:vAlign w:val="center"/>
          </w:tcPr>
          <w:p w:rsidR="00740B49" w:rsidRPr="00D63C77" w:rsidRDefault="00740B49" w:rsidP="00740B4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740B49">
      <w:pPr>
        <w:spacing w:line="228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740B49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740B49" w:rsidRPr="00D63C77" w:rsidTr="00740B49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40B49" w:rsidRPr="00D63C77" w:rsidRDefault="00740B49" w:rsidP="00740B49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740B49" w:rsidRPr="00D63C77" w:rsidRDefault="00740B49" w:rsidP="00740B49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740B49" w:rsidRPr="00D63C77" w:rsidTr="00740B49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40B49" w:rsidRDefault="00740B49" w:rsidP="00740B49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740B49" w:rsidRDefault="00740B49" w:rsidP="00740B49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D2A27" w:rsidRPr="00CD2A2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CD2A27" w:rsidRPr="00CD2A27">
        <w:rPr>
          <w:rFonts w:ascii="Arial Narrow" w:hAnsi="Arial Narrow"/>
        </w:rPr>
        <w:t xml:space="preserve"> Основными функциями и задачами Директора магазина-партнера являются:</w:t>
      </w:r>
    </w:p>
    <w:p w:rsidR="00CD2A27" w:rsidRPr="00CD2A27" w:rsidRDefault="00CD2A27" w:rsidP="00032B92">
      <w:pPr>
        <w:jc w:val="both"/>
        <w:rPr>
          <w:rFonts w:ascii="Arial Narrow" w:hAnsi="Arial Narrow"/>
        </w:rPr>
      </w:pPr>
      <w:r w:rsidRPr="00CD2A27">
        <w:rPr>
          <w:rFonts w:ascii="Arial Narrow" w:hAnsi="Arial Narrow"/>
        </w:rPr>
        <w:t>1. Формировать продуктивную команду, создавать необходимые условия для работы команды.</w:t>
      </w:r>
    </w:p>
    <w:p w:rsidR="00CD2A27" w:rsidRPr="00CD2A27" w:rsidRDefault="00CD2A27" w:rsidP="00032B92">
      <w:pPr>
        <w:jc w:val="both"/>
        <w:rPr>
          <w:rFonts w:ascii="Arial Narrow" w:hAnsi="Arial Narrow"/>
        </w:rPr>
      </w:pPr>
      <w:r w:rsidRPr="00CD2A27">
        <w:rPr>
          <w:rFonts w:ascii="Arial Narrow" w:hAnsi="Arial Narrow"/>
        </w:rPr>
        <w:t>2. Создавать необходимые условия для удовлетворения потребностей покупателей.</w:t>
      </w:r>
    </w:p>
    <w:p w:rsidR="00CD2A27" w:rsidRPr="00CD2A27" w:rsidRDefault="00CD2A27" w:rsidP="00032B92">
      <w:pPr>
        <w:jc w:val="both"/>
        <w:rPr>
          <w:rFonts w:ascii="Arial Narrow" w:hAnsi="Arial Narrow"/>
        </w:rPr>
      </w:pPr>
      <w:r w:rsidRPr="00CD2A27">
        <w:rPr>
          <w:rFonts w:ascii="Arial Narrow" w:hAnsi="Arial Narrow"/>
        </w:rPr>
        <w:t>3. Повышать эффективность собственного магазина благодаря эффективному управлению командой и принятию проактивных, своевременных решений.</w:t>
      </w:r>
    </w:p>
    <w:p w:rsidR="00C64F6A" w:rsidRPr="00D63C77" w:rsidRDefault="00CD2A27" w:rsidP="00032B92">
      <w:pPr>
        <w:jc w:val="both"/>
        <w:rPr>
          <w:rFonts w:ascii="Arial Narrow" w:hAnsi="Arial Narrow"/>
        </w:rPr>
      </w:pPr>
      <w:r w:rsidRPr="00CD2A27">
        <w:rPr>
          <w:rFonts w:ascii="Arial Narrow" w:hAnsi="Arial Narrow"/>
        </w:rPr>
        <w:t xml:space="preserve">Управление продажами, работа с товаром и ценниками. Работа с кассой. Взаимодействие с гостями, поставщиками, внешними и внутренними службами. Контроль технического состояния оборудования и помещения магазина. Управление персоналом. Обеспечение установленного режима работы магазина.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EC727B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740B49">
              <w:rPr>
                <w:rFonts w:ascii="Arial Narrow" w:hAnsi="Arial Narrow"/>
              </w:rPr>
              <w:t>4</w:t>
            </w:r>
            <w:r w:rsidR="00EC727B">
              <w:rPr>
                <w:rFonts w:ascii="Arial Narrow" w:hAnsi="Arial Narrow"/>
              </w:rPr>
              <w:t>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740B49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740B49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AE451B" w:rsidRPr="00AE451B">
        <w:rPr>
          <w:rFonts w:ascii="Arial Narrow" w:hAnsi="Arial Narrow"/>
          <w:bCs/>
          <w:szCs w:val="22"/>
        </w:rPr>
        <w:t>-</w:t>
      </w:r>
      <w:r w:rsidR="00AE451B" w:rsidRPr="00AE451B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AE451B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740B49" w:rsidTr="00740B49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740B49" w:rsidRDefault="00740B49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740B49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740B49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740B49" w:rsidRDefault="00740B49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740B49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740B49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740B49" w:rsidRDefault="00740B49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740B49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740B49" w:rsidTr="00740B49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740B49" w:rsidRDefault="00740B49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740B49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740B49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740B49" w:rsidRDefault="00740B49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740B49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740B49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740B49" w:rsidRDefault="00740B49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740B49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E12AE3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E12AE3" w:rsidRPr="00E12AE3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CD2A27">
      <w:rPr>
        <w:rFonts w:ascii="Arial Narrow" w:hAnsi="Arial Narrow"/>
        <w:sz w:val="16"/>
        <w:szCs w:val="16"/>
      </w:rPr>
      <w:t>49-Н-05321-ТР-УТ-5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CD2A27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4336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4786 Пятерочка"/>
    <w:docVar w:name="chek_unc_results" w:val="   "/>
    <w:docVar w:name="class" w:val="2"/>
    <w:docVar w:name="close_doc_flag" w:val="0"/>
    <w:docVar w:name="co_classes" w:val="   "/>
    <w:docVar w:name="codeok" w:val=" 21501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924198031BB6410383E530D33030AEEA"/>
    <w:docVar w:name="fill_date" w:val="18.03.2025"/>
    <w:docVar w:name="hlp" w:val="3"/>
    <w:docVar w:name="izm_date" w:val="03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49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сновными функциями и задачами Директора магазина-партнера являются:_x000d_1. Формировать продуктивную команду, создавать необходимые условия для работы команды._x000d_2. Создавать необходимые условия для удовлетворения потребностей покупателей._x000d_3. Повышать эффективность собственного магазина благодаря эффективному управлению командой и принятию проактивных, своевременных решений._x000d_Управление продажами, работа с товаром и ценниками. Работа с кассой. Взаимодействие с гостями, поставщиками, внешними и внутренними службами. Контроль технического состояния оборудования и помещения магазина. Управление персоналом. Обеспечение установленного режима работы магазин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2526, Республика Татарстан (Татарстан), Зеленодольский р-н, п. Октябрьский, ул. Первомайская, дом 10, а "/>
    <w:docVar w:name="rbtd_adr1" w:val="191025, г. Санкт-Петербург, пр-кт Невский, д. 90/92"/>
    <w:docVar w:name="rbtd_adr2" w:val="422526, Республика Татарстан (Татарстан), Зеленодольский р-н, п. Октябрьский, ул. Первомайская, дом 10, а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1EF5DCF2B9594B6099F2E0453029F670"/>
    <w:docVar w:name="rm_id" w:val="49"/>
    <w:docVar w:name="rm_name" w:val=" Директор магазина-партнёр (Директор (заведующий) предприятия розничной торговли) "/>
    <w:docVar w:name="rm_number" w:val=" 9 4786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8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5683"/>
    <w:rsid w:val="00032B92"/>
    <w:rsid w:val="00046815"/>
    <w:rsid w:val="0005566C"/>
    <w:rsid w:val="000633C8"/>
    <w:rsid w:val="00087EB9"/>
    <w:rsid w:val="000A0938"/>
    <w:rsid w:val="000A33A6"/>
    <w:rsid w:val="000C2998"/>
    <w:rsid w:val="000D1F5B"/>
    <w:rsid w:val="000F6E02"/>
    <w:rsid w:val="000F7DE7"/>
    <w:rsid w:val="00110025"/>
    <w:rsid w:val="00113381"/>
    <w:rsid w:val="00120A19"/>
    <w:rsid w:val="00122EA0"/>
    <w:rsid w:val="00126C7C"/>
    <w:rsid w:val="001429B1"/>
    <w:rsid w:val="00157CA6"/>
    <w:rsid w:val="001607C8"/>
    <w:rsid w:val="00162AA3"/>
    <w:rsid w:val="00165088"/>
    <w:rsid w:val="001A735B"/>
    <w:rsid w:val="001B486A"/>
    <w:rsid w:val="001D6196"/>
    <w:rsid w:val="001F4883"/>
    <w:rsid w:val="001F4D8D"/>
    <w:rsid w:val="002152BB"/>
    <w:rsid w:val="002177B3"/>
    <w:rsid w:val="00225F22"/>
    <w:rsid w:val="00234932"/>
    <w:rsid w:val="00270BBE"/>
    <w:rsid w:val="00273784"/>
    <w:rsid w:val="00275E09"/>
    <w:rsid w:val="0028490F"/>
    <w:rsid w:val="00295449"/>
    <w:rsid w:val="002A6499"/>
    <w:rsid w:val="002C5066"/>
    <w:rsid w:val="002D6B87"/>
    <w:rsid w:val="002E2D3A"/>
    <w:rsid w:val="002E55C6"/>
    <w:rsid w:val="002F1BC6"/>
    <w:rsid w:val="00305B2F"/>
    <w:rsid w:val="00317A9B"/>
    <w:rsid w:val="003271F1"/>
    <w:rsid w:val="003466ED"/>
    <w:rsid w:val="00354C09"/>
    <w:rsid w:val="00355E05"/>
    <w:rsid w:val="003667C7"/>
    <w:rsid w:val="00367816"/>
    <w:rsid w:val="003876C3"/>
    <w:rsid w:val="00392C31"/>
    <w:rsid w:val="0039417C"/>
    <w:rsid w:val="003A3632"/>
    <w:rsid w:val="003C24DB"/>
    <w:rsid w:val="003C5682"/>
    <w:rsid w:val="003D432C"/>
    <w:rsid w:val="003D5806"/>
    <w:rsid w:val="003E229B"/>
    <w:rsid w:val="003E4924"/>
    <w:rsid w:val="003E538B"/>
    <w:rsid w:val="0040104A"/>
    <w:rsid w:val="00402CAC"/>
    <w:rsid w:val="0041159E"/>
    <w:rsid w:val="00414541"/>
    <w:rsid w:val="00423E95"/>
    <w:rsid w:val="00426B3D"/>
    <w:rsid w:val="00442F31"/>
    <w:rsid w:val="00444410"/>
    <w:rsid w:val="00447116"/>
    <w:rsid w:val="00451C2D"/>
    <w:rsid w:val="00457AA9"/>
    <w:rsid w:val="0046097E"/>
    <w:rsid w:val="0049417A"/>
    <w:rsid w:val="004A47AD"/>
    <w:rsid w:val="004B0943"/>
    <w:rsid w:val="004C4DB2"/>
    <w:rsid w:val="004C6E55"/>
    <w:rsid w:val="004C7DCA"/>
    <w:rsid w:val="004D7492"/>
    <w:rsid w:val="004E0C63"/>
    <w:rsid w:val="004E24EB"/>
    <w:rsid w:val="00510B2D"/>
    <w:rsid w:val="0051742E"/>
    <w:rsid w:val="00555A9F"/>
    <w:rsid w:val="005567CA"/>
    <w:rsid w:val="00563E94"/>
    <w:rsid w:val="0057485F"/>
    <w:rsid w:val="00576095"/>
    <w:rsid w:val="005859B9"/>
    <w:rsid w:val="00586650"/>
    <w:rsid w:val="005A3A36"/>
    <w:rsid w:val="005B2608"/>
    <w:rsid w:val="005B2B19"/>
    <w:rsid w:val="005B466C"/>
    <w:rsid w:val="005B7FE8"/>
    <w:rsid w:val="005C0A9A"/>
    <w:rsid w:val="005F2BFA"/>
    <w:rsid w:val="0066103E"/>
    <w:rsid w:val="00674E86"/>
    <w:rsid w:val="0069682B"/>
    <w:rsid w:val="006C28B3"/>
    <w:rsid w:val="007049EB"/>
    <w:rsid w:val="00710271"/>
    <w:rsid w:val="00713EC2"/>
    <w:rsid w:val="00717C9F"/>
    <w:rsid w:val="00740B49"/>
    <w:rsid w:val="00745D40"/>
    <w:rsid w:val="00745D94"/>
    <w:rsid w:val="0076042D"/>
    <w:rsid w:val="0076494A"/>
    <w:rsid w:val="00766A52"/>
    <w:rsid w:val="00777193"/>
    <w:rsid w:val="00794E17"/>
    <w:rsid w:val="007A4C5E"/>
    <w:rsid w:val="007A79CE"/>
    <w:rsid w:val="007C5629"/>
    <w:rsid w:val="007C759D"/>
    <w:rsid w:val="007D1852"/>
    <w:rsid w:val="007D2CEA"/>
    <w:rsid w:val="007E170B"/>
    <w:rsid w:val="007E7F3C"/>
    <w:rsid w:val="0080327B"/>
    <w:rsid w:val="00856253"/>
    <w:rsid w:val="008800A8"/>
    <w:rsid w:val="00883461"/>
    <w:rsid w:val="008835DE"/>
    <w:rsid w:val="008C4BC5"/>
    <w:rsid w:val="008C739D"/>
    <w:rsid w:val="008D5F6D"/>
    <w:rsid w:val="008E47AD"/>
    <w:rsid w:val="008E6381"/>
    <w:rsid w:val="008E68DE"/>
    <w:rsid w:val="008E7ACC"/>
    <w:rsid w:val="008F38D3"/>
    <w:rsid w:val="0090588D"/>
    <w:rsid w:val="009132BB"/>
    <w:rsid w:val="0092778A"/>
    <w:rsid w:val="009312A5"/>
    <w:rsid w:val="009361D4"/>
    <w:rsid w:val="009405EB"/>
    <w:rsid w:val="00967790"/>
    <w:rsid w:val="009A33AB"/>
    <w:rsid w:val="009B576C"/>
    <w:rsid w:val="009C6857"/>
    <w:rsid w:val="009D5FA5"/>
    <w:rsid w:val="00A12349"/>
    <w:rsid w:val="00A1742F"/>
    <w:rsid w:val="00A270E0"/>
    <w:rsid w:val="00A36593"/>
    <w:rsid w:val="00A7176A"/>
    <w:rsid w:val="00A86127"/>
    <w:rsid w:val="00A910B7"/>
    <w:rsid w:val="00A91908"/>
    <w:rsid w:val="00A9505E"/>
    <w:rsid w:val="00AA1F25"/>
    <w:rsid w:val="00AA4551"/>
    <w:rsid w:val="00AA46ED"/>
    <w:rsid w:val="00AA4DCC"/>
    <w:rsid w:val="00AA700C"/>
    <w:rsid w:val="00AC1F41"/>
    <w:rsid w:val="00AD14A4"/>
    <w:rsid w:val="00AD7C32"/>
    <w:rsid w:val="00AE32F7"/>
    <w:rsid w:val="00AE451B"/>
    <w:rsid w:val="00AF05B7"/>
    <w:rsid w:val="00AF796F"/>
    <w:rsid w:val="00B024B8"/>
    <w:rsid w:val="00B148FF"/>
    <w:rsid w:val="00B31323"/>
    <w:rsid w:val="00B31A97"/>
    <w:rsid w:val="00B529F7"/>
    <w:rsid w:val="00B60E4B"/>
    <w:rsid w:val="00B957AC"/>
    <w:rsid w:val="00B95FC2"/>
    <w:rsid w:val="00BA5029"/>
    <w:rsid w:val="00BA735C"/>
    <w:rsid w:val="00BC2F3C"/>
    <w:rsid w:val="00BD6686"/>
    <w:rsid w:val="00BE15DF"/>
    <w:rsid w:val="00BE2912"/>
    <w:rsid w:val="00BF498E"/>
    <w:rsid w:val="00C02721"/>
    <w:rsid w:val="00C027F5"/>
    <w:rsid w:val="00C13A96"/>
    <w:rsid w:val="00C3083C"/>
    <w:rsid w:val="00C34298"/>
    <w:rsid w:val="00C64F6A"/>
    <w:rsid w:val="00CA6993"/>
    <w:rsid w:val="00CC4BCA"/>
    <w:rsid w:val="00CD2A27"/>
    <w:rsid w:val="00CD35C3"/>
    <w:rsid w:val="00CE3307"/>
    <w:rsid w:val="00CE567D"/>
    <w:rsid w:val="00CF3E1D"/>
    <w:rsid w:val="00D00DF6"/>
    <w:rsid w:val="00D63995"/>
    <w:rsid w:val="00D63C77"/>
    <w:rsid w:val="00D65F01"/>
    <w:rsid w:val="00D73812"/>
    <w:rsid w:val="00D74283"/>
    <w:rsid w:val="00D76DF8"/>
    <w:rsid w:val="00DB4E49"/>
    <w:rsid w:val="00DB5302"/>
    <w:rsid w:val="00DD6B1F"/>
    <w:rsid w:val="00DF1059"/>
    <w:rsid w:val="00DF12CB"/>
    <w:rsid w:val="00DF20FB"/>
    <w:rsid w:val="00DF364F"/>
    <w:rsid w:val="00DF3DC6"/>
    <w:rsid w:val="00E124F4"/>
    <w:rsid w:val="00E12AE3"/>
    <w:rsid w:val="00E22A3C"/>
    <w:rsid w:val="00E36337"/>
    <w:rsid w:val="00E8326A"/>
    <w:rsid w:val="00E94421"/>
    <w:rsid w:val="00EA7FF7"/>
    <w:rsid w:val="00EB72AD"/>
    <w:rsid w:val="00EC37A1"/>
    <w:rsid w:val="00EC727B"/>
    <w:rsid w:val="00EC75A0"/>
    <w:rsid w:val="00ED338F"/>
    <w:rsid w:val="00EE2799"/>
    <w:rsid w:val="00EF3596"/>
    <w:rsid w:val="00EF3DC4"/>
    <w:rsid w:val="00F17946"/>
    <w:rsid w:val="00F2045E"/>
    <w:rsid w:val="00F21550"/>
    <w:rsid w:val="00F22A3F"/>
    <w:rsid w:val="00F31233"/>
    <w:rsid w:val="00F35D04"/>
    <w:rsid w:val="00F733C7"/>
    <w:rsid w:val="00F74CCB"/>
    <w:rsid w:val="00F76072"/>
    <w:rsid w:val="00F813E1"/>
    <w:rsid w:val="00F853F8"/>
    <w:rsid w:val="00FA5AB7"/>
    <w:rsid w:val="00FB001B"/>
    <w:rsid w:val="00FC4076"/>
    <w:rsid w:val="00FC7B9F"/>
    <w:rsid w:val="00FD13E4"/>
    <w:rsid w:val="00FD259E"/>
    <w:rsid w:val="00FD2BA8"/>
    <w:rsid w:val="00FE05C7"/>
    <w:rsid w:val="00FE7216"/>
    <w:rsid w:val="00FF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61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15</TotalTime>
  <Pages>2</Pages>
  <Words>1036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70</cp:revision>
  <dcterms:created xsi:type="dcterms:W3CDTF">2025-01-01T18:08:00Z</dcterms:created>
  <dcterms:modified xsi:type="dcterms:W3CDTF">2025-03-17T10:13:00Z</dcterms:modified>
</cp:coreProperties>
</file>