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F58A6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F58A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F58A6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D481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536A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204-Н-05321-ТР-УТ-5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D481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87EB9">
      <w:pPr>
        <w:spacing w:line="233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04FEB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87EB9">
      <w:pPr>
        <w:pStyle w:val="a6"/>
        <w:spacing w:line="233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536A3" w:rsidRPr="00C536A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536A3" w:rsidRPr="00C536A3">
        <w:rPr>
          <w:rStyle w:val="aa"/>
          <w:rFonts w:ascii="Arial Narrow" w:hAnsi="Arial Narrow"/>
        </w:rPr>
        <w:t xml:space="preserve">191025, г. Санкт-Петербург, пр-кт Невский, д. 90/92; 420098, Республика Татарстан (Татарстан), г. Казань, ул. Песочная, дом 46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536A3" w:rsidRPr="00C536A3">
        <w:rPr>
          <w:rStyle w:val="aa"/>
          <w:rFonts w:ascii="Arial Narrow" w:hAnsi="Arial Narrow"/>
        </w:rPr>
        <w:t xml:space="preserve"> 25515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536A3">
        <w:rPr>
          <w:rFonts w:ascii="Arial Narrow" w:hAnsi="Arial Narrow"/>
          <w:u w:val="single"/>
        </w:rPr>
        <w:t xml:space="preserve"> 9 25515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536A3" w:rsidRPr="00C536A3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536A3" w:rsidRPr="00C536A3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536A3" w:rsidRPr="00C536A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71637">
        <w:tc>
          <w:tcPr>
            <w:tcW w:w="220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F58A6" w:rsidRPr="00D63C77" w:rsidTr="00C71637">
        <w:tc>
          <w:tcPr>
            <w:tcW w:w="2204" w:type="dxa"/>
            <w:vAlign w:val="center"/>
          </w:tcPr>
          <w:p w:rsidR="006F58A6" w:rsidRPr="00D63C77" w:rsidRDefault="006F58A6" w:rsidP="006F58A6">
            <w:pPr>
              <w:spacing w:line="233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087EB9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Pr="00D63C77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F58A6" w:rsidRPr="00D63C77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F58A6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536A3" w:rsidRPr="00C536A3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536A3" w:rsidRPr="00C536A3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C536A3" w:rsidRPr="00C536A3" w:rsidRDefault="00C536A3" w:rsidP="00032B92">
      <w:pPr>
        <w:jc w:val="both"/>
        <w:rPr>
          <w:rFonts w:ascii="Arial Narrow" w:hAnsi="Arial Narrow"/>
        </w:rPr>
      </w:pPr>
      <w:r w:rsidRPr="00C536A3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C536A3" w:rsidRPr="00C536A3" w:rsidRDefault="00C536A3" w:rsidP="00032B92">
      <w:pPr>
        <w:jc w:val="both"/>
        <w:rPr>
          <w:rFonts w:ascii="Arial Narrow" w:hAnsi="Arial Narrow"/>
        </w:rPr>
      </w:pPr>
      <w:r w:rsidRPr="00C536A3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C536A3" w:rsidRPr="00C536A3" w:rsidRDefault="00C536A3" w:rsidP="00032B92">
      <w:pPr>
        <w:jc w:val="both"/>
        <w:rPr>
          <w:rFonts w:ascii="Arial Narrow" w:hAnsi="Arial Narrow"/>
        </w:rPr>
      </w:pPr>
      <w:r w:rsidRPr="00C536A3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C536A3" w:rsidP="00032B92">
      <w:pPr>
        <w:jc w:val="both"/>
        <w:rPr>
          <w:rFonts w:ascii="Arial Narrow" w:hAnsi="Arial Narrow"/>
        </w:rPr>
      </w:pPr>
      <w:r w:rsidRPr="00C536A3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91DE4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B049B">
              <w:rPr>
                <w:rFonts w:ascii="Arial Narrow" w:hAnsi="Arial Narrow"/>
              </w:rPr>
              <w:t>5</w:t>
            </w:r>
            <w:r w:rsidR="00791DE4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91DE4" w:rsidRPr="00791DE4">
        <w:rPr>
          <w:rFonts w:ascii="Arial Narrow" w:hAnsi="Arial Narrow"/>
          <w:bCs/>
          <w:szCs w:val="22"/>
        </w:rPr>
        <w:t>-</w:t>
      </w:r>
      <w:r w:rsidR="00791DE4" w:rsidRPr="00791DE4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91DE4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F58A6" w:rsidTr="006F58A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F58A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F58A6" w:rsidTr="006F58A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D481F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D481F" w:rsidRPr="009D481F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536A3">
      <w:rPr>
        <w:rFonts w:ascii="Arial Narrow" w:hAnsi="Arial Narrow"/>
        <w:sz w:val="16"/>
        <w:szCs w:val="16"/>
      </w:rPr>
      <w:t>204-Н-05321-ТР-УТ-5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536A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5515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CA36655033D842FA9BA56AC552EE0C57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04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98, Республика Татарстан (Татарстан), г. Казань, ул. Песочная, дом 46 "/>
    <w:docVar w:name="rbtd_adr1" w:val="191025, г. Санкт-Петербург, пр-кт Невский, д. 90/92"/>
    <w:docVar w:name="rbtd_adr2" w:val="420098, Республика Татарстан (Татарстан), г. Казань, ул. Песочная, дом 46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093C208A4514BC4A2096D386621EF60"/>
    <w:docVar w:name="rm_id" w:val="207"/>
    <w:docVar w:name="rm_name" w:val=" Директор магазина-партнёр (Директор (заведующий) предприятия розничной торговли) "/>
    <w:docVar w:name="rm_number" w:val=" 9 2551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80205"/>
    <w:rsid w:val="00087EB9"/>
    <w:rsid w:val="000B6EDF"/>
    <w:rsid w:val="000C2998"/>
    <w:rsid w:val="000D1F5B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B486A"/>
    <w:rsid w:val="001D6196"/>
    <w:rsid w:val="001F4D8D"/>
    <w:rsid w:val="002152BB"/>
    <w:rsid w:val="002177B3"/>
    <w:rsid w:val="00225F22"/>
    <w:rsid w:val="00234932"/>
    <w:rsid w:val="002727AD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6724"/>
    <w:rsid w:val="00317A9B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49B"/>
    <w:rsid w:val="004B0943"/>
    <w:rsid w:val="004C4DB2"/>
    <w:rsid w:val="004C6E55"/>
    <w:rsid w:val="004C7DCA"/>
    <w:rsid w:val="004D7492"/>
    <w:rsid w:val="004E0C63"/>
    <w:rsid w:val="004E24EB"/>
    <w:rsid w:val="0051742E"/>
    <w:rsid w:val="00522429"/>
    <w:rsid w:val="00555A9F"/>
    <w:rsid w:val="005567CA"/>
    <w:rsid w:val="00563E94"/>
    <w:rsid w:val="0056732B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6C484B"/>
    <w:rsid w:val="006F58A6"/>
    <w:rsid w:val="007049EB"/>
    <w:rsid w:val="00704FEB"/>
    <w:rsid w:val="00710271"/>
    <w:rsid w:val="00717C9F"/>
    <w:rsid w:val="00732606"/>
    <w:rsid w:val="00745D40"/>
    <w:rsid w:val="00745D94"/>
    <w:rsid w:val="0076042D"/>
    <w:rsid w:val="0076494A"/>
    <w:rsid w:val="00766A52"/>
    <w:rsid w:val="00791DE4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452A0"/>
    <w:rsid w:val="00856253"/>
    <w:rsid w:val="00883461"/>
    <w:rsid w:val="008835DE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405EB"/>
    <w:rsid w:val="00967790"/>
    <w:rsid w:val="009A33AB"/>
    <w:rsid w:val="009D481F"/>
    <w:rsid w:val="009D5FA5"/>
    <w:rsid w:val="009E135B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0A43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536A3"/>
    <w:rsid w:val="00C64F6A"/>
    <w:rsid w:val="00C71637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D6B1F"/>
    <w:rsid w:val="00DF1059"/>
    <w:rsid w:val="00DF12C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4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51</cp:revision>
  <dcterms:created xsi:type="dcterms:W3CDTF">2025-01-01T18:08:00Z</dcterms:created>
  <dcterms:modified xsi:type="dcterms:W3CDTF">2025-03-17T10:15:00Z</dcterms:modified>
</cp:coreProperties>
</file>