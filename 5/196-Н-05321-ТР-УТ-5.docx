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95D8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95D8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95D8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9735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0C5E9A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196-Н-05321-ТР-УТ-5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9735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A42890">
        <w:rPr>
          <w:rFonts w:ascii="Arial Narrow" w:hAnsi="Arial Narrow"/>
        </w:rPr>
        <w:t xml:space="preserve">09.12.2024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C5E9A" w:rsidRPr="000C5E9A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C5E9A" w:rsidRPr="000C5E9A">
        <w:rPr>
          <w:rStyle w:val="aa"/>
          <w:rFonts w:ascii="Arial Narrow" w:hAnsi="Arial Narrow"/>
        </w:rPr>
        <w:t xml:space="preserve">191025, г. Санкт-Петербург, пр-кт Невский, д. 90/92; 420036, Республика Татарстан (Татарстан), г. Казань, ул. Тэцевская, дом 4д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C5E9A" w:rsidRPr="000C5E9A">
        <w:rPr>
          <w:rStyle w:val="aa"/>
          <w:rFonts w:ascii="Arial Narrow" w:hAnsi="Arial Narrow"/>
        </w:rPr>
        <w:t xml:space="preserve"> 22550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0C5E9A">
        <w:rPr>
          <w:rFonts w:ascii="Arial Narrow" w:hAnsi="Arial Narrow"/>
          <w:u w:val="single"/>
        </w:rPr>
        <w:t xml:space="preserve"> 2 22550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C5E9A" w:rsidRPr="000C5E9A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C5E9A" w:rsidRPr="000C5E9A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0C5E9A" w:rsidRPr="000C5E9A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F3AEB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95D88" w:rsidRPr="00D63C77" w:rsidTr="00FF3AEB">
        <w:tc>
          <w:tcPr>
            <w:tcW w:w="2204" w:type="dxa"/>
            <w:vAlign w:val="center"/>
          </w:tcPr>
          <w:p w:rsidR="00095D88" w:rsidRPr="00D63C77" w:rsidRDefault="00095D88" w:rsidP="00095D88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Pr="00D63C77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95D88" w:rsidRPr="00D63C77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95D88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0C5E9A" w:rsidRPr="000C5E9A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2A602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2A602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A6027" w:rsidRPr="002A6027">
        <w:rPr>
          <w:rFonts w:ascii="Arial Narrow" w:hAnsi="Arial Narrow"/>
          <w:bCs/>
          <w:szCs w:val="22"/>
        </w:rPr>
        <w:t>-</w:t>
      </w:r>
      <w:r w:rsidR="002A6027" w:rsidRPr="002A6027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A6027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95D88" w:rsidTr="00095D8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95D8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95D88" w:rsidTr="00095D8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9735F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9735F" w:rsidRPr="0049735F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0C5E9A">
      <w:rPr>
        <w:rFonts w:ascii="Arial Narrow" w:hAnsi="Arial Narrow"/>
        <w:sz w:val="16"/>
        <w:szCs w:val="16"/>
      </w:rPr>
      <w:t>196-Н-05321-ТР-УТ-5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0C5E9A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925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2550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0EA028E5A91F4937B24E4B4A94C7872B"/>
    <w:docVar w:name="fill_date" w:val="18.03.2025"/>
    <w:docVar w:name="hlp" w:val="3"/>
    <w:docVar w:name="izm_date" w:val="09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96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36, Республика Татарстан (Татарстан), г. Казань, ул. Тэцевская, дом 4д "/>
    <w:docVar w:name="rbtd_adr1" w:val="191025, г. Санкт-Петербург, пр-кт Невский, д. 90/92"/>
    <w:docVar w:name="rbtd_adr2" w:val="420036, Республика Татарстан (Татарстан), г. Казань, ул. Тэцевская, дом 4д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6902B4409F9B430E813BBC7C5DC323A3"/>
    <w:docVar w:name="rm_id" w:val="199"/>
    <w:docVar w:name="rm_name" w:val=" Администратор "/>
    <w:docVar w:name="rm_number" w:val=" 2 22550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95D88"/>
    <w:rsid w:val="000B330B"/>
    <w:rsid w:val="000B437D"/>
    <w:rsid w:val="000C2998"/>
    <w:rsid w:val="000C5E9A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8582B"/>
    <w:rsid w:val="00295449"/>
    <w:rsid w:val="00296438"/>
    <w:rsid w:val="00297226"/>
    <w:rsid w:val="002A6027"/>
    <w:rsid w:val="002A6499"/>
    <w:rsid w:val="002A706C"/>
    <w:rsid w:val="002D6B87"/>
    <w:rsid w:val="002E2D3A"/>
    <w:rsid w:val="002E3582"/>
    <w:rsid w:val="002E55C6"/>
    <w:rsid w:val="00305B2F"/>
    <w:rsid w:val="00317A9B"/>
    <w:rsid w:val="003527FF"/>
    <w:rsid w:val="00354C09"/>
    <w:rsid w:val="003627AF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0632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475AD"/>
    <w:rsid w:val="00451C2D"/>
    <w:rsid w:val="0045440F"/>
    <w:rsid w:val="00457AA9"/>
    <w:rsid w:val="00457FED"/>
    <w:rsid w:val="004664CF"/>
    <w:rsid w:val="00467831"/>
    <w:rsid w:val="0049735F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5F535C"/>
    <w:rsid w:val="00622F76"/>
    <w:rsid w:val="0066103E"/>
    <w:rsid w:val="0066170D"/>
    <w:rsid w:val="00674E86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716BA"/>
    <w:rsid w:val="007806D6"/>
    <w:rsid w:val="00780C32"/>
    <w:rsid w:val="007927C1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280A"/>
    <w:rsid w:val="0092778A"/>
    <w:rsid w:val="009361D4"/>
    <w:rsid w:val="00965B1A"/>
    <w:rsid w:val="00967790"/>
    <w:rsid w:val="009A33AB"/>
    <w:rsid w:val="009C7FE2"/>
    <w:rsid w:val="009D5FA5"/>
    <w:rsid w:val="00A12349"/>
    <w:rsid w:val="00A1341B"/>
    <w:rsid w:val="00A21E7A"/>
    <w:rsid w:val="00A36593"/>
    <w:rsid w:val="00A42890"/>
    <w:rsid w:val="00A52C8C"/>
    <w:rsid w:val="00A65C74"/>
    <w:rsid w:val="00A849FA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0908"/>
    <w:rsid w:val="00BD6686"/>
    <w:rsid w:val="00BE15DF"/>
    <w:rsid w:val="00BF498E"/>
    <w:rsid w:val="00C02721"/>
    <w:rsid w:val="00C027F5"/>
    <w:rsid w:val="00C3083C"/>
    <w:rsid w:val="00C30D60"/>
    <w:rsid w:val="00C64F6A"/>
    <w:rsid w:val="00CA6993"/>
    <w:rsid w:val="00CC4BCA"/>
    <w:rsid w:val="00CD35C3"/>
    <w:rsid w:val="00CE1944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38F3"/>
    <w:rsid w:val="00DD6B1F"/>
    <w:rsid w:val="00DF1059"/>
    <w:rsid w:val="00DF12CB"/>
    <w:rsid w:val="00DF3DC6"/>
    <w:rsid w:val="00E124F4"/>
    <w:rsid w:val="00E22A3C"/>
    <w:rsid w:val="00E273BE"/>
    <w:rsid w:val="00E36337"/>
    <w:rsid w:val="00E4517C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927E3"/>
    <w:rsid w:val="00FB001B"/>
    <w:rsid w:val="00FC4076"/>
    <w:rsid w:val="00FD13E4"/>
    <w:rsid w:val="00FD2BA8"/>
    <w:rsid w:val="00FD44F8"/>
    <w:rsid w:val="00FE05C7"/>
    <w:rsid w:val="00FE28BA"/>
    <w:rsid w:val="00FF3AEB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2513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11</TotalTime>
  <Pages>2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92</cp:revision>
  <dcterms:created xsi:type="dcterms:W3CDTF">2025-01-02T07:58:00Z</dcterms:created>
  <dcterms:modified xsi:type="dcterms:W3CDTF">2025-03-17T10:15:00Z</dcterms:modified>
</cp:coreProperties>
</file>