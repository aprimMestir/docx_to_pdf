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CD008B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CD008B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CD008B" w:rsidRDefault="00CD00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CD008B" w:rsidRDefault="00CD00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CD008B" w:rsidRDefault="00CD00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CD008B" w:rsidRDefault="00CD00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CD008B" w:rsidRDefault="00CD00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CD008B" w:rsidRDefault="00CD00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CD008B" w:rsidRDefault="00CD00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CD008B" w:rsidRDefault="00CD00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CD008B" w:rsidRDefault="00CD00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CD008B" w:rsidRDefault="00CD00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CD008B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CD008B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CD008B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E95695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C16E4B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142-Н-05321-ТР-УТ-5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E95695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555D33">
        <w:rPr>
          <w:rFonts w:ascii="Arial Narrow" w:hAnsi="Arial Narrow"/>
        </w:rPr>
        <w:t xml:space="preserve">06.12.2024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2D6B87">
      <w:pPr>
        <w:pStyle w:val="a6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CD008B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16E4B" w:rsidRPr="00C16E4B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CD008B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16E4B" w:rsidRPr="00C16E4B">
        <w:rPr>
          <w:rStyle w:val="aa"/>
          <w:rFonts w:ascii="Arial Narrow" w:hAnsi="Arial Narrow"/>
        </w:rPr>
        <w:t xml:space="preserve">191025, г. Санкт-Петербург, пр-кт Невский, д. 90/92; 420094, Республика Татарстан (Татарстан), г. Казань, ул. Маршала Чуйкова, дом 23, помещение 1001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CD008B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16E4B" w:rsidRPr="00C16E4B">
        <w:rPr>
          <w:rStyle w:val="aa"/>
          <w:rFonts w:ascii="Arial Narrow" w:hAnsi="Arial Narrow"/>
        </w:rPr>
        <w:t xml:space="preserve"> 17936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CD008B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C16E4B">
        <w:rPr>
          <w:rFonts w:ascii="Arial Narrow" w:hAnsi="Arial Narrow"/>
          <w:u w:val="single"/>
        </w:rPr>
        <w:t xml:space="preserve"> 7 17936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16E4B" w:rsidRPr="00C16E4B">
        <w:rPr>
          <w:rStyle w:val="aa"/>
          <w:rFonts w:ascii="Arial Narrow" w:hAnsi="Arial Narrow"/>
        </w:rPr>
        <w:t xml:space="preserve"> Сборщик заказов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16E4B" w:rsidRPr="00C16E4B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C16E4B" w:rsidRPr="00C16E4B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CD008B">
        <w:tc>
          <w:tcPr>
            <w:tcW w:w="2205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CD008B" w:rsidRPr="00D63C77" w:rsidTr="00CD008B">
        <w:tc>
          <w:tcPr>
            <w:tcW w:w="2205" w:type="dxa"/>
            <w:vAlign w:val="center"/>
          </w:tcPr>
          <w:p w:rsidR="00CD008B" w:rsidRPr="00D63C77" w:rsidRDefault="00CD008B" w:rsidP="00CD008B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CD008B" w:rsidRPr="00D63C77" w:rsidRDefault="00CD008B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CD008B" w:rsidRPr="00D63C77" w:rsidRDefault="00CD008B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CD008B" w:rsidRPr="00D63C77" w:rsidRDefault="00CD008B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CD008B" w:rsidRPr="00D63C77" w:rsidRDefault="00CD008B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lastRenderedPageBreak/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CD008B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CD008B" w:rsidRPr="00D63C77" w:rsidTr="00CD008B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008B" w:rsidRPr="00D63C77" w:rsidRDefault="00CD008B" w:rsidP="00CD008B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CD008B" w:rsidRPr="00D63C77" w:rsidRDefault="00CD008B" w:rsidP="00CD008B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CD008B" w:rsidRPr="00D63C77" w:rsidTr="00CD008B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008B" w:rsidRDefault="00CD008B" w:rsidP="00CD008B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CD008B" w:rsidRDefault="00CD008B" w:rsidP="00CD008B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16E4B" w:rsidRPr="00C16E4B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C16E4B" w:rsidRPr="00C16E4B">
        <w:rPr>
          <w:rFonts w:ascii="Arial Narrow" w:hAnsi="Arial Narrow"/>
        </w:rPr>
        <w:t xml:space="preserve"> Обеспечение покупателям быстрой и полной покупки путем сборки заказов. </w:t>
      </w:r>
    </w:p>
    <w:p w:rsidR="00C64F6A" w:rsidRPr="00D63C77" w:rsidRDefault="00C16E4B" w:rsidP="00032B92">
      <w:pPr>
        <w:jc w:val="both"/>
        <w:rPr>
          <w:rFonts w:ascii="Arial Narrow" w:hAnsi="Arial Narrow"/>
        </w:rPr>
      </w:pPr>
      <w:r w:rsidRPr="00C16E4B">
        <w:rPr>
          <w:rFonts w:ascii="Arial Narrow" w:hAnsi="Arial Narrow"/>
        </w:rPr>
        <w:t xml:space="preserve">Сборка заказов с использованием ТСДС, перемещение собранного заказа из торгового зала в зону ожидания для передачи курьеру, оплата собранного заказа через контрольно-кассовую машину (ККМ) магазина или кассу самообслуживания (КСО), работа на кассе для оформления чеков на собранные заказы. Работа с товаром и ценниками (в т.ч. выдача покупателям посылок 5POST). Взаимодействие с покупателями и коллегами (в т.ч. достоверное и качественное консультирование в ТЗ по ассортименту магазина). Выполнение погрузочно-разгрузочных работ.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640574" w:rsidP="00CD008B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  <w:r w:rsidR="00CD008B"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D261B6" w:rsidP="005A0EF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A0EF0">
              <w:rPr>
                <w:rFonts w:ascii="Arial Narrow" w:hAnsi="Arial Narrow"/>
              </w:rPr>
              <w:t>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D261B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640574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537AF2" w:rsidRPr="00537AF2">
        <w:rPr>
          <w:rFonts w:ascii="Arial Narrow" w:hAnsi="Arial Narrow"/>
          <w:bCs/>
          <w:szCs w:val="22"/>
        </w:rPr>
        <w:t>-</w:t>
      </w:r>
      <w:r w:rsidR="00537AF2" w:rsidRPr="00537AF2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537AF2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CD008B" w:rsidTr="00CD008B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CD008B" w:rsidRDefault="00CD008B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CD008B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CD008B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CD008B" w:rsidRDefault="00CD008B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CD008B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CD008B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CD008B" w:rsidRDefault="00CD008B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CD008B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CD008B" w:rsidTr="00CD008B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CD008B" w:rsidRDefault="00CD008B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CD008B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CD008B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CD008B" w:rsidRDefault="00CD008B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CD008B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CD008B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CD008B" w:rsidRDefault="00CD008B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CD008B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E95695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E95695" w:rsidRPr="00E95695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C16E4B">
      <w:rPr>
        <w:rFonts w:ascii="Arial Narrow" w:hAnsi="Arial Narrow"/>
        <w:sz w:val="16"/>
        <w:szCs w:val="16"/>
      </w:rPr>
      <w:t>142-Н-05321-ТР-УТ-5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C16E4B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9420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7936 Пятерочка"/>
    <w:docVar w:name="chek_unc_results" w:val="   "/>
    <w:docVar w:name="class" w:val="2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2B44697B741C4109888122300E7A6C37"/>
    <w:docVar w:name="fill_date" w:val="18.03.2025"/>
    <w:docVar w:name="hlp" w:val="3"/>
    <w:docVar w:name="izm_date" w:val="06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42-Н-05321-ТР-УТ-5"/>
    <w:docVar w:name="num_form" w:val="2"/>
    <w:docVar w:name="oborud" w:val="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терминал сбора данных для сборки заказов (ТСДС) "/>
    <w:docVar w:name="operac" w:val=" Обеспечение покупателям быстрой и полной покупки путем сборки заказов. _x000d_Сборка заказов с использованием ТСДС, перемещение собранного заказа из торгового зала в зону ожидания для передачи курьеру, оплата собранного заказа через контрольно-кассовую машину (ККМ) магазина или кассу самообслуживания (КСО), работа на кассе для оформления чеков на собранные заказы. Работа с товаром и ценниками (в т.ч. выдача покупателям посылок 5POST). Взаимодействие с покупателями и коллегами (в т.ч. достоверное и качественное консультирование в ТЗ по ассортименту магазина). Выполнение погрузочно-разгрузочных работ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94, Республика Татарстан (Татарстан), г. Казань, ул. Маршала Чуйкова, дом 23, помещение 1001 "/>
    <w:docVar w:name="rbtd_adr1" w:val="191025, г. Санкт-Петербург, пр-кт Невский, д. 90/92"/>
    <w:docVar w:name="rbtd_adr2" w:val="420094, Республика Татарстан (Татарстан), г. Казань, ул. Маршала Чуйкова, дом 23, помещение 1001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22196ADFFAE84A89BB5756E6D9390BA7"/>
    <w:docVar w:name="rm_id" w:val="145"/>
    <w:docVar w:name="rm_name" w:val=" Сборщик заказов "/>
    <w:docVar w:name="rm_number" w:val=" 7 17936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чековая лента, денежная масса, упаковка реализуемого товара "/>
    <w:docVar w:name="version" w:val="51"/>
    <w:docVar w:name="work_pose" w:val="- не указано"/>
  </w:docVars>
  <w:rsids>
    <w:rsidRoot w:val="00643167"/>
    <w:rsid w:val="00025683"/>
    <w:rsid w:val="00032B92"/>
    <w:rsid w:val="00046815"/>
    <w:rsid w:val="00054478"/>
    <w:rsid w:val="0005566C"/>
    <w:rsid w:val="000623A3"/>
    <w:rsid w:val="000633C8"/>
    <w:rsid w:val="000C2998"/>
    <w:rsid w:val="000D1F5B"/>
    <w:rsid w:val="000F2087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5088"/>
    <w:rsid w:val="00192302"/>
    <w:rsid w:val="001B486A"/>
    <w:rsid w:val="001D6196"/>
    <w:rsid w:val="001F4D8D"/>
    <w:rsid w:val="002152BB"/>
    <w:rsid w:val="002177B3"/>
    <w:rsid w:val="00225F22"/>
    <w:rsid w:val="00234932"/>
    <w:rsid w:val="002431F2"/>
    <w:rsid w:val="00253A56"/>
    <w:rsid w:val="0025589D"/>
    <w:rsid w:val="002573A8"/>
    <w:rsid w:val="00275E09"/>
    <w:rsid w:val="0028490F"/>
    <w:rsid w:val="00295449"/>
    <w:rsid w:val="002A6499"/>
    <w:rsid w:val="002D6B87"/>
    <w:rsid w:val="002E2D3A"/>
    <w:rsid w:val="002E55C6"/>
    <w:rsid w:val="002F3D91"/>
    <w:rsid w:val="00304626"/>
    <w:rsid w:val="00305B2F"/>
    <w:rsid w:val="00317A9B"/>
    <w:rsid w:val="00321DF5"/>
    <w:rsid w:val="00345EC5"/>
    <w:rsid w:val="00354C09"/>
    <w:rsid w:val="00367816"/>
    <w:rsid w:val="0037597C"/>
    <w:rsid w:val="003876C3"/>
    <w:rsid w:val="00392C31"/>
    <w:rsid w:val="0039417C"/>
    <w:rsid w:val="003C24DB"/>
    <w:rsid w:val="003C45C5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873E9"/>
    <w:rsid w:val="004A47AD"/>
    <w:rsid w:val="004B0943"/>
    <w:rsid w:val="004C4DB2"/>
    <w:rsid w:val="004C6E55"/>
    <w:rsid w:val="004C7DCA"/>
    <w:rsid w:val="004D7492"/>
    <w:rsid w:val="004E0C63"/>
    <w:rsid w:val="004E11A6"/>
    <w:rsid w:val="004E24EB"/>
    <w:rsid w:val="0051742E"/>
    <w:rsid w:val="00537AF2"/>
    <w:rsid w:val="00555A9F"/>
    <w:rsid w:val="00555D33"/>
    <w:rsid w:val="005567CA"/>
    <w:rsid w:val="00563E94"/>
    <w:rsid w:val="0057485F"/>
    <w:rsid w:val="00576095"/>
    <w:rsid w:val="005859B9"/>
    <w:rsid w:val="005A0EF0"/>
    <w:rsid w:val="005A2B55"/>
    <w:rsid w:val="005A3A36"/>
    <w:rsid w:val="005B2608"/>
    <w:rsid w:val="005B2B19"/>
    <w:rsid w:val="005B466C"/>
    <w:rsid w:val="005B7FE8"/>
    <w:rsid w:val="005C0A9A"/>
    <w:rsid w:val="005E7D93"/>
    <w:rsid w:val="005F2BFA"/>
    <w:rsid w:val="00640574"/>
    <w:rsid w:val="00643167"/>
    <w:rsid w:val="00657E86"/>
    <w:rsid w:val="0066103E"/>
    <w:rsid w:val="00674E86"/>
    <w:rsid w:val="0069682B"/>
    <w:rsid w:val="006C28B3"/>
    <w:rsid w:val="006C5307"/>
    <w:rsid w:val="007049EB"/>
    <w:rsid w:val="00710271"/>
    <w:rsid w:val="00717C9F"/>
    <w:rsid w:val="00745D40"/>
    <w:rsid w:val="00745D94"/>
    <w:rsid w:val="0076042D"/>
    <w:rsid w:val="00794E17"/>
    <w:rsid w:val="007A4C5E"/>
    <w:rsid w:val="007A79CE"/>
    <w:rsid w:val="007C5629"/>
    <w:rsid w:val="007D1852"/>
    <w:rsid w:val="007D2CEA"/>
    <w:rsid w:val="007D4188"/>
    <w:rsid w:val="007E170B"/>
    <w:rsid w:val="007E7F3C"/>
    <w:rsid w:val="0080327B"/>
    <w:rsid w:val="00856253"/>
    <w:rsid w:val="00883461"/>
    <w:rsid w:val="008835DE"/>
    <w:rsid w:val="00894B49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67790"/>
    <w:rsid w:val="009A33AB"/>
    <w:rsid w:val="009A4BD4"/>
    <w:rsid w:val="009D5FA5"/>
    <w:rsid w:val="00A12349"/>
    <w:rsid w:val="00A36593"/>
    <w:rsid w:val="00A42AA1"/>
    <w:rsid w:val="00A62A41"/>
    <w:rsid w:val="00A74B3D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40B"/>
    <w:rsid w:val="00B148FF"/>
    <w:rsid w:val="00B31323"/>
    <w:rsid w:val="00B31A97"/>
    <w:rsid w:val="00B44285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12F5E"/>
    <w:rsid w:val="00C16E4B"/>
    <w:rsid w:val="00C3083C"/>
    <w:rsid w:val="00C64F6A"/>
    <w:rsid w:val="00C779EA"/>
    <w:rsid w:val="00CA6993"/>
    <w:rsid w:val="00CC4BCA"/>
    <w:rsid w:val="00CD008B"/>
    <w:rsid w:val="00CD35C3"/>
    <w:rsid w:val="00CE201B"/>
    <w:rsid w:val="00CE3307"/>
    <w:rsid w:val="00CE567D"/>
    <w:rsid w:val="00CF3E1D"/>
    <w:rsid w:val="00D261B6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E124F4"/>
    <w:rsid w:val="00E22A3C"/>
    <w:rsid w:val="00E323F6"/>
    <w:rsid w:val="00E358AC"/>
    <w:rsid w:val="00E35DE5"/>
    <w:rsid w:val="00E36337"/>
    <w:rsid w:val="00E8326A"/>
    <w:rsid w:val="00E94421"/>
    <w:rsid w:val="00E95695"/>
    <w:rsid w:val="00EA7FF7"/>
    <w:rsid w:val="00EB72AD"/>
    <w:rsid w:val="00EC37A1"/>
    <w:rsid w:val="00EC75A0"/>
    <w:rsid w:val="00ED338F"/>
    <w:rsid w:val="00EE2799"/>
    <w:rsid w:val="00EF3596"/>
    <w:rsid w:val="00EF3DC4"/>
    <w:rsid w:val="00F17926"/>
    <w:rsid w:val="00F17946"/>
    <w:rsid w:val="00F2045E"/>
    <w:rsid w:val="00F31233"/>
    <w:rsid w:val="00F35D04"/>
    <w:rsid w:val="00F74CCB"/>
    <w:rsid w:val="00F76072"/>
    <w:rsid w:val="00FA296B"/>
    <w:rsid w:val="00FA6218"/>
    <w:rsid w:val="00FB001B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4209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2</TotalTime>
  <Pages>2</Pages>
  <Words>1018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21</cp:revision>
  <dcterms:created xsi:type="dcterms:W3CDTF">2025-01-03T17:10:00Z</dcterms:created>
  <dcterms:modified xsi:type="dcterms:W3CDTF">2025-03-17T10:14:00Z</dcterms:modified>
</cp:coreProperties>
</file>