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948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0387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948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B0DC6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03870" w:rsidRPr="0000387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03870" w:rsidRPr="00003870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Виталия Синицына, дом 11а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03870" w:rsidRPr="00003870">
        <w:rPr>
          <w:rStyle w:val="aa"/>
          <w:rFonts w:ascii="Arial Narrow" w:hAnsi="Arial Narrow"/>
        </w:rPr>
        <w:t xml:space="preserve"> 21201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03870">
        <w:rPr>
          <w:rFonts w:ascii="Arial Narrow" w:hAnsi="Arial Narrow"/>
          <w:u w:val="single"/>
        </w:rPr>
        <w:t xml:space="preserve"> 8 21201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03870" w:rsidRPr="00003870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03870" w:rsidRPr="0000387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03870" w:rsidRPr="0000387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03870" w:rsidRPr="00003870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D80CD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80CD4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89557A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80CD4" w:rsidRPr="00D80CD4">
        <w:rPr>
          <w:rFonts w:ascii="Arial Narrow" w:hAnsi="Arial Narrow"/>
          <w:bCs/>
          <w:szCs w:val="22"/>
        </w:rPr>
        <w:t>-</w:t>
      </w:r>
      <w:r w:rsidR="00D80CD4" w:rsidRPr="00D80CD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80CD4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9480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94805" w:rsidRPr="00A9480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03870">
      <w:rPr>
        <w:rFonts w:ascii="Arial Narrow" w:hAnsi="Arial Narrow"/>
        <w:sz w:val="16"/>
        <w:szCs w:val="16"/>
      </w:rPr>
      <w:t>257-Н-05321-ТР-УТ-5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0387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20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0611200E27E4BA8B665C0BBDBA351EF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Виталия Синицына, дом 11а "/>
    <w:docVar w:name="rbtd_adr1" w:val="191025, г. Санкт-Петербург, пр-кт Невский, д. 90/92"/>
    <w:docVar w:name="rbtd_adr2" w:val="420055, Республика Татарстан (Татарстан), г. Казань, ул. Виталия Синицына, дом 1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81EC3DCC9EF40ADB4C2404269F052D1"/>
    <w:docVar w:name="rm_id" w:val="260"/>
    <w:docVar w:name="rm_name" w:val=" Работник торгового зала "/>
    <w:docVar w:name="rm_number" w:val=" 8 212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03870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71E1C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07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56253"/>
    <w:rsid w:val="00866E8E"/>
    <w:rsid w:val="00883461"/>
    <w:rsid w:val="008835DE"/>
    <w:rsid w:val="0089557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4805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3164"/>
    <w:rsid w:val="00B95FC2"/>
    <w:rsid w:val="00BA5029"/>
    <w:rsid w:val="00BA735C"/>
    <w:rsid w:val="00BB0DC6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80CD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3D17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2025-01-02T10:39:00Z</dcterms:created>
  <dcterms:modified xsi:type="dcterms:W3CDTF">2025-03-17T10:16:00Z</dcterms:modified>
</cp:coreProperties>
</file>