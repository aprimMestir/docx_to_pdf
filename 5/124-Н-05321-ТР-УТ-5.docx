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B570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5F681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124-Н-05321-ТР-УТ-5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B570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A605EA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F6811" w:rsidRPr="005F681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F6811" w:rsidRPr="005F6811">
        <w:rPr>
          <w:rStyle w:val="aa"/>
          <w:rFonts w:ascii="Arial Narrow" w:hAnsi="Arial Narrow"/>
        </w:rPr>
        <w:t xml:space="preserve">191025, г. Санкт-Петербург, пр-кт Невский, д. 90/92; 420012, Республика Татарстан (Татарстан), г. Казань, ул. Волкова, дом 55/21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F6811" w:rsidRPr="005F6811">
        <w:rPr>
          <w:rStyle w:val="aa"/>
          <w:rFonts w:ascii="Arial Narrow" w:hAnsi="Arial Narrow"/>
        </w:rPr>
        <w:t xml:space="preserve"> 3864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5F6811">
        <w:rPr>
          <w:rFonts w:ascii="Arial Narrow" w:hAnsi="Arial Narrow"/>
          <w:u w:val="single"/>
        </w:rPr>
        <w:t xml:space="preserve"> 8 3864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F6811" w:rsidRPr="005F6811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F6811" w:rsidRPr="005F6811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5F6811" w:rsidRPr="005F681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5F6811" w:rsidRPr="005F6811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9F6CBE" w:rsidRDefault="00980ADD" w:rsidP="009F6CBE">
            <w:pPr>
              <w:pStyle w:val="a8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5</w:t>
            </w:r>
            <w:r w:rsidR="009F6CBE">
              <w:rPr>
                <w:rFonts w:ascii="Arial Narrow" w:hAnsi="Arial Narrow"/>
                <w:lang w:val="en-US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7239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37FDF" w:rsidRPr="00F37FDF">
        <w:rPr>
          <w:rFonts w:ascii="Arial Narrow" w:hAnsi="Arial Narrow"/>
          <w:bCs/>
          <w:szCs w:val="22"/>
        </w:rPr>
        <w:t>-</w:t>
      </w:r>
      <w:r w:rsidR="00F37FDF" w:rsidRPr="00F37FDF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37FDF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B570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B570C" w:rsidRPr="00AB570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5F6811">
      <w:rPr>
        <w:rFonts w:ascii="Arial Narrow" w:hAnsi="Arial Narrow"/>
        <w:sz w:val="16"/>
        <w:szCs w:val="16"/>
      </w:rPr>
      <w:t>124-Н-05321-ТР-УТ-5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5F681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3864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B980885CA794B49972CCA80BDB94AB3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24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12, Республика Татарстан (Татарстан), г. Казань, ул. Волкова, дом 55/21 "/>
    <w:docVar w:name="rbtd_adr1" w:val="191025, г. Санкт-Петербург, пр-кт Невский, д. 90/92"/>
    <w:docVar w:name="rbtd_adr2" w:val="420012, Республика Татарстан (Татарстан), г. Казань, ул. Волкова, дом 55/2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DA73B236F6C40DA913885B7869A1395"/>
    <w:docVar w:name="rm_id" w:val="124"/>
    <w:docVar w:name="rm_name" w:val=" Работник торгового зала "/>
    <w:docVar w:name="rm_number" w:val=" 8 386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8668A"/>
    <w:rsid w:val="00295449"/>
    <w:rsid w:val="002A1E6A"/>
    <w:rsid w:val="002A6499"/>
    <w:rsid w:val="002C5ED1"/>
    <w:rsid w:val="002D6B87"/>
    <w:rsid w:val="002E2D3A"/>
    <w:rsid w:val="002E55C6"/>
    <w:rsid w:val="00305B2F"/>
    <w:rsid w:val="00317A9B"/>
    <w:rsid w:val="00346C48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92A74"/>
    <w:rsid w:val="005A3A36"/>
    <w:rsid w:val="005B2608"/>
    <w:rsid w:val="005B2B19"/>
    <w:rsid w:val="005B466C"/>
    <w:rsid w:val="005B7FE8"/>
    <w:rsid w:val="005C0A9A"/>
    <w:rsid w:val="005F2BFA"/>
    <w:rsid w:val="005F6811"/>
    <w:rsid w:val="0064316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66E8E"/>
    <w:rsid w:val="00883461"/>
    <w:rsid w:val="008835DE"/>
    <w:rsid w:val="008C2947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9F6CBE"/>
    <w:rsid w:val="00A0454B"/>
    <w:rsid w:val="00A12349"/>
    <w:rsid w:val="00A36593"/>
    <w:rsid w:val="00A605EA"/>
    <w:rsid w:val="00A71AF3"/>
    <w:rsid w:val="00A77912"/>
    <w:rsid w:val="00A910B7"/>
    <w:rsid w:val="00A91908"/>
    <w:rsid w:val="00A9505E"/>
    <w:rsid w:val="00AA1F25"/>
    <w:rsid w:val="00AA4551"/>
    <w:rsid w:val="00AA46ED"/>
    <w:rsid w:val="00AA4DCC"/>
    <w:rsid w:val="00AA700C"/>
    <w:rsid w:val="00AB570C"/>
    <w:rsid w:val="00AD14A4"/>
    <w:rsid w:val="00AD2DA4"/>
    <w:rsid w:val="00AD7C32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F9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A4114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6E04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37FDF"/>
    <w:rsid w:val="00F74CCB"/>
    <w:rsid w:val="00F76072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5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41</cp:revision>
  <dcterms:created xsi:type="dcterms:W3CDTF">2025-01-02T10:39:00Z</dcterms:created>
  <dcterms:modified xsi:type="dcterms:W3CDTF">2025-03-17T10:14:00Z</dcterms:modified>
</cp:coreProperties>
</file>