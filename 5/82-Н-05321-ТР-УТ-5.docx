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C16C85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C16C85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C16C85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C16C85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C16C85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FD376F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7055BE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82-Н-05321-ТР-УТ-5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FD376F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297155">
        <w:rPr>
          <w:rFonts w:ascii="Arial Narrow" w:hAnsi="Arial Narrow"/>
        </w:rPr>
        <w:t xml:space="preserve">05.12.2024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457AA9">
      <w:pPr>
        <w:pStyle w:val="a6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055BE" w:rsidRPr="007055BE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055BE" w:rsidRPr="007055BE">
        <w:rPr>
          <w:rStyle w:val="aa"/>
          <w:rFonts w:ascii="Arial Narrow" w:hAnsi="Arial Narrow"/>
        </w:rPr>
        <w:t xml:space="preserve">191025, г. Санкт-Петербург, пр-кт Невский, д. 90/92; 420102, Республика Татарстан (Татарстан), г. Казань, ул. Галимджана Баруди, дом 3, п. 1100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055BE" w:rsidRPr="007055BE">
        <w:rPr>
          <w:rStyle w:val="aa"/>
          <w:rFonts w:ascii="Arial Narrow" w:hAnsi="Arial Narrow"/>
        </w:rPr>
        <w:t xml:space="preserve"> 11322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7AA9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7055BE">
        <w:rPr>
          <w:rFonts w:ascii="Arial Narrow" w:hAnsi="Arial Narrow"/>
          <w:u w:val="single"/>
        </w:rPr>
        <w:t xml:space="preserve"> 1 11322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055BE" w:rsidRPr="007055BE">
        <w:rPr>
          <w:rStyle w:val="aa"/>
          <w:rFonts w:ascii="Arial Narrow" w:hAnsi="Arial Narrow"/>
        </w:rPr>
        <w:t xml:space="preserve"> Директор магазина (Директор (заведующий) предприятия розничной торговли)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055BE" w:rsidRPr="007055BE">
        <w:rPr>
          <w:rStyle w:val="aa"/>
          <w:rFonts w:ascii="Arial Narrow" w:hAnsi="Arial Narrow"/>
        </w:rPr>
        <w:t xml:space="preserve"> 21501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1C2D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7055BE" w:rsidRPr="007055BE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C16C85">
        <w:trPr>
          <w:tblHeader/>
        </w:trPr>
        <w:tc>
          <w:tcPr>
            <w:tcW w:w="220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C16C85" w:rsidRPr="00D63C77" w:rsidTr="00C16C85">
        <w:trPr>
          <w:tblHeader/>
        </w:trPr>
        <w:tc>
          <w:tcPr>
            <w:tcW w:w="2204" w:type="dxa"/>
            <w:vAlign w:val="center"/>
          </w:tcPr>
          <w:p w:rsidR="00C16C85" w:rsidRPr="00D63C77" w:rsidRDefault="00C16C85" w:rsidP="00C16C85">
            <w:pPr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C16C85" w:rsidRPr="00D63C77" w:rsidRDefault="00C16C85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C16C85" w:rsidRPr="00D63C77" w:rsidRDefault="00C16C85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C16C85" w:rsidRPr="00D63C77" w:rsidRDefault="00C16C85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C16C85" w:rsidRPr="00D63C77" w:rsidRDefault="00C16C85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lastRenderedPageBreak/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C16C85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C16C85" w:rsidRPr="00D63C77" w:rsidTr="00C16C85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6C85" w:rsidRPr="00D63C77" w:rsidRDefault="00C16C85" w:rsidP="00C16C8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C16C85" w:rsidRPr="00D63C77" w:rsidRDefault="00C16C85" w:rsidP="00C16C85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C16C85" w:rsidRPr="00D63C77" w:rsidTr="00C16C85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6C85" w:rsidRDefault="00C16C85" w:rsidP="00C16C8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C16C85" w:rsidRDefault="00C16C85" w:rsidP="00C16C85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7055BE" w:rsidRPr="007055BE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7055BE" w:rsidRPr="007055BE">
        <w:rPr>
          <w:rFonts w:ascii="Arial Narrow" w:hAnsi="Arial Narrow"/>
        </w:rPr>
        <w:t xml:space="preserve"> Основными функциями и задачами Директора магазина являются:</w:t>
      </w:r>
    </w:p>
    <w:p w:rsidR="007055BE" w:rsidRPr="007055BE" w:rsidRDefault="007055BE" w:rsidP="00032B92">
      <w:pPr>
        <w:jc w:val="both"/>
        <w:rPr>
          <w:rFonts w:ascii="Arial Narrow" w:hAnsi="Arial Narrow"/>
        </w:rPr>
      </w:pPr>
      <w:r w:rsidRPr="007055BE">
        <w:rPr>
          <w:rFonts w:ascii="Arial Narrow" w:hAnsi="Arial Narrow"/>
        </w:rPr>
        <w:t>1. Создавать благоприятную атмосферу для покупателей и работников за счет выполнения технологий магазина, роста экспертности и мотивации команды.</w:t>
      </w:r>
    </w:p>
    <w:p w:rsidR="00C64F6A" w:rsidRPr="00D63C77" w:rsidRDefault="007055BE" w:rsidP="00032B92">
      <w:pPr>
        <w:jc w:val="both"/>
        <w:rPr>
          <w:rFonts w:ascii="Arial Narrow" w:hAnsi="Arial Narrow"/>
        </w:rPr>
      </w:pPr>
      <w:r w:rsidRPr="007055BE">
        <w:rPr>
          <w:rFonts w:ascii="Arial Narrow" w:hAnsi="Arial Narrow"/>
        </w:rPr>
        <w:t xml:space="preserve">Работа с товаром и ценниками. Работа с кассой. Взаимодействие с покупателями и коллегами. Контроль технического состояния оборудования и помещения магазина. Управление персоналом. Обеспечение установленного режима работы магазина.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FC594E">
      <w:pPr>
        <w:spacing w:before="6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FC594E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  <w:sz w:val="10"/>
          <w:szCs w:val="1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A774C5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A774C5">
              <w:rPr>
                <w:rFonts w:ascii="Arial Narrow" w:hAnsi="Arial Narrow"/>
              </w:rPr>
              <w:t>50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E21DBA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E21DBA">
              <w:rPr>
                <w:rFonts w:ascii="Arial Narrow" w:hAnsi="Arial Narrow"/>
              </w:rPr>
              <w:t>9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A31250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A31250">
              <w:rPr>
                <w:rFonts w:ascii="Arial Narrow" w:hAnsi="Arial Narrow"/>
              </w:rPr>
              <w:t>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FC594E" w:rsidRDefault="00A36593" w:rsidP="00032B92">
      <w:pPr>
        <w:contextualSpacing/>
        <w:jc w:val="both"/>
        <w:rPr>
          <w:rFonts w:ascii="Arial Narrow" w:hAnsi="Arial Narrow"/>
          <w:sz w:val="16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FB67BC" w:rsidRPr="00FB67BC">
        <w:rPr>
          <w:rFonts w:ascii="Arial Narrow" w:hAnsi="Arial Narrow"/>
          <w:bCs/>
          <w:szCs w:val="22"/>
        </w:rPr>
        <w:t>-</w:t>
      </w:r>
      <w:r w:rsidR="00FB67BC" w:rsidRPr="00FB67BC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FB67BC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FC594E" w:rsidRDefault="00317A9B" w:rsidP="00317A9B">
      <w:pPr>
        <w:rPr>
          <w:rFonts w:ascii="Arial Narrow" w:hAnsi="Arial Narrow"/>
          <w:b/>
          <w:color w:val="000000"/>
          <w:sz w:val="18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C16C85" w:rsidTr="00C16C85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C16C85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C16C85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C16C85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C16C85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C16C85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C16C85" w:rsidTr="00C16C85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C16C85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C16C85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C16C85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C16C85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C16C85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FD376F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FD376F" w:rsidRPr="00FD376F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7055BE">
      <w:rPr>
        <w:rFonts w:ascii="Arial Narrow" w:hAnsi="Arial Narrow"/>
        <w:sz w:val="16"/>
        <w:szCs w:val="16"/>
      </w:rPr>
      <w:t>82-Н-05321-ТР-УТ-5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7055BE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2288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1322 Пятерочка"/>
    <w:docVar w:name="chek_unc_results" w:val="   "/>
    <w:docVar w:name="class" w:val="2"/>
    <w:docVar w:name="close_doc_flag" w:val="0"/>
    <w:docVar w:name="co_classes" w:val="   "/>
    <w:docVar w:name="codeok" w:val=" 21501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56178618DB8F45349E1ABAB5461D2DD3"/>
    <w:docVar w:name="fill_date" w:val="18.03.2025"/>
    <w:docVar w:name="hlp" w:val="3"/>
    <w:docVar w:name="izm_date" w:val="05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82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сновными функциями и задачами Директора магазина являются:_x000d_1. Создавать благоприятную атмосферу для покупателей и работников за счет выполнения технологий магазина, роста экспертности и мотивации команды._x000d_Работа с товаром и ценниками. Работа с кассой. Взаимодействие с покупателями и коллегами. Контроль технического состояния оборудования и помещения магазина. Управление персоналом. Обеспечение установленного режима работы магазин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102, Республика Татарстан (Татарстан), г. Казань, ул. Галимджана Баруди, дом 3, п. 1100 "/>
    <w:docVar w:name="rbtd_adr1" w:val="191025, г. Санкт-Петербург, пр-кт Невский, д. 90/92"/>
    <w:docVar w:name="rbtd_adr2" w:val="420102, Республика Татарстан (Татарстан), г. Казань, ул. Галимджана Баруди, дом 3, п. 1100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90453CA2BFF0490EB8309A1B6456897D"/>
    <w:docVar w:name="rm_id" w:val="82"/>
    <w:docVar w:name="rm_name" w:val=" Директор магазина (Директор (заведующий) предприятия розничной торговли) "/>
    <w:docVar w:name="rm_number" w:val=" 1 11322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8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5683"/>
    <w:rsid w:val="00032B92"/>
    <w:rsid w:val="00046815"/>
    <w:rsid w:val="0005566C"/>
    <w:rsid w:val="000633C8"/>
    <w:rsid w:val="000C2998"/>
    <w:rsid w:val="000D1F5B"/>
    <w:rsid w:val="000F6E02"/>
    <w:rsid w:val="000F7DE7"/>
    <w:rsid w:val="00110025"/>
    <w:rsid w:val="00120A19"/>
    <w:rsid w:val="00122B8D"/>
    <w:rsid w:val="00122EA0"/>
    <w:rsid w:val="00126C7C"/>
    <w:rsid w:val="001429B1"/>
    <w:rsid w:val="001607C8"/>
    <w:rsid w:val="00162AA3"/>
    <w:rsid w:val="00165088"/>
    <w:rsid w:val="001707D6"/>
    <w:rsid w:val="001835D5"/>
    <w:rsid w:val="001866F3"/>
    <w:rsid w:val="001A6EDD"/>
    <w:rsid w:val="001B486A"/>
    <w:rsid w:val="001D6196"/>
    <w:rsid w:val="001F4D8D"/>
    <w:rsid w:val="002152BB"/>
    <w:rsid w:val="002177B3"/>
    <w:rsid w:val="00225F22"/>
    <w:rsid w:val="00227CAF"/>
    <w:rsid w:val="00234932"/>
    <w:rsid w:val="00275E09"/>
    <w:rsid w:val="0028490F"/>
    <w:rsid w:val="00295449"/>
    <w:rsid w:val="00297155"/>
    <w:rsid w:val="002A6499"/>
    <w:rsid w:val="002B24AD"/>
    <w:rsid w:val="002D6B87"/>
    <w:rsid w:val="002E2D3A"/>
    <w:rsid w:val="002E55C6"/>
    <w:rsid w:val="00302888"/>
    <w:rsid w:val="00305B2F"/>
    <w:rsid w:val="00317A9B"/>
    <w:rsid w:val="00354C09"/>
    <w:rsid w:val="003566BA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66C0"/>
    <w:rsid w:val="00447116"/>
    <w:rsid w:val="00451C2D"/>
    <w:rsid w:val="00457AA9"/>
    <w:rsid w:val="00464E6B"/>
    <w:rsid w:val="004A47AD"/>
    <w:rsid w:val="004B0943"/>
    <w:rsid w:val="004C4DB2"/>
    <w:rsid w:val="004C6E55"/>
    <w:rsid w:val="004C7DCA"/>
    <w:rsid w:val="004D73C6"/>
    <w:rsid w:val="004D7492"/>
    <w:rsid w:val="004E0C63"/>
    <w:rsid w:val="004E24EB"/>
    <w:rsid w:val="004F366B"/>
    <w:rsid w:val="00506046"/>
    <w:rsid w:val="0051742E"/>
    <w:rsid w:val="00534EBB"/>
    <w:rsid w:val="00555A9F"/>
    <w:rsid w:val="005567CA"/>
    <w:rsid w:val="00563E94"/>
    <w:rsid w:val="0056766F"/>
    <w:rsid w:val="0057485F"/>
    <w:rsid w:val="00576095"/>
    <w:rsid w:val="005859B9"/>
    <w:rsid w:val="005A3A36"/>
    <w:rsid w:val="005A7D4A"/>
    <w:rsid w:val="005B2608"/>
    <w:rsid w:val="005B2B19"/>
    <w:rsid w:val="005B466C"/>
    <w:rsid w:val="005B76EA"/>
    <w:rsid w:val="005B7FE8"/>
    <w:rsid w:val="005C0A9A"/>
    <w:rsid w:val="005E4748"/>
    <w:rsid w:val="005F2BFA"/>
    <w:rsid w:val="0060542B"/>
    <w:rsid w:val="00622EB1"/>
    <w:rsid w:val="0066103E"/>
    <w:rsid w:val="00674E86"/>
    <w:rsid w:val="0069682B"/>
    <w:rsid w:val="00697E10"/>
    <w:rsid w:val="006C28B3"/>
    <w:rsid w:val="006C3405"/>
    <w:rsid w:val="006F7997"/>
    <w:rsid w:val="007049EB"/>
    <w:rsid w:val="007055BE"/>
    <w:rsid w:val="00710271"/>
    <w:rsid w:val="00717C9F"/>
    <w:rsid w:val="00745D40"/>
    <w:rsid w:val="00745D94"/>
    <w:rsid w:val="0076042D"/>
    <w:rsid w:val="00794E17"/>
    <w:rsid w:val="007A4C5E"/>
    <w:rsid w:val="007A79CE"/>
    <w:rsid w:val="007B6A44"/>
    <w:rsid w:val="007B6C5B"/>
    <w:rsid w:val="007C5629"/>
    <w:rsid w:val="007D1852"/>
    <w:rsid w:val="007D2CEA"/>
    <w:rsid w:val="007D3084"/>
    <w:rsid w:val="007D58BB"/>
    <w:rsid w:val="007E170B"/>
    <w:rsid w:val="007E7F3C"/>
    <w:rsid w:val="0080327B"/>
    <w:rsid w:val="00841B6F"/>
    <w:rsid w:val="00856253"/>
    <w:rsid w:val="008616CB"/>
    <w:rsid w:val="008658B3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10284"/>
    <w:rsid w:val="0092778A"/>
    <w:rsid w:val="009361D4"/>
    <w:rsid w:val="00967790"/>
    <w:rsid w:val="00994090"/>
    <w:rsid w:val="009A33AB"/>
    <w:rsid w:val="009C4287"/>
    <w:rsid w:val="009D5FA5"/>
    <w:rsid w:val="009F6C1B"/>
    <w:rsid w:val="00A12349"/>
    <w:rsid w:val="00A31250"/>
    <w:rsid w:val="00A36593"/>
    <w:rsid w:val="00A65C74"/>
    <w:rsid w:val="00A774C5"/>
    <w:rsid w:val="00A910B7"/>
    <w:rsid w:val="00A91908"/>
    <w:rsid w:val="00A9505E"/>
    <w:rsid w:val="00AA03B5"/>
    <w:rsid w:val="00AA1F25"/>
    <w:rsid w:val="00AA4551"/>
    <w:rsid w:val="00AA46ED"/>
    <w:rsid w:val="00AA4DCC"/>
    <w:rsid w:val="00AA700C"/>
    <w:rsid w:val="00AD14A4"/>
    <w:rsid w:val="00AD46DC"/>
    <w:rsid w:val="00AD7C32"/>
    <w:rsid w:val="00AF796F"/>
    <w:rsid w:val="00B024B8"/>
    <w:rsid w:val="00B11BA7"/>
    <w:rsid w:val="00B148FF"/>
    <w:rsid w:val="00B25D1A"/>
    <w:rsid w:val="00B31323"/>
    <w:rsid w:val="00B31A97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16C85"/>
    <w:rsid w:val="00C3083C"/>
    <w:rsid w:val="00C551B3"/>
    <w:rsid w:val="00C64F6A"/>
    <w:rsid w:val="00C95E0C"/>
    <w:rsid w:val="00CA6993"/>
    <w:rsid w:val="00CC4BCA"/>
    <w:rsid w:val="00CD35C3"/>
    <w:rsid w:val="00CE3307"/>
    <w:rsid w:val="00CE4C75"/>
    <w:rsid w:val="00CE567D"/>
    <w:rsid w:val="00CF3E1D"/>
    <w:rsid w:val="00D605FD"/>
    <w:rsid w:val="00D63995"/>
    <w:rsid w:val="00D63C77"/>
    <w:rsid w:val="00D65F01"/>
    <w:rsid w:val="00D74283"/>
    <w:rsid w:val="00D76DF8"/>
    <w:rsid w:val="00DB121C"/>
    <w:rsid w:val="00DB4E49"/>
    <w:rsid w:val="00DB5302"/>
    <w:rsid w:val="00DC50B1"/>
    <w:rsid w:val="00DD6B1F"/>
    <w:rsid w:val="00DF1059"/>
    <w:rsid w:val="00DF12CB"/>
    <w:rsid w:val="00DF3DC6"/>
    <w:rsid w:val="00E05A94"/>
    <w:rsid w:val="00E124F4"/>
    <w:rsid w:val="00E21DBA"/>
    <w:rsid w:val="00E22A3C"/>
    <w:rsid w:val="00E247B9"/>
    <w:rsid w:val="00E2782D"/>
    <w:rsid w:val="00E36337"/>
    <w:rsid w:val="00E8326A"/>
    <w:rsid w:val="00E94421"/>
    <w:rsid w:val="00EA2A11"/>
    <w:rsid w:val="00EA7FF7"/>
    <w:rsid w:val="00EB72AD"/>
    <w:rsid w:val="00EC37A1"/>
    <w:rsid w:val="00EC75A0"/>
    <w:rsid w:val="00ED338F"/>
    <w:rsid w:val="00EE2799"/>
    <w:rsid w:val="00EF3596"/>
    <w:rsid w:val="00EF3DC4"/>
    <w:rsid w:val="00F17946"/>
    <w:rsid w:val="00F2045E"/>
    <w:rsid w:val="00F31233"/>
    <w:rsid w:val="00F35D04"/>
    <w:rsid w:val="00F74CCB"/>
    <w:rsid w:val="00F76072"/>
    <w:rsid w:val="00FB001B"/>
    <w:rsid w:val="00FB67BC"/>
    <w:rsid w:val="00FC4076"/>
    <w:rsid w:val="00FC594E"/>
    <w:rsid w:val="00FD13E4"/>
    <w:rsid w:val="00FD2BA8"/>
    <w:rsid w:val="00FD376F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81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15</TotalTime>
  <Pages>2</Pages>
  <Words>1000</Words>
  <Characters>5704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60</cp:revision>
  <dcterms:created xsi:type="dcterms:W3CDTF">2025-01-01T18:08:00Z</dcterms:created>
  <dcterms:modified xsi:type="dcterms:W3CDTF">2025-03-17T10:13:00Z</dcterms:modified>
</cp:coreProperties>
</file>