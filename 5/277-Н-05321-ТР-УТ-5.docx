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0F3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1197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0F3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45719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197C" w:rsidRPr="0081197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197C" w:rsidRPr="0081197C">
        <w:rPr>
          <w:rStyle w:val="aa"/>
          <w:rFonts w:ascii="Arial Narrow" w:hAnsi="Arial Narrow"/>
        </w:rPr>
        <w:t xml:space="preserve">191025, г. Санкт-Петербург, пр-кт Невский, д. 90/92; 420070, Республика Татарстан (Татарстан), г. Казань, ул. Романтиков, 129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197C" w:rsidRPr="0081197C">
        <w:rPr>
          <w:rStyle w:val="aa"/>
          <w:rFonts w:ascii="Arial Narrow" w:hAnsi="Arial Narrow"/>
        </w:rPr>
        <w:t xml:space="preserve"> 28920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1197C">
        <w:rPr>
          <w:rFonts w:ascii="Arial Narrow" w:hAnsi="Arial Narrow"/>
          <w:u w:val="single"/>
        </w:rPr>
        <w:t xml:space="preserve"> 6 28920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197C" w:rsidRPr="0081197C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197C" w:rsidRPr="0081197C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1197C" w:rsidRPr="0081197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1197C" w:rsidRPr="0081197C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B024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B0240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7F42B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F42B7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F42B7" w:rsidRPr="007F42B7">
        <w:rPr>
          <w:rFonts w:ascii="Arial Narrow" w:hAnsi="Arial Narrow"/>
          <w:bCs/>
          <w:szCs w:val="22"/>
        </w:rPr>
        <w:t>-</w:t>
      </w:r>
      <w:r w:rsidR="007F42B7" w:rsidRPr="007F42B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F42B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0F3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0F33" w:rsidRPr="00B90F3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1197C">
      <w:rPr>
        <w:rFonts w:ascii="Arial Narrow" w:hAnsi="Arial Narrow"/>
        <w:sz w:val="16"/>
        <w:szCs w:val="16"/>
      </w:rPr>
      <w:t>277-Н-05321-ТР-УТ-5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1197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920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422E353516245F6AF4B626D993403BA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0, Республика Татарстан (Татарстан), г. Казань, ул. Романтиков, 129 "/>
    <w:docVar w:name="rbtd_adr1" w:val="191025, г. Санкт-Петербург, пр-кт Невский, д. 90/92"/>
    <w:docVar w:name="rbtd_adr2" w:val="420070, Республика Татарстан (Татарстан), г. Казань, ул. Романтиков, 12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46C109B13D24BB1B32311A9DDB55C4F"/>
    <w:docVar w:name="rm_id" w:val="280"/>
    <w:docVar w:name="rm_name" w:val=" Пекарь "/>
    <w:docVar w:name="rm_number" w:val=" 6 28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5719"/>
    <w:rsid w:val="00046815"/>
    <w:rsid w:val="0005566C"/>
    <w:rsid w:val="000633C8"/>
    <w:rsid w:val="00074C68"/>
    <w:rsid w:val="00086C58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6A4C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35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6479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11C1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5691C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7F42B7"/>
    <w:rsid w:val="0080327B"/>
    <w:rsid w:val="0081197C"/>
    <w:rsid w:val="008227DF"/>
    <w:rsid w:val="0082298B"/>
    <w:rsid w:val="00835C5A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0F33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2554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73</cp:revision>
  <dcterms:created xsi:type="dcterms:W3CDTF">2025-01-01T19:19:00Z</dcterms:created>
  <dcterms:modified xsi:type="dcterms:W3CDTF">2025-03-17T10:17:00Z</dcterms:modified>
</cp:coreProperties>
</file>