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F2533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F2533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F2533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F2533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F2533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8000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E76DC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87-Н-05321-ТР-УТ-5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8000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03004F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76DC3" w:rsidRPr="00E76DC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76DC3" w:rsidRPr="00E76DC3">
        <w:rPr>
          <w:rStyle w:val="aa"/>
          <w:rFonts w:ascii="Arial Narrow" w:hAnsi="Arial Narrow"/>
        </w:rPr>
        <w:t xml:space="preserve">191025, г. Санкт-Петербург, пр-кт Невский, д. 90/92; 420039, Республика Татарстан (Татарстан), г. Казань, ул. Академика Королева, 55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76DC3" w:rsidRPr="00E76DC3">
        <w:rPr>
          <w:rStyle w:val="aa"/>
          <w:rFonts w:ascii="Arial Narrow" w:hAnsi="Arial Narrow"/>
        </w:rPr>
        <w:t xml:space="preserve"> 11660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E76DC3">
        <w:rPr>
          <w:rFonts w:ascii="Arial Narrow" w:hAnsi="Arial Narrow"/>
          <w:u w:val="single"/>
        </w:rPr>
        <w:t xml:space="preserve"> 8 11660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76DC3" w:rsidRPr="00E76DC3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76DC3" w:rsidRPr="00E76DC3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E76DC3" w:rsidRPr="00E76DC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F2533" w:rsidRPr="00D63C77" w:rsidTr="00622395">
        <w:tc>
          <w:tcPr>
            <w:tcW w:w="2205" w:type="dxa"/>
            <w:vAlign w:val="center"/>
          </w:tcPr>
          <w:p w:rsidR="007F2533" w:rsidRPr="00D63C77" w:rsidRDefault="007F2533" w:rsidP="007F25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F2533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533" w:rsidRPr="00D63C77" w:rsidRDefault="007F2533" w:rsidP="007F25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F2533" w:rsidRPr="00D63C77" w:rsidRDefault="007F2533" w:rsidP="007F25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F2533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533" w:rsidRDefault="007F2533" w:rsidP="007F25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F2533" w:rsidRDefault="007F2533" w:rsidP="007F25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E76DC3" w:rsidRPr="00E76DC3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401FB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401FB1"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AE7158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B045E" w:rsidRPr="003B045E">
        <w:rPr>
          <w:rFonts w:ascii="Arial Narrow" w:hAnsi="Arial Narrow"/>
          <w:bCs/>
          <w:szCs w:val="22"/>
        </w:rPr>
        <w:t>-</w:t>
      </w:r>
      <w:r w:rsidR="003B045E" w:rsidRPr="003B045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B045E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F2533" w:rsidTr="007F253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F253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F253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F253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F2533" w:rsidTr="007F2533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8000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80004" w:rsidRPr="0028000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E76DC3">
      <w:rPr>
        <w:rFonts w:ascii="Arial Narrow" w:hAnsi="Arial Narrow"/>
        <w:sz w:val="16"/>
        <w:szCs w:val="16"/>
      </w:rPr>
      <w:t>87-Н-05321-ТР-УТ-5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E76DC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660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9EA17161C0047FD8800624A6F924DC1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87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9, Республика Татарстан (Татарстан), г. Казань, ул. Академика Королева, 55 "/>
    <w:docVar w:name="rbtd_adr1" w:val="191025, г. Санкт-Петербург, пр-кт Невский, д. 90/92"/>
    <w:docVar w:name="rbtd_adr2" w:val="420039, Республика Татарстан (Татарстан), г. Казань, ул. Академика Королева, 55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7C28858C20C4447B49E4071A8626633"/>
    <w:docVar w:name="rm_id" w:val="85"/>
    <w:docVar w:name="rm_name" w:val=" Работник торгового зала "/>
    <w:docVar w:name="rm_number" w:val=" 8 1166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004F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661"/>
    <w:rsid w:val="00162AA3"/>
    <w:rsid w:val="00165088"/>
    <w:rsid w:val="00197608"/>
    <w:rsid w:val="001A5BD1"/>
    <w:rsid w:val="001B486A"/>
    <w:rsid w:val="001D6196"/>
    <w:rsid w:val="001E4EEF"/>
    <w:rsid w:val="001F4D8D"/>
    <w:rsid w:val="001F5868"/>
    <w:rsid w:val="002152BB"/>
    <w:rsid w:val="002177B3"/>
    <w:rsid w:val="00225F22"/>
    <w:rsid w:val="00234932"/>
    <w:rsid w:val="0023724D"/>
    <w:rsid w:val="00254839"/>
    <w:rsid w:val="00264F98"/>
    <w:rsid w:val="00275E09"/>
    <w:rsid w:val="00280004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B045E"/>
    <w:rsid w:val="003C24DB"/>
    <w:rsid w:val="003C5682"/>
    <w:rsid w:val="003D432C"/>
    <w:rsid w:val="003D5806"/>
    <w:rsid w:val="003E538B"/>
    <w:rsid w:val="0040104A"/>
    <w:rsid w:val="00401FB1"/>
    <w:rsid w:val="00402CAC"/>
    <w:rsid w:val="00423E95"/>
    <w:rsid w:val="00426B3D"/>
    <w:rsid w:val="00442F31"/>
    <w:rsid w:val="00444410"/>
    <w:rsid w:val="00447116"/>
    <w:rsid w:val="00451C2D"/>
    <w:rsid w:val="00483591"/>
    <w:rsid w:val="004A47AD"/>
    <w:rsid w:val="004B0943"/>
    <w:rsid w:val="004C4DB2"/>
    <w:rsid w:val="004C6E55"/>
    <w:rsid w:val="004C7DCA"/>
    <w:rsid w:val="004D7492"/>
    <w:rsid w:val="004E0C63"/>
    <w:rsid w:val="004E24EB"/>
    <w:rsid w:val="00515007"/>
    <w:rsid w:val="0051742E"/>
    <w:rsid w:val="00520E76"/>
    <w:rsid w:val="00533A41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2395"/>
    <w:rsid w:val="00643167"/>
    <w:rsid w:val="0066103E"/>
    <w:rsid w:val="00674E86"/>
    <w:rsid w:val="0069682B"/>
    <w:rsid w:val="006C28B3"/>
    <w:rsid w:val="006D411F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0030"/>
    <w:rsid w:val="007C5629"/>
    <w:rsid w:val="007D1852"/>
    <w:rsid w:val="007D2CEA"/>
    <w:rsid w:val="007E170B"/>
    <w:rsid w:val="007E46B4"/>
    <w:rsid w:val="007E7F3C"/>
    <w:rsid w:val="007F2533"/>
    <w:rsid w:val="0080327B"/>
    <w:rsid w:val="00856253"/>
    <w:rsid w:val="00883461"/>
    <w:rsid w:val="008835DE"/>
    <w:rsid w:val="008911E8"/>
    <w:rsid w:val="008966D8"/>
    <w:rsid w:val="008B4165"/>
    <w:rsid w:val="008C4BC5"/>
    <w:rsid w:val="008C739D"/>
    <w:rsid w:val="008D5F6D"/>
    <w:rsid w:val="008E47AD"/>
    <w:rsid w:val="008E68DE"/>
    <w:rsid w:val="008E7ACC"/>
    <w:rsid w:val="008F6416"/>
    <w:rsid w:val="0090588D"/>
    <w:rsid w:val="0092778A"/>
    <w:rsid w:val="009361D4"/>
    <w:rsid w:val="00942161"/>
    <w:rsid w:val="00967790"/>
    <w:rsid w:val="00980ADD"/>
    <w:rsid w:val="009A33AB"/>
    <w:rsid w:val="009C0E12"/>
    <w:rsid w:val="009D5FA5"/>
    <w:rsid w:val="00A12349"/>
    <w:rsid w:val="00A36593"/>
    <w:rsid w:val="00A8749B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61BE7"/>
    <w:rsid w:val="00B95FC2"/>
    <w:rsid w:val="00BA3CAB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CF6142"/>
    <w:rsid w:val="00D63995"/>
    <w:rsid w:val="00D63C77"/>
    <w:rsid w:val="00D65F01"/>
    <w:rsid w:val="00D74283"/>
    <w:rsid w:val="00D76DF8"/>
    <w:rsid w:val="00DB4E49"/>
    <w:rsid w:val="00DB5302"/>
    <w:rsid w:val="00DD15E1"/>
    <w:rsid w:val="00DD6B1F"/>
    <w:rsid w:val="00DF1059"/>
    <w:rsid w:val="00DF12CB"/>
    <w:rsid w:val="00DF3DC6"/>
    <w:rsid w:val="00E124F4"/>
    <w:rsid w:val="00E22A3C"/>
    <w:rsid w:val="00E36337"/>
    <w:rsid w:val="00E748F9"/>
    <w:rsid w:val="00E76DC3"/>
    <w:rsid w:val="00E8326A"/>
    <w:rsid w:val="00E94421"/>
    <w:rsid w:val="00EA10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B001B"/>
    <w:rsid w:val="00FC38F8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40</cp:revision>
  <dcterms:created xsi:type="dcterms:W3CDTF">2025-01-02T10:39:00Z</dcterms:created>
  <dcterms:modified xsi:type="dcterms:W3CDTF">2025-03-17T10:13:00Z</dcterms:modified>
</cp:coreProperties>
</file>