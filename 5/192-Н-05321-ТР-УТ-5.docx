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8786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953C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8786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539E1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953C5" w:rsidRPr="007953C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953C5" w:rsidRPr="007953C5">
        <w:rPr>
          <w:rStyle w:val="aa"/>
          <w:rFonts w:ascii="Arial Narrow" w:hAnsi="Arial Narrow"/>
        </w:rPr>
        <w:t xml:space="preserve">191025, г. Санкт-Петербург, пр-кт Невский, д. 90/92; 420037, Республика Татарстан (Татарстан), г. Казань, ул. Челюскина, 43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953C5" w:rsidRPr="007953C5">
        <w:rPr>
          <w:rStyle w:val="aa"/>
          <w:rFonts w:ascii="Arial Narrow" w:hAnsi="Arial Narrow"/>
        </w:rPr>
        <w:t xml:space="preserve"> 21539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953C5">
        <w:rPr>
          <w:rFonts w:ascii="Arial Narrow" w:hAnsi="Arial Narrow"/>
          <w:u w:val="single"/>
        </w:rPr>
        <w:t xml:space="preserve"> 8 21539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953C5" w:rsidRPr="007953C5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953C5" w:rsidRPr="007953C5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953C5" w:rsidRPr="007953C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953C5" w:rsidRPr="007953C5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D00F1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D00F1F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00F1F" w:rsidRPr="00D00F1F">
        <w:rPr>
          <w:rFonts w:ascii="Arial Narrow" w:hAnsi="Arial Narrow"/>
          <w:bCs/>
          <w:szCs w:val="22"/>
        </w:rPr>
        <w:t>-</w:t>
      </w:r>
      <w:r w:rsidR="00D00F1F" w:rsidRPr="00D00F1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00F1F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8786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87869" w:rsidRPr="0058786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953C5">
      <w:rPr>
        <w:rFonts w:ascii="Arial Narrow" w:hAnsi="Arial Narrow"/>
        <w:sz w:val="16"/>
        <w:szCs w:val="16"/>
      </w:rPr>
      <w:t>192-Н-05321-ТР-УТ-5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953C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539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CCCD2B589604A859995632E7183B637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2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7, Республика Татарстан (Татарстан), г. Казань, ул. Челюскина, 43 "/>
    <w:docVar w:name="rbtd_adr1" w:val="191025, г. Санкт-Петербург, пр-кт Невский, д. 90/92"/>
    <w:docVar w:name="rbtd_adr2" w:val="420037, Республика Татарстан (Татарстан), г. Казань, ул. Челюскина, 4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5080EB2E8654C36B6B9429FB5C06B5F"/>
    <w:docVar w:name="rm_id" w:val="195"/>
    <w:docVar w:name="rm_name" w:val=" Работник торгового зала "/>
    <w:docVar w:name="rm_number" w:val=" 8 2153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C54A7"/>
    <w:rsid w:val="001D6031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4B15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87869"/>
    <w:rsid w:val="00592A74"/>
    <w:rsid w:val="005A3A36"/>
    <w:rsid w:val="005B2608"/>
    <w:rsid w:val="005B2B19"/>
    <w:rsid w:val="005B466C"/>
    <w:rsid w:val="005B7FE8"/>
    <w:rsid w:val="005C0A9A"/>
    <w:rsid w:val="005D51D8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47814"/>
    <w:rsid w:val="007539E1"/>
    <w:rsid w:val="0076042D"/>
    <w:rsid w:val="00794E17"/>
    <w:rsid w:val="007953C5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14F5"/>
    <w:rsid w:val="00A0454B"/>
    <w:rsid w:val="00A12349"/>
    <w:rsid w:val="00A36593"/>
    <w:rsid w:val="00A71AF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761"/>
    <w:rsid w:val="00BF498E"/>
    <w:rsid w:val="00C02721"/>
    <w:rsid w:val="00C027F5"/>
    <w:rsid w:val="00C206CC"/>
    <w:rsid w:val="00C3083C"/>
    <w:rsid w:val="00C3328B"/>
    <w:rsid w:val="00C520DC"/>
    <w:rsid w:val="00C64F6A"/>
    <w:rsid w:val="00CA5AC9"/>
    <w:rsid w:val="00CA6993"/>
    <w:rsid w:val="00CC4BCA"/>
    <w:rsid w:val="00CD35C3"/>
    <w:rsid w:val="00CD5D37"/>
    <w:rsid w:val="00CE3307"/>
    <w:rsid w:val="00CE567D"/>
    <w:rsid w:val="00CF3E1D"/>
    <w:rsid w:val="00D00F1F"/>
    <w:rsid w:val="00D63995"/>
    <w:rsid w:val="00D63C77"/>
    <w:rsid w:val="00D65F01"/>
    <w:rsid w:val="00D74283"/>
    <w:rsid w:val="00D76DF8"/>
    <w:rsid w:val="00DB4E49"/>
    <w:rsid w:val="00DB5302"/>
    <w:rsid w:val="00DD6B1F"/>
    <w:rsid w:val="00DE704A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2025-03-17T10:15:00Z</dcterms:modified>
</cp:coreProperties>
</file>