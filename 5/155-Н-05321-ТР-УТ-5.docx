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942B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8201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942B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94919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2018" w:rsidRPr="00D8201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2018" w:rsidRPr="00D82018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Гаврилова, здание 12б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2018" w:rsidRPr="00D82018">
        <w:rPr>
          <w:rStyle w:val="aa"/>
          <w:rFonts w:ascii="Arial Narrow" w:hAnsi="Arial Narrow"/>
        </w:rPr>
        <w:t xml:space="preserve"> 11522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82018">
        <w:rPr>
          <w:rFonts w:ascii="Arial Narrow" w:hAnsi="Arial Narrow"/>
          <w:u w:val="single"/>
        </w:rPr>
        <w:t xml:space="preserve"> 6 11522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2018" w:rsidRPr="00D82018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2018" w:rsidRPr="00D82018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82018" w:rsidRPr="00D8201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82018" w:rsidRPr="00D82018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0C173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0C173E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C173E" w:rsidRPr="000C173E">
        <w:rPr>
          <w:rFonts w:ascii="Arial Narrow" w:hAnsi="Arial Narrow"/>
          <w:bCs/>
          <w:szCs w:val="22"/>
        </w:rPr>
        <w:t>-</w:t>
      </w:r>
      <w:r w:rsidR="000C173E" w:rsidRPr="000C173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C173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942B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942BB" w:rsidRPr="00A942B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82018">
      <w:rPr>
        <w:rFonts w:ascii="Arial Narrow" w:hAnsi="Arial Narrow"/>
        <w:sz w:val="16"/>
        <w:szCs w:val="16"/>
      </w:rPr>
      <w:t>155-Н-05321-ТР-УТ-5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8201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FD67CF1785C4AECB3A3F7AE520BDEC5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Гаврилова, здание 12б "/>
    <w:docVar w:name="rbtd_adr1" w:val="191025, г. Санкт-Петербург, пр-кт Невский, д. 90/92"/>
    <w:docVar w:name="rbtd_adr2" w:val="420133, Республика Татарстан (Татарстан), г. Казань, ул. Гаврилова, здание 1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84858E0B2B5408194AC6C363E323E58"/>
    <w:docVar w:name="rm_id" w:val="158"/>
    <w:docVar w:name="rm_name" w:val=" Пекарь "/>
    <w:docVar w:name="rm_number" w:val=" 6 11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173E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47C1E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910B7"/>
    <w:rsid w:val="00A91908"/>
    <w:rsid w:val="00A942B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82018"/>
    <w:rsid w:val="00DB4E49"/>
    <w:rsid w:val="00DB5302"/>
    <w:rsid w:val="00DD6B1F"/>
    <w:rsid w:val="00DE775A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94919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2025-01-01T19:19:00Z</dcterms:created>
  <dcterms:modified xsi:type="dcterms:W3CDTF">2025-03-17T10:15:00Z</dcterms:modified>
</cp:coreProperties>
</file>