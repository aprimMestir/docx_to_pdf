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175F9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175F9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175F9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C3A1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527F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276-Н-05321-ТР-УТ-5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C3A1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54DB7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527FB" w:rsidRPr="009527F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527FB" w:rsidRPr="009527FB">
        <w:rPr>
          <w:rStyle w:val="aa"/>
          <w:rFonts w:ascii="Arial Narrow" w:hAnsi="Arial Narrow"/>
        </w:rPr>
        <w:t xml:space="preserve">191025, г. Санкт-Петербург, пр-кт Невский, д. 90/92; 420070, Республика Татарстан (Татарстан), г. Казань, ул. Романтиков, 129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527FB" w:rsidRPr="009527FB">
        <w:rPr>
          <w:rStyle w:val="aa"/>
          <w:rFonts w:ascii="Arial Narrow" w:hAnsi="Arial Narrow"/>
        </w:rPr>
        <w:t xml:space="preserve"> 28920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527FB">
        <w:rPr>
          <w:rFonts w:ascii="Arial Narrow" w:hAnsi="Arial Narrow"/>
          <w:u w:val="single"/>
        </w:rPr>
        <w:t xml:space="preserve"> 3 28920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527FB" w:rsidRPr="009527FB">
        <w:rPr>
          <w:rStyle w:val="aa"/>
          <w:rFonts w:ascii="Arial Narrow" w:hAnsi="Arial Narrow"/>
        </w:rPr>
        <w:t xml:space="preserve"> Продавец-кассир (Продавец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527FB" w:rsidRPr="009527FB">
        <w:rPr>
          <w:rStyle w:val="aa"/>
          <w:rFonts w:ascii="Arial Narrow" w:hAnsi="Arial Narrow"/>
        </w:rPr>
        <w:t xml:space="preserve"> 17353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527FB" w:rsidRPr="009527F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75F9E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175F9E" w:rsidRPr="00D63C77" w:rsidTr="00175F9E">
        <w:tc>
          <w:tcPr>
            <w:tcW w:w="2205" w:type="dxa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175F9E" w:rsidRPr="00D63C77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175F9E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527FB" w:rsidRPr="009527FB">
        <w:rPr>
          <w:rFonts w:ascii="Arial Narrow" w:hAnsi="Arial Narrow"/>
        </w:rPr>
        <w:t xml:space="preserve">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7C668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7C6683"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7605F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05FA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C6683" w:rsidRPr="007C6683">
        <w:rPr>
          <w:rFonts w:ascii="Arial Narrow" w:hAnsi="Arial Narrow"/>
          <w:bCs/>
          <w:szCs w:val="22"/>
        </w:rPr>
        <w:t>-</w:t>
      </w:r>
      <w:r w:rsidR="007C6683" w:rsidRPr="007C668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C668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175F9E" w:rsidTr="00175F9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175F9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175F9E" w:rsidTr="00175F9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C3A1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C3A1B" w:rsidRPr="00CC3A1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527FB">
      <w:rPr>
        <w:rFonts w:ascii="Arial Narrow" w:hAnsi="Arial Narrow"/>
        <w:sz w:val="16"/>
        <w:szCs w:val="16"/>
      </w:rPr>
      <w:t>276-Н-05321-ТР-УТ-5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527F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920 Пятерочка"/>
    <w:docVar w:name="chek_unc_results" w:val="   "/>
    <w:docVar w:name="class" w:val="2"/>
    <w:docVar w:name="close_doc_flag" w:val="0"/>
    <w:docVar w:name="co_classes" w:val="   "/>
    <w:docVar w:name="codeok" w:val=" 17353 "/>
    <w:docVar w:name="codeok " w:val="    "/>
    <w:docVar w:name="col_rm_anal" w:val="   "/>
    <w:docVar w:name="col18" w:val=" 0 "/>
    <w:docVar w:name="colrab" w:val=" 5 "/>
    <w:docVar w:name="colrab_anal" w:val=" 5 "/>
    <w:docVar w:name="colraball" w:val="    "/>
    <w:docVar w:name="colwom" w:val=" 4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43EB3903000C42338E04B8DB7DB57E4A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76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0, Республика Татарстан (Татарстан), г. Казань, ул. Романтиков, 129 "/>
    <w:docVar w:name="rbtd_adr1" w:val="191025, г. Санкт-Петербург, пр-кт Невский, д. 90/92"/>
    <w:docVar w:name="rbtd_adr2" w:val="420070, Республика Татарстан (Татарстан), г. Казань, ул. Романтиков, 12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32F53A77C2645D88AF5AB2FA6A3CE81"/>
    <w:docVar w:name="rm_id" w:val="279"/>
    <w:docVar w:name="rm_name" w:val=" Продавец-кассир (Продавец продовольственных товаров) "/>
    <w:docVar w:name="rm_number" w:val=" 3 2892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денежная масса, чековая лента, упаковка реализуемого товара "/>
    <w:docVar w:name="version" w:val="51"/>
    <w:docVar w:name="work_pose" w:val="- не указано"/>
  </w:docVars>
  <w:rsids>
    <w:rsidRoot w:val="00643167"/>
    <w:rsid w:val="000159AF"/>
    <w:rsid w:val="00025683"/>
    <w:rsid w:val="00032B92"/>
    <w:rsid w:val="000369E8"/>
    <w:rsid w:val="00037167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4475"/>
    <w:rsid w:val="00155A1E"/>
    <w:rsid w:val="001607C8"/>
    <w:rsid w:val="00162AA3"/>
    <w:rsid w:val="00165088"/>
    <w:rsid w:val="00175F9E"/>
    <w:rsid w:val="00192302"/>
    <w:rsid w:val="001B486A"/>
    <w:rsid w:val="001D6196"/>
    <w:rsid w:val="001E25E1"/>
    <w:rsid w:val="001F4D8D"/>
    <w:rsid w:val="002152BB"/>
    <w:rsid w:val="002177B3"/>
    <w:rsid w:val="00225F22"/>
    <w:rsid w:val="00234932"/>
    <w:rsid w:val="002431F2"/>
    <w:rsid w:val="00253A56"/>
    <w:rsid w:val="00254DB7"/>
    <w:rsid w:val="002573A8"/>
    <w:rsid w:val="0027493F"/>
    <w:rsid w:val="00275E09"/>
    <w:rsid w:val="0028490F"/>
    <w:rsid w:val="00295449"/>
    <w:rsid w:val="002A6499"/>
    <w:rsid w:val="002C6685"/>
    <w:rsid w:val="002D6B87"/>
    <w:rsid w:val="002E2D3A"/>
    <w:rsid w:val="002E55C6"/>
    <w:rsid w:val="0030462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B0A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54181"/>
    <w:rsid w:val="00555A9F"/>
    <w:rsid w:val="005567CA"/>
    <w:rsid w:val="00556B28"/>
    <w:rsid w:val="00563E94"/>
    <w:rsid w:val="0057485F"/>
    <w:rsid w:val="00576095"/>
    <w:rsid w:val="005859B9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3167"/>
    <w:rsid w:val="0066103E"/>
    <w:rsid w:val="00674E86"/>
    <w:rsid w:val="00694C0F"/>
    <w:rsid w:val="0069682B"/>
    <w:rsid w:val="006A5782"/>
    <w:rsid w:val="006C28B3"/>
    <w:rsid w:val="007049EB"/>
    <w:rsid w:val="00710271"/>
    <w:rsid w:val="00717C9F"/>
    <w:rsid w:val="00745D40"/>
    <w:rsid w:val="00745D94"/>
    <w:rsid w:val="0076042D"/>
    <w:rsid w:val="007605FA"/>
    <w:rsid w:val="00794E17"/>
    <w:rsid w:val="007A4C5E"/>
    <w:rsid w:val="007A79CE"/>
    <w:rsid w:val="007C5629"/>
    <w:rsid w:val="007C6683"/>
    <w:rsid w:val="007D1852"/>
    <w:rsid w:val="007D2CEA"/>
    <w:rsid w:val="007D4188"/>
    <w:rsid w:val="007E170B"/>
    <w:rsid w:val="007E7F3C"/>
    <w:rsid w:val="007F221D"/>
    <w:rsid w:val="0080327B"/>
    <w:rsid w:val="00842EB7"/>
    <w:rsid w:val="00856253"/>
    <w:rsid w:val="00867FC7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527FB"/>
    <w:rsid w:val="00967790"/>
    <w:rsid w:val="009A33AB"/>
    <w:rsid w:val="009A4BD4"/>
    <w:rsid w:val="009C5D22"/>
    <w:rsid w:val="009D5FA5"/>
    <w:rsid w:val="00A12349"/>
    <w:rsid w:val="00A36593"/>
    <w:rsid w:val="00A6325A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C0B31"/>
    <w:rsid w:val="00AD14A4"/>
    <w:rsid w:val="00AD7C32"/>
    <w:rsid w:val="00AF796F"/>
    <w:rsid w:val="00B024B8"/>
    <w:rsid w:val="00B0640B"/>
    <w:rsid w:val="00B148FF"/>
    <w:rsid w:val="00B31323"/>
    <w:rsid w:val="00B31A97"/>
    <w:rsid w:val="00B361C7"/>
    <w:rsid w:val="00B44285"/>
    <w:rsid w:val="00B95FC2"/>
    <w:rsid w:val="00BA5029"/>
    <w:rsid w:val="00BA735C"/>
    <w:rsid w:val="00BC2F3C"/>
    <w:rsid w:val="00BD6686"/>
    <w:rsid w:val="00BE07EF"/>
    <w:rsid w:val="00BE15DF"/>
    <w:rsid w:val="00BF498E"/>
    <w:rsid w:val="00C02721"/>
    <w:rsid w:val="00C027F5"/>
    <w:rsid w:val="00C0480A"/>
    <w:rsid w:val="00C12F5E"/>
    <w:rsid w:val="00C26CE1"/>
    <w:rsid w:val="00C3083C"/>
    <w:rsid w:val="00C64F6A"/>
    <w:rsid w:val="00CA6993"/>
    <w:rsid w:val="00CC3A1B"/>
    <w:rsid w:val="00CC4BCA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56FFB"/>
    <w:rsid w:val="00E65EC9"/>
    <w:rsid w:val="00E8326A"/>
    <w:rsid w:val="00E94421"/>
    <w:rsid w:val="00EA7FF7"/>
    <w:rsid w:val="00EB6866"/>
    <w:rsid w:val="00EB72AD"/>
    <w:rsid w:val="00EC1E2D"/>
    <w:rsid w:val="00EC37A1"/>
    <w:rsid w:val="00EC75A0"/>
    <w:rsid w:val="00EC7B6D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37C77"/>
    <w:rsid w:val="00F52B36"/>
    <w:rsid w:val="00F74CCB"/>
    <w:rsid w:val="00F76072"/>
    <w:rsid w:val="00FB001B"/>
    <w:rsid w:val="00FC4076"/>
    <w:rsid w:val="00FD0DCD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8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56</cp:revision>
  <dcterms:created xsi:type="dcterms:W3CDTF">2025-01-02T06:42:00Z</dcterms:created>
  <dcterms:modified xsi:type="dcterms:W3CDTF">2025-03-17T10:16:00Z</dcterms:modified>
</cp:coreProperties>
</file>