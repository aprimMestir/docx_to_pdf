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6762C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6762C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6762C" w:rsidRDefault="0066762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6762C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6762C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6762C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26BF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1419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26BF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848FA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6762C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4190" w:rsidRPr="00C1419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6762C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4190" w:rsidRPr="00C14190">
        <w:rPr>
          <w:rStyle w:val="aa"/>
          <w:rFonts w:ascii="Arial Narrow" w:hAnsi="Arial Narrow"/>
        </w:rPr>
        <w:t xml:space="preserve">191025, г. Санкт-Петербург, пр-кт Невский, д. 90/92; 422700, Республика Татарстан (Татарстан), Высокогорский р-н, д. Калинино, ул. Центральная, дом 79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4190" w:rsidRPr="00C14190">
        <w:rPr>
          <w:rStyle w:val="aa"/>
          <w:rFonts w:ascii="Arial Narrow" w:hAnsi="Arial Narrow"/>
        </w:rPr>
        <w:t xml:space="preserve"> 29266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14190">
        <w:rPr>
          <w:rFonts w:ascii="Arial Narrow" w:hAnsi="Arial Narrow"/>
          <w:u w:val="single"/>
        </w:rPr>
        <w:t xml:space="preserve"> 3 29266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4190" w:rsidRPr="00C14190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4190" w:rsidRPr="00C14190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14190" w:rsidRPr="00C1419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66762C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6762C" w:rsidRPr="00D63C77" w:rsidTr="0066762C">
        <w:tc>
          <w:tcPr>
            <w:tcW w:w="2205" w:type="dxa"/>
            <w:vAlign w:val="center"/>
          </w:tcPr>
          <w:p w:rsidR="0066762C" w:rsidRPr="00D63C77" w:rsidRDefault="0066762C" w:rsidP="0066762C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6762C" w:rsidRPr="00D63C77" w:rsidRDefault="0066762C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6762C" w:rsidRPr="00D63C77" w:rsidRDefault="0066762C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66762C" w:rsidRPr="00D63C77" w:rsidRDefault="0066762C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6762C" w:rsidRPr="00D63C77" w:rsidRDefault="0066762C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6762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6762C" w:rsidRPr="00D63C77" w:rsidTr="0066762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62C" w:rsidRPr="00D63C77" w:rsidRDefault="0066762C" w:rsidP="0066762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6762C" w:rsidRPr="00D63C77" w:rsidRDefault="0066762C" w:rsidP="0066762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6762C" w:rsidRPr="00D63C77" w:rsidTr="0066762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62C" w:rsidRDefault="0066762C" w:rsidP="0066762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6762C" w:rsidRDefault="0066762C" w:rsidP="0066762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14190" w:rsidRPr="00C14190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66762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66762C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66762C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6762C" w:rsidRPr="0066762C">
        <w:rPr>
          <w:rFonts w:ascii="Arial Narrow" w:hAnsi="Arial Narrow"/>
          <w:bCs/>
          <w:szCs w:val="22"/>
        </w:rPr>
        <w:t>-</w:t>
      </w:r>
      <w:r w:rsidR="0066762C" w:rsidRPr="0066762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6762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6762C" w:rsidTr="0066762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6762C" w:rsidRDefault="0066762C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6762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6762C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6762C" w:rsidRDefault="0066762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6762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6762C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6762C" w:rsidRDefault="0066762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6762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6762C" w:rsidTr="0066762C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6762C" w:rsidRDefault="0066762C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6762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6762C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6762C" w:rsidRDefault="0066762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6762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6762C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66762C" w:rsidRDefault="0066762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6762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26BF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26BF5" w:rsidRPr="00F26BF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14190">
      <w:rPr>
        <w:rFonts w:ascii="Arial Narrow" w:hAnsi="Arial Narrow"/>
        <w:sz w:val="16"/>
        <w:szCs w:val="16"/>
      </w:rPr>
      <w:t>233-Н-05321-ТР-УТ-5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1419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9266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5 "/>
    <w:docVar w:name="colrab_anal" w:val=" 5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E025AA56D264E5EABC9238D1952E5F4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3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0, Республика Татарстан (Татарстан), Высокогорский р-н, д. Калинино, ул. Центральная, дом 79 "/>
    <w:docVar w:name="rbtd_adr1" w:val="191025, г. Санкт-Петербург, пр-кт Невский, д. 90/92"/>
    <w:docVar w:name="rbtd_adr2" w:val="422700, Республика Татарстан (Татарстан), Высокогорский р-н, д. Калинино, ул. Центральная, дом 7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1CE96C8C01B40E5B5F8F569211FD0BF"/>
    <w:docVar w:name="rm_id" w:val="236"/>
    <w:docVar w:name="rm_name" w:val=" Продавец-кассир (Продавец продовольственных товаров) "/>
    <w:docVar w:name="rm_number" w:val=" 3 2926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0188D"/>
    <w:rsid w:val="000159AF"/>
    <w:rsid w:val="00021CB0"/>
    <w:rsid w:val="00025683"/>
    <w:rsid w:val="00032B92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4107"/>
    <w:rsid w:val="00165088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58FD"/>
    <w:rsid w:val="004D7492"/>
    <w:rsid w:val="004E0C63"/>
    <w:rsid w:val="004E11A6"/>
    <w:rsid w:val="004E24EB"/>
    <w:rsid w:val="0051742E"/>
    <w:rsid w:val="00531706"/>
    <w:rsid w:val="00554181"/>
    <w:rsid w:val="00555A9F"/>
    <w:rsid w:val="005567CA"/>
    <w:rsid w:val="00556B28"/>
    <w:rsid w:val="005600A3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21030"/>
    <w:rsid w:val="00622B07"/>
    <w:rsid w:val="00643167"/>
    <w:rsid w:val="0066103E"/>
    <w:rsid w:val="0066762C"/>
    <w:rsid w:val="00674E86"/>
    <w:rsid w:val="00694C0F"/>
    <w:rsid w:val="0069682B"/>
    <w:rsid w:val="006C28B3"/>
    <w:rsid w:val="007049EB"/>
    <w:rsid w:val="00710271"/>
    <w:rsid w:val="00717C9F"/>
    <w:rsid w:val="00745D40"/>
    <w:rsid w:val="00745D94"/>
    <w:rsid w:val="0076042D"/>
    <w:rsid w:val="007605FA"/>
    <w:rsid w:val="007869C6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3177B"/>
    <w:rsid w:val="00856253"/>
    <w:rsid w:val="00867FC7"/>
    <w:rsid w:val="00883461"/>
    <w:rsid w:val="008835DE"/>
    <w:rsid w:val="008848FA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3570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1349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14190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0957"/>
    <w:rsid w:val="00EA7FF7"/>
    <w:rsid w:val="00EB72A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26BF5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58</cp:revision>
  <dcterms:created xsi:type="dcterms:W3CDTF">2025-01-02T06:42:00Z</dcterms:created>
  <dcterms:modified xsi:type="dcterms:W3CDTF">2025-03-17T10:16:00Z</dcterms:modified>
</cp:coreProperties>
</file>