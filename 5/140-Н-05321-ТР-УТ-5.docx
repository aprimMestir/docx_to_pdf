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D7AB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74EC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D7AB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70DA6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4ECB" w:rsidRPr="00C74EC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4ECB" w:rsidRPr="00C74ECB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Волгоградская, дом 18, п. №10-27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4ECB" w:rsidRPr="00C74ECB">
        <w:rPr>
          <w:rStyle w:val="aa"/>
          <w:rFonts w:ascii="Arial Narrow" w:hAnsi="Arial Narrow"/>
        </w:rPr>
        <w:t xml:space="preserve"> 16584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74ECB">
        <w:rPr>
          <w:rFonts w:ascii="Arial Narrow" w:hAnsi="Arial Narrow"/>
          <w:u w:val="single"/>
        </w:rPr>
        <w:t xml:space="preserve"> 3 16584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4ECB" w:rsidRPr="00C74ECB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4ECB" w:rsidRPr="00C74ECB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74ECB" w:rsidRPr="00C74EC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74ECB" w:rsidRPr="00C74ECB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FA376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FA3762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A3762" w:rsidRPr="00FA3762">
        <w:rPr>
          <w:rFonts w:ascii="Arial Narrow" w:hAnsi="Arial Narrow"/>
          <w:bCs/>
          <w:szCs w:val="22"/>
        </w:rPr>
        <w:t>-</w:t>
      </w:r>
      <w:r w:rsidR="00FA3762" w:rsidRPr="00FA376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A376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D7AB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D7AB8" w:rsidRPr="005D7AB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74ECB">
      <w:rPr>
        <w:rFonts w:ascii="Arial Narrow" w:hAnsi="Arial Narrow"/>
        <w:sz w:val="16"/>
        <w:szCs w:val="16"/>
      </w:rPr>
      <w:t>140-Н-05321-ТР-УТ-5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74EC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584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6 "/>
    <w:docVar w:name="colrab_anal" w:val=" 6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9E654BB2B0341AD9BDEC550A7B969D6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0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Волгоградская, дом 18, п. №10-27 "/>
    <w:docVar w:name="rbtd_adr1" w:val="191025, г. Санкт-Петербург, пр-кт Невский, д. 90/92"/>
    <w:docVar w:name="rbtd_adr2" w:val="420080, Республика Татарстан (Татарстан), г. Казань, ул. Волгоградская, дом 18, п. №10-2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E2196E7284947DCAC60E3BF6443DEC6"/>
    <w:docVar w:name="rm_id" w:val="142"/>
    <w:docVar w:name="rm_name" w:val=" Продавец-кассир (Продавец продовольственных товаров) "/>
    <w:docVar w:name="rm_number" w:val=" 3 1658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C6685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D7AB8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70DA6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C18B8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C0B31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26CE1"/>
    <w:rsid w:val="00C3083C"/>
    <w:rsid w:val="00C64F6A"/>
    <w:rsid w:val="00C74ECB"/>
    <w:rsid w:val="00CA6993"/>
    <w:rsid w:val="00CC4BCA"/>
    <w:rsid w:val="00CD35C3"/>
    <w:rsid w:val="00CE201B"/>
    <w:rsid w:val="00CE3307"/>
    <w:rsid w:val="00CE484A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56FFB"/>
    <w:rsid w:val="00E65EC9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A376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2025-01-02T06:42:00Z</dcterms:created>
  <dcterms:modified xsi:type="dcterms:W3CDTF">2025-03-17T10:14:00Z</dcterms:modified>
</cp:coreProperties>
</file>