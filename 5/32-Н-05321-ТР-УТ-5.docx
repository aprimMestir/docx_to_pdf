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37370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37370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37370" w:rsidRDefault="00037370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37370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37370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37370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323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904C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323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60FB7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04C7" w:rsidRPr="009904C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037370" w:rsidRDefault="00CF3E1D" w:rsidP="00457AA9">
      <w:pPr>
        <w:jc w:val="both"/>
        <w:rPr>
          <w:rFonts w:ascii="Arial Narrow" w:hAnsi="Arial Narrow"/>
          <w:spacing w:val="-3"/>
        </w:rPr>
      </w:pPr>
      <w:r w:rsidRPr="00037370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037370">
        <w:rPr>
          <w:rStyle w:val="aa"/>
          <w:rFonts w:ascii="Arial Narrow" w:hAnsi="Arial Narrow"/>
          <w:spacing w:val="-3"/>
        </w:rPr>
        <w:t xml:space="preserve"> </w:t>
      </w:r>
      <w:r w:rsidRPr="00037370">
        <w:rPr>
          <w:rStyle w:val="aa"/>
          <w:rFonts w:ascii="Arial Narrow" w:hAnsi="Arial Narrow"/>
          <w:spacing w:val="-3"/>
        </w:rPr>
        <w:fldChar w:fldCharType="begin"/>
      </w:r>
      <w:r w:rsidRPr="00037370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037370">
        <w:rPr>
          <w:rStyle w:val="aa"/>
          <w:rFonts w:ascii="Arial Narrow" w:hAnsi="Arial Narrow"/>
          <w:spacing w:val="-3"/>
        </w:rPr>
        <w:fldChar w:fldCharType="separate"/>
      </w:r>
      <w:r w:rsidR="009904C7" w:rsidRPr="009904C7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037370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04C7" w:rsidRPr="009904C7">
        <w:rPr>
          <w:rStyle w:val="aa"/>
          <w:rFonts w:ascii="Arial Narrow" w:hAnsi="Arial Narrow"/>
        </w:rPr>
        <w:t xml:space="preserve"> 12813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904C7">
        <w:rPr>
          <w:rFonts w:ascii="Arial Narrow" w:hAnsi="Arial Narrow"/>
          <w:u w:val="single"/>
        </w:rPr>
        <w:t xml:space="preserve"> 1 12813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04C7" w:rsidRPr="009904C7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04C7" w:rsidRPr="009904C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904C7" w:rsidRPr="009904C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037370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37370" w:rsidRPr="00D63C77" w:rsidTr="00037370">
        <w:tc>
          <w:tcPr>
            <w:tcW w:w="2204" w:type="dxa"/>
            <w:vAlign w:val="center"/>
          </w:tcPr>
          <w:p w:rsidR="00037370" w:rsidRPr="00D63C77" w:rsidRDefault="00037370" w:rsidP="00037370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37370" w:rsidRPr="00D63C77" w:rsidRDefault="00037370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37370" w:rsidRPr="00D63C77" w:rsidRDefault="00037370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37370" w:rsidRPr="00D63C77" w:rsidRDefault="00037370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37370" w:rsidRPr="00D63C77" w:rsidRDefault="00037370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3737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37370" w:rsidRPr="00D63C77" w:rsidTr="0003737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7370" w:rsidRPr="00D63C77" w:rsidRDefault="00037370" w:rsidP="0003737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37370" w:rsidRPr="00D63C77" w:rsidRDefault="00037370" w:rsidP="0003737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37370" w:rsidRPr="00D63C77" w:rsidTr="00037370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37370" w:rsidRDefault="00037370" w:rsidP="0003737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37370" w:rsidRDefault="00037370" w:rsidP="0003737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904C7" w:rsidRPr="009904C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904C7" w:rsidRPr="009904C7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9904C7" w:rsidRPr="009904C7" w:rsidRDefault="009904C7" w:rsidP="00032B92">
      <w:pPr>
        <w:jc w:val="both"/>
        <w:rPr>
          <w:rFonts w:ascii="Arial Narrow" w:hAnsi="Arial Narrow"/>
        </w:rPr>
      </w:pPr>
      <w:r w:rsidRPr="009904C7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9904C7" w:rsidP="00032B92">
      <w:pPr>
        <w:jc w:val="both"/>
        <w:rPr>
          <w:rFonts w:ascii="Arial Narrow" w:hAnsi="Arial Narrow"/>
        </w:rPr>
      </w:pPr>
      <w:r w:rsidRPr="009904C7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373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37370">
              <w:rPr>
                <w:rFonts w:ascii="Arial Narrow" w:hAnsi="Arial Narrow"/>
              </w:rPr>
              <w:t>50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37370" w:rsidRPr="00037370">
        <w:rPr>
          <w:rFonts w:ascii="Arial Narrow" w:hAnsi="Arial Narrow"/>
          <w:bCs/>
          <w:szCs w:val="22"/>
        </w:rPr>
        <w:t>-</w:t>
      </w:r>
      <w:r w:rsidR="00037370" w:rsidRPr="0003737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3737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37370" w:rsidTr="0003737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3737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37370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3737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37370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3737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37370" w:rsidTr="00037370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3737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37370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3737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37370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37370" w:rsidRDefault="00037370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3737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3237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32373" w:rsidRPr="0063237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904C7">
      <w:rPr>
        <w:rFonts w:ascii="Arial Narrow" w:hAnsi="Arial Narrow"/>
        <w:sz w:val="16"/>
        <w:szCs w:val="16"/>
      </w:rPr>
      <w:t>32-Н-05321-ТР-УТ-5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904C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81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454640B92154B19A4D85C13F009E01B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ED5CAF17092445C88DC8D43394664B3"/>
    <w:docVar w:name="rm_id" w:val="32"/>
    <w:docVar w:name="rm_name" w:val=" Директор магазина (Директор (заведующий) предприятия розничной торговли) "/>
    <w:docVar w:name="rm_number" w:val=" 1 1281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37370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0FB7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5E09"/>
    <w:rsid w:val="00281BA0"/>
    <w:rsid w:val="0028490F"/>
    <w:rsid w:val="00295449"/>
    <w:rsid w:val="002A6499"/>
    <w:rsid w:val="002D6B87"/>
    <w:rsid w:val="002E2D3A"/>
    <w:rsid w:val="002E55C6"/>
    <w:rsid w:val="003007CB"/>
    <w:rsid w:val="00305B2F"/>
    <w:rsid w:val="00317A9B"/>
    <w:rsid w:val="00354C09"/>
    <w:rsid w:val="00367816"/>
    <w:rsid w:val="00382877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32373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904C7"/>
    <w:rsid w:val="009A33AB"/>
    <w:rsid w:val="009D5FA5"/>
    <w:rsid w:val="00A04465"/>
    <w:rsid w:val="00A12349"/>
    <w:rsid w:val="00A31250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9EA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6AD2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54C5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17</cp:revision>
  <dcterms:created xsi:type="dcterms:W3CDTF">2025-01-01T18:08:00Z</dcterms:created>
  <dcterms:modified xsi:type="dcterms:W3CDTF">2025-03-17T10:12:00Z</dcterms:modified>
</cp:coreProperties>
</file>