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C268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C268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C268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C268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C268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00F4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B60C97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256-Н-05321-ТР-УТ-5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00F4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B7FE6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67A25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B7FE6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60C97" w:rsidRPr="00B60C9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60C97" w:rsidRPr="00B60C97">
        <w:rPr>
          <w:rStyle w:val="aa"/>
          <w:rFonts w:ascii="Arial Narrow" w:hAnsi="Arial Narrow"/>
        </w:rPr>
        <w:t xml:space="preserve">191025, г. Санкт-Петербург, пр-кт Невский, д. 90/92; 420055, Республика Татарстан (Татарстан), г. Казань, ул. Виталия Синицына, дом 11а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60C97" w:rsidRPr="00B60C97">
        <w:rPr>
          <w:rStyle w:val="aa"/>
          <w:rFonts w:ascii="Arial Narrow" w:hAnsi="Arial Narrow"/>
        </w:rPr>
        <w:t xml:space="preserve"> 21201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B60C97">
        <w:rPr>
          <w:rFonts w:ascii="Arial Narrow" w:hAnsi="Arial Narrow"/>
          <w:u w:val="single"/>
        </w:rPr>
        <w:t xml:space="preserve"> 5 21201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60C97" w:rsidRPr="00B60C97">
        <w:rPr>
          <w:rStyle w:val="aa"/>
          <w:rFonts w:ascii="Arial Narrow" w:hAnsi="Arial Narrow"/>
        </w:rPr>
        <w:t xml:space="preserve"> Старший продавец-кассир (Старший 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60C97" w:rsidRPr="00B60C97">
        <w:rPr>
          <w:rStyle w:val="aa"/>
          <w:rFonts w:ascii="Arial Narrow" w:hAnsi="Arial Narrow"/>
        </w:rPr>
        <w:t xml:space="preserve"> 17353 1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B7FE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B7FE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B60C97" w:rsidRPr="00B60C9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698"/>
        <w:gridCol w:w="3395"/>
      </w:tblGrid>
      <w:tr w:rsidR="00C64F6A" w:rsidRPr="00D63C77" w:rsidTr="008C4A12">
        <w:tc>
          <w:tcPr>
            <w:tcW w:w="2205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698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95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C268B" w:rsidRPr="00D63C77" w:rsidTr="008C4A12">
        <w:tc>
          <w:tcPr>
            <w:tcW w:w="2205" w:type="dxa"/>
            <w:vAlign w:val="center"/>
          </w:tcPr>
          <w:p w:rsidR="004C268B" w:rsidRPr="00D63C77" w:rsidRDefault="004C268B" w:rsidP="004C268B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C268B" w:rsidRPr="00D63C77" w:rsidRDefault="004C268B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C268B" w:rsidRPr="00D63C77" w:rsidRDefault="004C268B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698" w:type="dxa"/>
            <w:vAlign w:val="center"/>
          </w:tcPr>
          <w:p w:rsidR="004C268B" w:rsidRPr="00D63C77" w:rsidRDefault="004C268B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95" w:type="dxa"/>
            <w:vAlign w:val="center"/>
          </w:tcPr>
          <w:p w:rsidR="004C268B" w:rsidRPr="00D63C77" w:rsidRDefault="004C268B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пределы допускаемой абсолютной погрешности измерений интервалов времени в нормальных условиях эксплуатации, с, </w:t>
            </w:r>
            <w:r>
              <w:rPr>
                <w:rFonts w:ascii="Arial Narrow" w:hAnsi="Arial Narrow"/>
                <w:sz w:val="18"/>
                <w:szCs w:val="20"/>
              </w:rPr>
              <w:br/>
              <w:t>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B7FE6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C26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C268B" w:rsidRPr="00D63C77" w:rsidTr="004C26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268B" w:rsidRPr="00D63C77" w:rsidRDefault="004C268B" w:rsidP="004C26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C268B" w:rsidRPr="00D63C77" w:rsidRDefault="004C268B" w:rsidP="004C26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C268B" w:rsidRPr="00D63C77" w:rsidTr="004C26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268B" w:rsidRDefault="004C268B" w:rsidP="004C26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C268B" w:rsidRDefault="004C268B" w:rsidP="004C26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B60C97" w:rsidRPr="00B60C97">
        <w:rPr>
          <w:rFonts w:ascii="Arial Narrow" w:hAnsi="Arial Narrow"/>
        </w:rPr>
        <w:t xml:space="preserve"> Работа с товаром и ценниками. Обеспечение корректной приемки товара с РЦ и от сторонних поставщиков. Осуществление проверки качества поступившего товара. Оформление актов разногласий. Осуществление списания товара и его утилизацию ежедневно в соответствии с технологиями работы, обеспечение корректности товарных остатков. Выполнение погрузочно-разгрузочных работ. Производство выкладки товара, обеспечение его сохранности. Работа с кассой, в т.ч. обслуживание покупателей на кассе в соответствии со стандартами сервиса сети. Помощь покупателям в зоне касс самообслуживания, консультирование при необходимости. Взаимодействие с внешними поставщиками. Организация работы персонала смены магазина. Замещение других работников объекта по указанию руководства объекта.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5C026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C268B">
              <w:rPr>
                <w:rFonts w:ascii="Arial Narrow" w:hAnsi="Arial Narrow"/>
              </w:rPr>
              <w:t>2</w:t>
            </w:r>
            <w:r w:rsidR="005C0265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C0265" w:rsidRPr="005C0265">
        <w:rPr>
          <w:rFonts w:ascii="Arial Narrow" w:hAnsi="Arial Narrow"/>
          <w:bCs/>
          <w:szCs w:val="22"/>
        </w:rPr>
        <w:t>-</w:t>
      </w:r>
      <w:r w:rsidR="005C0265" w:rsidRPr="005C026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C026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C268B" w:rsidTr="004C268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C268B" w:rsidRDefault="004C268B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C268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C268B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C268B" w:rsidRDefault="004C26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C268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C268B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C268B" w:rsidRDefault="004C26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C268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C268B" w:rsidTr="004C268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C268B" w:rsidRDefault="004C268B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C268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C268B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C268B" w:rsidRDefault="004C26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C268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C268B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4C268B" w:rsidRDefault="004C26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C268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FE6" w:rsidRDefault="009B7FE6" w:rsidP="0076042D">
      <w:pPr>
        <w:pStyle w:val="a9"/>
      </w:pPr>
      <w:r>
        <w:separator/>
      </w:r>
    </w:p>
  </w:endnote>
  <w:endnote w:type="continuationSeparator" w:id="0">
    <w:p w:rsidR="009B7FE6" w:rsidRDefault="009B7F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00F4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00F44" w:rsidRPr="00C00F4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B60C97">
      <w:rPr>
        <w:rFonts w:ascii="Arial Narrow" w:hAnsi="Arial Narrow"/>
        <w:sz w:val="16"/>
        <w:szCs w:val="16"/>
      </w:rPr>
      <w:t>256-Н-05321-ТР-УТ-5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B60C97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FE6" w:rsidRDefault="009B7FE6" w:rsidP="0076042D">
      <w:pPr>
        <w:pStyle w:val="a9"/>
      </w:pPr>
      <w:r>
        <w:separator/>
      </w:r>
    </w:p>
  </w:footnote>
  <w:footnote w:type="continuationSeparator" w:id="0">
    <w:p w:rsidR="009B7FE6" w:rsidRDefault="009B7F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1201 Пятерочка"/>
    <w:docVar w:name="chek_unc_results" w:val="   "/>
    <w:docVar w:name="class" w:val="2"/>
    <w:docVar w:name="close_doc_flag" w:val="0"/>
    <w:docVar w:name="co_classes" w:val="   "/>
    <w:docVar w:name="codeok" w:val=" 17353 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47EE2AF31EF4D6E9A4CDD28BA87B792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56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Работа с товаром и ценниками. Обеспечение корректной приемки товара с РЦ и от сторонних поставщиков. Осуществление проверки качества поступившего товара. Оформление актов разногласий. Осуществление списания товара и его утилизацию ежедневно в соответствии с технологиями работы, обеспечение корректности товарных остатков. Выполнение погрузочно-разгрузочных работ. Производство выкладки товара, обеспечение его сохранности. Работа с кассой, в т.ч. обслуживание покупателей на кассе в соответствии со стандартами сервиса сети. Помощь покупателям в зоне касс самообслуживания, консультирование при необходимости. Взаимодействие с внешними поставщиками. Организация работы персонала смены магазина. Замещение других работников объекта по указанию руководства объект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5, Республика Татарстан (Татарстан), г. Казань, ул. Виталия Синицына, дом 11а "/>
    <w:docVar w:name="rbtd_adr1" w:val="191025, г. Санкт-Петербург, пр-кт Невский, д. 90/92"/>
    <w:docVar w:name="rbtd_adr2" w:val="420055, Республика Татарстан (Татарстан), г. Казань, ул. Виталия Синицына, дом 11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873CE17CD8B4DA687F952F1095F12C0"/>
    <w:docVar w:name="rm_id" w:val="259"/>
    <w:docVar w:name="rm_name" w:val=" Старший продавец-кассир (Старший продавец продовольственных товаров) "/>
    <w:docVar w:name="rm_number" w:val=" 5 2120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упаковка реализуемого товара, денежная масса, чековая лента "/>
    <w:docVar w:name="version" w:val="51"/>
    <w:docVar w:name="work_pose" w:val="- не указано"/>
  </w:docVars>
  <w:rsids>
    <w:rsidRoot w:val="009B7FE6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2F04"/>
    <w:rsid w:val="001B486A"/>
    <w:rsid w:val="001D6196"/>
    <w:rsid w:val="001F4D8D"/>
    <w:rsid w:val="002152BB"/>
    <w:rsid w:val="002177B3"/>
    <w:rsid w:val="00225F22"/>
    <w:rsid w:val="00234932"/>
    <w:rsid w:val="00244956"/>
    <w:rsid w:val="00275E09"/>
    <w:rsid w:val="0028490F"/>
    <w:rsid w:val="002906D1"/>
    <w:rsid w:val="00295449"/>
    <w:rsid w:val="002A6499"/>
    <w:rsid w:val="002D6B87"/>
    <w:rsid w:val="002E2D3A"/>
    <w:rsid w:val="002E55C6"/>
    <w:rsid w:val="00305B2F"/>
    <w:rsid w:val="00317A9B"/>
    <w:rsid w:val="003367F7"/>
    <w:rsid w:val="003452EA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723EE"/>
    <w:rsid w:val="004A47AD"/>
    <w:rsid w:val="004B0943"/>
    <w:rsid w:val="004C268B"/>
    <w:rsid w:val="004C4DB2"/>
    <w:rsid w:val="004C6E55"/>
    <w:rsid w:val="004C7DCA"/>
    <w:rsid w:val="004D7492"/>
    <w:rsid w:val="004E0C63"/>
    <w:rsid w:val="004E22DD"/>
    <w:rsid w:val="004E24EB"/>
    <w:rsid w:val="0051742E"/>
    <w:rsid w:val="00555A9F"/>
    <w:rsid w:val="005567CA"/>
    <w:rsid w:val="0055724D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265"/>
    <w:rsid w:val="005C0A9A"/>
    <w:rsid w:val="005F2BFA"/>
    <w:rsid w:val="0066103E"/>
    <w:rsid w:val="00674E86"/>
    <w:rsid w:val="0069682B"/>
    <w:rsid w:val="006C28B3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5334"/>
    <w:rsid w:val="00856253"/>
    <w:rsid w:val="00883461"/>
    <w:rsid w:val="008835DE"/>
    <w:rsid w:val="008C4A12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B7FE6"/>
    <w:rsid w:val="009D5FA5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60C97"/>
    <w:rsid w:val="00B95FC2"/>
    <w:rsid w:val="00BA5029"/>
    <w:rsid w:val="00BA735C"/>
    <w:rsid w:val="00BC2F3C"/>
    <w:rsid w:val="00BD6686"/>
    <w:rsid w:val="00BE15DF"/>
    <w:rsid w:val="00BF498E"/>
    <w:rsid w:val="00C00F44"/>
    <w:rsid w:val="00C02721"/>
    <w:rsid w:val="00C027F5"/>
    <w:rsid w:val="00C219B4"/>
    <w:rsid w:val="00C3083C"/>
    <w:rsid w:val="00C64B39"/>
    <w:rsid w:val="00C64F6A"/>
    <w:rsid w:val="00C730BD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92C00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047CA"/>
    <w:rsid w:val="00F17946"/>
    <w:rsid w:val="00F2045E"/>
    <w:rsid w:val="00F31233"/>
    <w:rsid w:val="00F35D04"/>
    <w:rsid w:val="00F67A25"/>
    <w:rsid w:val="00F74CCB"/>
    <w:rsid w:val="00F76072"/>
    <w:rsid w:val="00F92AB8"/>
    <w:rsid w:val="00FB001B"/>
    <w:rsid w:val="00FC4076"/>
    <w:rsid w:val="00FD0A8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6311652E-989F-4C9A-82D1-915E45C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23</cp:revision>
  <dcterms:created xsi:type="dcterms:W3CDTF">2025-01-11T13:01:00Z</dcterms:created>
  <dcterms:modified xsi:type="dcterms:W3CDTF">2025-03-17T10:16:00Z</dcterms:modified>
</cp:coreProperties>
</file>