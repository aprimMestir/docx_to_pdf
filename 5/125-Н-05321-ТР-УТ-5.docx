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6F58A6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6F58A6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6F58A6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F58A6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F58A6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9065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C31259" w:rsidRDefault="002A6499" w:rsidP="002A6499">
      <w:pPr>
        <w:jc w:val="center"/>
        <w:rPr>
          <w:rFonts w:ascii="Arial Narrow" w:hAnsi="Arial Narrow"/>
          <w:b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33768D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125-Н-05321-ТР-УТ-5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9065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087EB9">
      <w:pPr>
        <w:spacing w:line="233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2A5924">
        <w:rPr>
          <w:rFonts w:ascii="Arial Narrow" w:hAnsi="Arial Narrow"/>
        </w:rPr>
        <w:t xml:space="preserve">06.12.2024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087EB9">
      <w:pPr>
        <w:pStyle w:val="a6"/>
        <w:spacing w:line="233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3768D" w:rsidRPr="0033768D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3768D" w:rsidRPr="0033768D">
        <w:rPr>
          <w:rStyle w:val="aa"/>
          <w:rFonts w:ascii="Arial Narrow" w:hAnsi="Arial Narrow"/>
        </w:rPr>
        <w:t xml:space="preserve">191025, г. Санкт-Петербург, пр-кт Невский, д. 90/92; 420124, Республика Татарстан (Татарстан), г. Казань,ул.  Абсалямова, здание 22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3125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3768D" w:rsidRPr="0033768D">
        <w:rPr>
          <w:rStyle w:val="aa"/>
          <w:rFonts w:ascii="Arial Narrow" w:hAnsi="Arial Narrow"/>
        </w:rPr>
        <w:t xml:space="preserve"> 11550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31259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C3125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33768D">
        <w:rPr>
          <w:rFonts w:ascii="Arial Narrow" w:hAnsi="Arial Narrow"/>
          <w:u w:val="single"/>
        </w:rPr>
        <w:t xml:space="preserve"> 9 11550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3125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3768D" w:rsidRPr="0033768D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C3125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3768D" w:rsidRPr="0033768D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3125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C3125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C3125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C31259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33768D" w:rsidRPr="0033768D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71637">
        <w:tc>
          <w:tcPr>
            <w:tcW w:w="2204" w:type="dxa"/>
            <w:vAlign w:val="center"/>
          </w:tcPr>
          <w:p w:rsidR="00C64F6A" w:rsidRPr="00D63C77" w:rsidRDefault="00C64F6A" w:rsidP="00C3125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C3125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C3125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C3125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C3125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6F58A6" w:rsidRPr="00D63C77" w:rsidTr="00C71637">
        <w:tc>
          <w:tcPr>
            <w:tcW w:w="2204" w:type="dxa"/>
            <w:vAlign w:val="center"/>
          </w:tcPr>
          <w:p w:rsidR="006F58A6" w:rsidRPr="00D63C77" w:rsidRDefault="006F58A6" w:rsidP="00C31259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6F58A6" w:rsidRPr="00D63C77" w:rsidRDefault="006F58A6" w:rsidP="00C3125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6F58A6" w:rsidRPr="00D63C77" w:rsidRDefault="006F58A6" w:rsidP="00C3125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6F58A6" w:rsidRPr="00D63C77" w:rsidRDefault="006F58A6" w:rsidP="00C3125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6F58A6" w:rsidRPr="00D63C77" w:rsidRDefault="006F58A6" w:rsidP="00C3125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087EB9">
      <w:pPr>
        <w:spacing w:line="233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6F58A6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58A6" w:rsidRPr="00D63C77" w:rsidRDefault="006F58A6" w:rsidP="006F58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6F58A6" w:rsidRPr="00D63C77" w:rsidRDefault="006F58A6" w:rsidP="006F58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6F58A6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58A6" w:rsidRDefault="006F58A6" w:rsidP="006F58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6F58A6" w:rsidRDefault="006F58A6" w:rsidP="006F58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33768D" w:rsidRPr="0033768D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33768D" w:rsidRPr="0033768D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33768D" w:rsidRPr="0033768D" w:rsidRDefault="0033768D" w:rsidP="00032B92">
      <w:pPr>
        <w:jc w:val="both"/>
        <w:rPr>
          <w:rFonts w:ascii="Arial Narrow" w:hAnsi="Arial Narrow"/>
        </w:rPr>
      </w:pPr>
      <w:r w:rsidRPr="0033768D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33768D" w:rsidRPr="0033768D" w:rsidRDefault="0033768D" w:rsidP="00032B92">
      <w:pPr>
        <w:jc w:val="both"/>
        <w:rPr>
          <w:rFonts w:ascii="Arial Narrow" w:hAnsi="Arial Narrow"/>
        </w:rPr>
      </w:pPr>
      <w:r w:rsidRPr="0033768D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33768D" w:rsidRPr="0033768D" w:rsidRDefault="0033768D" w:rsidP="00032B92">
      <w:pPr>
        <w:jc w:val="both"/>
        <w:rPr>
          <w:rFonts w:ascii="Arial Narrow" w:hAnsi="Arial Narrow"/>
        </w:rPr>
      </w:pPr>
      <w:r w:rsidRPr="0033768D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33768D" w:rsidP="00032B92">
      <w:pPr>
        <w:jc w:val="both"/>
        <w:rPr>
          <w:rFonts w:ascii="Arial Narrow" w:hAnsi="Arial Narrow"/>
        </w:rPr>
      </w:pPr>
      <w:r w:rsidRPr="0033768D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C31259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  <w:r w:rsidR="00C31259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66A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6A52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02B8A" w:rsidRPr="00102B8A">
        <w:rPr>
          <w:rFonts w:ascii="Arial Narrow" w:hAnsi="Arial Narrow"/>
          <w:bCs/>
          <w:szCs w:val="22"/>
        </w:rPr>
        <w:t>-</w:t>
      </w:r>
      <w:r w:rsidR="00102B8A" w:rsidRPr="00102B8A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02B8A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6F58A6" w:rsidTr="006F58A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6F58A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F58A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F58A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6F58A6" w:rsidTr="006F58A6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90659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90659" w:rsidRPr="00C90659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33768D">
      <w:rPr>
        <w:rFonts w:ascii="Arial Narrow" w:hAnsi="Arial Narrow"/>
        <w:sz w:val="16"/>
        <w:szCs w:val="16"/>
      </w:rPr>
      <w:t>125-Н-05321-ТР-УТ-5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33768D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550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79A7986CB08D4069A08FAABC95B4EEFA"/>
    <w:docVar w:name="fill_date" w:val="18.03.2025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25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24, Республика Татарстан (Татарстан), г. Казань,ул.  Абсалямова, здание 22 "/>
    <w:docVar w:name="rbtd_adr1" w:val="191025, г. Санкт-Петербург, пр-кт Невский, д. 90/92"/>
    <w:docVar w:name="rbtd_adr2" w:val="420124, Республика Татарстан (Татарстан), г. Казань,ул.  Абсалямова, здание 2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8BA5C538AC894D5F8C63D1BE9EE752C4"/>
    <w:docVar w:name="rm_id" w:val="125"/>
    <w:docVar w:name="rm_name" w:val=" Директор магазина-партнёр (Директор (заведующий) предприятия розничной торговли) "/>
    <w:docVar w:name="rm_number" w:val=" 9 11550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80205"/>
    <w:rsid w:val="00087EB9"/>
    <w:rsid w:val="000C00B8"/>
    <w:rsid w:val="000C2998"/>
    <w:rsid w:val="000D1F5B"/>
    <w:rsid w:val="000F6E02"/>
    <w:rsid w:val="000F7DE7"/>
    <w:rsid w:val="00102B8A"/>
    <w:rsid w:val="00110025"/>
    <w:rsid w:val="00120A19"/>
    <w:rsid w:val="00122EA0"/>
    <w:rsid w:val="00126C7C"/>
    <w:rsid w:val="001373A2"/>
    <w:rsid w:val="001429B1"/>
    <w:rsid w:val="001607C8"/>
    <w:rsid w:val="00162AA3"/>
    <w:rsid w:val="00165088"/>
    <w:rsid w:val="001758EA"/>
    <w:rsid w:val="001B486A"/>
    <w:rsid w:val="001D6196"/>
    <w:rsid w:val="001F4D8D"/>
    <w:rsid w:val="002152BB"/>
    <w:rsid w:val="002177B3"/>
    <w:rsid w:val="00225F22"/>
    <w:rsid w:val="00234932"/>
    <w:rsid w:val="002727AD"/>
    <w:rsid w:val="00275E09"/>
    <w:rsid w:val="0028490F"/>
    <w:rsid w:val="00295449"/>
    <w:rsid w:val="002A5924"/>
    <w:rsid w:val="002A6499"/>
    <w:rsid w:val="002D6B87"/>
    <w:rsid w:val="002E2D3A"/>
    <w:rsid w:val="002E55C6"/>
    <w:rsid w:val="002F1BC6"/>
    <w:rsid w:val="00305B2F"/>
    <w:rsid w:val="00316724"/>
    <w:rsid w:val="00317A9B"/>
    <w:rsid w:val="0033768D"/>
    <w:rsid w:val="003466ED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14541"/>
    <w:rsid w:val="00423E95"/>
    <w:rsid w:val="00426B3D"/>
    <w:rsid w:val="00442F31"/>
    <w:rsid w:val="00444410"/>
    <w:rsid w:val="00447116"/>
    <w:rsid w:val="00451C2D"/>
    <w:rsid w:val="00457AA9"/>
    <w:rsid w:val="0049417A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766FE"/>
    <w:rsid w:val="005859B9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9682B"/>
    <w:rsid w:val="006C28B3"/>
    <w:rsid w:val="006F58A6"/>
    <w:rsid w:val="007049EB"/>
    <w:rsid w:val="00710271"/>
    <w:rsid w:val="00717C9F"/>
    <w:rsid w:val="00732606"/>
    <w:rsid w:val="00745D40"/>
    <w:rsid w:val="00745D94"/>
    <w:rsid w:val="0076042D"/>
    <w:rsid w:val="0076494A"/>
    <w:rsid w:val="00766A52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62D26"/>
    <w:rsid w:val="00883461"/>
    <w:rsid w:val="008835DE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1B94"/>
    <w:rsid w:val="009132BB"/>
    <w:rsid w:val="0092778A"/>
    <w:rsid w:val="009361D4"/>
    <w:rsid w:val="009405EB"/>
    <w:rsid w:val="00967790"/>
    <w:rsid w:val="009A33AB"/>
    <w:rsid w:val="009D5FA5"/>
    <w:rsid w:val="00A12349"/>
    <w:rsid w:val="00A1742F"/>
    <w:rsid w:val="00A36593"/>
    <w:rsid w:val="00A7176A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32F7"/>
    <w:rsid w:val="00AF05B7"/>
    <w:rsid w:val="00AF796F"/>
    <w:rsid w:val="00B024B8"/>
    <w:rsid w:val="00B148FF"/>
    <w:rsid w:val="00B31323"/>
    <w:rsid w:val="00B31A97"/>
    <w:rsid w:val="00B51B52"/>
    <w:rsid w:val="00B529F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31259"/>
    <w:rsid w:val="00C64F6A"/>
    <w:rsid w:val="00C71637"/>
    <w:rsid w:val="00C90659"/>
    <w:rsid w:val="00CA6993"/>
    <w:rsid w:val="00CC4BCA"/>
    <w:rsid w:val="00CD35C3"/>
    <w:rsid w:val="00CE3307"/>
    <w:rsid w:val="00CE567D"/>
    <w:rsid w:val="00CF1E98"/>
    <w:rsid w:val="00CF3E1D"/>
    <w:rsid w:val="00D22510"/>
    <w:rsid w:val="00D63995"/>
    <w:rsid w:val="00D63C77"/>
    <w:rsid w:val="00D65F01"/>
    <w:rsid w:val="00D7313F"/>
    <w:rsid w:val="00D73812"/>
    <w:rsid w:val="00D74283"/>
    <w:rsid w:val="00D76DF8"/>
    <w:rsid w:val="00DB0213"/>
    <w:rsid w:val="00DB4E49"/>
    <w:rsid w:val="00DB5302"/>
    <w:rsid w:val="00DD6B1F"/>
    <w:rsid w:val="00DF1059"/>
    <w:rsid w:val="00DF12CB"/>
    <w:rsid w:val="00DF364F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33C7"/>
    <w:rsid w:val="00F74CCB"/>
    <w:rsid w:val="00F76072"/>
    <w:rsid w:val="00F853F8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18</TotalTime>
  <Pages>2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48</cp:revision>
  <dcterms:created xsi:type="dcterms:W3CDTF">2025-01-01T18:08:00Z</dcterms:created>
  <dcterms:modified xsi:type="dcterms:W3CDTF">2025-03-17T10:14:00Z</dcterms:modified>
</cp:coreProperties>
</file>