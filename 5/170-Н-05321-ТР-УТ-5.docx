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095D88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095D88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095D88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095D88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095D88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046B0F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2F0486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170-Н-05321-ТР-УТ-5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046B0F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45440F">
      <w:pPr>
        <w:spacing w:after="100" w:afterAutospacing="1" w:line="228" w:lineRule="auto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45440F">
      <w:pPr>
        <w:spacing w:line="228" w:lineRule="auto"/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C47679">
        <w:rPr>
          <w:rFonts w:ascii="Arial Narrow" w:hAnsi="Arial Narrow"/>
        </w:rPr>
        <w:t xml:space="preserve">07.12.2024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45440F">
      <w:pPr>
        <w:pStyle w:val="a6"/>
        <w:spacing w:line="228" w:lineRule="auto"/>
        <w:jc w:val="both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2F0486" w:rsidRPr="002F0486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2F0486" w:rsidRPr="002F0486">
        <w:rPr>
          <w:rStyle w:val="aa"/>
          <w:rFonts w:ascii="Arial Narrow" w:hAnsi="Arial Narrow"/>
        </w:rPr>
        <w:t xml:space="preserve">191025, г. Санкт-Петербург, пр-кт Невский, д. 90/92; 420103, Республика Татарстан (Татарстан), г. Казань, ул. Фатыха Амирхана, дом 41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2F0486" w:rsidRPr="002F0486">
        <w:rPr>
          <w:rStyle w:val="aa"/>
          <w:rFonts w:ascii="Arial Narrow" w:hAnsi="Arial Narrow"/>
        </w:rPr>
        <w:t xml:space="preserve"> 23887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pStyle w:val="a6"/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2F0486">
        <w:rPr>
          <w:rFonts w:ascii="Arial Narrow" w:hAnsi="Arial Narrow"/>
          <w:u w:val="single"/>
        </w:rPr>
        <w:t xml:space="preserve"> 2 23887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2F0486" w:rsidRPr="002F0486">
        <w:rPr>
          <w:rStyle w:val="aa"/>
          <w:rFonts w:ascii="Arial Narrow" w:hAnsi="Arial Narrow"/>
        </w:rPr>
        <w:t xml:space="preserve"> Администратор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2F0486" w:rsidRPr="002F0486">
        <w:rPr>
          <w:rStyle w:val="aa"/>
          <w:rFonts w:ascii="Arial Narrow" w:hAnsi="Arial Narrow"/>
        </w:rPr>
        <w:t xml:space="preserve"> 20062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pStyle w:val="a6"/>
        <w:spacing w:line="228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45440F">
      <w:pPr>
        <w:pStyle w:val="a6"/>
        <w:spacing w:line="228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45440F">
      <w:pPr>
        <w:pStyle w:val="a6"/>
        <w:spacing w:line="228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45440F">
      <w:pPr>
        <w:pStyle w:val="a6"/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2F0486" w:rsidRPr="002F0486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4"/>
        <w:gridCol w:w="1242"/>
        <w:gridCol w:w="1654"/>
        <w:gridCol w:w="1733"/>
        <w:gridCol w:w="3361"/>
      </w:tblGrid>
      <w:tr w:rsidR="00C64F6A" w:rsidRPr="00D63C77" w:rsidTr="00FF3AEB">
        <w:tc>
          <w:tcPr>
            <w:tcW w:w="2204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733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361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095D88" w:rsidRPr="00D63C77" w:rsidTr="00FF3AEB">
        <w:tc>
          <w:tcPr>
            <w:tcW w:w="2204" w:type="dxa"/>
            <w:vAlign w:val="center"/>
          </w:tcPr>
          <w:p w:rsidR="00095D88" w:rsidRPr="00D63C77" w:rsidRDefault="00095D88" w:rsidP="00095D88">
            <w:pPr>
              <w:spacing w:line="228" w:lineRule="auto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095D88" w:rsidRPr="00D63C77" w:rsidRDefault="00095D88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095D88" w:rsidRPr="00D63C77" w:rsidRDefault="00095D88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733" w:type="dxa"/>
            <w:vAlign w:val="center"/>
          </w:tcPr>
          <w:p w:rsidR="00095D88" w:rsidRPr="00D63C77" w:rsidRDefault="00095D88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361" w:type="dxa"/>
            <w:vAlign w:val="center"/>
          </w:tcPr>
          <w:p w:rsidR="00095D88" w:rsidRPr="00D63C77" w:rsidRDefault="00095D88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45440F">
      <w:pPr>
        <w:spacing w:line="228" w:lineRule="auto"/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095D88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095D88" w:rsidRPr="00D63C77" w:rsidTr="00095D88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95D88" w:rsidRPr="00D63C77" w:rsidRDefault="00095D88" w:rsidP="00095D8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095D88" w:rsidRPr="00D63C77" w:rsidRDefault="00095D88" w:rsidP="00095D88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095D88" w:rsidRPr="00D63C77" w:rsidTr="00095D88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95D88" w:rsidRDefault="00095D88" w:rsidP="00095D8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095D88" w:rsidRDefault="00095D88" w:rsidP="00095D88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C64F6A" w:rsidRPr="00D63C77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2F0486" w:rsidRPr="002F0486">
        <w:rPr>
          <w:rFonts w:ascii="Arial Narrow" w:hAnsi="Arial Narrow"/>
        </w:rPr>
        <w:t xml:space="preserve"> Обеспечение выполнения технологий магазина для создания благоприятной атмосферы для гостей и работников. Работа с товаром и ценниками (в т.ч. организация своевременной и корректной приемки с РЦ, размещения, учета и хранения в магазине, выдача покупателям и возврат на РЦ посылок 5POST и оборотных мешков 5POST). Работа с кассой. Взаимодействие с покупателями и коллегами/сотрудниками. Осуществлять контроль за техническим состоянием оборудования, соблюдать правила эксплуатации и сохранности оборудования. Управление персоналом. Соблюдать правила хранения, учета и сдачи вторсырья. </w:t>
      </w:r>
      <w:r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A9328C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583FE0">
              <w:rPr>
                <w:rFonts w:ascii="Arial Narrow" w:hAnsi="Arial Narrow"/>
              </w:rPr>
              <w:t>4</w:t>
            </w:r>
            <w:r w:rsidR="00A9328C">
              <w:rPr>
                <w:rFonts w:ascii="Arial Narrow" w:hAnsi="Arial Narrow"/>
              </w:rPr>
              <w:t>6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C4937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1C4937">
              <w:rPr>
                <w:rFonts w:ascii="Arial Narrow" w:hAnsi="Arial Narrow"/>
              </w:rPr>
              <w:t>8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780C32" w:rsidP="001707D6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11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780C32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A9328C" w:rsidRPr="00A9328C">
        <w:rPr>
          <w:rFonts w:ascii="Arial Narrow" w:hAnsi="Arial Narrow"/>
          <w:bCs/>
          <w:szCs w:val="22"/>
        </w:rPr>
        <w:t>-</w:t>
      </w:r>
      <w:r w:rsidR="00A9328C" w:rsidRPr="00A9328C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A9328C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095D88" w:rsidTr="00095D88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095D88" w:rsidRDefault="00095D88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095D88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095D88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095D88" w:rsidRDefault="00095D88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095D88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095D88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095D88" w:rsidRDefault="00095D88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095D88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095D88" w:rsidTr="00095D88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095D88" w:rsidRDefault="00095D88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095D88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095D88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095D88" w:rsidRDefault="00095D88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095D88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095D88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8" w:type="dxa"/>
            <w:tcBorders>
              <w:top w:val="single" w:sz="4" w:space="0" w:color="auto"/>
            </w:tcBorders>
            <w:shd w:val="clear" w:color="auto" w:fill="auto"/>
          </w:tcPr>
          <w:p w:rsidR="00E8326A" w:rsidRPr="00095D88" w:rsidRDefault="00095D88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095D88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AA9" w:rsidRDefault="00457AA9" w:rsidP="0076042D">
      <w:pPr>
        <w:pStyle w:val="a9"/>
      </w:pPr>
      <w:r>
        <w:separator/>
      </w:r>
    </w:p>
  </w:endnote>
  <w:endnote w:type="continuationSeparator" w:id="0">
    <w:p w:rsidR="00457AA9" w:rsidRDefault="00457AA9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046B0F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046B0F" w:rsidRPr="00046B0F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2F0486">
      <w:rPr>
        <w:rFonts w:ascii="Arial Narrow" w:hAnsi="Arial Narrow"/>
        <w:sz w:val="16"/>
        <w:szCs w:val="16"/>
      </w:rPr>
      <w:t>170-Н-05321-ТР-УТ-5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2F0486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AA9" w:rsidRDefault="00457AA9" w:rsidP="0076042D">
      <w:pPr>
        <w:pStyle w:val="a9"/>
      </w:pPr>
      <w:r>
        <w:separator/>
      </w:r>
    </w:p>
  </w:footnote>
  <w:footnote w:type="continuationSeparator" w:id="0">
    <w:p w:rsidR="00457AA9" w:rsidRDefault="00457AA9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7612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23887 Пятерочка"/>
    <w:docVar w:name="chek_unc_results" w:val="   "/>
    <w:docVar w:name="class" w:val="2"/>
    <w:docVar w:name="close_doc_flag" w:val="0"/>
    <w:docVar w:name="co_classes" w:val="   "/>
    <w:docVar w:name="codeok" w:val=" 20062 "/>
    <w:docVar w:name="codeok " w:val="    "/>
    <w:docVar w:name="col_rm_anal" w:val="   "/>
    <w:docVar w:name="col18" w:val=" 0 "/>
    <w:docVar w:name="colrab" w:val=" 2 "/>
    <w:docVar w:name="colrab_anal" w:val=" 2 "/>
    <w:docVar w:name="colraball" w:val="    "/>
    <w:docVar w:name="colwom" w:val=" 2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3789508DE55C4E7CAE9C2CF67436113A"/>
    <w:docVar w:name="fill_date" w:val="18.03.2025"/>
    <w:docVar w:name="hlp" w:val="3"/>
    <w:docVar w:name="izm_date" w:val="07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170-Н-05321-ТР-УТ-5"/>
    <w:docVar w:name="num_form" w:val="2"/>
    <w:docVar w:name="oborud" w:val=" ПЭВМ, кассовое оборудование, торговое технологическое оборудование для хранения товара, оборудование для подъема-опускания и транспортировки товара на территории магазина, оборудование для прессования упаковки товаров "/>
    <w:docVar w:name="operac" w:val=" Обеспечение выполнения технологий магазина для создания благоприятной атмосферы для гостей и работников. Работа с товаром и ценниками (в т.ч. организация своевременной и корректной приемки с РЦ, размещения, учета и хранения в магазине, выдача покупателям и возврат на РЦ посылок 5POST и оборотных мешков 5POST). Работа с кассой. Взаимодействие с покупателями и коллегами/сотрудниками. Осуществлять контроль за техническим состоянием оборудования, соблюдать правила эксплуатации и сохранности оборудования. Управление персоналом. Соблюдать правила хранения, учета и сдачи вторсырья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0103, Республика Татарстан (Татарстан), г. Казань, ул. Фатыха Амирхана, дом 41 "/>
    <w:docVar w:name="rbtd_adr1" w:val="191025, г. Санкт-Петербург, пр-кт Невский, д. 90/92"/>
    <w:docVar w:name="rbtd_adr2" w:val="420103, Республика Татарстан (Татарстан), г. Казань, ул. Фатыха Амирхана, дом 41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7685007AA84E42F7BF4A55452725E94D"/>
    <w:docVar w:name="rm_id" w:val="173"/>
    <w:docVar w:name="rm_name" w:val=" Администратор "/>
    <w:docVar w:name="rm_number" w:val=" 2 23887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630"/>
    <w:docVar w:name="tools" w:val=" информация на электронных и бумажных носителях, денежная масса, чековая лента, упаковка реализуемого товара "/>
    <w:docVar w:name="version" w:val="51"/>
    <w:docVar w:name="work_pose" w:val="- не указано"/>
  </w:docVars>
  <w:rsids>
    <w:rsidRoot w:val="00457AA9"/>
    <w:rsid w:val="000231EE"/>
    <w:rsid w:val="00025683"/>
    <w:rsid w:val="00032B92"/>
    <w:rsid w:val="00046815"/>
    <w:rsid w:val="00046B0F"/>
    <w:rsid w:val="0005338C"/>
    <w:rsid w:val="0005566C"/>
    <w:rsid w:val="000633C8"/>
    <w:rsid w:val="000763B2"/>
    <w:rsid w:val="00095D88"/>
    <w:rsid w:val="000B330B"/>
    <w:rsid w:val="000B437D"/>
    <w:rsid w:val="000C2998"/>
    <w:rsid w:val="000D1F5B"/>
    <w:rsid w:val="000F3B9F"/>
    <w:rsid w:val="000F6E02"/>
    <w:rsid w:val="000F7DE7"/>
    <w:rsid w:val="00110025"/>
    <w:rsid w:val="00120A19"/>
    <w:rsid w:val="00122EA0"/>
    <w:rsid w:val="00122F61"/>
    <w:rsid w:val="00126C7C"/>
    <w:rsid w:val="00136CC9"/>
    <w:rsid w:val="001429B1"/>
    <w:rsid w:val="00157945"/>
    <w:rsid w:val="001607C8"/>
    <w:rsid w:val="00162AA3"/>
    <w:rsid w:val="00165088"/>
    <w:rsid w:val="00167356"/>
    <w:rsid w:val="001707D6"/>
    <w:rsid w:val="001A0209"/>
    <w:rsid w:val="001B486A"/>
    <w:rsid w:val="001C4937"/>
    <w:rsid w:val="001D6196"/>
    <w:rsid w:val="001F4D8D"/>
    <w:rsid w:val="001F744D"/>
    <w:rsid w:val="002152BB"/>
    <w:rsid w:val="002177B3"/>
    <w:rsid w:val="00225F22"/>
    <w:rsid w:val="00234932"/>
    <w:rsid w:val="00235E21"/>
    <w:rsid w:val="0024562E"/>
    <w:rsid w:val="00275E09"/>
    <w:rsid w:val="0028490F"/>
    <w:rsid w:val="0028582B"/>
    <w:rsid w:val="00295449"/>
    <w:rsid w:val="00296438"/>
    <w:rsid w:val="00297226"/>
    <w:rsid w:val="002A6499"/>
    <w:rsid w:val="002A706C"/>
    <w:rsid w:val="002D6B87"/>
    <w:rsid w:val="002E2D3A"/>
    <w:rsid w:val="002E3582"/>
    <w:rsid w:val="002E55C6"/>
    <w:rsid w:val="002F0486"/>
    <w:rsid w:val="00305B2F"/>
    <w:rsid w:val="00317A9B"/>
    <w:rsid w:val="00354C09"/>
    <w:rsid w:val="003669D9"/>
    <w:rsid w:val="00367816"/>
    <w:rsid w:val="003876C3"/>
    <w:rsid w:val="00392C31"/>
    <w:rsid w:val="0039417C"/>
    <w:rsid w:val="003C24DB"/>
    <w:rsid w:val="003C4EA8"/>
    <w:rsid w:val="003C5682"/>
    <w:rsid w:val="003D432C"/>
    <w:rsid w:val="003D5806"/>
    <w:rsid w:val="003E538B"/>
    <w:rsid w:val="0040104A"/>
    <w:rsid w:val="00401D74"/>
    <w:rsid w:val="00402CAC"/>
    <w:rsid w:val="00423E95"/>
    <w:rsid w:val="00426B3D"/>
    <w:rsid w:val="00442F31"/>
    <w:rsid w:val="00444410"/>
    <w:rsid w:val="00444B01"/>
    <w:rsid w:val="00447116"/>
    <w:rsid w:val="00451C2D"/>
    <w:rsid w:val="0045440F"/>
    <w:rsid w:val="00457AA9"/>
    <w:rsid w:val="00457FED"/>
    <w:rsid w:val="004664CF"/>
    <w:rsid w:val="00467831"/>
    <w:rsid w:val="004A47AD"/>
    <w:rsid w:val="004A5F8E"/>
    <w:rsid w:val="004B0943"/>
    <w:rsid w:val="004B4FBA"/>
    <w:rsid w:val="004C4DB2"/>
    <w:rsid w:val="004C6E55"/>
    <w:rsid w:val="004C7DCA"/>
    <w:rsid w:val="004D7492"/>
    <w:rsid w:val="004E0C63"/>
    <w:rsid w:val="004E24EB"/>
    <w:rsid w:val="00504464"/>
    <w:rsid w:val="0051742E"/>
    <w:rsid w:val="00555A9F"/>
    <w:rsid w:val="005567CA"/>
    <w:rsid w:val="00563E94"/>
    <w:rsid w:val="0057485F"/>
    <w:rsid w:val="00576095"/>
    <w:rsid w:val="00583FE0"/>
    <w:rsid w:val="005859B9"/>
    <w:rsid w:val="005A3A36"/>
    <w:rsid w:val="005B2608"/>
    <w:rsid w:val="005B2B19"/>
    <w:rsid w:val="005B466C"/>
    <w:rsid w:val="005B7FE8"/>
    <w:rsid w:val="005C0654"/>
    <w:rsid w:val="005C0A9A"/>
    <w:rsid w:val="005D15C4"/>
    <w:rsid w:val="005F04D6"/>
    <w:rsid w:val="005F2BFA"/>
    <w:rsid w:val="00622F76"/>
    <w:rsid w:val="0066103E"/>
    <w:rsid w:val="0066170D"/>
    <w:rsid w:val="00674E86"/>
    <w:rsid w:val="0069682B"/>
    <w:rsid w:val="006C28B3"/>
    <w:rsid w:val="006F4B2B"/>
    <w:rsid w:val="006F7B8D"/>
    <w:rsid w:val="007049EB"/>
    <w:rsid w:val="00710271"/>
    <w:rsid w:val="0071155E"/>
    <w:rsid w:val="00717C9F"/>
    <w:rsid w:val="00732832"/>
    <w:rsid w:val="00744908"/>
    <w:rsid w:val="00745D40"/>
    <w:rsid w:val="00745D94"/>
    <w:rsid w:val="0074715B"/>
    <w:rsid w:val="00757DA0"/>
    <w:rsid w:val="0076042D"/>
    <w:rsid w:val="007716BA"/>
    <w:rsid w:val="007806D6"/>
    <w:rsid w:val="00780C32"/>
    <w:rsid w:val="00794E17"/>
    <w:rsid w:val="007A13FE"/>
    <w:rsid w:val="007A4C5E"/>
    <w:rsid w:val="007A79CE"/>
    <w:rsid w:val="007C5629"/>
    <w:rsid w:val="007D1852"/>
    <w:rsid w:val="007D2CEA"/>
    <w:rsid w:val="007E170B"/>
    <w:rsid w:val="007E7F3C"/>
    <w:rsid w:val="0080327B"/>
    <w:rsid w:val="0081338F"/>
    <w:rsid w:val="008415A3"/>
    <w:rsid w:val="00853720"/>
    <w:rsid w:val="00856253"/>
    <w:rsid w:val="00880F21"/>
    <w:rsid w:val="00883461"/>
    <w:rsid w:val="008835DE"/>
    <w:rsid w:val="008C4BC5"/>
    <w:rsid w:val="008C739D"/>
    <w:rsid w:val="008D5F6D"/>
    <w:rsid w:val="008E47AD"/>
    <w:rsid w:val="008E68DE"/>
    <w:rsid w:val="008E7ACC"/>
    <w:rsid w:val="0090588D"/>
    <w:rsid w:val="0091280A"/>
    <w:rsid w:val="0092778A"/>
    <w:rsid w:val="009361D4"/>
    <w:rsid w:val="00965B1A"/>
    <w:rsid w:val="00967790"/>
    <w:rsid w:val="009A33AB"/>
    <w:rsid w:val="009C7FE2"/>
    <w:rsid w:val="009D5FA5"/>
    <w:rsid w:val="00A12349"/>
    <w:rsid w:val="00A1341B"/>
    <w:rsid w:val="00A21E7A"/>
    <w:rsid w:val="00A36593"/>
    <w:rsid w:val="00A52C8C"/>
    <w:rsid w:val="00A65C74"/>
    <w:rsid w:val="00A910B7"/>
    <w:rsid w:val="00A91908"/>
    <w:rsid w:val="00A9328C"/>
    <w:rsid w:val="00A9505E"/>
    <w:rsid w:val="00AA0FA0"/>
    <w:rsid w:val="00AA1F25"/>
    <w:rsid w:val="00AA4551"/>
    <w:rsid w:val="00AA46ED"/>
    <w:rsid w:val="00AA4DCC"/>
    <w:rsid w:val="00AA700C"/>
    <w:rsid w:val="00AD14A4"/>
    <w:rsid w:val="00AD7C32"/>
    <w:rsid w:val="00AF796F"/>
    <w:rsid w:val="00B024B8"/>
    <w:rsid w:val="00B06385"/>
    <w:rsid w:val="00B148FF"/>
    <w:rsid w:val="00B31323"/>
    <w:rsid w:val="00B31A97"/>
    <w:rsid w:val="00B367E8"/>
    <w:rsid w:val="00B95FC2"/>
    <w:rsid w:val="00BA5029"/>
    <w:rsid w:val="00BA735C"/>
    <w:rsid w:val="00BC2F3C"/>
    <w:rsid w:val="00BD6686"/>
    <w:rsid w:val="00BE15DF"/>
    <w:rsid w:val="00BF498E"/>
    <w:rsid w:val="00BF510B"/>
    <w:rsid w:val="00C02721"/>
    <w:rsid w:val="00C027F5"/>
    <w:rsid w:val="00C3083C"/>
    <w:rsid w:val="00C47679"/>
    <w:rsid w:val="00C64F6A"/>
    <w:rsid w:val="00CA6993"/>
    <w:rsid w:val="00CC4BCA"/>
    <w:rsid w:val="00CD35C3"/>
    <w:rsid w:val="00CE3307"/>
    <w:rsid w:val="00CE37AF"/>
    <w:rsid w:val="00CE567D"/>
    <w:rsid w:val="00CF3E1D"/>
    <w:rsid w:val="00CF419A"/>
    <w:rsid w:val="00D13F7E"/>
    <w:rsid w:val="00D60764"/>
    <w:rsid w:val="00D63995"/>
    <w:rsid w:val="00D63C77"/>
    <w:rsid w:val="00D65F01"/>
    <w:rsid w:val="00D70884"/>
    <w:rsid w:val="00D74283"/>
    <w:rsid w:val="00D76DF8"/>
    <w:rsid w:val="00DB4E49"/>
    <w:rsid w:val="00DB5302"/>
    <w:rsid w:val="00DD6B1F"/>
    <w:rsid w:val="00DF1059"/>
    <w:rsid w:val="00DF12CB"/>
    <w:rsid w:val="00DF3DC6"/>
    <w:rsid w:val="00E124F4"/>
    <w:rsid w:val="00E22A3C"/>
    <w:rsid w:val="00E273BE"/>
    <w:rsid w:val="00E36337"/>
    <w:rsid w:val="00E8326A"/>
    <w:rsid w:val="00E940D8"/>
    <w:rsid w:val="00E94421"/>
    <w:rsid w:val="00EA31D2"/>
    <w:rsid w:val="00EA7FF7"/>
    <w:rsid w:val="00EB72AD"/>
    <w:rsid w:val="00EC37A1"/>
    <w:rsid w:val="00EC75A0"/>
    <w:rsid w:val="00ED309F"/>
    <w:rsid w:val="00ED338F"/>
    <w:rsid w:val="00EE2799"/>
    <w:rsid w:val="00EF3596"/>
    <w:rsid w:val="00EF3DC4"/>
    <w:rsid w:val="00EF7CD2"/>
    <w:rsid w:val="00F17946"/>
    <w:rsid w:val="00F2045E"/>
    <w:rsid w:val="00F31233"/>
    <w:rsid w:val="00F3249D"/>
    <w:rsid w:val="00F35D04"/>
    <w:rsid w:val="00F74CCB"/>
    <w:rsid w:val="00F76072"/>
    <w:rsid w:val="00F90AD4"/>
    <w:rsid w:val="00FB001B"/>
    <w:rsid w:val="00FC4076"/>
    <w:rsid w:val="00FD13E4"/>
    <w:rsid w:val="00FD2BA8"/>
    <w:rsid w:val="00FD44F8"/>
    <w:rsid w:val="00FE05C7"/>
    <w:rsid w:val="00FE28BA"/>
    <w:rsid w:val="00FF3AEB"/>
    <w:rsid w:val="00FF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6129"/>
    <o:shapelayout v:ext="edit">
      <o:idmap v:ext="edit" data="1"/>
    </o:shapelayout>
  </w:shapeDefaults>
  <w:decimalSymbol w:val=","/>
  <w:listSeparator w:val=";"/>
  <w15:chartTrackingRefBased/>
  <w15:docId w15:val="{47A81962-EE47-4555-8EDA-CA0CB9AFA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11</TotalTime>
  <Pages>2</Pages>
  <Words>1012</Words>
  <Characters>5769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84</cp:revision>
  <dcterms:created xsi:type="dcterms:W3CDTF">2025-01-02T07:58:00Z</dcterms:created>
  <dcterms:modified xsi:type="dcterms:W3CDTF">2025-03-17T10:15:00Z</dcterms:modified>
</cp:coreProperties>
</file>