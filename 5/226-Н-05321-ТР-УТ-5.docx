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12473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12473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12473" w:rsidRDefault="0061247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12473" w:rsidRDefault="0061247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12473" w:rsidRDefault="0061247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12473" w:rsidRDefault="0061247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12473" w:rsidRDefault="0061247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12473" w:rsidRDefault="0061247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12473" w:rsidRDefault="0061247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12473" w:rsidRDefault="0061247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12473" w:rsidRDefault="0061247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12473" w:rsidRDefault="0061247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12473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12473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12473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806A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0B2002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226-Н-05321-ТР-УТ-5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806A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622395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E21E1F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62239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B2002" w:rsidRPr="000B2002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4797A">
      <w:pPr>
        <w:spacing w:line="235" w:lineRule="auto"/>
        <w:ind w:right="139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B2002" w:rsidRPr="000B2002">
        <w:rPr>
          <w:rStyle w:val="aa"/>
          <w:rFonts w:ascii="Arial Narrow" w:hAnsi="Arial Narrow"/>
        </w:rPr>
        <w:t xml:space="preserve">191025, г. Санкт-Петербург, пр-кт Невский, д. 90/92; 422701, Республика Татарстан (Татарстан), Высокогорский р-н, с. Высокая Гора, ул. Б.Красная, дом 30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B2002" w:rsidRPr="000B2002">
        <w:rPr>
          <w:rStyle w:val="aa"/>
          <w:rFonts w:ascii="Arial Narrow" w:hAnsi="Arial Narrow"/>
        </w:rPr>
        <w:t xml:space="preserve"> 28195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0B2002">
        <w:rPr>
          <w:rFonts w:ascii="Arial Narrow" w:hAnsi="Arial Narrow"/>
          <w:u w:val="single"/>
        </w:rPr>
        <w:t xml:space="preserve"> 8 28195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B2002" w:rsidRPr="000B2002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B2002" w:rsidRPr="000B2002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0B2002" w:rsidRPr="000B2002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622395">
        <w:tc>
          <w:tcPr>
            <w:tcW w:w="2205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12473" w:rsidRPr="00D63C77" w:rsidTr="00622395">
        <w:tc>
          <w:tcPr>
            <w:tcW w:w="2205" w:type="dxa"/>
            <w:vAlign w:val="center"/>
          </w:tcPr>
          <w:p w:rsidR="00612473" w:rsidRPr="00D63C77" w:rsidRDefault="00612473" w:rsidP="00612473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12473" w:rsidRPr="00D63C77" w:rsidRDefault="0061247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12473" w:rsidRPr="00D63C77" w:rsidRDefault="0061247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612473" w:rsidRPr="00D63C77" w:rsidRDefault="0061247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612473" w:rsidRPr="00D63C77" w:rsidRDefault="0061247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622395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622395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1247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12473" w:rsidRPr="00D63C77" w:rsidTr="0061247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2473" w:rsidRPr="00D63C77" w:rsidRDefault="00612473" w:rsidP="0061247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12473" w:rsidRPr="00D63C77" w:rsidRDefault="00612473" w:rsidP="0061247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12473" w:rsidRPr="00D63C77" w:rsidTr="0061247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2473" w:rsidRDefault="00612473" w:rsidP="0061247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12473" w:rsidRDefault="00612473" w:rsidP="0061247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0B2002" w:rsidRPr="000B2002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61247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612473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612473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12473" w:rsidRPr="00612473">
        <w:rPr>
          <w:rFonts w:ascii="Arial Narrow" w:hAnsi="Arial Narrow"/>
          <w:bCs/>
          <w:szCs w:val="22"/>
        </w:rPr>
        <w:t>-</w:t>
      </w:r>
      <w:r w:rsidR="00612473" w:rsidRPr="00612473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12473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12473" w:rsidTr="0061247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12473" w:rsidRDefault="00612473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1247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12473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12473" w:rsidRDefault="0061247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1247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12473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12473" w:rsidRDefault="0061247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1247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12473" w:rsidTr="00612473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12473" w:rsidRDefault="00612473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1247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12473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12473" w:rsidRDefault="0061247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1247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12473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612473" w:rsidRDefault="0061247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1247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806AE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806AE" w:rsidRPr="00C806AE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0B2002">
      <w:rPr>
        <w:rFonts w:ascii="Arial Narrow" w:hAnsi="Arial Narrow"/>
        <w:sz w:val="16"/>
        <w:szCs w:val="16"/>
      </w:rPr>
      <w:t>226-Н-05321-ТР-УТ-5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0B2002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195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A6DD69AB79FE4846B05B6A3CAD152A04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26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701, Республика Татарстан (Татарстан), Высокогорский р-н, с. Высокая Гора, ул. Б.Красная, дом 30 "/>
    <w:docVar w:name="rbtd_adr1" w:val="191025, г. Санкт-Петербург, пр-кт Невский, д. 90/92"/>
    <w:docVar w:name="rbtd_adr2" w:val="422701, Республика Татарстан (Татарстан), Высокогорский р-н, с. Высокая Гора, ул. Б.Красная, дом 3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DB338AEF04884D2F957FFD0C551AC92F"/>
    <w:docVar w:name="rm_id" w:val="229"/>
    <w:docVar w:name="rm_name" w:val=" Работник торгового зала "/>
    <w:docVar w:name="rm_number" w:val=" 8 2819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4797A"/>
    <w:rsid w:val="0005566C"/>
    <w:rsid w:val="000633C8"/>
    <w:rsid w:val="00073268"/>
    <w:rsid w:val="000B2002"/>
    <w:rsid w:val="000C2998"/>
    <w:rsid w:val="000D1F5B"/>
    <w:rsid w:val="000F6E02"/>
    <w:rsid w:val="000F7DE7"/>
    <w:rsid w:val="00110025"/>
    <w:rsid w:val="00120A19"/>
    <w:rsid w:val="00121571"/>
    <w:rsid w:val="00122EA0"/>
    <w:rsid w:val="00126C7C"/>
    <w:rsid w:val="001429B1"/>
    <w:rsid w:val="001607C8"/>
    <w:rsid w:val="00162661"/>
    <w:rsid w:val="00162AA3"/>
    <w:rsid w:val="00165088"/>
    <w:rsid w:val="001A5BD1"/>
    <w:rsid w:val="001B486A"/>
    <w:rsid w:val="001D6196"/>
    <w:rsid w:val="001F4D8D"/>
    <w:rsid w:val="001F5868"/>
    <w:rsid w:val="002152BB"/>
    <w:rsid w:val="002177B3"/>
    <w:rsid w:val="00225F22"/>
    <w:rsid w:val="00234932"/>
    <w:rsid w:val="00237068"/>
    <w:rsid w:val="00254839"/>
    <w:rsid w:val="00275E09"/>
    <w:rsid w:val="00277463"/>
    <w:rsid w:val="0028490F"/>
    <w:rsid w:val="00295449"/>
    <w:rsid w:val="002A6499"/>
    <w:rsid w:val="002D6B87"/>
    <w:rsid w:val="002E2D3A"/>
    <w:rsid w:val="002E55C6"/>
    <w:rsid w:val="002F4FC1"/>
    <w:rsid w:val="00305B2F"/>
    <w:rsid w:val="00317A9B"/>
    <w:rsid w:val="00353CF4"/>
    <w:rsid w:val="00354C09"/>
    <w:rsid w:val="00367816"/>
    <w:rsid w:val="003876C3"/>
    <w:rsid w:val="00392C31"/>
    <w:rsid w:val="0039417C"/>
    <w:rsid w:val="003A273F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063C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20E76"/>
    <w:rsid w:val="00533A41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12473"/>
    <w:rsid w:val="00622395"/>
    <w:rsid w:val="00643167"/>
    <w:rsid w:val="0066103E"/>
    <w:rsid w:val="00674E86"/>
    <w:rsid w:val="0069682B"/>
    <w:rsid w:val="006C28B3"/>
    <w:rsid w:val="006D411F"/>
    <w:rsid w:val="007049EB"/>
    <w:rsid w:val="00710271"/>
    <w:rsid w:val="00717C9F"/>
    <w:rsid w:val="00745D40"/>
    <w:rsid w:val="00745D94"/>
    <w:rsid w:val="00754363"/>
    <w:rsid w:val="0076042D"/>
    <w:rsid w:val="0077586C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275A"/>
    <w:rsid w:val="00856253"/>
    <w:rsid w:val="00883461"/>
    <w:rsid w:val="008835DE"/>
    <w:rsid w:val="008911E8"/>
    <w:rsid w:val="008B4165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75535"/>
    <w:rsid w:val="00980ADD"/>
    <w:rsid w:val="009A33AB"/>
    <w:rsid w:val="009C0E12"/>
    <w:rsid w:val="009D5FA5"/>
    <w:rsid w:val="009E66EB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7158"/>
    <w:rsid w:val="00AF796F"/>
    <w:rsid w:val="00B024B8"/>
    <w:rsid w:val="00B0640B"/>
    <w:rsid w:val="00B148FF"/>
    <w:rsid w:val="00B31323"/>
    <w:rsid w:val="00B31A97"/>
    <w:rsid w:val="00B61BE7"/>
    <w:rsid w:val="00B95FC2"/>
    <w:rsid w:val="00BA2242"/>
    <w:rsid w:val="00BA3CAB"/>
    <w:rsid w:val="00BA5029"/>
    <w:rsid w:val="00BA735C"/>
    <w:rsid w:val="00BC2F3C"/>
    <w:rsid w:val="00BD6686"/>
    <w:rsid w:val="00BE15DF"/>
    <w:rsid w:val="00BE24E7"/>
    <w:rsid w:val="00BF498E"/>
    <w:rsid w:val="00C02721"/>
    <w:rsid w:val="00C027F5"/>
    <w:rsid w:val="00C3083C"/>
    <w:rsid w:val="00C349E0"/>
    <w:rsid w:val="00C5305A"/>
    <w:rsid w:val="00C64F6A"/>
    <w:rsid w:val="00C806AE"/>
    <w:rsid w:val="00CA6993"/>
    <w:rsid w:val="00CA7F06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97463"/>
    <w:rsid w:val="00DB4E49"/>
    <w:rsid w:val="00DB5302"/>
    <w:rsid w:val="00DD6B1F"/>
    <w:rsid w:val="00DF1059"/>
    <w:rsid w:val="00DF12CB"/>
    <w:rsid w:val="00DF3DC6"/>
    <w:rsid w:val="00E124F4"/>
    <w:rsid w:val="00E21E1F"/>
    <w:rsid w:val="00E22A3C"/>
    <w:rsid w:val="00E36062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55D77"/>
    <w:rsid w:val="00F74CCB"/>
    <w:rsid w:val="00F76072"/>
    <w:rsid w:val="00FB001B"/>
    <w:rsid w:val="00FB7799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7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45</cp:revision>
  <dcterms:created xsi:type="dcterms:W3CDTF">2025-01-02T10:39:00Z</dcterms:created>
  <dcterms:modified xsi:type="dcterms:W3CDTF">2025-03-17T10:16:00Z</dcterms:modified>
</cp:coreProperties>
</file>