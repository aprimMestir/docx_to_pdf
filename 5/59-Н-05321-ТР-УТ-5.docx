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60CD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1677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60CD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F1B02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6779" w:rsidRPr="0091677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6779" w:rsidRPr="0091677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Наиля Юсупова, дом 4, пом. 1026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6779" w:rsidRPr="00916779">
        <w:rPr>
          <w:rStyle w:val="aa"/>
          <w:rFonts w:ascii="Arial Narrow" w:hAnsi="Arial Narrow"/>
        </w:rPr>
        <w:t xml:space="preserve"> 21844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16779">
        <w:rPr>
          <w:rFonts w:ascii="Arial Narrow" w:hAnsi="Arial Narrow"/>
          <w:u w:val="single"/>
        </w:rPr>
        <w:t xml:space="preserve"> 2 21844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6779" w:rsidRPr="0091677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6779" w:rsidRPr="0091677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16779" w:rsidRPr="0091677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16779" w:rsidRPr="0091677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6783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467831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610EA" w:rsidRPr="005610EA">
        <w:rPr>
          <w:rFonts w:ascii="Arial Narrow" w:hAnsi="Arial Narrow"/>
          <w:bCs/>
          <w:szCs w:val="22"/>
        </w:rPr>
        <w:t>-</w:t>
      </w:r>
      <w:r w:rsidR="005610EA" w:rsidRPr="005610E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610E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60CD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60CDE" w:rsidRPr="00360CD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16779">
      <w:rPr>
        <w:rFonts w:ascii="Arial Narrow" w:hAnsi="Arial Narrow"/>
        <w:sz w:val="16"/>
        <w:szCs w:val="16"/>
      </w:rPr>
      <w:t>59-Н-05321-ТР-УТ-5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1677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84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9FF643313EA406F8A18181FF2C1ACBB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Наиля Юсупова, дом 4, пом. 1026 "/>
    <w:docVar w:name="rbtd_adr1" w:val="191025, г. Санкт-Петербург, пр-кт Невский, д. 90/92"/>
    <w:docVar w:name="rbtd_adr2" w:val="420076, Республика Татарстан (Татарстан), г. Казань, ул. Наиля Юсупова, дом 4, пом. 102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2D450B5B10B4724BB38CF0710EC876A"/>
    <w:docVar w:name="rm_id" w:val="59"/>
    <w:docVar w:name="rm_name" w:val=" Администратор "/>
    <w:docVar w:name="rm_number" w:val=" 2 218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0CDE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779"/>
    <w:rsid w:val="0092778A"/>
    <w:rsid w:val="009361D4"/>
    <w:rsid w:val="00965B1A"/>
    <w:rsid w:val="00967790"/>
    <w:rsid w:val="009A33AB"/>
    <w:rsid w:val="009D5FA5"/>
    <w:rsid w:val="00A12349"/>
    <w:rsid w:val="00A1341B"/>
    <w:rsid w:val="00A1555D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74</cp:revision>
  <dcterms:created xsi:type="dcterms:W3CDTF">2025-01-02T07:58:00Z</dcterms:created>
  <dcterms:modified xsi:type="dcterms:W3CDTF">2025-03-17T10:13:00Z</dcterms:modified>
</cp:coreProperties>
</file>