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70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96A4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70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775F2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96A4A" w:rsidRPr="00696A4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96A4A" w:rsidRPr="00696A4A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13б, помещения 1001,1002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96A4A" w:rsidRPr="00696A4A">
        <w:rPr>
          <w:rStyle w:val="aa"/>
          <w:rFonts w:ascii="Arial Narrow" w:hAnsi="Arial Narrow"/>
        </w:rPr>
        <w:t xml:space="preserve"> 24786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96A4A">
        <w:rPr>
          <w:rFonts w:ascii="Arial Narrow" w:hAnsi="Arial Narrow"/>
          <w:u w:val="single"/>
        </w:rPr>
        <w:t xml:space="preserve"> 8 24768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96A4A" w:rsidRPr="00696A4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96A4A" w:rsidRPr="00696A4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96A4A" w:rsidRPr="00696A4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96A4A" w:rsidRPr="00696A4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9834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8347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2186" w:rsidRPr="00612186">
        <w:rPr>
          <w:rFonts w:ascii="Arial Narrow" w:hAnsi="Arial Narrow"/>
          <w:bCs/>
          <w:szCs w:val="22"/>
        </w:rPr>
        <w:t>-</w:t>
      </w:r>
      <w:r w:rsidR="00612186" w:rsidRPr="0061218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2186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70A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70AB" w:rsidRPr="009670A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96A4A">
      <w:rPr>
        <w:rFonts w:ascii="Arial Narrow" w:hAnsi="Arial Narrow"/>
        <w:sz w:val="16"/>
        <w:szCs w:val="16"/>
      </w:rPr>
      <w:t>268-Н-05321-ТР-УТ-5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96A4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78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6943B7E0A5F4013B47D185A5623F078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8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3б, помещения 1001,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3б, помещения 1001,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F1B0746CFE740C29F54BCA656B77DB8"/>
    <w:docVar w:name="rm_id" w:val="271"/>
    <w:docVar w:name="rm_name" w:val=" Работник торгового зала "/>
    <w:docVar w:name="rm_number" w:val=" 8 2476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12186"/>
    <w:rsid w:val="00622395"/>
    <w:rsid w:val="00643167"/>
    <w:rsid w:val="0066103E"/>
    <w:rsid w:val="00674E86"/>
    <w:rsid w:val="0069682B"/>
    <w:rsid w:val="00696A4A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0AB"/>
    <w:rsid w:val="00967790"/>
    <w:rsid w:val="00975535"/>
    <w:rsid w:val="00980ADD"/>
    <w:rsid w:val="0098347C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42</cp:revision>
  <dcterms:created xsi:type="dcterms:W3CDTF">2025-01-02T10:39:00Z</dcterms:created>
  <dcterms:modified xsi:type="dcterms:W3CDTF">2025-03-17T10:16:00Z</dcterms:modified>
</cp:coreProperties>
</file>