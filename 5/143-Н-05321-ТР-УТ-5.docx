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F740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F740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F740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F740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F740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F13A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35185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143-Н-05321-ТР-УТ-5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F13A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4220B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5185" w:rsidRPr="0023518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5185" w:rsidRPr="00235185">
        <w:rPr>
          <w:rStyle w:val="aa"/>
          <w:rFonts w:ascii="Arial Narrow" w:hAnsi="Arial Narrow"/>
        </w:rPr>
        <w:t xml:space="preserve">191025, г. Санкт-Петербург, пр-кт Невский, д. 90/92; 420124, Республика Татарстан (Татарстан), г. Казань, ул. Четаева, здание 58г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5185" w:rsidRPr="00235185">
        <w:rPr>
          <w:rStyle w:val="aa"/>
          <w:rFonts w:ascii="Arial Narrow" w:hAnsi="Arial Narrow"/>
        </w:rPr>
        <w:t xml:space="preserve"> 19033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35185">
        <w:rPr>
          <w:rFonts w:ascii="Arial Narrow" w:hAnsi="Arial Narrow"/>
          <w:u w:val="single"/>
        </w:rPr>
        <w:t xml:space="preserve"> 2 19033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5185" w:rsidRPr="00235185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5185" w:rsidRPr="00235185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35185" w:rsidRPr="00235185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B0EC3"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F7405" w:rsidRPr="00D63C77" w:rsidTr="00FB0EC3">
        <w:tc>
          <w:tcPr>
            <w:tcW w:w="2204" w:type="dxa"/>
            <w:vAlign w:val="center"/>
          </w:tcPr>
          <w:p w:rsidR="002F7405" w:rsidRPr="00D63C77" w:rsidRDefault="002F7405" w:rsidP="002F7405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F7405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7405" w:rsidRPr="00D63C77" w:rsidRDefault="002F7405" w:rsidP="002F74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F7405" w:rsidRPr="00D63C77" w:rsidRDefault="002F7405" w:rsidP="002F74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F7405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7405" w:rsidRDefault="002F7405" w:rsidP="002F74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F7405" w:rsidRDefault="002F7405" w:rsidP="002F74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35185" w:rsidRPr="00235185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458A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8458A4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E5985" w:rsidRPr="002E5985">
        <w:rPr>
          <w:rFonts w:ascii="Arial Narrow" w:hAnsi="Arial Narrow"/>
          <w:bCs/>
          <w:szCs w:val="22"/>
        </w:rPr>
        <w:t>-</w:t>
      </w:r>
      <w:r w:rsidR="002E5985" w:rsidRPr="002E598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E598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F7405" w:rsidTr="002F740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F740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F740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F740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F7405" w:rsidTr="002F740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F13A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F13A6" w:rsidRPr="004F13A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35185">
      <w:rPr>
        <w:rFonts w:ascii="Arial Narrow" w:hAnsi="Arial Narrow"/>
        <w:sz w:val="16"/>
        <w:szCs w:val="16"/>
      </w:rPr>
      <w:t>143-Н-05321-ТР-УТ-5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35185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63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9033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77F21D380DE4070A92E23DAA13332E2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4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4, Республика Татарстан (Татарстан), г. Казань, ул. Четаева, здание 58г "/>
    <w:docVar w:name="rbtd_adr1" w:val="191025, г. Санкт-Петербург, пр-кт Невский, д. 90/92"/>
    <w:docVar w:name="rbtd_adr2" w:val="420124, Республика Татарстан (Татарстан), г. Казань, ул. Четаева, здание 58г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527B54CE99D47E390FCBB2722ED956A"/>
    <w:docVar w:name="rm_id" w:val="146"/>
    <w:docVar w:name="rm_name" w:val=" Администратор "/>
    <w:docVar w:name="rm_number" w:val=" 2 1903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39A3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3A59"/>
    <w:rsid w:val="002152BB"/>
    <w:rsid w:val="002177B3"/>
    <w:rsid w:val="00225F22"/>
    <w:rsid w:val="00234932"/>
    <w:rsid w:val="00235185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2E5985"/>
    <w:rsid w:val="002F7405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347F1"/>
    <w:rsid w:val="00442F31"/>
    <w:rsid w:val="00444410"/>
    <w:rsid w:val="00444B01"/>
    <w:rsid w:val="00447116"/>
    <w:rsid w:val="00451C2D"/>
    <w:rsid w:val="00457AA9"/>
    <w:rsid w:val="00457FED"/>
    <w:rsid w:val="00471D4F"/>
    <w:rsid w:val="004820F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4F13A6"/>
    <w:rsid w:val="0051742E"/>
    <w:rsid w:val="0054220B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C49"/>
    <w:rsid w:val="005B7FE8"/>
    <w:rsid w:val="005C0A9A"/>
    <w:rsid w:val="005D15C4"/>
    <w:rsid w:val="005E17DB"/>
    <w:rsid w:val="005F04D6"/>
    <w:rsid w:val="005F2BFA"/>
    <w:rsid w:val="0066103E"/>
    <w:rsid w:val="00674E86"/>
    <w:rsid w:val="0069682B"/>
    <w:rsid w:val="006C28B3"/>
    <w:rsid w:val="006F4B2B"/>
    <w:rsid w:val="007049EB"/>
    <w:rsid w:val="00710271"/>
    <w:rsid w:val="0071155E"/>
    <w:rsid w:val="0071517E"/>
    <w:rsid w:val="00717C9F"/>
    <w:rsid w:val="00732832"/>
    <w:rsid w:val="00744908"/>
    <w:rsid w:val="00745D40"/>
    <w:rsid w:val="00745D94"/>
    <w:rsid w:val="00757DA0"/>
    <w:rsid w:val="0076042D"/>
    <w:rsid w:val="0077488D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062C9"/>
    <w:rsid w:val="0081338F"/>
    <w:rsid w:val="008458A4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173DD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4F62"/>
    <w:rsid w:val="00C3083C"/>
    <w:rsid w:val="00C64F6A"/>
    <w:rsid w:val="00CA6993"/>
    <w:rsid w:val="00CB7200"/>
    <w:rsid w:val="00CC4BCA"/>
    <w:rsid w:val="00CD277B"/>
    <w:rsid w:val="00CD35C3"/>
    <w:rsid w:val="00CE3307"/>
    <w:rsid w:val="00CE37AF"/>
    <w:rsid w:val="00CE567D"/>
    <w:rsid w:val="00CF3E1D"/>
    <w:rsid w:val="00CF419A"/>
    <w:rsid w:val="00CF70F5"/>
    <w:rsid w:val="00D13F7E"/>
    <w:rsid w:val="00D4091F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DF64A5"/>
    <w:rsid w:val="00E03DCA"/>
    <w:rsid w:val="00E124F4"/>
    <w:rsid w:val="00E13DF0"/>
    <w:rsid w:val="00E22A3C"/>
    <w:rsid w:val="00E34869"/>
    <w:rsid w:val="00E36337"/>
    <w:rsid w:val="00E42D81"/>
    <w:rsid w:val="00E63B5F"/>
    <w:rsid w:val="00E8326A"/>
    <w:rsid w:val="00E940D8"/>
    <w:rsid w:val="00E94421"/>
    <w:rsid w:val="00EA07DD"/>
    <w:rsid w:val="00EA31D2"/>
    <w:rsid w:val="00EA7FF7"/>
    <w:rsid w:val="00EB72AD"/>
    <w:rsid w:val="00EC37A1"/>
    <w:rsid w:val="00EC75A0"/>
    <w:rsid w:val="00ED309F"/>
    <w:rsid w:val="00ED338F"/>
    <w:rsid w:val="00EE2799"/>
    <w:rsid w:val="00EE4A11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B0EC3"/>
    <w:rsid w:val="00FC4076"/>
    <w:rsid w:val="00FC62C5"/>
    <w:rsid w:val="00FD13E4"/>
    <w:rsid w:val="00FD2BA8"/>
    <w:rsid w:val="00FE05C7"/>
    <w:rsid w:val="00FE28BA"/>
    <w:rsid w:val="00FF46E2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636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89</cp:revision>
  <dcterms:created xsi:type="dcterms:W3CDTF">2025-01-02T07:58:00Z</dcterms:created>
  <dcterms:modified xsi:type="dcterms:W3CDTF">2025-03-17T10:14:00Z</dcterms:modified>
</cp:coreProperties>
</file>