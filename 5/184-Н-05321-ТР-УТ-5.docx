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56D6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1173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56D6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D02EE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11735" w:rsidRPr="0001173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11735" w:rsidRPr="00011735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Социалистическая, 8/10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11735" w:rsidRPr="00011735">
        <w:rPr>
          <w:rStyle w:val="aa"/>
          <w:rFonts w:ascii="Arial Narrow" w:hAnsi="Arial Narrow"/>
        </w:rPr>
        <w:t xml:space="preserve"> 16036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11735">
        <w:rPr>
          <w:rFonts w:ascii="Arial Narrow" w:hAnsi="Arial Narrow"/>
          <w:u w:val="single"/>
        </w:rPr>
        <w:t xml:space="preserve"> 2 16036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11735" w:rsidRPr="0001173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11735" w:rsidRPr="0001173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11735" w:rsidRPr="0001173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11735" w:rsidRPr="0001173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753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F75318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C2A02" w:rsidRPr="002C2A02">
        <w:rPr>
          <w:rFonts w:ascii="Arial Narrow" w:hAnsi="Arial Narrow"/>
          <w:bCs/>
          <w:szCs w:val="22"/>
        </w:rPr>
        <w:t>-</w:t>
      </w:r>
      <w:r w:rsidR="002C2A02" w:rsidRPr="002C2A0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C2A0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56D6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56D6F" w:rsidRPr="00256D6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11735">
      <w:rPr>
        <w:rFonts w:ascii="Arial Narrow" w:hAnsi="Arial Narrow"/>
        <w:sz w:val="16"/>
        <w:szCs w:val="16"/>
      </w:rPr>
      <w:t>184-Н-05321-ТР-УТ-5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1173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03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F150AD861C34918B2AD432D61C7BDDF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Социалистическая, 8/10 "/>
    <w:docVar w:name="rbtd_adr1" w:val="191025, г. Санкт-Петербург, пр-кт Невский, д. 90/92"/>
    <w:docVar w:name="rbtd_adr2" w:val="420036, Республика Татарстан (Татарстан), г. Казань, ул. Социалистическая, 8/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1344F619F904CC0ABC0E842D18CD59B"/>
    <w:docVar w:name="rm_id" w:val="187"/>
    <w:docVar w:name="rm_name" w:val=" Администратор "/>
    <w:docVar w:name="rm_number" w:val=" 2 1603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11735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6D6F"/>
    <w:rsid w:val="00275E09"/>
    <w:rsid w:val="00275E5E"/>
    <w:rsid w:val="0028490F"/>
    <w:rsid w:val="00295449"/>
    <w:rsid w:val="00296438"/>
    <w:rsid w:val="00297226"/>
    <w:rsid w:val="002A6499"/>
    <w:rsid w:val="002A706C"/>
    <w:rsid w:val="002C2A02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02EE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60EA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B2093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79</cp:revision>
  <dcterms:created xsi:type="dcterms:W3CDTF">2025-01-02T07:58:00Z</dcterms:created>
  <dcterms:modified xsi:type="dcterms:W3CDTF">2025-03-17T10:15:00Z</dcterms:modified>
</cp:coreProperties>
</file>