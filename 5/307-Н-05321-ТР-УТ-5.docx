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449A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C2D7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307-Н-05321-ТР-УТ-5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449A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563D1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C2D71" w:rsidRPr="00AC2D7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C2D71" w:rsidRPr="00AC2D71">
        <w:rPr>
          <w:rStyle w:val="aa"/>
          <w:rFonts w:ascii="Arial Narrow" w:hAnsi="Arial Narrow"/>
        </w:rPr>
        <w:t>191025, г. Санкт-Петербург, пр-кт Невский, д. 90/92; 420108, Республика Татарстан (Татарстан), г. Казань, ул. Магистральная, здание 4, корпус 1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C2D71" w:rsidRPr="00AC2D71">
        <w:rPr>
          <w:rStyle w:val="aa"/>
          <w:rFonts w:ascii="Arial Narrow" w:hAnsi="Arial Narrow"/>
        </w:rPr>
        <w:t xml:space="preserve"> 3088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C2D71">
        <w:rPr>
          <w:rFonts w:ascii="Arial Narrow" w:hAnsi="Arial Narrow"/>
          <w:u w:val="single"/>
        </w:rPr>
        <w:t xml:space="preserve"> 8 3088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C2D71" w:rsidRPr="00AC2D71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C2D71" w:rsidRPr="00AC2D71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C2D71" w:rsidRPr="00AC2D7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C2D71" w:rsidRPr="00AC2D71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4B2B99" w:rsidRDefault="00980ADD" w:rsidP="004B2B9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4B2B99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B2B9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51C80" w:rsidRPr="00A51C80">
        <w:rPr>
          <w:rFonts w:ascii="Arial Narrow" w:hAnsi="Arial Narrow"/>
          <w:bCs/>
          <w:szCs w:val="22"/>
        </w:rPr>
        <w:t>-</w:t>
      </w:r>
      <w:r w:rsidR="00A51C80" w:rsidRPr="00A51C8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51C80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449A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449A8" w:rsidRPr="003449A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C2D71">
      <w:rPr>
        <w:rFonts w:ascii="Arial Narrow" w:hAnsi="Arial Narrow"/>
        <w:sz w:val="16"/>
        <w:szCs w:val="16"/>
      </w:rPr>
      <w:t>307-Н-05321-ТР-УТ-5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C2D7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088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525EC4070B843D99FF1EA037069D714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07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8, Республика Татарстан (Татарстан), г. Казань, ул. Магистральная, здание 4, корпус 1 "/>
    <w:docVar w:name="rbtd_adr1" w:val="191025, г. Санкт-Петербург, пр-кт Невский, д. 90/92"/>
    <w:docVar w:name="rbtd_adr2" w:val="420108, Республика Татарстан (Татарстан), г. Казань, ул. Магистральная, здание 4, корпус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3BEE091EC67400794F795CB403920DA"/>
    <w:docVar w:name="rm_id" w:val="311"/>
    <w:docVar w:name="rm_name" w:val=" Работник торгового зала "/>
    <w:docVar w:name="rm_number" w:val=" 8 308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563D1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49A8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2B99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8671F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517A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C5A1F"/>
    <w:rsid w:val="009D4BE3"/>
    <w:rsid w:val="009D5FA5"/>
    <w:rsid w:val="009F6CBE"/>
    <w:rsid w:val="00A0454B"/>
    <w:rsid w:val="00A12349"/>
    <w:rsid w:val="00A36593"/>
    <w:rsid w:val="00A51C80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C2D71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A411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4B1C"/>
    <w:rsid w:val="00F35D04"/>
    <w:rsid w:val="00F37FDF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47</cp:revision>
  <dcterms:created xsi:type="dcterms:W3CDTF">2025-01-02T10:39:00Z</dcterms:created>
  <dcterms:modified xsi:type="dcterms:W3CDTF">2025-03-17T10:17:00Z</dcterms:modified>
</cp:coreProperties>
</file>