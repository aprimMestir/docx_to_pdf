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D4BF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D4BF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D4BF1" w:rsidRDefault="008D4BF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D4BF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D4BF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D4BF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71D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F02D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71D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8D4BF1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E1517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8D4BF1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F02DB" w:rsidRPr="003F02D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F02DB" w:rsidRPr="003F02DB">
        <w:rPr>
          <w:rStyle w:val="aa"/>
          <w:rFonts w:ascii="Arial Narrow" w:hAnsi="Arial Narrow"/>
        </w:rPr>
        <w:t xml:space="preserve">191025, г. Санкт-Петербург, пр-кт Невский, д. 90/92; 422470, Республика Татарстан (Татарстан), Дрожжановский р-н, с. Старое Дрожжаное, ул. А. Абязова, 8 п.1003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F02DB" w:rsidRPr="003F02DB">
        <w:rPr>
          <w:rStyle w:val="aa"/>
          <w:rFonts w:ascii="Arial Narrow" w:hAnsi="Arial Narrow"/>
        </w:rPr>
        <w:t xml:space="preserve"> 10596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D4BF1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F02DB">
        <w:rPr>
          <w:rFonts w:ascii="Arial Narrow" w:hAnsi="Arial Narrow"/>
          <w:u w:val="single"/>
        </w:rPr>
        <w:t xml:space="preserve"> 1 10596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F02DB" w:rsidRPr="003F02DB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8D4BF1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F02DB" w:rsidRPr="003F02DB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D4BF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8D4BF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8D4BF1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8D4BF1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F02DB" w:rsidRPr="003F02D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8D4BF1">
        <w:tc>
          <w:tcPr>
            <w:tcW w:w="2204" w:type="dxa"/>
            <w:vAlign w:val="center"/>
          </w:tcPr>
          <w:p w:rsidR="00C64F6A" w:rsidRPr="00D63C77" w:rsidRDefault="00C64F6A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D4BF1" w:rsidRPr="00D63C77" w:rsidTr="008D4BF1">
        <w:tc>
          <w:tcPr>
            <w:tcW w:w="2204" w:type="dxa"/>
            <w:vAlign w:val="center"/>
          </w:tcPr>
          <w:p w:rsidR="008D4BF1" w:rsidRPr="00D63C77" w:rsidRDefault="008D4BF1" w:rsidP="008D4BF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D4BF1" w:rsidRPr="00D63C77" w:rsidRDefault="008D4BF1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D4BF1" w:rsidRPr="00D63C77" w:rsidRDefault="008D4BF1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8D4BF1" w:rsidRPr="00D63C77" w:rsidRDefault="008D4BF1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8D4BF1" w:rsidRPr="00D63C77" w:rsidRDefault="008D4BF1" w:rsidP="008D4BF1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</w:t>
            </w:r>
            <w:r>
              <w:rPr>
                <w:rFonts w:ascii="Arial Narrow" w:hAnsi="Arial Narrow"/>
                <w:sz w:val="18"/>
                <w:szCs w:val="20"/>
              </w:rPr>
              <w:br/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8D4BF1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D4BF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D4BF1" w:rsidRPr="00D63C77" w:rsidTr="008D4BF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4BF1" w:rsidRPr="00D63C77" w:rsidRDefault="008D4BF1" w:rsidP="008D4BF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D4BF1" w:rsidRPr="00D63C77" w:rsidRDefault="008D4BF1" w:rsidP="008D4BF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D4BF1" w:rsidRPr="00D63C77" w:rsidTr="008D4BF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4BF1" w:rsidRDefault="008D4BF1" w:rsidP="008D4BF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D4BF1" w:rsidRDefault="008D4BF1" w:rsidP="008D4BF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F02DB" w:rsidRPr="003F02DB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F02DB" w:rsidRPr="003F02DB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3F02DB" w:rsidRPr="003F02DB" w:rsidRDefault="003F02DB" w:rsidP="00032B92">
      <w:pPr>
        <w:jc w:val="both"/>
        <w:rPr>
          <w:rFonts w:ascii="Arial Narrow" w:hAnsi="Arial Narrow"/>
        </w:rPr>
      </w:pPr>
      <w:r w:rsidRPr="003F02DB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3F02DB" w:rsidP="00032B92">
      <w:pPr>
        <w:jc w:val="both"/>
        <w:rPr>
          <w:rFonts w:ascii="Arial Narrow" w:hAnsi="Arial Narrow"/>
        </w:rPr>
      </w:pPr>
      <w:r w:rsidRPr="003F02DB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D4BF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8D4BF1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D4BF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D4BF1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4BF1" w:rsidRPr="008D4BF1">
        <w:rPr>
          <w:rFonts w:ascii="Arial Narrow" w:hAnsi="Arial Narrow"/>
          <w:bCs/>
          <w:szCs w:val="22"/>
        </w:rPr>
        <w:t>-</w:t>
      </w:r>
      <w:r w:rsidR="008D4BF1" w:rsidRPr="008D4BF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4BF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D4BF1" w:rsidTr="008D4BF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D4BF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D4BF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D4BF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D4BF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D4BF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D4BF1" w:rsidTr="008D4BF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D4BF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D4BF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D4BF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D4BF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8D4BF1" w:rsidRDefault="008D4BF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D4BF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71D5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71D51" w:rsidRPr="00871D5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F02DB">
      <w:rPr>
        <w:rFonts w:ascii="Arial Narrow" w:hAnsi="Arial Narrow"/>
        <w:sz w:val="16"/>
        <w:szCs w:val="16"/>
      </w:rPr>
      <w:t>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F02D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059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51B122E566C43B090EE65F2D6068D61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70, Республика Татарстан (Татарстан), Дрожжановский р-н, с. Старое Дрожжаное, ул. А. Абязова, 8 п.1003 "/>
    <w:docVar w:name="rbtd_adr1" w:val="191025, г. Санкт-Петербург, пр-кт Невский, д. 90/92"/>
    <w:docVar w:name="rbtd_adr2" w:val="422470, Республика Татарстан (Татарстан), Дрожжановский р-н, с. Старое Дрожжаное, ул. А. Абязова, 8 п.100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110DCB7CFCD4AF1BE1C3B50CB1171C1"/>
    <w:docVar w:name="rm_id" w:val="2"/>
    <w:docVar w:name="rm_name" w:val=" Директор магазина (Директор (заведующий) предприятия розничной торговли) "/>
    <w:docVar w:name="rm_number" w:val=" 1 1059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0644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3F02DB"/>
    <w:rsid w:val="003F1AE2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5039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77C0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71D51"/>
    <w:rsid w:val="008825A2"/>
    <w:rsid w:val="00883461"/>
    <w:rsid w:val="008835DE"/>
    <w:rsid w:val="008C4BC5"/>
    <w:rsid w:val="008C739D"/>
    <w:rsid w:val="008D4BF1"/>
    <w:rsid w:val="008D5F6D"/>
    <w:rsid w:val="008E1517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12349"/>
    <w:rsid w:val="00A31250"/>
    <w:rsid w:val="00A36593"/>
    <w:rsid w:val="00A65C74"/>
    <w:rsid w:val="00A910B7"/>
    <w:rsid w:val="00A91908"/>
    <w:rsid w:val="00A9505E"/>
    <w:rsid w:val="00A96628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15</cp:revision>
  <dcterms:created xsi:type="dcterms:W3CDTF">2025-01-01T18:08:00Z</dcterms:created>
  <dcterms:modified xsi:type="dcterms:W3CDTF">2025-03-17T10:12:00Z</dcterms:modified>
</cp:coreProperties>
</file>