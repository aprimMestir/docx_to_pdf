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4F2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8671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4F2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517A7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8671F" w:rsidRPr="0058671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8671F" w:rsidRPr="0058671F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Чистопольская, дом 19г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8671F" w:rsidRPr="0058671F">
        <w:rPr>
          <w:rStyle w:val="aa"/>
          <w:rFonts w:ascii="Arial Narrow" w:hAnsi="Arial Narrow"/>
        </w:rPr>
        <w:t xml:space="preserve"> 24548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8671F">
        <w:rPr>
          <w:rFonts w:ascii="Arial Narrow" w:hAnsi="Arial Narrow"/>
          <w:u w:val="single"/>
        </w:rPr>
        <w:t xml:space="preserve"> 8 24548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8671F" w:rsidRPr="0058671F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8671F" w:rsidRPr="0058671F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8671F" w:rsidRPr="0058671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8671F" w:rsidRPr="0058671F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4B2B99" w:rsidRDefault="00980ADD" w:rsidP="004B2B9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B2B9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B2B9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C5A1F" w:rsidRPr="009C5A1F">
        <w:rPr>
          <w:rFonts w:ascii="Arial Narrow" w:hAnsi="Arial Narrow"/>
          <w:bCs/>
          <w:szCs w:val="22"/>
        </w:rPr>
        <w:t>-</w:t>
      </w:r>
      <w:r w:rsidR="009C5A1F" w:rsidRPr="009C5A1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C5A1F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4F2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4F24" w:rsidRPr="00964F2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8671F">
      <w:rPr>
        <w:rFonts w:ascii="Arial Narrow" w:hAnsi="Arial Narrow"/>
        <w:sz w:val="16"/>
        <w:szCs w:val="16"/>
      </w:rPr>
      <w:t>174-Н-05321-ТР-УТ-5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8671F">
      <w:rPr>
        <w:rFonts w:ascii="Arial Narrow" w:hAnsi="Arial Narrow"/>
        <w:sz w:val="16"/>
        <w:szCs w:val="16"/>
      </w:rPr>
      <w:t>17.03.2025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548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6352D4AC8A047818664D3CEDD04BA5B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Чистопольская, дом 19г "/>
    <w:docVar w:name="rbtd_adr1" w:val="191025, г. Санкт-Петербург, пр-кт Невский, д. 90/92"/>
    <w:docVar w:name="rbtd_adr2" w:val="420124, Республика Татарстан (Татарстан), г. Казань, ул. Чистопольская, дом 19г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FF67A2257F3440C86AB2C4E0A80126F"/>
    <w:docVar w:name="rm_id" w:val="177"/>
    <w:docVar w:name="rm_name" w:val=" Работник торгового зала "/>
    <w:docVar w:name="rm_number" w:val=" 8 2454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2B99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8671F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517A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4F24"/>
    <w:rsid w:val="00967790"/>
    <w:rsid w:val="00980ADD"/>
    <w:rsid w:val="009A33AB"/>
    <w:rsid w:val="009C0E12"/>
    <w:rsid w:val="009C5A1F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4B1C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2025-03-17T10:15:00Z</dcterms:modified>
</cp:coreProperties>
</file>