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152C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152C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152C0" w:rsidRDefault="004152C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152C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152C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152C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E557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C71C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E557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F0742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71C0" w:rsidRPr="00DC71C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71C0" w:rsidRPr="00DC71C0">
        <w:rPr>
          <w:rStyle w:val="aa"/>
          <w:rFonts w:ascii="Arial Narrow" w:hAnsi="Arial Narrow"/>
        </w:rPr>
        <w:t xml:space="preserve">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71C0" w:rsidRPr="00DC71C0">
        <w:rPr>
          <w:rStyle w:val="aa"/>
          <w:rFonts w:ascii="Arial Narrow" w:hAnsi="Arial Narrow"/>
        </w:rPr>
        <w:t xml:space="preserve"> 12774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C71C0">
        <w:rPr>
          <w:rFonts w:ascii="Arial Narrow" w:hAnsi="Arial Narrow"/>
          <w:u w:val="single"/>
        </w:rPr>
        <w:t xml:space="preserve"> 7 12774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71C0" w:rsidRPr="00DC71C0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71C0" w:rsidRPr="00DC71C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C71C0" w:rsidRPr="00DC71C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152C0" w:rsidRPr="00D63C77" w:rsidTr="00F84D35">
        <w:tc>
          <w:tcPr>
            <w:tcW w:w="2205" w:type="dxa"/>
            <w:vAlign w:val="center"/>
          </w:tcPr>
          <w:p w:rsidR="004152C0" w:rsidRPr="00D63C77" w:rsidRDefault="004152C0" w:rsidP="004152C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152C0" w:rsidRPr="00D63C77" w:rsidRDefault="004152C0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152C0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2C0" w:rsidRPr="00D63C77" w:rsidRDefault="004152C0" w:rsidP="004152C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152C0" w:rsidRPr="00D63C77" w:rsidRDefault="004152C0" w:rsidP="004152C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152C0" w:rsidRPr="00D63C77" w:rsidTr="004152C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2C0" w:rsidRDefault="004152C0" w:rsidP="004152C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152C0" w:rsidRDefault="004152C0" w:rsidP="004152C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C71C0" w:rsidRPr="00DC71C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C71C0" w:rsidRPr="00DC71C0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C71C0" w:rsidP="00032B92">
      <w:pPr>
        <w:jc w:val="both"/>
        <w:rPr>
          <w:rFonts w:ascii="Arial Narrow" w:hAnsi="Arial Narrow"/>
        </w:rPr>
      </w:pPr>
      <w:r w:rsidRPr="00DC71C0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4152C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4152C0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8618F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18F1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152C0" w:rsidRPr="004152C0">
        <w:rPr>
          <w:rFonts w:ascii="Arial Narrow" w:hAnsi="Arial Narrow"/>
          <w:bCs/>
          <w:szCs w:val="22"/>
        </w:rPr>
        <w:t>-</w:t>
      </w:r>
      <w:r w:rsidR="004152C0" w:rsidRPr="004152C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152C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152C0" w:rsidTr="004152C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152C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152C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152C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152C0" w:rsidTr="004152C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152C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152C0" w:rsidRDefault="004152C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152C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E557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E557C" w:rsidRPr="000E557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C71C0">
      <w:rPr>
        <w:rFonts w:ascii="Arial Narrow" w:hAnsi="Arial Narrow"/>
        <w:sz w:val="16"/>
        <w:szCs w:val="16"/>
      </w:rPr>
      <w:t>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C71C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74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8 "/>
    <w:docVar w:name="colrab_anal" w:val=" 8 "/>
    <w:docVar w:name="colraball" w:val="    "/>
    <w:docVar w:name="colwom" w:val=" 5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3EEBD3898224A38B07D777AA084A73D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"/>
    <w:docVar w:name="rbtd_adr1" w:val="191025, г. Санкт-Петербург, пр-кт Невский, д. 90/92"/>
    <w:docVar w:name="rbtd_adr2" w:val="420500, Республика Татарстан (Татарстан), Верхнеуслонский р-н, г. Иннополис, ул. Спортивная, дом 126, помещения 1002, 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86D436ACDA24FCD98BACE22DCFC8A0F"/>
    <w:docVar w:name="rm_id" w:val="6"/>
    <w:docVar w:name="rm_name" w:val=" Сборщик заказов "/>
    <w:docVar w:name="rm_number" w:val=" 7 127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E557C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52C0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A6527"/>
    <w:rsid w:val="005B2608"/>
    <w:rsid w:val="005B2B19"/>
    <w:rsid w:val="005B466C"/>
    <w:rsid w:val="005B7FE8"/>
    <w:rsid w:val="005C0A9A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81E64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3DCF"/>
    <w:rsid w:val="0080327B"/>
    <w:rsid w:val="00856253"/>
    <w:rsid w:val="008618F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9F0742"/>
    <w:rsid w:val="00A12349"/>
    <w:rsid w:val="00A14AD1"/>
    <w:rsid w:val="00A3198E"/>
    <w:rsid w:val="00A36593"/>
    <w:rsid w:val="00A62A41"/>
    <w:rsid w:val="00A74B3D"/>
    <w:rsid w:val="00A910B7"/>
    <w:rsid w:val="00A91908"/>
    <w:rsid w:val="00A9505E"/>
    <w:rsid w:val="00AA1F25"/>
    <w:rsid w:val="00AA4453"/>
    <w:rsid w:val="00AA4551"/>
    <w:rsid w:val="00AA46ED"/>
    <w:rsid w:val="00AA4DCC"/>
    <w:rsid w:val="00AA5392"/>
    <w:rsid w:val="00AA700C"/>
    <w:rsid w:val="00AD14A4"/>
    <w:rsid w:val="00AD7C32"/>
    <w:rsid w:val="00AE1EE1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E73FC"/>
    <w:rsid w:val="00BF498E"/>
    <w:rsid w:val="00C02721"/>
    <w:rsid w:val="00C027F5"/>
    <w:rsid w:val="00C12F5E"/>
    <w:rsid w:val="00C3083C"/>
    <w:rsid w:val="00C64F6A"/>
    <w:rsid w:val="00C779EA"/>
    <w:rsid w:val="00CA6993"/>
    <w:rsid w:val="00CA72AE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C71C0"/>
    <w:rsid w:val="00DD6B1F"/>
    <w:rsid w:val="00DF1059"/>
    <w:rsid w:val="00DF12CB"/>
    <w:rsid w:val="00DF3DC6"/>
    <w:rsid w:val="00E124F4"/>
    <w:rsid w:val="00E22A3C"/>
    <w:rsid w:val="00E32FBE"/>
    <w:rsid w:val="00E36337"/>
    <w:rsid w:val="00E8326A"/>
    <w:rsid w:val="00E94421"/>
    <w:rsid w:val="00EA7FF7"/>
    <w:rsid w:val="00EB72AD"/>
    <w:rsid w:val="00EC0DF5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5</TotalTime>
  <Pages>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30</cp:revision>
  <dcterms:created xsi:type="dcterms:W3CDTF">2025-01-03T17:10:00Z</dcterms:created>
  <dcterms:modified xsi:type="dcterms:W3CDTF">2025-03-17T10:12:00Z</dcterms:modified>
</cp:coreProperties>
</file>