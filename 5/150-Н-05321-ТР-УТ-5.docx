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A62C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80F3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A62C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314E4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0F32" w:rsidRPr="00E80F3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0F32" w:rsidRPr="00E80F32">
        <w:rPr>
          <w:rStyle w:val="aa"/>
          <w:rFonts w:ascii="Arial Narrow" w:hAnsi="Arial Narrow"/>
        </w:rPr>
        <w:t xml:space="preserve">191025, г. Санкт-Петербург, пр-кт Невский, д. 90/92; 420066, Республика Татарстан (Татарстан), г. Казань, пр-кт Ямашева, дом 33б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0F32" w:rsidRPr="00E80F32">
        <w:rPr>
          <w:rStyle w:val="aa"/>
          <w:rFonts w:ascii="Arial Narrow" w:hAnsi="Arial Narrow"/>
        </w:rPr>
        <w:t xml:space="preserve"> 26081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80F32">
        <w:rPr>
          <w:rFonts w:ascii="Arial Narrow" w:hAnsi="Arial Narrow"/>
          <w:u w:val="single"/>
        </w:rPr>
        <w:t xml:space="preserve"> 1 26081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0F32" w:rsidRPr="00E80F32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80F32" w:rsidRPr="00E80F32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80F32" w:rsidRPr="00E80F3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E80F32" w:rsidRPr="00E80F32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80F32" w:rsidRPr="00E80F32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E80F32" w:rsidRPr="00E80F32" w:rsidRDefault="00E80F32" w:rsidP="00032B92">
      <w:pPr>
        <w:jc w:val="both"/>
        <w:rPr>
          <w:rFonts w:ascii="Arial Narrow" w:hAnsi="Arial Narrow"/>
        </w:rPr>
      </w:pPr>
      <w:r w:rsidRPr="00E80F32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E80F32" w:rsidP="00032B92">
      <w:pPr>
        <w:jc w:val="both"/>
        <w:rPr>
          <w:rFonts w:ascii="Arial Narrow" w:hAnsi="Arial Narrow"/>
        </w:rPr>
      </w:pPr>
      <w:r w:rsidRPr="00E80F32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336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F33632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3632" w:rsidRPr="00F33632">
        <w:rPr>
          <w:rFonts w:ascii="Arial Narrow" w:hAnsi="Arial Narrow"/>
          <w:bCs/>
          <w:szCs w:val="22"/>
        </w:rPr>
        <w:t>-</w:t>
      </w:r>
      <w:r w:rsidR="00F33632" w:rsidRPr="00F3363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363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A62C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A62CA" w:rsidRPr="003A62C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80F32">
      <w:rPr>
        <w:rFonts w:ascii="Arial Narrow" w:hAnsi="Arial Narrow"/>
        <w:sz w:val="16"/>
        <w:szCs w:val="16"/>
      </w:rPr>
      <w:t>150-Н-05321-ТР-УТ-5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80F3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08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3472B32B7C44CB29BA81A64051D7BA3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6, Республика Татарстан (Татарстан), г. Казань, пр-кт Ямашева, дом 33б "/>
    <w:docVar w:name="rbtd_adr1" w:val="191025, г. Санкт-Петербург, пр-кт Невский, д. 90/92"/>
    <w:docVar w:name="rbtd_adr2" w:val="420066, Республика Татарстан (Татарстан), г. Казань, пр-кт Ямашева, дом 33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8A72FB64100460D80E754F17530C9B6"/>
    <w:docVar w:name="rm_id" w:val="153"/>
    <w:docVar w:name="rm_name" w:val=" Директор магазина (Директор (заведующий) предприятия розничной торговли) "/>
    <w:docVar w:name="rm_number" w:val=" 1 2608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A62CA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56A49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314E4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0F32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3632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2025-01-01T18:08:00Z</dcterms:created>
  <dcterms:modified xsi:type="dcterms:W3CDTF">2025-03-17T10:14:00Z</dcterms:modified>
</cp:coreProperties>
</file>