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9252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41A35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135-Н-05321-ТР-УТ-5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9252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E64C24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41A35" w:rsidRPr="00C41A35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41A35" w:rsidRPr="00C41A35">
        <w:rPr>
          <w:rStyle w:val="aa"/>
          <w:rFonts w:ascii="Arial Narrow" w:hAnsi="Arial Narrow"/>
        </w:rPr>
        <w:t xml:space="preserve">191025, г. Санкт-Петербург, пр-кт Невский, д. 90/92; 420034, Республика Татарстан (Татарстан), г. Казань, ул. Декабристов, дом 115, п. 1011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41A35" w:rsidRPr="00C41A35">
        <w:rPr>
          <w:rStyle w:val="aa"/>
          <w:rFonts w:ascii="Arial Narrow" w:hAnsi="Arial Narrow"/>
        </w:rPr>
        <w:t xml:space="preserve"> 14597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41A35">
        <w:rPr>
          <w:rFonts w:ascii="Arial Narrow" w:hAnsi="Arial Narrow"/>
          <w:u w:val="single"/>
        </w:rPr>
        <w:t xml:space="preserve"> 2 14597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41A35" w:rsidRPr="00C41A35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41A35" w:rsidRPr="00C41A35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41A35" w:rsidRPr="00C41A35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41A35" w:rsidRPr="00C41A35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D32B4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9D32B4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A7ACD" w:rsidRPr="00EA7ACD">
        <w:rPr>
          <w:rFonts w:ascii="Arial Narrow" w:hAnsi="Arial Narrow"/>
          <w:bCs/>
          <w:szCs w:val="22"/>
        </w:rPr>
        <w:t>-</w:t>
      </w:r>
      <w:r w:rsidR="00EA7ACD" w:rsidRPr="00EA7ACD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A7ACD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92522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92522" w:rsidRPr="00592522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41A35">
      <w:rPr>
        <w:rFonts w:ascii="Arial Narrow" w:hAnsi="Arial Narrow"/>
        <w:sz w:val="16"/>
        <w:szCs w:val="16"/>
      </w:rPr>
      <w:t>135-Н-05321-ТР-УТ-5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41A35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945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4597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A85AB197F1644298AC90A07EC21BD1D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35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4, Республика Татарстан (Татарстан), г. Казань, ул. Декабристов, дом 115, п. 1011 "/>
    <w:docVar w:name="rbtd_adr1" w:val="191025, г. Санкт-Петербург, пр-кт Невский, д. 90/92"/>
    <w:docVar w:name="rbtd_adr2" w:val="420034, Республика Татарстан (Татарстан), г. Казань, ул. Декабристов, дом 115, п. 101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ACD0752B9044CC2A54FDAB9F7D1FD58"/>
    <w:docVar w:name="rm_id" w:val="135"/>
    <w:docVar w:name="rm_name" w:val=" Администратор "/>
    <w:docVar w:name="rm_number" w:val=" 2 1459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04E4"/>
    <w:rsid w:val="00095D88"/>
    <w:rsid w:val="000B330B"/>
    <w:rsid w:val="000B437D"/>
    <w:rsid w:val="000C2998"/>
    <w:rsid w:val="000D1F5B"/>
    <w:rsid w:val="000F0EE4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92522"/>
    <w:rsid w:val="005A3A36"/>
    <w:rsid w:val="005B2608"/>
    <w:rsid w:val="005B2B19"/>
    <w:rsid w:val="005B466C"/>
    <w:rsid w:val="005B5A9F"/>
    <w:rsid w:val="005B7FE8"/>
    <w:rsid w:val="005C0A9A"/>
    <w:rsid w:val="005D15C4"/>
    <w:rsid w:val="005F04D6"/>
    <w:rsid w:val="005F2BFA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A3332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32B4"/>
    <w:rsid w:val="009D5FA5"/>
    <w:rsid w:val="00A12349"/>
    <w:rsid w:val="00A1341B"/>
    <w:rsid w:val="00A21E7A"/>
    <w:rsid w:val="00A36593"/>
    <w:rsid w:val="00A52C8C"/>
    <w:rsid w:val="00A65C74"/>
    <w:rsid w:val="00A849FA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0908"/>
    <w:rsid w:val="00BD6686"/>
    <w:rsid w:val="00BE15DF"/>
    <w:rsid w:val="00BF498E"/>
    <w:rsid w:val="00C02721"/>
    <w:rsid w:val="00C027F5"/>
    <w:rsid w:val="00C3083C"/>
    <w:rsid w:val="00C30D60"/>
    <w:rsid w:val="00C41A35"/>
    <w:rsid w:val="00C64F6A"/>
    <w:rsid w:val="00CA6993"/>
    <w:rsid w:val="00CB0CBE"/>
    <w:rsid w:val="00CC4BCA"/>
    <w:rsid w:val="00CD35C3"/>
    <w:rsid w:val="00CE3307"/>
    <w:rsid w:val="00CE37AF"/>
    <w:rsid w:val="00CE567D"/>
    <w:rsid w:val="00CF3E1D"/>
    <w:rsid w:val="00CF419A"/>
    <w:rsid w:val="00D1063C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38F3"/>
    <w:rsid w:val="00DD6B1F"/>
    <w:rsid w:val="00DF1059"/>
    <w:rsid w:val="00DF12CB"/>
    <w:rsid w:val="00DF3DC6"/>
    <w:rsid w:val="00DF404C"/>
    <w:rsid w:val="00DF5071"/>
    <w:rsid w:val="00E124F4"/>
    <w:rsid w:val="00E22A3C"/>
    <w:rsid w:val="00E273BE"/>
    <w:rsid w:val="00E36337"/>
    <w:rsid w:val="00E64C24"/>
    <w:rsid w:val="00E8326A"/>
    <w:rsid w:val="00E940D8"/>
    <w:rsid w:val="00E94421"/>
    <w:rsid w:val="00EA1487"/>
    <w:rsid w:val="00EA31D2"/>
    <w:rsid w:val="00EA7ACD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6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93</cp:revision>
  <dcterms:created xsi:type="dcterms:W3CDTF">2025-01-02T07:58:00Z</dcterms:created>
  <dcterms:modified xsi:type="dcterms:W3CDTF">2025-03-17T10:14:00Z</dcterms:modified>
</cp:coreProperties>
</file>