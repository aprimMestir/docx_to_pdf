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C268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C268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C268B" w:rsidRDefault="004C26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C268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C268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C268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D609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219B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D609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B7FE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64B39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B7FE6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219B4" w:rsidRPr="00C219B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219B4" w:rsidRPr="00C219B4">
        <w:rPr>
          <w:rStyle w:val="aa"/>
          <w:rFonts w:ascii="Arial Narrow" w:hAnsi="Arial Narrow"/>
        </w:rPr>
        <w:t xml:space="preserve">191025, г. Санкт-Петербург, пр-кт Невский, д. 90/92; 420095, Республика Татарстан (Татарстан), г. Казань, ул. Восстания, дом 86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219B4" w:rsidRPr="00C219B4">
        <w:rPr>
          <w:rStyle w:val="aa"/>
          <w:rFonts w:ascii="Arial Narrow" w:hAnsi="Arial Narrow"/>
        </w:rPr>
        <w:t xml:space="preserve"> 3865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219B4">
        <w:rPr>
          <w:rFonts w:ascii="Arial Narrow" w:hAnsi="Arial Narrow"/>
          <w:u w:val="single"/>
        </w:rPr>
        <w:t xml:space="preserve"> 5 3865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219B4" w:rsidRPr="00C219B4">
        <w:rPr>
          <w:rStyle w:val="aa"/>
          <w:rFonts w:ascii="Arial Narrow" w:hAnsi="Arial Narrow"/>
        </w:rPr>
        <w:t xml:space="preserve"> Старший продавец-кассир (Старший 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219B4" w:rsidRPr="00C219B4">
        <w:rPr>
          <w:rStyle w:val="aa"/>
          <w:rFonts w:ascii="Arial Narrow" w:hAnsi="Arial Narrow"/>
        </w:rPr>
        <w:t xml:space="preserve"> 17353 1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219B4" w:rsidRPr="00C219B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698"/>
        <w:gridCol w:w="3395"/>
      </w:tblGrid>
      <w:tr w:rsidR="00C64F6A" w:rsidRPr="00D63C77" w:rsidTr="008C4A12">
        <w:tc>
          <w:tcPr>
            <w:tcW w:w="220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698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9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C268B" w:rsidRPr="00D63C77" w:rsidTr="008C4A12">
        <w:tc>
          <w:tcPr>
            <w:tcW w:w="2205" w:type="dxa"/>
            <w:vAlign w:val="center"/>
          </w:tcPr>
          <w:p w:rsidR="004C268B" w:rsidRPr="00D63C77" w:rsidRDefault="004C268B" w:rsidP="004C268B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C268B" w:rsidRPr="00D63C77" w:rsidRDefault="004C268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C268B" w:rsidRPr="00D63C77" w:rsidRDefault="004C268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698" w:type="dxa"/>
            <w:vAlign w:val="center"/>
          </w:tcPr>
          <w:p w:rsidR="004C268B" w:rsidRPr="00D63C77" w:rsidRDefault="004C268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95" w:type="dxa"/>
            <w:vAlign w:val="center"/>
          </w:tcPr>
          <w:p w:rsidR="004C268B" w:rsidRPr="00D63C77" w:rsidRDefault="004C268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пределы допускаемой абсолютной погрешности измерений интервалов времени в нормальных условиях эксплуатации, с, </w:t>
            </w:r>
            <w:r>
              <w:rPr>
                <w:rFonts w:ascii="Arial Narrow" w:hAnsi="Arial Narrow"/>
                <w:sz w:val="18"/>
                <w:szCs w:val="20"/>
              </w:rPr>
              <w:br/>
              <w:t>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B7FE6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C26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C268B" w:rsidRPr="00D63C77" w:rsidTr="004C26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268B" w:rsidRPr="00D63C77" w:rsidRDefault="004C268B" w:rsidP="004C26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C268B" w:rsidRPr="00D63C77" w:rsidRDefault="004C268B" w:rsidP="004C26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C268B" w:rsidRPr="00D63C77" w:rsidTr="004C26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268B" w:rsidRDefault="004C268B" w:rsidP="004C26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C268B" w:rsidRDefault="004C268B" w:rsidP="004C26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219B4" w:rsidRPr="00C219B4">
        <w:rPr>
          <w:rFonts w:ascii="Arial Narrow" w:hAnsi="Arial Narrow"/>
        </w:rPr>
        <w:t xml:space="preserve">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4C268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C268B">
              <w:rPr>
                <w:rFonts w:ascii="Arial Narrow" w:hAnsi="Arial Narrow"/>
              </w:rPr>
              <w:t>25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C268B" w:rsidRPr="004C268B">
        <w:rPr>
          <w:rFonts w:ascii="Arial Narrow" w:hAnsi="Arial Narrow"/>
          <w:bCs/>
          <w:szCs w:val="22"/>
        </w:rPr>
        <w:t>-</w:t>
      </w:r>
      <w:r w:rsidR="004C268B" w:rsidRPr="004C268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C268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C268B" w:rsidTr="004C268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C268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C268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C268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C268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C268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C268B" w:rsidTr="004C268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C268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C268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C268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C268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C268B" w:rsidRDefault="004C26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C268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E6" w:rsidRDefault="009B7FE6" w:rsidP="0076042D">
      <w:pPr>
        <w:pStyle w:val="a9"/>
      </w:pPr>
      <w:r>
        <w:separator/>
      </w:r>
    </w:p>
  </w:endnote>
  <w:endnote w:type="continuationSeparator" w:id="0">
    <w:p w:rsidR="009B7FE6" w:rsidRDefault="009B7F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D609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D6095" w:rsidRPr="004D609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219B4">
      <w:rPr>
        <w:rFonts w:ascii="Arial Narrow" w:hAnsi="Arial Narrow"/>
        <w:sz w:val="16"/>
        <w:szCs w:val="16"/>
      </w:rPr>
      <w:t>96-Н-05321-ТР-УТ-5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219B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E6" w:rsidRDefault="009B7FE6" w:rsidP="0076042D">
      <w:pPr>
        <w:pStyle w:val="a9"/>
      </w:pPr>
      <w:r>
        <w:separator/>
      </w:r>
    </w:p>
  </w:footnote>
  <w:footnote w:type="continuationSeparator" w:id="0">
    <w:p w:rsidR="009B7FE6" w:rsidRDefault="009B7F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865 Пятерочка"/>
    <w:docVar w:name="chek_unc_results" w:val="   "/>
    <w:docVar w:name="class" w:val="2"/>
    <w:docVar w:name="close_doc_flag" w:val="0"/>
    <w:docVar w:name="co_classes" w:val="   "/>
    <w:docVar w:name="codeok" w:val=" 17353 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1933893D61D46F289ACFC94E4AC45E2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5, Республика Татарстан (Татарстан), г. Казань, ул. Восстания, дом 86 "/>
    <w:docVar w:name="rbtd_adr1" w:val="191025, г. Санкт-Петербург, пр-кт Невский, д. 90/92"/>
    <w:docVar w:name="rbtd_adr2" w:val="420095, Республика Татарстан (Татарстан), г. Казань, ул. Восстания, дом 8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3BB0319FBFB4F02B284CC0D2F6367C9"/>
    <w:docVar w:name="rm_id" w:val="96"/>
    <w:docVar w:name="rm_name" w:val=" Старший продавец-кассир (Старший продавец продовольственных товаров) "/>
    <w:docVar w:name="rm_number" w:val=" 5 386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упаковка реализуемого товара, денежная масса, чековая лента "/>
    <w:docVar w:name="version" w:val="51"/>
    <w:docVar w:name="work_pose" w:val="- не указано"/>
  </w:docVars>
  <w:rsids>
    <w:rsidRoot w:val="009B7FE6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2F04"/>
    <w:rsid w:val="001B486A"/>
    <w:rsid w:val="001D6196"/>
    <w:rsid w:val="001F4D8D"/>
    <w:rsid w:val="002152BB"/>
    <w:rsid w:val="002177B3"/>
    <w:rsid w:val="00225F22"/>
    <w:rsid w:val="00234932"/>
    <w:rsid w:val="00244956"/>
    <w:rsid w:val="00275E09"/>
    <w:rsid w:val="0028490F"/>
    <w:rsid w:val="002906D1"/>
    <w:rsid w:val="00295449"/>
    <w:rsid w:val="002A6499"/>
    <w:rsid w:val="002D6B87"/>
    <w:rsid w:val="002E2D3A"/>
    <w:rsid w:val="002E55C6"/>
    <w:rsid w:val="00305B2F"/>
    <w:rsid w:val="00317A9B"/>
    <w:rsid w:val="003367F7"/>
    <w:rsid w:val="003452EA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723EE"/>
    <w:rsid w:val="004A47AD"/>
    <w:rsid w:val="004B0943"/>
    <w:rsid w:val="004C268B"/>
    <w:rsid w:val="004C4DB2"/>
    <w:rsid w:val="004C6E55"/>
    <w:rsid w:val="004C7DCA"/>
    <w:rsid w:val="004D6095"/>
    <w:rsid w:val="004D7492"/>
    <w:rsid w:val="004E0C63"/>
    <w:rsid w:val="004E22DD"/>
    <w:rsid w:val="004E24EB"/>
    <w:rsid w:val="0051742E"/>
    <w:rsid w:val="00555A9F"/>
    <w:rsid w:val="005567CA"/>
    <w:rsid w:val="0055724D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5334"/>
    <w:rsid w:val="00856253"/>
    <w:rsid w:val="00883461"/>
    <w:rsid w:val="008835DE"/>
    <w:rsid w:val="008C4A12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B7FE6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19B4"/>
    <w:rsid w:val="00C3083C"/>
    <w:rsid w:val="00C64B39"/>
    <w:rsid w:val="00C64F6A"/>
    <w:rsid w:val="00C730BD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92C00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047CA"/>
    <w:rsid w:val="00F17946"/>
    <w:rsid w:val="00F2045E"/>
    <w:rsid w:val="00F31233"/>
    <w:rsid w:val="00F35D04"/>
    <w:rsid w:val="00F74CCB"/>
    <w:rsid w:val="00F76072"/>
    <w:rsid w:val="00F92AB8"/>
    <w:rsid w:val="00FB001B"/>
    <w:rsid w:val="00FC4076"/>
    <w:rsid w:val="00FD0A8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6311652E-989F-4C9A-82D1-915E45C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20</cp:revision>
  <dcterms:created xsi:type="dcterms:W3CDTF">2025-01-11T13:01:00Z</dcterms:created>
  <dcterms:modified xsi:type="dcterms:W3CDTF">2025-03-17T10:14:00Z</dcterms:modified>
</cp:coreProperties>
</file>