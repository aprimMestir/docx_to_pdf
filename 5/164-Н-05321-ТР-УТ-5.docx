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1476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42DE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1476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2C50C2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2DEF" w:rsidRPr="00842DE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2DEF" w:rsidRPr="00842DEF">
        <w:rPr>
          <w:rStyle w:val="aa"/>
          <w:rFonts w:ascii="Arial Narrow" w:hAnsi="Arial Narrow"/>
        </w:rPr>
        <w:t xml:space="preserve">191025, г. Санкт-Петербург, пр-кт Невский, д. 90/92; 421001, Республика Татарстан (Татарстан), г. Казань, ул. Адоратского, д. 2б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2DEF" w:rsidRPr="00842DEF">
        <w:rPr>
          <w:rStyle w:val="aa"/>
          <w:rFonts w:ascii="Arial Narrow" w:hAnsi="Arial Narrow"/>
        </w:rPr>
        <w:t xml:space="preserve"> 19971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42DEF">
        <w:rPr>
          <w:rFonts w:ascii="Arial Narrow" w:hAnsi="Arial Narrow"/>
          <w:u w:val="single"/>
        </w:rPr>
        <w:t xml:space="preserve"> 8 19971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2DEF" w:rsidRPr="00842DEF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42DEF" w:rsidRPr="00842DEF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42DEF" w:rsidRPr="00842DE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42DEF" w:rsidRPr="00842DEF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5824C1" w:rsidRDefault="00980ADD" w:rsidP="005824C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5824C1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824C1" w:rsidRPr="005824C1">
        <w:rPr>
          <w:rFonts w:ascii="Arial Narrow" w:hAnsi="Arial Narrow"/>
          <w:bCs/>
          <w:szCs w:val="22"/>
        </w:rPr>
        <w:t>-</w:t>
      </w:r>
      <w:r w:rsidR="005824C1" w:rsidRPr="005824C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824C1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1476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14769" w:rsidRPr="0081476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42DEF">
      <w:rPr>
        <w:rFonts w:ascii="Arial Narrow" w:hAnsi="Arial Narrow"/>
        <w:sz w:val="16"/>
        <w:szCs w:val="16"/>
      </w:rPr>
      <w:t>164-Н-05321-ТР-УТ-5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42DE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971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84A2E1637CE4924A8103BAC62B3D67E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4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1001, Республика Татарстан (Татарстан), г. Казань, ул. Адоратского, д. 2б "/>
    <w:docVar w:name="rbtd_adr1" w:val="191025, г. Санкт-Петербург, пр-кт Невский, д. 90/92"/>
    <w:docVar w:name="rbtd_adr2" w:val="421001, Республика Татарстан (Татарстан), г. Казань, ул. Адоратского, д. 2б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B00072FA1BB4301BE5615F0B4B73AF4"/>
    <w:docVar w:name="rm_id" w:val="167"/>
    <w:docVar w:name="rm_name" w:val=" Работник торгового зала "/>
    <w:docVar w:name="rm_number" w:val=" 8 1997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0C2"/>
    <w:rsid w:val="002C5ED1"/>
    <w:rsid w:val="002D6B87"/>
    <w:rsid w:val="002E2D3A"/>
    <w:rsid w:val="002E55C6"/>
    <w:rsid w:val="002F7272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24C1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14769"/>
    <w:rsid w:val="00842DEF"/>
    <w:rsid w:val="00856253"/>
    <w:rsid w:val="00866E8E"/>
    <w:rsid w:val="00883461"/>
    <w:rsid w:val="008835DE"/>
    <w:rsid w:val="0088440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2025-03-17T10:15:00Z</dcterms:modified>
</cp:coreProperties>
</file>