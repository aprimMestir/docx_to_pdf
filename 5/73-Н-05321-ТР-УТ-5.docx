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05E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827B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05E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B716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27BA" w:rsidRPr="00E827B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27BA" w:rsidRPr="00E827BA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Аксакова, здание 1в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27BA" w:rsidRPr="00E827BA">
        <w:rPr>
          <w:rStyle w:val="aa"/>
          <w:rFonts w:ascii="Arial Narrow" w:hAnsi="Arial Narrow"/>
        </w:rPr>
        <w:t xml:space="preserve"> 27772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827BA">
        <w:rPr>
          <w:rFonts w:ascii="Arial Narrow" w:hAnsi="Arial Narrow"/>
          <w:u w:val="single"/>
        </w:rPr>
        <w:t xml:space="preserve"> 6 27772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27BA" w:rsidRPr="00E827BA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27BA" w:rsidRPr="00E827BA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827BA" w:rsidRPr="00E827B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827BA" w:rsidRPr="00E827BA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F129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F129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E449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4491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74C20" w:rsidRPr="00B74C20">
        <w:rPr>
          <w:rFonts w:ascii="Arial Narrow" w:hAnsi="Arial Narrow"/>
          <w:bCs/>
          <w:szCs w:val="22"/>
        </w:rPr>
        <w:t>-</w:t>
      </w:r>
      <w:r w:rsidR="00B74C20" w:rsidRPr="00B74C2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74C2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05E4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05E40" w:rsidRPr="00405E4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827BA">
      <w:rPr>
        <w:rFonts w:ascii="Arial Narrow" w:hAnsi="Arial Narrow"/>
        <w:sz w:val="16"/>
        <w:szCs w:val="16"/>
      </w:rPr>
      <w:t>73-Н-05321-ТР-УТ-5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827B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77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D1ACC97F420481295230A60317BBA24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3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Аксакова, здание 1в "/>
    <w:docVar w:name="rbtd_adr1" w:val="191025, г. Санкт-Петербург, пр-кт Невский, д. 90/92"/>
    <w:docVar w:name="rbtd_adr2" w:val="420076, Республика Татарстан (Татарстан), г. Казань, ул. Аксакова, здание 1в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352A3ABE6AC4A56A5BF5A983EBB5655"/>
    <w:docVar w:name="rm_id" w:val="73"/>
    <w:docVar w:name="rm_name" w:val=" Пекарь "/>
    <w:docVar w:name="rm_number" w:val=" 6 277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05E40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424EB"/>
    <w:rsid w:val="0066103E"/>
    <w:rsid w:val="00662612"/>
    <w:rsid w:val="00663B5C"/>
    <w:rsid w:val="00674E86"/>
    <w:rsid w:val="0069682B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67790"/>
    <w:rsid w:val="00990A54"/>
    <w:rsid w:val="009A33AB"/>
    <w:rsid w:val="009A64DE"/>
    <w:rsid w:val="009C3A2C"/>
    <w:rsid w:val="009D368B"/>
    <w:rsid w:val="009D5FA5"/>
    <w:rsid w:val="00A12349"/>
    <w:rsid w:val="00A36593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4918"/>
    <w:rsid w:val="00E61D39"/>
    <w:rsid w:val="00E7238F"/>
    <w:rsid w:val="00E827BA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5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88</cp:revision>
  <dcterms:created xsi:type="dcterms:W3CDTF">2025-01-01T19:19:00Z</dcterms:created>
  <dcterms:modified xsi:type="dcterms:W3CDTF">2025-03-17T10:13:00Z</dcterms:modified>
</cp:coreProperties>
</file>