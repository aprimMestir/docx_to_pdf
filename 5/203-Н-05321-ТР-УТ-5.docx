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D25D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7757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D25D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C2F42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757D" w:rsidRPr="0067757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757D" w:rsidRPr="0067757D">
        <w:rPr>
          <w:rStyle w:val="aa"/>
          <w:rFonts w:ascii="Arial Narrow" w:hAnsi="Arial Narrow"/>
        </w:rPr>
        <w:t xml:space="preserve">191025, г. Санкт-Петербург, пр-кт Невский, д. 90/92; 420127, Республика Татарстан (Татарстан), г. Казань, ул. Побежимова, дом 42, помещение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757D" w:rsidRPr="0067757D">
        <w:rPr>
          <w:rStyle w:val="aa"/>
          <w:rFonts w:ascii="Arial Narrow" w:hAnsi="Arial Narrow"/>
        </w:rPr>
        <w:t xml:space="preserve"> 24311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7757D">
        <w:rPr>
          <w:rFonts w:ascii="Arial Narrow" w:hAnsi="Arial Narrow"/>
          <w:u w:val="single"/>
        </w:rPr>
        <w:t xml:space="preserve"> 2 24311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757D" w:rsidRPr="0067757D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7757D" w:rsidRPr="0067757D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7757D" w:rsidRPr="0067757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7757D" w:rsidRPr="0067757D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D5E6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D5E6D">
              <w:rPr>
                <w:rFonts w:ascii="Arial Narrow" w:hAnsi="Arial Narrow"/>
              </w:rPr>
              <w:t>47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5E6D" w:rsidRPr="008D5E6D">
        <w:rPr>
          <w:rFonts w:ascii="Arial Narrow" w:hAnsi="Arial Narrow"/>
          <w:bCs/>
          <w:szCs w:val="22"/>
        </w:rPr>
        <w:t>-</w:t>
      </w:r>
      <w:r w:rsidR="008D5E6D" w:rsidRPr="008D5E6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5E6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D25D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D25D8" w:rsidRPr="00DD25D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7757D">
      <w:rPr>
        <w:rFonts w:ascii="Arial Narrow" w:hAnsi="Arial Narrow"/>
        <w:sz w:val="16"/>
        <w:szCs w:val="16"/>
      </w:rPr>
      <w:t>203-Н-05321-ТР-УТ-5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7757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31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D2B6F6FEE76444AB73A152461F8950C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7, Республика Татарстан (Татарстан), г. Казань, ул. Побежимова, дом 42, помещение 1002 "/>
    <w:docVar w:name="rbtd_adr1" w:val="191025, г. Санкт-Петербург, пр-кт Невский, д. 90/92"/>
    <w:docVar w:name="rbtd_adr2" w:val="420127, Республика Татарстан (Татарстан), г. Казань, ул. Побежимова, дом 42, помещение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FDAF52C1DB8434F9D3ADFAFCB702287"/>
    <w:docVar w:name="rm_id" w:val="206"/>
    <w:docVar w:name="rm_name" w:val=" Администратор "/>
    <w:docVar w:name="rm_number" w:val=" 2 2431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ABB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7757D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5701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E6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9F1DAB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2084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3F7E"/>
    <w:rsid w:val="00D269F5"/>
    <w:rsid w:val="00D63995"/>
    <w:rsid w:val="00D63C77"/>
    <w:rsid w:val="00D65F01"/>
    <w:rsid w:val="00D70884"/>
    <w:rsid w:val="00D74283"/>
    <w:rsid w:val="00D76DF8"/>
    <w:rsid w:val="00DB4E49"/>
    <w:rsid w:val="00DB5302"/>
    <w:rsid w:val="00DC2F42"/>
    <w:rsid w:val="00DD25D8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6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94</cp:revision>
  <dcterms:created xsi:type="dcterms:W3CDTF">2025-01-02T07:58:00Z</dcterms:created>
  <dcterms:modified xsi:type="dcterms:W3CDTF">2025-03-17T10:15:00Z</dcterms:modified>
</cp:coreProperties>
</file>