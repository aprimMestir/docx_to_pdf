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D201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02C5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D201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6550C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2C5C" w:rsidRPr="00702C5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2C5C" w:rsidRPr="00702C5C">
        <w:rPr>
          <w:rStyle w:val="aa"/>
          <w:rFonts w:ascii="Arial Narrow" w:hAnsi="Arial Narrow"/>
        </w:rPr>
        <w:t xml:space="preserve">191025, г. Санкт-Петербург, пр-кт Невский, д. 90/92; 420133, Республика Татарстан (Татарстан), г. Казань, ул. Академика Лаврентьева, здание 14б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2C5C" w:rsidRPr="00702C5C">
        <w:rPr>
          <w:rStyle w:val="aa"/>
          <w:rFonts w:ascii="Arial Narrow" w:hAnsi="Arial Narrow"/>
        </w:rPr>
        <w:t xml:space="preserve"> 24245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02C5C">
        <w:rPr>
          <w:rFonts w:ascii="Arial Narrow" w:hAnsi="Arial Narrow"/>
          <w:u w:val="single"/>
        </w:rPr>
        <w:t xml:space="preserve"> 9 24245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2C5C" w:rsidRPr="00702C5C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02C5C" w:rsidRPr="00702C5C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02C5C" w:rsidRPr="00702C5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702C5C" w:rsidRPr="00702C5C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02C5C" w:rsidRPr="00702C5C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702C5C" w:rsidRPr="00702C5C" w:rsidRDefault="00702C5C" w:rsidP="00032B92">
      <w:pPr>
        <w:jc w:val="both"/>
        <w:rPr>
          <w:rFonts w:ascii="Arial Narrow" w:hAnsi="Arial Narrow"/>
        </w:rPr>
      </w:pPr>
      <w:r w:rsidRPr="00702C5C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702C5C" w:rsidRPr="00702C5C" w:rsidRDefault="00702C5C" w:rsidP="00032B92">
      <w:pPr>
        <w:jc w:val="both"/>
        <w:rPr>
          <w:rFonts w:ascii="Arial Narrow" w:hAnsi="Arial Narrow"/>
        </w:rPr>
      </w:pPr>
      <w:r w:rsidRPr="00702C5C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702C5C" w:rsidRPr="00702C5C" w:rsidRDefault="00702C5C" w:rsidP="00032B92">
      <w:pPr>
        <w:jc w:val="both"/>
        <w:rPr>
          <w:rFonts w:ascii="Arial Narrow" w:hAnsi="Arial Narrow"/>
        </w:rPr>
      </w:pPr>
      <w:r w:rsidRPr="00702C5C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702C5C" w:rsidP="00032B92">
      <w:pPr>
        <w:jc w:val="both"/>
        <w:rPr>
          <w:rFonts w:ascii="Arial Narrow" w:hAnsi="Arial Narrow"/>
        </w:rPr>
      </w:pPr>
      <w:r w:rsidRPr="00702C5C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B00F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0B00FB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B00FB" w:rsidRPr="000B00FB">
        <w:rPr>
          <w:rFonts w:ascii="Arial Narrow" w:hAnsi="Arial Narrow"/>
          <w:bCs/>
          <w:szCs w:val="22"/>
        </w:rPr>
        <w:t>-</w:t>
      </w:r>
      <w:r w:rsidR="000B00FB" w:rsidRPr="000B00F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B00F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D201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D201E" w:rsidRPr="00BD201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02C5C">
      <w:rPr>
        <w:rFonts w:ascii="Arial Narrow" w:hAnsi="Arial Narrow"/>
        <w:sz w:val="16"/>
        <w:szCs w:val="16"/>
      </w:rPr>
      <w:t>171-Н-05321-ТР-УТ-5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02C5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24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80CB3B2C8A74247ACFF8647FE5BC257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33, Республика Татарстан (Татарстан), г. Казань, ул. Академика Лаврентьева, здание 14б "/>
    <w:docVar w:name="rbtd_adr1" w:val="191025, г. Санкт-Петербург, пр-кт Невский, д. 90/92"/>
    <w:docVar w:name="rbtd_adr2" w:val="420133, Республика Татарстан (Татарстан), г. Казань, ул. Академика Лаврентьева, здание 14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28A352F55D2415399D0B70FF9F35D70"/>
    <w:docVar w:name="rm_id" w:val="174"/>
    <w:docVar w:name="rm_name" w:val=" Директор магазина-партнёр (Директор (заведующий) предприятия розничной торговли) "/>
    <w:docVar w:name="rm_number" w:val=" 9 2424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04DB"/>
    <w:rsid w:val="00046815"/>
    <w:rsid w:val="0005566C"/>
    <w:rsid w:val="000633C8"/>
    <w:rsid w:val="00080205"/>
    <w:rsid w:val="00087EB9"/>
    <w:rsid w:val="000B00FB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30E4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96B3F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6550C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1AF8"/>
    <w:rsid w:val="006C28B3"/>
    <w:rsid w:val="006F58A6"/>
    <w:rsid w:val="00702C5C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45E36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1EDB"/>
    <w:rsid w:val="00B95FC2"/>
    <w:rsid w:val="00BA5029"/>
    <w:rsid w:val="00BA735C"/>
    <w:rsid w:val="00BC2F3C"/>
    <w:rsid w:val="00BD201E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2025-01-01T18:08:00Z</dcterms:created>
  <dcterms:modified xsi:type="dcterms:W3CDTF">2025-03-17T10:15:00Z</dcterms:modified>
</cp:coreProperties>
</file>