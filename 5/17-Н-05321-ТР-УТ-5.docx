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F2F94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F2F94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F2F94" w:rsidRDefault="009F2F9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F2F94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F2F94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F2F94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046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836B7C">
      <w:pPr>
        <w:spacing w:line="235" w:lineRule="auto"/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24DF1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046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36B7C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36B7C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A539E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36B7C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4DF1" w:rsidRPr="00A24DF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4DF1" w:rsidRPr="00A24DF1">
        <w:rPr>
          <w:rStyle w:val="aa"/>
          <w:rFonts w:ascii="Arial Narrow" w:hAnsi="Arial Narrow"/>
        </w:rPr>
        <w:t xml:space="preserve">191025, г. Санкт-Петербург, пр-кт Невский, д. 90/92; 422433, Республика Татарстан (Татарстан), Буинский р-н, г. Буинск, ул. Р.Люксембург, 44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4DF1" w:rsidRPr="00A24DF1">
        <w:rPr>
          <w:rStyle w:val="aa"/>
          <w:rFonts w:ascii="Arial Narrow" w:hAnsi="Arial Narrow"/>
        </w:rPr>
        <w:t xml:space="preserve"> 1877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24DF1">
        <w:rPr>
          <w:rFonts w:ascii="Arial Narrow" w:hAnsi="Arial Narrow"/>
          <w:u w:val="single"/>
        </w:rPr>
        <w:t xml:space="preserve"> 6 1877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4DF1" w:rsidRPr="00A24DF1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4DF1" w:rsidRPr="00A24DF1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36B7C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24DF1" w:rsidRPr="00A24DF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449"/>
        <w:gridCol w:w="3644"/>
      </w:tblGrid>
      <w:tr w:rsidR="00C64F6A" w:rsidRPr="00D63C77" w:rsidTr="00836B7C">
        <w:tc>
          <w:tcPr>
            <w:tcW w:w="2205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449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64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F2F94" w:rsidRPr="00D63C77" w:rsidTr="00836B7C">
        <w:tc>
          <w:tcPr>
            <w:tcW w:w="2205" w:type="dxa"/>
            <w:vAlign w:val="center"/>
          </w:tcPr>
          <w:p w:rsidR="009F2F94" w:rsidRPr="00D63C77" w:rsidRDefault="009F2F94" w:rsidP="009F2F94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F2F94" w:rsidRPr="00D63C77" w:rsidRDefault="009F2F94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F2F94" w:rsidRPr="00D63C77" w:rsidRDefault="009F2F94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449" w:type="dxa"/>
            <w:vAlign w:val="center"/>
          </w:tcPr>
          <w:p w:rsidR="009F2F94" w:rsidRPr="00D63C77" w:rsidRDefault="009F2F94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644" w:type="dxa"/>
            <w:vAlign w:val="center"/>
          </w:tcPr>
          <w:p w:rsidR="009F2F94" w:rsidRPr="00D63C77" w:rsidRDefault="009F2F94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36B7C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F2F9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F2F94" w:rsidRPr="00D63C77" w:rsidTr="009F2F9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2F94" w:rsidRPr="00D63C77" w:rsidRDefault="009F2F94" w:rsidP="009F2F9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F2F94" w:rsidRPr="00D63C77" w:rsidRDefault="009F2F94" w:rsidP="009F2F9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F2F94" w:rsidRPr="00D63C77" w:rsidTr="009F2F9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2F94" w:rsidRDefault="009F2F94" w:rsidP="009F2F9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F2F94" w:rsidRDefault="009F2F94" w:rsidP="009F2F9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24DF1" w:rsidRPr="00A24DF1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836B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836B7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A7551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A05AF" w:rsidRPr="00FA05AF">
        <w:rPr>
          <w:rFonts w:ascii="Arial Narrow" w:hAnsi="Arial Narrow"/>
          <w:bCs/>
          <w:szCs w:val="22"/>
        </w:rPr>
        <w:t>-</w:t>
      </w:r>
      <w:r w:rsidR="00FA05AF" w:rsidRPr="00FA05A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A05A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F2F94" w:rsidTr="009F2F94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F2F94" w:rsidRDefault="009F2F94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F2F94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F2F94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F2F94" w:rsidRDefault="009F2F9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F2F94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F2F94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F2F94" w:rsidRDefault="009F2F9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F2F94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F2F94" w:rsidTr="009F2F94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F2F94" w:rsidRDefault="009F2F94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F2F94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F2F94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F2F94" w:rsidRDefault="009F2F9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F2F94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F2F94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9F2F94" w:rsidRDefault="009F2F9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F2F94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0465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04651" w:rsidRPr="00A0465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24DF1">
      <w:rPr>
        <w:rFonts w:ascii="Arial Narrow" w:hAnsi="Arial Narrow"/>
        <w:sz w:val="16"/>
        <w:szCs w:val="16"/>
      </w:rPr>
      <w:t>17-Н-05321-ТР-УТ-5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24DF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77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CB8F4F0D1CB40648F9ED9B427819C24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г. Буинск, ул. Р.Люксембург, 44 "/>
    <w:docVar w:name="rbtd_adr1" w:val="191025, г. Санкт-Петербург, пр-кт Невский, д. 90/92"/>
    <w:docVar w:name="rbtd_adr2" w:val="422433, Республика Татарстан (Татарстан), Буинский р-н, г. Буинск, ул. Р.Люксембург, 4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ED8701655FD46CDB865690835E75B3C"/>
    <w:docVar w:name="rm_id" w:val="17"/>
    <w:docVar w:name="rm_name" w:val=" Пекарь "/>
    <w:docVar w:name="rm_number" w:val=" 6 187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2053D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A539E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94E17"/>
    <w:rsid w:val="007A49ED"/>
    <w:rsid w:val="007A4C5E"/>
    <w:rsid w:val="007A7551"/>
    <w:rsid w:val="007A79CE"/>
    <w:rsid w:val="007C5629"/>
    <w:rsid w:val="007D1852"/>
    <w:rsid w:val="007D2CEA"/>
    <w:rsid w:val="007D7B12"/>
    <w:rsid w:val="007E170B"/>
    <w:rsid w:val="007E7F3C"/>
    <w:rsid w:val="0080327B"/>
    <w:rsid w:val="00836B7C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9F2F94"/>
    <w:rsid w:val="00A04651"/>
    <w:rsid w:val="00A12349"/>
    <w:rsid w:val="00A24DF1"/>
    <w:rsid w:val="00A36593"/>
    <w:rsid w:val="00A5377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D7432"/>
    <w:rsid w:val="00CE3307"/>
    <w:rsid w:val="00CE567D"/>
    <w:rsid w:val="00CF370E"/>
    <w:rsid w:val="00CF3E1D"/>
    <w:rsid w:val="00D55D3E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97ABE"/>
    <w:rsid w:val="00FA05AF"/>
    <w:rsid w:val="00FB001B"/>
    <w:rsid w:val="00FC4076"/>
    <w:rsid w:val="00FD13E4"/>
    <w:rsid w:val="00FD2BA8"/>
    <w:rsid w:val="00FD5E6E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2025-01-01T19:19:00Z</dcterms:created>
  <dcterms:modified xsi:type="dcterms:W3CDTF">2025-03-17T10:12:00Z</dcterms:modified>
</cp:coreProperties>
</file>