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A666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A666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A666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A666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A666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E7D3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B56E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E7D3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9086B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56E9" w:rsidRPr="002B56E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56E9" w:rsidRPr="002B56E9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Залесная, дом 42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56E9" w:rsidRPr="002B56E9">
        <w:rPr>
          <w:rStyle w:val="aa"/>
          <w:rFonts w:ascii="Arial Narrow" w:hAnsi="Arial Narrow"/>
        </w:rPr>
        <w:t xml:space="preserve"> 16114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B56E9">
        <w:rPr>
          <w:rFonts w:ascii="Arial Narrow" w:hAnsi="Arial Narrow"/>
          <w:u w:val="single"/>
        </w:rPr>
        <w:t xml:space="preserve"> 2 16114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56E9" w:rsidRPr="002B56E9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56E9" w:rsidRPr="002B56E9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B56E9" w:rsidRPr="002B56E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930"/>
        <w:gridCol w:w="3164"/>
      </w:tblGrid>
      <w:tr w:rsidR="00C64F6A" w:rsidRPr="00D63C77" w:rsidTr="00E940D8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930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16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A6663" w:rsidRPr="00D63C77" w:rsidTr="00E940D8">
        <w:tc>
          <w:tcPr>
            <w:tcW w:w="2204" w:type="dxa"/>
            <w:vAlign w:val="center"/>
          </w:tcPr>
          <w:p w:rsidR="00CA6663" w:rsidRPr="00D63C77" w:rsidRDefault="00CA6663" w:rsidP="00CA6663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A6663" w:rsidRPr="00D63C77" w:rsidRDefault="00CA6663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A6663" w:rsidRPr="00D63C77" w:rsidRDefault="00CA6663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930" w:type="dxa"/>
            <w:vAlign w:val="center"/>
          </w:tcPr>
          <w:p w:rsidR="00CA6663" w:rsidRPr="00D63C77" w:rsidRDefault="00CA6663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164" w:type="dxa"/>
            <w:vAlign w:val="center"/>
          </w:tcPr>
          <w:p w:rsidR="00CA6663" w:rsidRPr="00D63C77" w:rsidRDefault="00CA6663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A666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A6663" w:rsidRPr="00D63C77" w:rsidTr="00CA666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6663" w:rsidRPr="00D63C77" w:rsidRDefault="00CA6663" w:rsidP="00CA666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A6663" w:rsidRPr="00D63C77" w:rsidRDefault="00CA6663" w:rsidP="00CA666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A6663" w:rsidRPr="00D63C77" w:rsidTr="00CA666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6663" w:rsidRDefault="00CA6663" w:rsidP="00CA666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A6663" w:rsidRDefault="00CA6663" w:rsidP="00CA666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B56E9" w:rsidRPr="002B56E9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A666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CA6663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A6663" w:rsidRPr="00CA6663">
        <w:rPr>
          <w:rFonts w:ascii="Arial Narrow" w:hAnsi="Arial Narrow"/>
          <w:bCs/>
          <w:szCs w:val="22"/>
        </w:rPr>
        <w:t>-</w:t>
      </w:r>
      <w:r w:rsidR="00CA6663" w:rsidRPr="00CA666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A666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A6663" w:rsidTr="00CA666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A666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A666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A666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A666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A666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A6663" w:rsidTr="00CA666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A666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A666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A666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A666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A666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E7D3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E7D36" w:rsidRPr="001E7D3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B56E9">
      <w:rPr>
        <w:rFonts w:ascii="Arial Narrow" w:hAnsi="Arial Narrow"/>
        <w:sz w:val="16"/>
        <w:szCs w:val="16"/>
      </w:rPr>
      <w:t>55-Н-05321-ТР-УТ-5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B56E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6114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4088D400FF94C3AAFDFE003527E953B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Залесная, дом 42 "/>
    <w:docVar w:name="rbtd_adr1" w:val="191025, г. Санкт-Петербург, пр-кт Невский, д. 90/92"/>
    <w:docVar w:name="rbtd_adr2" w:val="420076, Республика Татарстан (Татарстан), г. Казань, ул. Залесная, дом 4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88BD505DFA5431291DAD87922A5147C"/>
    <w:docVar w:name="rm_id" w:val="55"/>
    <w:docVar w:name="rm_name" w:val=" Администратор "/>
    <w:docVar w:name="rm_number" w:val=" 2 1611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E7D3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B56E9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5FD6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5F550F"/>
    <w:rsid w:val="0066103E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086B"/>
    <w:rsid w:val="00794E17"/>
    <w:rsid w:val="007A13FE"/>
    <w:rsid w:val="007A4C5E"/>
    <w:rsid w:val="007A79CE"/>
    <w:rsid w:val="007C5629"/>
    <w:rsid w:val="007D1842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0660"/>
    <w:rsid w:val="00965B1A"/>
    <w:rsid w:val="00967790"/>
    <w:rsid w:val="009A33AB"/>
    <w:rsid w:val="009D5FA5"/>
    <w:rsid w:val="009E4269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663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A4D33"/>
    <w:rsid w:val="00FB001B"/>
    <w:rsid w:val="00FC4076"/>
    <w:rsid w:val="00FD13E4"/>
    <w:rsid w:val="00FD2BA8"/>
    <w:rsid w:val="00FE05C7"/>
    <w:rsid w:val="00FE28B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76</cp:revision>
  <dcterms:created xsi:type="dcterms:W3CDTF">2025-01-02T07:58:00Z</dcterms:created>
  <dcterms:modified xsi:type="dcterms:W3CDTF">2025-03-17T10:13:00Z</dcterms:modified>
</cp:coreProperties>
</file>