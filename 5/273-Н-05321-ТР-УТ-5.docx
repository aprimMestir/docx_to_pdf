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A3BD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A3BD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A3BD8" w:rsidRDefault="00CA3BD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A3BD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3BD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A3BD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D668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C4AE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D668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14E69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C4AEF" w:rsidRPr="00EC4AE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C4AEF" w:rsidRPr="00EC4AEF">
        <w:rPr>
          <w:rStyle w:val="aa"/>
          <w:rFonts w:ascii="Arial Narrow" w:hAnsi="Arial Narrow"/>
        </w:rPr>
        <w:t xml:space="preserve">191025, г. Санкт-Петербург, пр-кт Невский, д. 90/92; 422606, Республика Татарстан (Татарстан), Лаишевский р-н, с. Габишево, пр-кт Молодежный, здание 33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C4AEF" w:rsidRPr="00EC4AEF">
        <w:rPr>
          <w:rStyle w:val="aa"/>
          <w:rFonts w:ascii="Arial Narrow" w:hAnsi="Arial Narrow"/>
        </w:rPr>
        <w:t xml:space="preserve"> 26660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C4AEF">
        <w:rPr>
          <w:rFonts w:ascii="Arial Narrow" w:hAnsi="Arial Narrow"/>
          <w:u w:val="single"/>
        </w:rPr>
        <w:t xml:space="preserve"> 8 26660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C4AEF" w:rsidRPr="00EC4AEF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C4AEF" w:rsidRPr="00EC4AEF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C4AEF" w:rsidRPr="00EC4AE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A3BD8" w:rsidRPr="00D63C77" w:rsidTr="00622395">
        <w:tc>
          <w:tcPr>
            <w:tcW w:w="2205" w:type="dxa"/>
            <w:vAlign w:val="center"/>
          </w:tcPr>
          <w:p w:rsidR="00CA3BD8" w:rsidRPr="00D63C77" w:rsidRDefault="00CA3BD8" w:rsidP="00CA3BD8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CA3BD8" w:rsidRPr="00D63C77" w:rsidRDefault="00CA3BD8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A3B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A3BD8" w:rsidRPr="00D63C77" w:rsidTr="00CA3B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3BD8" w:rsidRPr="00D63C77" w:rsidRDefault="00CA3BD8" w:rsidP="00CA3B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A3BD8" w:rsidRPr="00D63C77" w:rsidRDefault="00CA3BD8" w:rsidP="00CA3BD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A3BD8" w:rsidRPr="00D63C77" w:rsidTr="00CA3BD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3BD8" w:rsidRDefault="00CA3BD8" w:rsidP="00CA3B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A3BD8" w:rsidRDefault="00CA3BD8" w:rsidP="00CA3BD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C4AEF" w:rsidRPr="00EC4AEF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CA3BD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CA3BD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E6373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41871" w:rsidRPr="00C41871">
        <w:rPr>
          <w:rFonts w:ascii="Arial Narrow" w:hAnsi="Arial Narrow"/>
          <w:bCs/>
          <w:szCs w:val="22"/>
        </w:rPr>
        <w:t>-</w:t>
      </w:r>
      <w:r w:rsidR="00C41871" w:rsidRPr="00C4187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41871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A3BD8" w:rsidTr="00CA3BD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A3BD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3BD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A3BD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A3BD8" w:rsidTr="00CA3BD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A3BD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3BD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A3BD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A3BD8" w:rsidRDefault="00CA3BD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A3BD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D668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D6689" w:rsidRPr="001D668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C4AEF">
      <w:rPr>
        <w:rFonts w:ascii="Arial Narrow" w:hAnsi="Arial Narrow"/>
        <w:sz w:val="16"/>
        <w:szCs w:val="16"/>
      </w:rPr>
      <w:t>273-Н-05321-ТР-УТ-5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C4AE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660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6A9A56618444BDA9D2D4D40A1845ED6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3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606, Республика Татарстан (Татарстан), Лаишевский р-н, с. Габишево, пр-кт Молодежный, здание 33 "/>
    <w:docVar w:name="rbtd_adr1" w:val="191025, г. Санкт-Петербург, пр-кт Невский, д. 90/92"/>
    <w:docVar w:name="rbtd_adr2" w:val="422606, Республика Татарстан (Татарстан), Лаишевский р-н, с. Габишево, пр-кт Молодежный, здание 3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889272F5BB647B393CD6A5376E9C7FE"/>
    <w:docVar w:name="rm_id" w:val="276"/>
    <w:docVar w:name="rm_name" w:val=" Работник торгового зала "/>
    <w:docVar w:name="rm_number" w:val=" 8 2666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191B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D6689"/>
    <w:rsid w:val="001F4D8D"/>
    <w:rsid w:val="001F5868"/>
    <w:rsid w:val="002152BB"/>
    <w:rsid w:val="002177B3"/>
    <w:rsid w:val="00225F22"/>
    <w:rsid w:val="00234932"/>
    <w:rsid w:val="00254839"/>
    <w:rsid w:val="00275E09"/>
    <w:rsid w:val="00277463"/>
    <w:rsid w:val="0028490F"/>
    <w:rsid w:val="00295449"/>
    <w:rsid w:val="002A6499"/>
    <w:rsid w:val="002D6B87"/>
    <w:rsid w:val="002E2D3A"/>
    <w:rsid w:val="002E55C6"/>
    <w:rsid w:val="002F4FC1"/>
    <w:rsid w:val="00305B2F"/>
    <w:rsid w:val="00317A9B"/>
    <w:rsid w:val="00353CF4"/>
    <w:rsid w:val="00354C09"/>
    <w:rsid w:val="00367816"/>
    <w:rsid w:val="003876C3"/>
    <w:rsid w:val="00392C31"/>
    <w:rsid w:val="0039417C"/>
    <w:rsid w:val="003A273F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063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859B9"/>
    <w:rsid w:val="005903E3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0567"/>
    <w:rsid w:val="0069682B"/>
    <w:rsid w:val="006C28B3"/>
    <w:rsid w:val="006D411F"/>
    <w:rsid w:val="007049EB"/>
    <w:rsid w:val="00710271"/>
    <w:rsid w:val="00717C9F"/>
    <w:rsid w:val="00745D40"/>
    <w:rsid w:val="00745D94"/>
    <w:rsid w:val="00754363"/>
    <w:rsid w:val="0076042D"/>
    <w:rsid w:val="0077586C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2306"/>
    <w:rsid w:val="0085275A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75535"/>
    <w:rsid w:val="00980ADD"/>
    <w:rsid w:val="009A33AB"/>
    <w:rsid w:val="009C0E12"/>
    <w:rsid w:val="009D5FA5"/>
    <w:rsid w:val="009E66EB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3829"/>
    <w:rsid w:val="00B0640B"/>
    <w:rsid w:val="00B148FF"/>
    <w:rsid w:val="00B14E69"/>
    <w:rsid w:val="00B31323"/>
    <w:rsid w:val="00B31A97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E24E7"/>
    <w:rsid w:val="00BF498E"/>
    <w:rsid w:val="00C02721"/>
    <w:rsid w:val="00C027F5"/>
    <w:rsid w:val="00C3083C"/>
    <w:rsid w:val="00C41871"/>
    <w:rsid w:val="00C5305A"/>
    <w:rsid w:val="00C64F6A"/>
    <w:rsid w:val="00CA3BD8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97463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63737"/>
    <w:rsid w:val="00E8326A"/>
    <w:rsid w:val="00E94421"/>
    <w:rsid w:val="00EA7FF7"/>
    <w:rsid w:val="00EB72AD"/>
    <w:rsid w:val="00EC37A1"/>
    <w:rsid w:val="00EC4AEF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55D77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2025-01-02T10:39:00Z</dcterms:created>
  <dcterms:modified xsi:type="dcterms:W3CDTF">2025-03-17T10:16:00Z</dcterms:modified>
</cp:coreProperties>
</file>