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B161B0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B161B0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B161B0" w:rsidRDefault="00B161B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B161B0" w:rsidRDefault="00B161B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B161B0" w:rsidRDefault="00B161B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B161B0" w:rsidRDefault="00B161B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B161B0" w:rsidRDefault="00B161B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B161B0" w:rsidRDefault="00B161B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B161B0" w:rsidRDefault="00B161B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B161B0" w:rsidRDefault="00B161B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B161B0" w:rsidRDefault="00B161B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B161B0" w:rsidRDefault="00B161B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B161B0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161B0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161B0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940B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73D2D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272-Н-05321-ТР-УТ-5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940B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B161B0">
      <w:pPr>
        <w:spacing w:after="100" w:afterAutospacing="1" w:line="235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B161B0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05AC2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B161B0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B161B0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73D2D" w:rsidRPr="00773D2D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B161B0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73D2D" w:rsidRPr="00773D2D">
        <w:rPr>
          <w:rStyle w:val="aa"/>
          <w:rFonts w:ascii="Arial Narrow" w:hAnsi="Arial Narrow"/>
        </w:rPr>
        <w:t xml:space="preserve">191025, г. Санкт-Петербург, пр-кт Невский, д. 90/92; 422606, Республика Татарстан (Татарстан), Лаишевский р-н, с. Габишево, пр-кт Молодежный, здание 33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B161B0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73D2D" w:rsidRPr="00773D2D">
        <w:rPr>
          <w:rStyle w:val="aa"/>
          <w:rFonts w:ascii="Arial Narrow" w:hAnsi="Arial Narrow"/>
        </w:rPr>
        <w:t xml:space="preserve"> 26660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B161B0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B161B0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73D2D">
        <w:rPr>
          <w:rFonts w:ascii="Arial Narrow" w:hAnsi="Arial Narrow"/>
          <w:u w:val="single"/>
        </w:rPr>
        <w:t xml:space="preserve"> 2 26660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B161B0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73D2D" w:rsidRPr="00773D2D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B161B0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73D2D" w:rsidRPr="00773D2D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B161B0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B161B0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B161B0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B161B0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73D2D" w:rsidRPr="00773D2D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B161B0">
        <w:tc>
          <w:tcPr>
            <w:tcW w:w="2204" w:type="dxa"/>
            <w:vAlign w:val="center"/>
          </w:tcPr>
          <w:p w:rsidR="00C64F6A" w:rsidRPr="00D63C77" w:rsidRDefault="00C64F6A" w:rsidP="00B161B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B161B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B161B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B161B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B161B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B161B0" w:rsidRPr="00D63C77" w:rsidTr="00B161B0">
        <w:tc>
          <w:tcPr>
            <w:tcW w:w="2204" w:type="dxa"/>
            <w:vAlign w:val="center"/>
          </w:tcPr>
          <w:p w:rsidR="00B161B0" w:rsidRPr="00D63C77" w:rsidRDefault="00B161B0" w:rsidP="00B161B0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B161B0" w:rsidRPr="00D63C77" w:rsidRDefault="00B161B0" w:rsidP="00B161B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B161B0" w:rsidRPr="00D63C77" w:rsidRDefault="00B161B0" w:rsidP="00B161B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B161B0" w:rsidRPr="00D63C77" w:rsidRDefault="00B161B0" w:rsidP="00B161B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B161B0" w:rsidRPr="00D63C77" w:rsidRDefault="00B161B0" w:rsidP="00B161B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B161B0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B161B0" w:rsidRPr="00D63C77" w:rsidTr="00B161B0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61B0" w:rsidRPr="00D63C77" w:rsidRDefault="00B161B0" w:rsidP="00B161B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B161B0" w:rsidRPr="00D63C77" w:rsidRDefault="00B161B0" w:rsidP="00B161B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B161B0" w:rsidRPr="00D63C77" w:rsidTr="00B161B0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61B0" w:rsidRDefault="00B161B0" w:rsidP="00B161B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B161B0" w:rsidRDefault="00B161B0" w:rsidP="00B161B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73D2D" w:rsidRPr="00773D2D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E4C3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8E4C33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865CC1" w:rsidP="00865CC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865CC1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E4C33" w:rsidRPr="008E4C33">
        <w:rPr>
          <w:rFonts w:ascii="Arial Narrow" w:hAnsi="Arial Narrow"/>
          <w:bCs/>
          <w:szCs w:val="22"/>
        </w:rPr>
        <w:t>-</w:t>
      </w:r>
      <w:r w:rsidR="008E4C33" w:rsidRPr="008E4C3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E4C33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B161B0" w:rsidTr="00B161B0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B161B0" w:rsidRDefault="00B161B0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B161B0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161B0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161B0" w:rsidRDefault="00B161B0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161B0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161B0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161B0" w:rsidRDefault="00B161B0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161B0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B161B0" w:rsidTr="00B161B0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B161B0" w:rsidRDefault="00B161B0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B161B0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B161B0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B161B0" w:rsidRDefault="00B161B0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161B0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B161B0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B161B0" w:rsidRDefault="00B161B0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161B0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940B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940B4" w:rsidRPr="00B940B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73D2D">
      <w:rPr>
        <w:rFonts w:ascii="Arial Narrow" w:hAnsi="Arial Narrow"/>
        <w:sz w:val="16"/>
        <w:szCs w:val="16"/>
      </w:rPr>
      <w:t>272-Н-05321-ТР-УТ-5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73D2D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49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6660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933526A23614A09ACE7C0A3A315C8EA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72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606, Республика Татарстан (Татарстан), Лаишевский р-н, с. Габишево, пр-кт Молодежный, здание 33 "/>
    <w:docVar w:name="rbtd_adr1" w:val="191025, г. Санкт-Петербург, пр-кт Невский, д. 90/92"/>
    <w:docVar w:name="rbtd_adr2" w:val="422606, Республика Татарстан (Татарстан), Лаишевский р-н, с. Габишево, пр-кт Молодежный, здание 33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14DDA1D57F348A9916BA5C246C815C1"/>
    <w:docVar w:name="rm_id" w:val="275"/>
    <w:docVar w:name="rm_name" w:val=" Администратор "/>
    <w:docVar w:name="rm_number" w:val=" 2 2666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47781"/>
    <w:rsid w:val="0005566C"/>
    <w:rsid w:val="000633C8"/>
    <w:rsid w:val="00084A33"/>
    <w:rsid w:val="000C2998"/>
    <w:rsid w:val="000C7A92"/>
    <w:rsid w:val="000D1F5B"/>
    <w:rsid w:val="000F6E02"/>
    <w:rsid w:val="000F7DE7"/>
    <w:rsid w:val="00110025"/>
    <w:rsid w:val="00120A19"/>
    <w:rsid w:val="00122EA0"/>
    <w:rsid w:val="00126C7C"/>
    <w:rsid w:val="001429B1"/>
    <w:rsid w:val="00157945"/>
    <w:rsid w:val="001607C8"/>
    <w:rsid w:val="00162AA3"/>
    <w:rsid w:val="0016372D"/>
    <w:rsid w:val="00165088"/>
    <w:rsid w:val="001707D6"/>
    <w:rsid w:val="0017278B"/>
    <w:rsid w:val="001B486A"/>
    <w:rsid w:val="001C4937"/>
    <w:rsid w:val="001D6196"/>
    <w:rsid w:val="001F0B5B"/>
    <w:rsid w:val="001F4D8D"/>
    <w:rsid w:val="002152BB"/>
    <w:rsid w:val="002177B3"/>
    <w:rsid w:val="00225F22"/>
    <w:rsid w:val="00234932"/>
    <w:rsid w:val="00235E21"/>
    <w:rsid w:val="00275E09"/>
    <w:rsid w:val="0027685D"/>
    <w:rsid w:val="0028083B"/>
    <w:rsid w:val="0028490F"/>
    <w:rsid w:val="00295449"/>
    <w:rsid w:val="002A6499"/>
    <w:rsid w:val="002D1310"/>
    <w:rsid w:val="002D6B87"/>
    <w:rsid w:val="002E2D3A"/>
    <w:rsid w:val="002E3582"/>
    <w:rsid w:val="002E55C6"/>
    <w:rsid w:val="00305B2F"/>
    <w:rsid w:val="00317A9B"/>
    <w:rsid w:val="00351BF3"/>
    <w:rsid w:val="00354C0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7AA9"/>
    <w:rsid w:val="00464910"/>
    <w:rsid w:val="004A47AD"/>
    <w:rsid w:val="004B0943"/>
    <w:rsid w:val="004C4DB2"/>
    <w:rsid w:val="004C6E55"/>
    <w:rsid w:val="004C7DCA"/>
    <w:rsid w:val="004D7492"/>
    <w:rsid w:val="004E0C63"/>
    <w:rsid w:val="004E24EB"/>
    <w:rsid w:val="00515689"/>
    <w:rsid w:val="0051742E"/>
    <w:rsid w:val="00522AB1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F2BFA"/>
    <w:rsid w:val="00605AC2"/>
    <w:rsid w:val="0066103E"/>
    <w:rsid w:val="006626D3"/>
    <w:rsid w:val="00674E86"/>
    <w:rsid w:val="00691A37"/>
    <w:rsid w:val="0069682B"/>
    <w:rsid w:val="006C28B3"/>
    <w:rsid w:val="006C35A1"/>
    <w:rsid w:val="007049EB"/>
    <w:rsid w:val="00710271"/>
    <w:rsid w:val="00717C9F"/>
    <w:rsid w:val="007364BB"/>
    <w:rsid w:val="00744908"/>
    <w:rsid w:val="00745D40"/>
    <w:rsid w:val="00745D94"/>
    <w:rsid w:val="0076042D"/>
    <w:rsid w:val="00773D2D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03CDE"/>
    <w:rsid w:val="0081338F"/>
    <w:rsid w:val="00856253"/>
    <w:rsid w:val="00865CC1"/>
    <w:rsid w:val="00883461"/>
    <w:rsid w:val="008835DE"/>
    <w:rsid w:val="008C4BC5"/>
    <w:rsid w:val="008C739D"/>
    <w:rsid w:val="008D5F6D"/>
    <w:rsid w:val="008E47AD"/>
    <w:rsid w:val="008E4C33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9F49C0"/>
    <w:rsid w:val="009F7856"/>
    <w:rsid w:val="009F7A0B"/>
    <w:rsid w:val="00A12349"/>
    <w:rsid w:val="00A21A91"/>
    <w:rsid w:val="00A3139E"/>
    <w:rsid w:val="00A36593"/>
    <w:rsid w:val="00A41E59"/>
    <w:rsid w:val="00A52C8C"/>
    <w:rsid w:val="00A65C74"/>
    <w:rsid w:val="00A910B7"/>
    <w:rsid w:val="00A91908"/>
    <w:rsid w:val="00A9505E"/>
    <w:rsid w:val="00AA1F25"/>
    <w:rsid w:val="00AA2F33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161B0"/>
    <w:rsid w:val="00B31323"/>
    <w:rsid w:val="00B31A97"/>
    <w:rsid w:val="00B367E8"/>
    <w:rsid w:val="00B940B4"/>
    <w:rsid w:val="00B95FC2"/>
    <w:rsid w:val="00BA5029"/>
    <w:rsid w:val="00BA735C"/>
    <w:rsid w:val="00BC2F3C"/>
    <w:rsid w:val="00BD6686"/>
    <w:rsid w:val="00BE15DF"/>
    <w:rsid w:val="00BE3E8C"/>
    <w:rsid w:val="00BF498E"/>
    <w:rsid w:val="00C02721"/>
    <w:rsid w:val="00C027F5"/>
    <w:rsid w:val="00C17FD0"/>
    <w:rsid w:val="00C3083C"/>
    <w:rsid w:val="00C64F6A"/>
    <w:rsid w:val="00C7539B"/>
    <w:rsid w:val="00CA6993"/>
    <w:rsid w:val="00CC0F67"/>
    <w:rsid w:val="00CC4BCA"/>
    <w:rsid w:val="00CD35C3"/>
    <w:rsid w:val="00CE3307"/>
    <w:rsid w:val="00CE37AF"/>
    <w:rsid w:val="00CE567D"/>
    <w:rsid w:val="00CF3E1D"/>
    <w:rsid w:val="00D00977"/>
    <w:rsid w:val="00D13F7E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74D98"/>
    <w:rsid w:val="00E8326A"/>
    <w:rsid w:val="00E94421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F17946"/>
    <w:rsid w:val="00F2045E"/>
    <w:rsid w:val="00F31233"/>
    <w:rsid w:val="00F3249D"/>
    <w:rsid w:val="00F35D04"/>
    <w:rsid w:val="00F74CCB"/>
    <w:rsid w:val="00F76072"/>
    <w:rsid w:val="00FA1D4F"/>
    <w:rsid w:val="00FB001B"/>
    <w:rsid w:val="00FB5B1F"/>
    <w:rsid w:val="00FC4076"/>
    <w:rsid w:val="00FD13E4"/>
    <w:rsid w:val="00FD2BA8"/>
    <w:rsid w:val="00FE05C7"/>
    <w:rsid w:val="00FE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2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59</cp:revision>
  <dcterms:created xsi:type="dcterms:W3CDTF">2025-01-02T07:58:00Z</dcterms:created>
  <dcterms:modified xsi:type="dcterms:W3CDTF">2025-03-17T10:16:00Z</dcterms:modified>
</cp:coreProperties>
</file>