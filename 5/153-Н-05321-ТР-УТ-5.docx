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610E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610E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610E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B7E7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49365C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153-Н-05321-ТР-УТ-5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B7E7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D24A22">
        <w:rPr>
          <w:rFonts w:ascii="Arial Narrow" w:hAnsi="Arial Narrow"/>
        </w:rPr>
        <w:t xml:space="preserve">06.12.2024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9365C" w:rsidRPr="0049365C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9365C" w:rsidRPr="0049365C">
        <w:rPr>
          <w:rStyle w:val="aa"/>
          <w:rFonts w:ascii="Arial Narrow" w:hAnsi="Arial Narrow"/>
        </w:rPr>
        <w:t xml:space="preserve">191025, г. Санкт-Петербург, пр-кт Невский, д. 90/92; 420057, Республика Татарстан (Татарстан), г. Казань, ул. Гагарина, дом 77в, корпус 1, пом. 1001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9365C" w:rsidRPr="0049365C">
        <w:rPr>
          <w:rStyle w:val="aa"/>
          <w:rFonts w:ascii="Arial Narrow" w:hAnsi="Arial Narrow"/>
        </w:rPr>
        <w:t xml:space="preserve"> 26523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49365C">
        <w:rPr>
          <w:rFonts w:ascii="Arial Narrow" w:hAnsi="Arial Narrow"/>
          <w:u w:val="single"/>
        </w:rPr>
        <w:t xml:space="preserve"> 2 26523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9365C" w:rsidRPr="0049365C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9365C" w:rsidRPr="0049365C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49365C" w:rsidRPr="0049365C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5610EA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610EA" w:rsidRPr="00D63C77" w:rsidTr="005610EA">
        <w:tc>
          <w:tcPr>
            <w:tcW w:w="2204" w:type="dxa"/>
            <w:vAlign w:val="center"/>
          </w:tcPr>
          <w:p w:rsidR="005610EA" w:rsidRPr="00D63C77" w:rsidRDefault="005610EA" w:rsidP="005610EA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Pr="00D63C77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610EA" w:rsidRPr="00D63C77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610EA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49365C" w:rsidRPr="0049365C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25354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253542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270D8" w:rsidRPr="007270D8">
        <w:rPr>
          <w:rFonts w:ascii="Arial Narrow" w:hAnsi="Arial Narrow"/>
          <w:bCs/>
          <w:szCs w:val="22"/>
        </w:rPr>
        <w:t>-</w:t>
      </w:r>
      <w:r w:rsidR="007270D8" w:rsidRPr="007270D8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270D8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610EA" w:rsidTr="005610E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610E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610EA" w:rsidTr="005610E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B7E70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B7E70" w:rsidRPr="00AB7E70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49365C">
      <w:rPr>
        <w:rFonts w:ascii="Arial Narrow" w:hAnsi="Arial Narrow"/>
        <w:sz w:val="16"/>
        <w:szCs w:val="16"/>
      </w:rPr>
      <w:t>153-Н-05321-ТР-УТ-5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49365C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7203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6523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3 "/>
    <w:docVar w:name="colrab_anal" w:val=" 3 "/>
    <w:docVar w:name="colraball" w:val="    "/>
    <w:docVar w:name="colwom" w:val=" 3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062742FD9B0941FDAA4999F0118E14E9"/>
    <w:docVar w:name="fill_date" w:val="18.03.2025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53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7, Республика Татарстан (Татарстан), г. Казань, ул. Гагарина, дом 77в, корпус 1, пом. 1001 "/>
    <w:docVar w:name="rbtd_adr1" w:val="191025, г. Санкт-Петербург, пр-кт Невский, д. 90/92"/>
    <w:docVar w:name="rbtd_adr2" w:val="420057, Республика Татарстан (Татарстан), г. Казань, ул. Гагарина, дом 77в, корпус 1, пом. 100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97141FAEB7D54163BD6AD1F740FA7AFA"/>
    <w:docVar w:name="rm_id" w:val="156"/>
    <w:docVar w:name="rm_name" w:val=" Администратор "/>
    <w:docVar w:name="rm_number" w:val=" 2 2652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53542"/>
    <w:rsid w:val="00275E09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9365C"/>
    <w:rsid w:val="004A47AD"/>
    <w:rsid w:val="004A5F8E"/>
    <w:rsid w:val="004B0943"/>
    <w:rsid w:val="004B4FBA"/>
    <w:rsid w:val="004B6439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10E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C1E5A"/>
    <w:rsid w:val="005D15C4"/>
    <w:rsid w:val="005F04D6"/>
    <w:rsid w:val="005F2BFA"/>
    <w:rsid w:val="0066103E"/>
    <w:rsid w:val="00674E86"/>
    <w:rsid w:val="00684E6E"/>
    <w:rsid w:val="0069682B"/>
    <w:rsid w:val="006C28B3"/>
    <w:rsid w:val="006F4B2B"/>
    <w:rsid w:val="006F7B8D"/>
    <w:rsid w:val="007049EB"/>
    <w:rsid w:val="00710271"/>
    <w:rsid w:val="0071155E"/>
    <w:rsid w:val="00717C9F"/>
    <w:rsid w:val="007270D8"/>
    <w:rsid w:val="00732832"/>
    <w:rsid w:val="00744908"/>
    <w:rsid w:val="00745D40"/>
    <w:rsid w:val="00745D94"/>
    <w:rsid w:val="0074715B"/>
    <w:rsid w:val="00757DA0"/>
    <w:rsid w:val="0076042D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A5355"/>
    <w:rsid w:val="008C4BC5"/>
    <w:rsid w:val="008C739D"/>
    <w:rsid w:val="008D5F6D"/>
    <w:rsid w:val="008E21AB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12349"/>
    <w:rsid w:val="00A1341B"/>
    <w:rsid w:val="00A21E7A"/>
    <w:rsid w:val="00A36593"/>
    <w:rsid w:val="00A52C8C"/>
    <w:rsid w:val="00A65C74"/>
    <w:rsid w:val="00A910B7"/>
    <w:rsid w:val="00A91908"/>
    <w:rsid w:val="00A924C9"/>
    <w:rsid w:val="00A9505E"/>
    <w:rsid w:val="00AA0FA0"/>
    <w:rsid w:val="00AA1F25"/>
    <w:rsid w:val="00AA4551"/>
    <w:rsid w:val="00AA46ED"/>
    <w:rsid w:val="00AA4DCC"/>
    <w:rsid w:val="00AA700C"/>
    <w:rsid w:val="00AB7E70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09A7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24A22"/>
    <w:rsid w:val="00D63995"/>
    <w:rsid w:val="00D63C77"/>
    <w:rsid w:val="00D65F01"/>
    <w:rsid w:val="00D70884"/>
    <w:rsid w:val="00D74283"/>
    <w:rsid w:val="00D76DF8"/>
    <w:rsid w:val="00DB4E49"/>
    <w:rsid w:val="00DB5302"/>
    <w:rsid w:val="00DC56DC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C4076"/>
    <w:rsid w:val="00FD13E4"/>
    <w:rsid w:val="00FD2BA8"/>
    <w:rsid w:val="00FD32DF"/>
    <w:rsid w:val="00FE05C7"/>
    <w:rsid w:val="00FE28BA"/>
    <w:rsid w:val="00FF1B02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203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82</cp:revision>
  <dcterms:created xsi:type="dcterms:W3CDTF">2025-01-02T07:58:00Z</dcterms:created>
  <dcterms:modified xsi:type="dcterms:W3CDTF">2025-03-17T10:15:00Z</dcterms:modified>
</cp:coreProperties>
</file>