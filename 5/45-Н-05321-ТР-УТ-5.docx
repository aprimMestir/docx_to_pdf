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E4002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E4002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E4002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E4002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E4002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D35D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507D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45-Н-05321-ТР-УТ-5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D35D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167F9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80C65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167F9F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67F9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507DB" w:rsidRPr="00E507D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507DB" w:rsidRPr="00E507DB">
        <w:rPr>
          <w:rStyle w:val="aa"/>
          <w:rFonts w:ascii="Arial Narrow" w:hAnsi="Arial Narrow"/>
        </w:rPr>
        <w:t xml:space="preserve">191025, г. Санкт-Петербург, пр-кт Невский, д. 90/92; 422545, Республика Татарстан (Татарстан), Зеленодольский р-н, г. Зеленодольск, ул. Королева, здание 9в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507DB" w:rsidRPr="00E507DB">
        <w:rPr>
          <w:rStyle w:val="aa"/>
          <w:rFonts w:ascii="Arial Narrow" w:hAnsi="Arial Narrow"/>
        </w:rPr>
        <w:t xml:space="preserve"> 19317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507DB">
        <w:rPr>
          <w:rFonts w:ascii="Arial Narrow" w:hAnsi="Arial Narrow"/>
          <w:u w:val="single"/>
        </w:rPr>
        <w:t xml:space="preserve"> 8 19317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507DB" w:rsidRPr="00E507DB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507DB" w:rsidRPr="00E507DB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167F9F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507DB" w:rsidRPr="00E507D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67F9F">
        <w:tc>
          <w:tcPr>
            <w:tcW w:w="2205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E4002" w:rsidRPr="00D63C77" w:rsidTr="00167F9F">
        <w:tc>
          <w:tcPr>
            <w:tcW w:w="2205" w:type="dxa"/>
            <w:vAlign w:val="center"/>
          </w:tcPr>
          <w:p w:rsidR="000E4002" w:rsidRPr="00D63C77" w:rsidRDefault="000E4002" w:rsidP="000E4002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E4002" w:rsidRPr="00D63C77" w:rsidRDefault="000E4002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E4002" w:rsidRPr="00D63C77" w:rsidRDefault="000E4002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E4002" w:rsidRPr="00D63C77" w:rsidRDefault="000E4002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E4002" w:rsidRPr="00D63C77" w:rsidRDefault="000E4002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167F9F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E400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E4002" w:rsidRPr="00D63C77" w:rsidTr="000E400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4002" w:rsidRPr="00D63C77" w:rsidRDefault="000E4002" w:rsidP="000E400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E4002" w:rsidRPr="00D63C77" w:rsidRDefault="000E4002" w:rsidP="000E400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E4002" w:rsidRPr="00D63C77" w:rsidTr="000E400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4002" w:rsidRDefault="000E4002" w:rsidP="000E400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E4002" w:rsidRDefault="000E4002" w:rsidP="000E400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507DB" w:rsidRPr="00E507DB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7C038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7C0389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6C374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C0389" w:rsidRPr="007C0389">
        <w:rPr>
          <w:rFonts w:ascii="Arial Narrow" w:hAnsi="Arial Narrow"/>
          <w:bCs/>
          <w:szCs w:val="22"/>
        </w:rPr>
        <w:t>-</w:t>
      </w:r>
      <w:r w:rsidR="007C0389" w:rsidRPr="007C038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C0389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E4002" w:rsidTr="000E4002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E4002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E4002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E4002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E4002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E4002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E4002" w:rsidTr="000E4002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E4002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E4002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E4002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E4002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E4002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D35D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D35DB" w:rsidRPr="00ED35D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507DB">
      <w:rPr>
        <w:rFonts w:ascii="Arial Narrow" w:hAnsi="Arial Narrow"/>
        <w:sz w:val="16"/>
        <w:szCs w:val="16"/>
      </w:rPr>
      <w:t>45-Н-05321-ТР-УТ-5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507D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9317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40C8E3A0B9C4765B05845B356421E0E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45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45, Республика Татарстан (Татарстан), Зеленодольский р-н, г. Зеленодольск, ул. Королева, здание 9в "/>
    <w:docVar w:name="rbtd_adr1" w:val="191025, г. Санкт-Петербург, пр-кт Невский, д. 90/92"/>
    <w:docVar w:name="rbtd_adr2" w:val="422545, Республика Татарстан (Татарстан), Зеленодольский р-н, г. Зеленодольск, ул. Королева, здание 9в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D608CA1D57A4E01AB74E1CBC94A1697"/>
    <w:docVar w:name="rm_id" w:val="45"/>
    <w:docVar w:name="rm_name" w:val=" Работник торгового зала "/>
    <w:docVar w:name="rm_number" w:val=" 8 1931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463C"/>
    <w:rsid w:val="00025683"/>
    <w:rsid w:val="00032B92"/>
    <w:rsid w:val="00046815"/>
    <w:rsid w:val="00046A48"/>
    <w:rsid w:val="0005566C"/>
    <w:rsid w:val="000633C8"/>
    <w:rsid w:val="000C2998"/>
    <w:rsid w:val="000D1F5B"/>
    <w:rsid w:val="000E4002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67F9F"/>
    <w:rsid w:val="001B486A"/>
    <w:rsid w:val="001D6196"/>
    <w:rsid w:val="001D7A13"/>
    <w:rsid w:val="001F4D8D"/>
    <w:rsid w:val="002045C4"/>
    <w:rsid w:val="002152BB"/>
    <w:rsid w:val="002177B3"/>
    <w:rsid w:val="00225F22"/>
    <w:rsid w:val="00234932"/>
    <w:rsid w:val="00257B33"/>
    <w:rsid w:val="00275E09"/>
    <w:rsid w:val="00277025"/>
    <w:rsid w:val="0028490F"/>
    <w:rsid w:val="00295449"/>
    <w:rsid w:val="002A6499"/>
    <w:rsid w:val="002C7545"/>
    <w:rsid w:val="002D6B87"/>
    <w:rsid w:val="002E2D3A"/>
    <w:rsid w:val="002E5199"/>
    <w:rsid w:val="002E55C6"/>
    <w:rsid w:val="00305B2F"/>
    <w:rsid w:val="00317A9B"/>
    <w:rsid w:val="00346C48"/>
    <w:rsid w:val="00354C09"/>
    <w:rsid w:val="00367816"/>
    <w:rsid w:val="00380CE3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C4DB2"/>
    <w:rsid w:val="004C6E55"/>
    <w:rsid w:val="004C7DCA"/>
    <w:rsid w:val="004D7492"/>
    <w:rsid w:val="004E0C63"/>
    <w:rsid w:val="004E2399"/>
    <w:rsid w:val="004E24EB"/>
    <w:rsid w:val="0051742E"/>
    <w:rsid w:val="00555A9F"/>
    <w:rsid w:val="005567CA"/>
    <w:rsid w:val="00563E94"/>
    <w:rsid w:val="00567DA7"/>
    <w:rsid w:val="0057485F"/>
    <w:rsid w:val="00576095"/>
    <w:rsid w:val="005859B9"/>
    <w:rsid w:val="005A3A36"/>
    <w:rsid w:val="005A576D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9682B"/>
    <w:rsid w:val="006C28B3"/>
    <w:rsid w:val="006C3746"/>
    <w:rsid w:val="007049EB"/>
    <w:rsid w:val="00710271"/>
    <w:rsid w:val="00710DE7"/>
    <w:rsid w:val="00717C9F"/>
    <w:rsid w:val="00745D40"/>
    <w:rsid w:val="00745D94"/>
    <w:rsid w:val="0076042D"/>
    <w:rsid w:val="00794E17"/>
    <w:rsid w:val="007A4C5E"/>
    <w:rsid w:val="007A79CE"/>
    <w:rsid w:val="007C0389"/>
    <w:rsid w:val="007C5629"/>
    <w:rsid w:val="007D1852"/>
    <w:rsid w:val="007D2CEA"/>
    <w:rsid w:val="007E170B"/>
    <w:rsid w:val="007E5A05"/>
    <w:rsid w:val="007E7F3C"/>
    <w:rsid w:val="007F04B0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5430"/>
    <w:rsid w:val="0092778A"/>
    <w:rsid w:val="009361D4"/>
    <w:rsid w:val="00942161"/>
    <w:rsid w:val="00967790"/>
    <w:rsid w:val="00980ADD"/>
    <w:rsid w:val="00980C65"/>
    <w:rsid w:val="009A33AB"/>
    <w:rsid w:val="009C0E12"/>
    <w:rsid w:val="009D5FA5"/>
    <w:rsid w:val="00A12349"/>
    <w:rsid w:val="00A36593"/>
    <w:rsid w:val="00A910B7"/>
    <w:rsid w:val="00A91908"/>
    <w:rsid w:val="00A9505E"/>
    <w:rsid w:val="00AA1F25"/>
    <w:rsid w:val="00AA2D3E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61BE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4739"/>
    <w:rsid w:val="00C3083C"/>
    <w:rsid w:val="00C3328B"/>
    <w:rsid w:val="00C520DC"/>
    <w:rsid w:val="00C64F6A"/>
    <w:rsid w:val="00CA6993"/>
    <w:rsid w:val="00CC4BCA"/>
    <w:rsid w:val="00CD35C3"/>
    <w:rsid w:val="00CE3307"/>
    <w:rsid w:val="00CE567D"/>
    <w:rsid w:val="00CF3E1D"/>
    <w:rsid w:val="00D15D5D"/>
    <w:rsid w:val="00D52F8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00C2A"/>
    <w:rsid w:val="00E124F4"/>
    <w:rsid w:val="00E22A3C"/>
    <w:rsid w:val="00E36337"/>
    <w:rsid w:val="00E507DB"/>
    <w:rsid w:val="00E8326A"/>
    <w:rsid w:val="00E94421"/>
    <w:rsid w:val="00EA7FF7"/>
    <w:rsid w:val="00EB72AD"/>
    <w:rsid w:val="00EC37A1"/>
    <w:rsid w:val="00EC75A0"/>
    <w:rsid w:val="00ED338F"/>
    <w:rsid w:val="00ED35DB"/>
    <w:rsid w:val="00EE2799"/>
    <w:rsid w:val="00EE4CBE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A06A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38</cp:revision>
  <dcterms:created xsi:type="dcterms:W3CDTF">2025-01-02T10:39:00Z</dcterms:created>
  <dcterms:modified xsi:type="dcterms:W3CDTF">2025-03-17T10:13:00Z</dcterms:modified>
</cp:coreProperties>
</file>