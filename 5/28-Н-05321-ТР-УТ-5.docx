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00E7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00E7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00E75" w:rsidRDefault="00500E7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00E7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00E7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00E7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78A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13446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C78A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500E7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8D1A29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500E75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500E7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13446" w:rsidRPr="00B1344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00E7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13446" w:rsidRPr="00B13446">
        <w:rPr>
          <w:rStyle w:val="aa"/>
          <w:rFonts w:ascii="Arial Narrow" w:hAnsi="Arial Narrow"/>
        </w:rPr>
        <w:t xml:space="preserve">191025, г. Санкт-Петербург, пр-кт Невский, д. 90/92; 422550, Республика Татарстан (Татарстан), Зеленодольский р-н, г. Зеленодольск, ул. Шевченко, 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00E7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13446" w:rsidRPr="00B13446">
        <w:rPr>
          <w:rStyle w:val="aa"/>
          <w:rFonts w:ascii="Arial Narrow" w:hAnsi="Arial Narrow"/>
        </w:rPr>
        <w:t xml:space="preserve"> 12221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00E7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500E7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13446">
        <w:rPr>
          <w:rFonts w:ascii="Arial Narrow" w:hAnsi="Arial Narrow"/>
          <w:u w:val="single"/>
        </w:rPr>
        <w:t xml:space="preserve"> 1 12221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00E7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13446" w:rsidRPr="00B13446">
        <w:rPr>
          <w:rStyle w:val="aa"/>
          <w:rFonts w:ascii="Arial Narrow" w:hAnsi="Arial Narrow"/>
        </w:rPr>
        <w:t xml:space="preserve"> 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500E7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13446" w:rsidRPr="00B13446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500E7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500E7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500E7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500E7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13446" w:rsidRPr="00B13446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592"/>
        <w:gridCol w:w="3502"/>
      </w:tblGrid>
      <w:tr w:rsidR="00C64F6A" w:rsidRPr="00D63C77" w:rsidTr="00500E75">
        <w:tc>
          <w:tcPr>
            <w:tcW w:w="2204" w:type="dxa"/>
            <w:vAlign w:val="center"/>
          </w:tcPr>
          <w:p w:rsidR="00C64F6A" w:rsidRPr="00D63C77" w:rsidRDefault="00C64F6A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2" w:type="dxa"/>
            <w:vAlign w:val="center"/>
          </w:tcPr>
          <w:p w:rsidR="00C64F6A" w:rsidRPr="00D63C77" w:rsidRDefault="00C64F6A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00E75" w:rsidRPr="00D63C77" w:rsidTr="00500E75">
        <w:tc>
          <w:tcPr>
            <w:tcW w:w="2204" w:type="dxa"/>
            <w:vAlign w:val="center"/>
          </w:tcPr>
          <w:p w:rsidR="00500E75" w:rsidRPr="00D63C77" w:rsidRDefault="00500E75" w:rsidP="00500E75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00E75" w:rsidRPr="00D63C77" w:rsidRDefault="00500E75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00E75" w:rsidRPr="00D63C77" w:rsidRDefault="00500E75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2" w:type="dxa"/>
            <w:vAlign w:val="center"/>
          </w:tcPr>
          <w:p w:rsidR="00500E75" w:rsidRPr="00D63C77" w:rsidRDefault="00500E75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500E75" w:rsidRPr="00D63C77" w:rsidRDefault="00500E75" w:rsidP="00500E7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пределы допускаемой абсолютной погрешности измерений интервалов времени в нормальных условиях эксплуатации, с, ± ( 10-5 </w:t>
            </w:r>
            <w:r>
              <w:rPr>
                <w:rFonts w:ascii="Arial Narrow" w:hAnsi="Arial Narrow"/>
                <w:sz w:val="18"/>
                <w:szCs w:val="20"/>
              </w:rPr>
              <w:lastRenderedPageBreak/>
              <w:t>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00E7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00E75" w:rsidRPr="00D63C77" w:rsidTr="00500E7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0E75" w:rsidRPr="00D63C77" w:rsidRDefault="00500E75" w:rsidP="00500E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00E75" w:rsidRPr="00D63C77" w:rsidRDefault="00500E75" w:rsidP="0091083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00E75" w:rsidRPr="00D63C77" w:rsidTr="00500E7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00E75" w:rsidRDefault="00500E75" w:rsidP="00500E7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00E75" w:rsidRDefault="00500E75" w:rsidP="0091083B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B13446" w:rsidRPr="00B13446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13446" w:rsidRPr="00B13446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B13446" w:rsidRPr="00B13446" w:rsidRDefault="00B13446" w:rsidP="00032B92">
      <w:pPr>
        <w:jc w:val="both"/>
        <w:rPr>
          <w:rFonts w:ascii="Arial Narrow" w:hAnsi="Arial Narrow"/>
        </w:rPr>
      </w:pPr>
      <w:r w:rsidRPr="00B13446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B13446" w:rsidP="00032B92">
      <w:pPr>
        <w:jc w:val="both"/>
        <w:rPr>
          <w:rFonts w:ascii="Arial Narrow" w:hAnsi="Arial Narrow"/>
        </w:rPr>
      </w:pPr>
      <w:r w:rsidRPr="00B13446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500E7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B5B02">
              <w:rPr>
                <w:rFonts w:ascii="Arial Narrow" w:hAnsi="Arial Narrow"/>
              </w:rPr>
              <w:t>5</w:t>
            </w:r>
            <w:r w:rsidR="00500E75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F48D5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8F48D5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00E75" w:rsidRPr="00500E75">
        <w:rPr>
          <w:rFonts w:ascii="Arial Narrow" w:hAnsi="Arial Narrow"/>
          <w:bCs/>
          <w:szCs w:val="22"/>
        </w:rPr>
        <w:t>-</w:t>
      </w:r>
      <w:r w:rsidR="00500E75" w:rsidRPr="00500E75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500E75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00E75" w:rsidTr="00500E7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00E75" w:rsidRDefault="00500E7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00E7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00E7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00E75" w:rsidRDefault="00500E7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00E7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00E7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00E75" w:rsidRDefault="00500E7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00E7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00E75" w:rsidTr="00500E7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00E75" w:rsidRDefault="00500E7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00E7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00E7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00E75" w:rsidRDefault="00500E7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00E7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00E7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00E75" w:rsidRDefault="00500E7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00E7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78A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C78AC" w:rsidRPr="005C78A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13446">
      <w:rPr>
        <w:rFonts w:ascii="Arial Narrow" w:hAnsi="Arial Narrow"/>
        <w:sz w:val="16"/>
        <w:szCs w:val="16"/>
      </w:rPr>
      <w:t>28-Н-05321-ТР-УТ-5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13446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222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306267F2F434BD2B110CD1E43E8060A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50, Республика Татарстан (Татарстан), Зеленодольский р-н, г. Зеленодольск, ул. Шевченко, 3 "/>
    <w:docVar w:name="rbtd_adr1" w:val="191025, г. Санкт-Петербург, пр-кт Невский, д. 90/92"/>
    <w:docVar w:name="rbtd_adr2" w:val="422550, Республика Татарстан (Татарстан), Зеленодольский р-н, г. Зеленодольск, ул. Шевченко, 3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943B8B2C63A478CBDEF53745F48DBC7"/>
    <w:docVar w:name="rm_id" w:val="28"/>
    <w:docVar w:name="rm_name" w:val=" Директор магазина (Директор (заведующий) предприятия розничной торговли) "/>
    <w:docVar w:name="rm_number" w:val=" 1 1222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0FF5"/>
    <w:rsid w:val="00032B92"/>
    <w:rsid w:val="00046815"/>
    <w:rsid w:val="0005566C"/>
    <w:rsid w:val="000633C8"/>
    <w:rsid w:val="000A5393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505C5"/>
    <w:rsid w:val="001607C8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5E09"/>
    <w:rsid w:val="0028490F"/>
    <w:rsid w:val="00295449"/>
    <w:rsid w:val="002A6499"/>
    <w:rsid w:val="002D27ED"/>
    <w:rsid w:val="002D6B87"/>
    <w:rsid w:val="002E2D3A"/>
    <w:rsid w:val="002E55C6"/>
    <w:rsid w:val="002F0E51"/>
    <w:rsid w:val="002F2814"/>
    <w:rsid w:val="00305B2F"/>
    <w:rsid w:val="00317A9B"/>
    <w:rsid w:val="00326A9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64E6B"/>
    <w:rsid w:val="00474A25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500E75"/>
    <w:rsid w:val="00501BE1"/>
    <w:rsid w:val="0051742E"/>
    <w:rsid w:val="00534EBB"/>
    <w:rsid w:val="00555A9F"/>
    <w:rsid w:val="005567CA"/>
    <w:rsid w:val="00562408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C78AC"/>
    <w:rsid w:val="005E4748"/>
    <w:rsid w:val="005F2BFA"/>
    <w:rsid w:val="00601E12"/>
    <w:rsid w:val="0060542B"/>
    <w:rsid w:val="0066103E"/>
    <w:rsid w:val="00674E86"/>
    <w:rsid w:val="0069682B"/>
    <w:rsid w:val="00697E10"/>
    <w:rsid w:val="006C28B3"/>
    <w:rsid w:val="006C3405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C5629"/>
    <w:rsid w:val="007D1852"/>
    <w:rsid w:val="007D2CEA"/>
    <w:rsid w:val="007D3084"/>
    <w:rsid w:val="007E170B"/>
    <w:rsid w:val="007E7F3C"/>
    <w:rsid w:val="0080327B"/>
    <w:rsid w:val="00816E34"/>
    <w:rsid w:val="0083077D"/>
    <w:rsid w:val="00841B6F"/>
    <w:rsid w:val="00856253"/>
    <w:rsid w:val="008658B3"/>
    <w:rsid w:val="00883461"/>
    <w:rsid w:val="008835DE"/>
    <w:rsid w:val="008925AB"/>
    <w:rsid w:val="008C1709"/>
    <w:rsid w:val="008C4BC5"/>
    <w:rsid w:val="008C739D"/>
    <w:rsid w:val="008D1A29"/>
    <w:rsid w:val="008D5F6D"/>
    <w:rsid w:val="008E3BEC"/>
    <w:rsid w:val="008E47AD"/>
    <w:rsid w:val="008E68DE"/>
    <w:rsid w:val="008E7ACC"/>
    <w:rsid w:val="008F48D5"/>
    <w:rsid w:val="0090588D"/>
    <w:rsid w:val="0091083B"/>
    <w:rsid w:val="009268EB"/>
    <w:rsid w:val="0092778A"/>
    <w:rsid w:val="009361D4"/>
    <w:rsid w:val="00967790"/>
    <w:rsid w:val="00994090"/>
    <w:rsid w:val="009A33AB"/>
    <w:rsid w:val="009D5B1A"/>
    <w:rsid w:val="009D5FA5"/>
    <w:rsid w:val="009F6C1B"/>
    <w:rsid w:val="00A12349"/>
    <w:rsid w:val="00A31250"/>
    <w:rsid w:val="00A31967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1BA7"/>
    <w:rsid w:val="00B13446"/>
    <w:rsid w:val="00B148FF"/>
    <w:rsid w:val="00B25D1A"/>
    <w:rsid w:val="00B31323"/>
    <w:rsid w:val="00B31A97"/>
    <w:rsid w:val="00B95FC2"/>
    <w:rsid w:val="00B96A13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40340"/>
    <w:rsid w:val="00C64F6A"/>
    <w:rsid w:val="00C92F0B"/>
    <w:rsid w:val="00C95E0C"/>
    <w:rsid w:val="00CA6993"/>
    <w:rsid w:val="00CC4BCA"/>
    <w:rsid w:val="00CD35C3"/>
    <w:rsid w:val="00CE3307"/>
    <w:rsid w:val="00CE567D"/>
    <w:rsid w:val="00CF3E1D"/>
    <w:rsid w:val="00D51B59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82D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EF498E"/>
    <w:rsid w:val="00F10CB3"/>
    <w:rsid w:val="00F17946"/>
    <w:rsid w:val="00F2045E"/>
    <w:rsid w:val="00F31233"/>
    <w:rsid w:val="00F35D04"/>
    <w:rsid w:val="00F74CCB"/>
    <w:rsid w:val="00F76072"/>
    <w:rsid w:val="00FB001B"/>
    <w:rsid w:val="00FB5B02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53</cp:revision>
  <dcterms:created xsi:type="dcterms:W3CDTF">2025-01-01T18:08:00Z</dcterms:created>
  <dcterms:modified xsi:type="dcterms:W3CDTF">2025-03-17T10:12:00Z</dcterms:modified>
</cp:coreProperties>
</file>