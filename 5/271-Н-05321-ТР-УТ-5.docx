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D5BC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E4915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271-Н-05321-ТР-УТ-5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AD5BC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967AE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4915" w:rsidRPr="00EE4915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4915" w:rsidRPr="00EE4915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Борисковская, дом 67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4915" w:rsidRPr="00EE4915">
        <w:rPr>
          <w:rStyle w:val="aa"/>
          <w:rFonts w:ascii="Arial Narrow" w:hAnsi="Arial Narrow"/>
        </w:rPr>
        <w:t xml:space="preserve"> 24986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E4915">
        <w:rPr>
          <w:rFonts w:ascii="Arial Narrow" w:hAnsi="Arial Narrow"/>
          <w:u w:val="single"/>
        </w:rPr>
        <w:t xml:space="preserve"> 8 24986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4915" w:rsidRPr="00EE4915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E4915" w:rsidRPr="00EE4915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E4915" w:rsidRPr="00EE4915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E4915" w:rsidRPr="00EE4915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D80CD4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D80CD4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3E6A4A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E6A4A" w:rsidRPr="003E6A4A">
        <w:rPr>
          <w:rFonts w:ascii="Arial Narrow" w:hAnsi="Arial Narrow"/>
          <w:bCs/>
          <w:szCs w:val="22"/>
        </w:rPr>
        <w:t>-</w:t>
      </w:r>
      <w:r w:rsidR="003E6A4A" w:rsidRPr="003E6A4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3E6A4A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D5BC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AD5BC6" w:rsidRPr="00AD5BC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E4915">
      <w:rPr>
        <w:rFonts w:ascii="Arial Narrow" w:hAnsi="Arial Narrow"/>
        <w:sz w:val="16"/>
        <w:szCs w:val="16"/>
      </w:rPr>
      <w:t>271-Н-05321-ТР-УТ-5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E4915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498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04EF2C643164158AE846E7E1D073ADD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71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Борисковская, дом 67 "/>
    <w:docVar w:name="rbtd_adr1" w:val="191025, г. Санкт-Петербург, пр-кт Невский, д. 90/92"/>
    <w:docVar w:name="rbtd_adr2" w:val="420054, Республика Татарстан (Татарстан), г. Казань, ул. Борисковская, дом 6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969C579AB6ED4F5E8862730A222D74D5"/>
    <w:docVar w:name="rm_id" w:val="274"/>
    <w:docVar w:name="rm_name" w:val=" Работник торгового зала "/>
    <w:docVar w:name="rm_number" w:val=" 8 2498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03870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71E1C"/>
    <w:rsid w:val="003876C3"/>
    <w:rsid w:val="00392C31"/>
    <w:rsid w:val="0039417C"/>
    <w:rsid w:val="003C24DB"/>
    <w:rsid w:val="003C5682"/>
    <w:rsid w:val="003D432C"/>
    <w:rsid w:val="003D5806"/>
    <w:rsid w:val="003E538B"/>
    <w:rsid w:val="003E6A4A"/>
    <w:rsid w:val="0040104A"/>
    <w:rsid w:val="00402CAC"/>
    <w:rsid w:val="00423E95"/>
    <w:rsid w:val="00426B3D"/>
    <w:rsid w:val="00442F31"/>
    <w:rsid w:val="00444410"/>
    <w:rsid w:val="00447107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57924"/>
    <w:rsid w:val="0076042D"/>
    <w:rsid w:val="0077287B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7313"/>
    <w:rsid w:val="00856253"/>
    <w:rsid w:val="00866E8E"/>
    <w:rsid w:val="00883461"/>
    <w:rsid w:val="008835DE"/>
    <w:rsid w:val="0089557A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E7583"/>
    <w:rsid w:val="00A0454B"/>
    <w:rsid w:val="00A12349"/>
    <w:rsid w:val="00A36593"/>
    <w:rsid w:val="00A605EA"/>
    <w:rsid w:val="00A71AF3"/>
    <w:rsid w:val="00A77912"/>
    <w:rsid w:val="00A84000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5BC6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3164"/>
    <w:rsid w:val="00B95FC2"/>
    <w:rsid w:val="00B967AE"/>
    <w:rsid w:val="00BA5029"/>
    <w:rsid w:val="00BA735C"/>
    <w:rsid w:val="00BB0DC6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80CD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E4915"/>
    <w:rsid w:val="00EF3596"/>
    <w:rsid w:val="00EF3DC4"/>
    <w:rsid w:val="00F17926"/>
    <w:rsid w:val="00F17946"/>
    <w:rsid w:val="00F2045E"/>
    <w:rsid w:val="00F31233"/>
    <w:rsid w:val="00F35D04"/>
    <w:rsid w:val="00F53D17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51</cp:revision>
  <dcterms:created xsi:type="dcterms:W3CDTF">2025-01-02T10:39:00Z</dcterms:created>
  <dcterms:modified xsi:type="dcterms:W3CDTF">2025-03-17T10:16:00Z</dcterms:modified>
</cp:coreProperties>
</file>