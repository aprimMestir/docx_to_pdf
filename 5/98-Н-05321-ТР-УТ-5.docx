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F58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F58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F58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8418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C31259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653E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98-Н-05321-ТР-УТ-5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8418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758EA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53E5" w:rsidRPr="007653E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53E5" w:rsidRPr="007653E5">
        <w:rPr>
          <w:rStyle w:val="aa"/>
          <w:rFonts w:ascii="Arial Narrow" w:hAnsi="Arial Narrow"/>
        </w:rPr>
        <w:t xml:space="preserve">191025, г. Санкт-Петербург, пр-кт Невский, д. 90/92; 420033, Республика Татарстан (Татарстан), г. Казань, ул. Батыршина, дом 20а, помещение 1005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53E5" w:rsidRPr="007653E5">
        <w:rPr>
          <w:rStyle w:val="aa"/>
          <w:rFonts w:ascii="Arial Narrow" w:hAnsi="Arial Narrow"/>
        </w:rPr>
        <w:t xml:space="preserve"> 503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653E5">
        <w:rPr>
          <w:rFonts w:ascii="Arial Narrow" w:hAnsi="Arial Narrow"/>
          <w:u w:val="single"/>
        </w:rPr>
        <w:t xml:space="preserve"> 9 503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53E5" w:rsidRPr="007653E5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653E5" w:rsidRPr="007653E5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C3125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C3125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C3125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653E5" w:rsidRPr="007653E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71637">
        <w:tc>
          <w:tcPr>
            <w:tcW w:w="2204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F58A6" w:rsidRPr="00D63C77" w:rsidTr="00C71637">
        <w:tc>
          <w:tcPr>
            <w:tcW w:w="2204" w:type="dxa"/>
            <w:vAlign w:val="center"/>
          </w:tcPr>
          <w:p w:rsidR="006F58A6" w:rsidRPr="00D63C77" w:rsidRDefault="006F58A6" w:rsidP="00C31259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Pr="00D63C77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F58A6" w:rsidRPr="00D63C77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F58A6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7653E5" w:rsidRPr="007653E5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653E5" w:rsidRPr="007653E5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7653E5" w:rsidRPr="007653E5" w:rsidRDefault="007653E5" w:rsidP="00032B92">
      <w:pPr>
        <w:jc w:val="both"/>
        <w:rPr>
          <w:rFonts w:ascii="Arial Narrow" w:hAnsi="Arial Narrow"/>
        </w:rPr>
      </w:pPr>
      <w:r w:rsidRPr="007653E5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7653E5" w:rsidRPr="007653E5" w:rsidRDefault="007653E5" w:rsidP="00032B92">
      <w:pPr>
        <w:jc w:val="both"/>
        <w:rPr>
          <w:rFonts w:ascii="Arial Narrow" w:hAnsi="Arial Narrow"/>
        </w:rPr>
      </w:pPr>
      <w:r w:rsidRPr="007653E5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7653E5" w:rsidRPr="007653E5" w:rsidRDefault="007653E5" w:rsidP="00032B92">
      <w:pPr>
        <w:jc w:val="both"/>
        <w:rPr>
          <w:rFonts w:ascii="Arial Narrow" w:hAnsi="Arial Narrow"/>
        </w:rPr>
      </w:pPr>
      <w:r w:rsidRPr="007653E5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7653E5" w:rsidP="00032B92">
      <w:pPr>
        <w:jc w:val="both"/>
        <w:rPr>
          <w:rFonts w:ascii="Arial Narrow" w:hAnsi="Arial Narrow"/>
        </w:rPr>
      </w:pPr>
      <w:r w:rsidRPr="007653E5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3125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C31259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31259" w:rsidRPr="00C31259">
        <w:rPr>
          <w:rFonts w:ascii="Arial Narrow" w:hAnsi="Arial Narrow"/>
          <w:bCs/>
          <w:szCs w:val="22"/>
        </w:rPr>
        <w:t>-</w:t>
      </w:r>
      <w:r w:rsidR="00C31259" w:rsidRPr="00C3125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3125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F58A6" w:rsidTr="006F58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F58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F58A6" w:rsidTr="006F58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8418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84181" w:rsidRPr="0008418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653E5">
      <w:rPr>
        <w:rFonts w:ascii="Arial Narrow" w:hAnsi="Arial Narrow"/>
        <w:sz w:val="16"/>
        <w:szCs w:val="16"/>
      </w:rPr>
      <w:t>98-Н-05321-ТР-УТ-5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653E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503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178C314F8794749885DA6BD4AB6556F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9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3, Республика Татарстан (Татарстан), г. Казань, ул. Батыршина, дом 20а, помещение 1005 "/>
    <w:docVar w:name="rbtd_adr1" w:val="191025, г. Санкт-Петербург, пр-кт Невский, д. 90/92"/>
    <w:docVar w:name="rbtd_adr2" w:val="420033, Республика Татарстан (Татарстан), г. Казань, ул. Батыршина, дом 20а, помещение 100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61519C21F74476FB1818D538FD8AA6C"/>
    <w:docVar w:name="rm_id" w:val="98"/>
    <w:docVar w:name="rm_name" w:val=" Директор магазина-партнёр (Директор (заведующий) предприятия розничной торговли) "/>
    <w:docVar w:name="rm_number" w:val=" 9 5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4181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758EA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766FE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53E5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405EB"/>
    <w:rsid w:val="00967790"/>
    <w:rsid w:val="009A33AB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31259"/>
    <w:rsid w:val="00C64F6A"/>
    <w:rsid w:val="00C71637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1645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45</cp:revision>
  <dcterms:created xsi:type="dcterms:W3CDTF">2025-01-01T18:08:00Z</dcterms:created>
  <dcterms:modified xsi:type="dcterms:W3CDTF">2025-03-17T10:14:00Z</dcterms:modified>
</cp:coreProperties>
</file>