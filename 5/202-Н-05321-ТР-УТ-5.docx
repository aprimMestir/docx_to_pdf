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93C6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3260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202-Н-05321-ТР-УТ-5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93C6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D4568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260C" w:rsidRPr="00C3260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260C" w:rsidRPr="00C3260C">
        <w:rPr>
          <w:rStyle w:val="aa"/>
          <w:rFonts w:ascii="Arial Narrow" w:hAnsi="Arial Narrow"/>
        </w:rPr>
        <w:t xml:space="preserve">191025, г. Санкт-Петербург, пр-кт Невский, д. 90/92; 420127, Республика Татарстан (Татарстан), г. Казань, ул. Побежимова, дом 42, помещение 1002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260C" w:rsidRPr="00C3260C">
        <w:rPr>
          <w:rStyle w:val="aa"/>
          <w:rFonts w:ascii="Arial Narrow" w:hAnsi="Arial Narrow"/>
        </w:rPr>
        <w:t xml:space="preserve"> 24311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3260C">
        <w:rPr>
          <w:rFonts w:ascii="Arial Narrow" w:hAnsi="Arial Narrow"/>
          <w:u w:val="single"/>
        </w:rPr>
        <w:t xml:space="preserve"> 1 24311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260C" w:rsidRPr="00C3260C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3260C" w:rsidRPr="00C3260C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3260C" w:rsidRPr="00C3260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3260C" w:rsidRPr="00C3260C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3260C" w:rsidRPr="00C3260C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C3260C" w:rsidRPr="00C3260C" w:rsidRDefault="00C3260C" w:rsidP="00032B92">
      <w:pPr>
        <w:jc w:val="both"/>
        <w:rPr>
          <w:rFonts w:ascii="Arial Narrow" w:hAnsi="Arial Narrow"/>
        </w:rPr>
      </w:pPr>
      <w:r w:rsidRPr="00C3260C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C3260C" w:rsidP="00032B92">
      <w:pPr>
        <w:jc w:val="both"/>
        <w:rPr>
          <w:rFonts w:ascii="Arial Narrow" w:hAnsi="Arial Narrow"/>
        </w:rPr>
      </w:pPr>
      <w:r w:rsidRPr="00C3260C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BF35C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BF35C9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E289D" w:rsidRPr="00EE289D">
        <w:rPr>
          <w:rFonts w:ascii="Arial Narrow" w:hAnsi="Arial Narrow"/>
          <w:bCs/>
          <w:szCs w:val="22"/>
        </w:rPr>
        <w:t>-</w:t>
      </w:r>
      <w:r w:rsidR="00EE289D" w:rsidRPr="00EE289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E289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93C6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93C63" w:rsidRPr="00093C6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3260C">
      <w:rPr>
        <w:rFonts w:ascii="Arial Narrow" w:hAnsi="Arial Narrow"/>
        <w:sz w:val="16"/>
        <w:szCs w:val="16"/>
      </w:rPr>
      <w:t>202-Н-05321-ТР-УТ-5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3260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311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D20E71571CC4F8B991B32477206F513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0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7, Республика Татарстан (Татарстан), г. Казань, ул. Побежимова, дом 42, помещение 1002 "/>
    <w:docVar w:name="rbtd_adr1" w:val="191025, г. Санкт-Петербург, пр-кт Невский, д. 90/92"/>
    <w:docVar w:name="rbtd_adr2" w:val="420127, Республика Татарстан (Татарстан), г. Казань, ул. Побежимова, дом 42, помещение 1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136E4D29EE448309C83358728D190EA"/>
    <w:docVar w:name="rm_id" w:val="205"/>
    <w:docVar w:name="rm_name" w:val=" Директор магазина (Директор (заведующий) предприятия розничной торговли) "/>
    <w:docVar w:name="rm_number" w:val=" 1 2431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93C63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97155"/>
    <w:rsid w:val="002A6499"/>
    <w:rsid w:val="002B24AD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C729C"/>
    <w:rsid w:val="007D1852"/>
    <w:rsid w:val="007D2CEA"/>
    <w:rsid w:val="007D3084"/>
    <w:rsid w:val="007D58BB"/>
    <w:rsid w:val="007E170B"/>
    <w:rsid w:val="007E6156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14A4"/>
    <w:rsid w:val="00AD4568"/>
    <w:rsid w:val="00AD46DC"/>
    <w:rsid w:val="00AD7C32"/>
    <w:rsid w:val="00AF4AA2"/>
    <w:rsid w:val="00AF796F"/>
    <w:rsid w:val="00B024B8"/>
    <w:rsid w:val="00B11BA7"/>
    <w:rsid w:val="00B148FF"/>
    <w:rsid w:val="00B25D1A"/>
    <w:rsid w:val="00B31323"/>
    <w:rsid w:val="00B31A97"/>
    <w:rsid w:val="00B75B64"/>
    <w:rsid w:val="00B95FC2"/>
    <w:rsid w:val="00BA5029"/>
    <w:rsid w:val="00BA735C"/>
    <w:rsid w:val="00BC2F3C"/>
    <w:rsid w:val="00BC31AC"/>
    <w:rsid w:val="00BD6686"/>
    <w:rsid w:val="00BE15DF"/>
    <w:rsid w:val="00BF35C9"/>
    <w:rsid w:val="00BF498E"/>
    <w:rsid w:val="00C02721"/>
    <w:rsid w:val="00C027F5"/>
    <w:rsid w:val="00C16C85"/>
    <w:rsid w:val="00C3083C"/>
    <w:rsid w:val="00C3260C"/>
    <w:rsid w:val="00C4601A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0E59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E289D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B67BC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131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69</cp:revision>
  <dcterms:created xsi:type="dcterms:W3CDTF">2025-01-01T18:08:00Z</dcterms:created>
  <dcterms:modified xsi:type="dcterms:W3CDTF">2025-03-17T10:15:00Z</dcterms:modified>
</cp:coreProperties>
</file>