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4B4BBB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4B4BBB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4B4BBB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4B4BBB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4B4BBB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94641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844BF1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216-Н-05321-ТР-УТ-5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94641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087EB9">
      <w:pPr>
        <w:spacing w:after="100" w:afterAutospacing="1" w:line="233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087EB9">
      <w:pPr>
        <w:spacing w:line="233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FC1777">
        <w:rPr>
          <w:rFonts w:ascii="Arial Narrow" w:hAnsi="Arial Narrow"/>
        </w:rPr>
        <w:t xml:space="preserve">10.12.2024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087EB9">
      <w:pPr>
        <w:pStyle w:val="a6"/>
        <w:spacing w:line="233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44BF1" w:rsidRPr="00844BF1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44BF1" w:rsidRPr="00844BF1">
        <w:rPr>
          <w:rStyle w:val="aa"/>
          <w:rFonts w:ascii="Arial Narrow" w:hAnsi="Arial Narrow"/>
        </w:rPr>
        <w:t xml:space="preserve">191025, г. Санкт-Петербург, пр-кт Невский, д. 90/92; 422000, Республика Татарстан (Татарстан), Арский р-н, г. Арск, пл. Советская, здание 3, п. 1000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44BF1" w:rsidRPr="00844BF1">
        <w:rPr>
          <w:rStyle w:val="aa"/>
          <w:rFonts w:ascii="Arial Narrow" w:hAnsi="Arial Narrow"/>
        </w:rPr>
        <w:t xml:space="preserve"> 14977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pStyle w:val="a6"/>
        <w:spacing w:before="40"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844BF1">
        <w:rPr>
          <w:rFonts w:ascii="Arial Narrow" w:hAnsi="Arial Narrow"/>
          <w:u w:val="single"/>
        </w:rPr>
        <w:t xml:space="preserve"> 9 14977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44BF1" w:rsidRPr="00844BF1">
        <w:rPr>
          <w:rStyle w:val="aa"/>
          <w:rFonts w:ascii="Arial Narrow" w:hAnsi="Arial Narrow"/>
        </w:rPr>
        <w:t xml:space="preserve"> Директор магазина-партнёр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44BF1" w:rsidRPr="00844BF1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pStyle w:val="a6"/>
        <w:spacing w:before="40"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087EB9">
      <w:pPr>
        <w:pStyle w:val="a6"/>
        <w:spacing w:before="40"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087EB9">
      <w:pPr>
        <w:pStyle w:val="a6"/>
        <w:spacing w:before="40"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087EB9">
      <w:pPr>
        <w:pStyle w:val="a6"/>
        <w:spacing w:before="40"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844BF1" w:rsidRPr="00844BF1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592"/>
        <w:gridCol w:w="3502"/>
      </w:tblGrid>
      <w:tr w:rsidR="00C64F6A" w:rsidRPr="00D63C77" w:rsidTr="004B4BBB">
        <w:trPr>
          <w:tblHeader/>
        </w:trPr>
        <w:tc>
          <w:tcPr>
            <w:tcW w:w="2204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2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4B4BBB" w:rsidRPr="00D63C77" w:rsidTr="004B4BBB">
        <w:trPr>
          <w:tblHeader/>
        </w:trPr>
        <w:tc>
          <w:tcPr>
            <w:tcW w:w="2204" w:type="dxa"/>
            <w:vAlign w:val="center"/>
          </w:tcPr>
          <w:p w:rsidR="004B4BBB" w:rsidRPr="00D63C77" w:rsidRDefault="004B4BBB" w:rsidP="004B4BBB">
            <w:pPr>
              <w:spacing w:line="233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4B4BBB" w:rsidRPr="00D63C77" w:rsidRDefault="004B4BBB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4B4BBB" w:rsidRPr="00D63C77" w:rsidRDefault="004B4BBB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2" w:type="dxa"/>
            <w:vAlign w:val="center"/>
          </w:tcPr>
          <w:p w:rsidR="004B4BBB" w:rsidRPr="00D63C77" w:rsidRDefault="004B4BBB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4B4BBB" w:rsidRPr="00D63C77" w:rsidRDefault="004B4BBB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087EB9">
      <w:pPr>
        <w:spacing w:line="233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lastRenderedPageBreak/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37636F">
      <w:pPr>
        <w:spacing w:before="60" w:line="235" w:lineRule="auto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4B4BB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37636F">
            <w:pPr>
              <w:spacing w:line="235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37636F">
            <w:pPr>
              <w:spacing w:line="235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4B4BBB" w:rsidRPr="00D63C77" w:rsidTr="004B4BB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4BBB" w:rsidRPr="00D63C77" w:rsidRDefault="004B4BBB" w:rsidP="004B4BBB">
            <w:pPr>
              <w:spacing w:line="235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4B4BBB" w:rsidRPr="00D63C77" w:rsidRDefault="004B4BBB" w:rsidP="004B4BBB">
            <w:pPr>
              <w:spacing w:line="235" w:lineRule="auto"/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4B4BBB" w:rsidRPr="00D63C77" w:rsidTr="004B4BB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4BBB" w:rsidRDefault="004B4BBB" w:rsidP="004B4BBB">
            <w:pPr>
              <w:spacing w:line="235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4B4BBB" w:rsidRDefault="004B4BBB" w:rsidP="004B4BBB">
            <w:pPr>
              <w:spacing w:line="235" w:lineRule="auto"/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37636F">
      <w:pPr>
        <w:spacing w:before="60" w:line="235" w:lineRule="auto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844BF1" w:rsidRPr="00844BF1" w:rsidRDefault="00C64F6A" w:rsidP="0037636F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844BF1" w:rsidRPr="00844BF1">
        <w:rPr>
          <w:rFonts w:ascii="Arial Narrow" w:hAnsi="Arial Narrow"/>
        </w:rPr>
        <w:t xml:space="preserve"> Основными функциями и задачами Директора магазина-партнера являются:</w:t>
      </w:r>
    </w:p>
    <w:p w:rsidR="00844BF1" w:rsidRPr="00844BF1" w:rsidRDefault="00844BF1" w:rsidP="0037636F">
      <w:pPr>
        <w:spacing w:line="235" w:lineRule="auto"/>
        <w:jc w:val="both"/>
        <w:rPr>
          <w:rFonts w:ascii="Arial Narrow" w:hAnsi="Arial Narrow"/>
        </w:rPr>
      </w:pPr>
      <w:r w:rsidRPr="00844BF1">
        <w:rPr>
          <w:rFonts w:ascii="Arial Narrow" w:hAnsi="Arial Narrow"/>
        </w:rPr>
        <w:t>1. Формировать продуктивную команду, создавать необходимые условия для работы команды.</w:t>
      </w:r>
    </w:p>
    <w:p w:rsidR="00844BF1" w:rsidRPr="00844BF1" w:rsidRDefault="00844BF1" w:rsidP="0037636F">
      <w:pPr>
        <w:spacing w:line="235" w:lineRule="auto"/>
        <w:jc w:val="both"/>
        <w:rPr>
          <w:rFonts w:ascii="Arial Narrow" w:hAnsi="Arial Narrow"/>
        </w:rPr>
      </w:pPr>
      <w:r w:rsidRPr="00844BF1">
        <w:rPr>
          <w:rFonts w:ascii="Arial Narrow" w:hAnsi="Arial Narrow"/>
        </w:rPr>
        <w:t>2. Создавать необходимые условия для удовлетворения потребностей покупателей.</w:t>
      </w:r>
    </w:p>
    <w:p w:rsidR="00844BF1" w:rsidRPr="00844BF1" w:rsidRDefault="00844BF1" w:rsidP="0037636F">
      <w:pPr>
        <w:spacing w:line="235" w:lineRule="auto"/>
        <w:jc w:val="both"/>
        <w:rPr>
          <w:rFonts w:ascii="Arial Narrow" w:hAnsi="Arial Narrow"/>
        </w:rPr>
      </w:pPr>
      <w:r w:rsidRPr="00844BF1">
        <w:rPr>
          <w:rFonts w:ascii="Arial Narrow" w:hAnsi="Arial Narrow"/>
        </w:rPr>
        <w:t>3. Повышать эффективность собственного магазина благодаря эффективному управлению командой и принятию проактивных, своевременных решений.</w:t>
      </w:r>
    </w:p>
    <w:p w:rsidR="00C64F6A" w:rsidRPr="00D63C77" w:rsidRDefault="00844BF1" w:rsidP="0037636F">
      <w:pPr>
        <w:spacing w:line="235" w:lineRule="auto"/>
        <w:jc w:val="both"/>
        <w:rPr>
          <w:rFonts w:ascii="Arial Narrow" w:hAnsi="Arial Narrow"/>
        </w:rPr>
      </w:pPr>
      <w:r w:rsidRPr="00844BF1">
        <w:rPr>
          <w:rFonts w:ascii="Arial Narrow" w:hAnsi="Arial Narrow"/>
        </w:rPr>
        <w:t xml:space="preserve">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37636F">
      <w:pPr>
        <w:spacing w:before="60" w:line="235" w:lineRule="auto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37636F" w:rsidRDefault="00451C2D" w:rsidP="0037636F">
      <w:pPr>
        <w:tabs>
          <w:tab w:val="left" w:pos="-1134"/>
        </w:tabs>
        <w:snapToGrid w:val="0"/>
        <w:spacing w:line="235" w:lineRule="auto"/>
        <w:jc w:val="both"/>
        <w:rPr>
          <w:rFonts w:ascii="Arial Narrow" w:hAnsi="Arial Narrow"/>
          <w:color w:val="000000"/>
          <w:sz w:val="10"/>
          <w:szCs w:val="10"/>
        </w:rPr>
      </w:pPr>
    </w:p>
    <w:p w:rsidR="008835DE" w:rsidRPr="00D63C77" w:rsidRDefault="008835DE" w:rsidP="0037636F">
      <w:pPr>
        <w:tabs>
          <w:tab w:val="left" w:pos="-1134"/>
        </w:tabs>
        <w:snapToGrid w:val="0"/>
        <w:spacing w:line="235" w:lineRule="auto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F11F94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F11F94">
              <w:rPr>
                <w:rFonts w:ascii="Arial Narrow" w:hAnsi="Arial Narrow"/>
              </w:rPr>
              <w:t>49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9F016A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9F016A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37636F">
      <w:pPr>
        <w:spacing w:line="235" w:lineRule="auto"/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37636F">
      <w:pPr>
        <w:spacing w:line="235" w:lineRule="auto"/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37636F">
      <w:pPr>
        <w:spacing w:after="160" w:line="235" w:lineRule="auto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37636F">
      <w:pPr>
        <w:tabs>
          <w:tab w:val="left" w:pos="-1134"/>
        </w:tabs>
        <w:snapToGrid w:val="0"/>
        <w:spacing w:after="160" w:line="235" w:lineRule="auto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37636F">
      <w:pPr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3452DE" w:rsidRPr="003452DE">
        <w:rPr>
          <w:rFonts w:ascii="Arial Narrow" w:hAnsi="Arial Narrow"/>
          <w:bCs/>
          <w:szCs w:val="22"/>
        </w:rPr>
        <w:t>-</w:t>
      </w:r>
      <w:r w:rsidR="003452DE" w:rsidRPr="003452DE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3452DE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37636F" w:rsidRDefault="00317A9B" w:rsidP="0037636F">
      <w:pPr>
        <w:spacing w:line="235" w:lineRule="auto"/>
        <w:rPr>
          <w:rFonts w:ascii="Arial Narrow" w:hAnsi="Arial Narrow"/>
          <w:b/>
          <w:color w:val="000000"/>
          <w:sz w:val="18"/>
          <w:szCs w:val="18"/>
        </w:rPr>
      </w:pPr>
    </w:p>
    <w:p w:rsidR="00317A9B" w:rsidRPr="00D63C77" w:rsidRDefault="00317A9B" w:rsidP="0037636F">
      <w:pPr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4B4BBB" w:rsidTr="004B4BBB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4B4BBB" w:rsidRDefault="004B4BBB" w:rsidP="0037636F">
            <w:pPr>
              <w:pStyle w:val="a8"/>
              <w:spacing w:line="235" w:lineRule="auto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4B4BBB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4B4BBB" w:rsidRDefault="00E8326A" w:rsidP="0037636F">
            <w:pPr>
              <w:pStyle w:val="a8"/>
              <w:spacing w:line="235" w:lineRule="auto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4B4BBB" w:rsidRDefault="004B4BBB" w:rsidP="0037636F">
            <w:pPr>
              <w:pStyle w:val="a8"/>
              <w:spacing w:line="235" w:lineRule="auto"/>
              <w:rPr>
                <w:rFonts w:ascii="Arial Narrow" w:hAnsi="Arial Narrow"/>
                <w:sz w:val="22"/>
                <w:szCs w:val="22"/>
              </w:rPr>
            </w:pPr>
            <w:r w:rsidRPr="004B4BBB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4B4BBB" w:rsidRDefault="00E8326A" w:rsidP="0037636F">
            <w:pPr>
              <w:pStyle w:val="a8"/>
              <w:spacing w:line="235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4B4BBB" w:rsidRDefault="004B4BBB" w:rsidP="0037636F">
            <w:pPr>
              <w:pStyle w:val="a8"/>
              <w:spacing w:line="235" w:lineRule="auto"/>
              <w:rPr>
                <w:rFonts w:ascii="Arial Narrow" w:hAnsi="Arial Narrow"/>
                <w:sz w:val="22"/>
                <w:szCs w:val="22"/>
              </w:rPr>
            </w:pPr>
            <w:r w:rsidRPr="004B4BBB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4B4BBB" w:rsidTr="004B4BBB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4B4BBB" w:rsidRDefault="004B4BBB" w:rsidP="0037636F">
            <w:pPr>
              <w:pStyle w:val="a8"/>
              <w:spacing w:line="235" w:lineRule="auto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4B4BBB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4B4BBB" w:rsidRDefault="00E8326A" w:rsidP="0037636F">
            <w:pPr>
              <w:pStyle w:val="a8"/>
              <w:spacing w:line="235" w:lineRule="auto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4B4BBB" w:rsidRDefault="004B4BBB" w:rsidP="0037636F">
            <w:pPr>
              <w:pStyle w:val="a8"/>
              <w:spacing w:line="235" w:lineRule="auto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B4BBB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4B4BBB" w:rsidRDefault="00E8326A" w:rsidP="0037636F">
            <w:pPr>
              <w:pStyle w:val="a8"/>
              <w:spacing w:line="235" w:lineRule="auto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4B4BBB" w:rsidRDefault="004B4BBB" w:rsidP="0037636F">
            <w:pPr>
              <w:pStyle w:val="a8"/>
              <w:spacing w:line="235" w:lineRule="auto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B4BBB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37636F" w:rsidRDefault="00317A9B" w:rsidP="0037636F">
      <w:pPr>
        <w:pBdr>
          <w:bottom w:val="single" w:sz="12" w:space="1" w:color="auto"/>
        </w:pBdr>
        <w:spacing w:before="120" w:after="60" w:line="235" w:lineRule="auto"/>
        <w:contextualSpacing/>
        <w:rPr>
          <w:rFonts w:ascii="Arial Narrow" w:hAnsi="Arial Narrow"/>
          <w:sz w:val="12"/>
          <w:szCs w:val="12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94641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94641" w:rsidRPr="00E94641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844BF1">
      <w:rPr>
        <w:rFonts w:ascii="Arial Narrow" w:hAnsi="Arial Narrow"/>
        <w:sz w:val="16"/>
        <w:szCs w:val="16"/>
      </w:rPr>
      <w:t>216-Н-05321-ТР-УТ-5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844BF1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638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4977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5F484BE733FA4C8D95A4F474B29C85A0"/>
    <w:docVar w:name="fill_date" w:val="18.03.2025"/>
    <w:docVar w:name="hlp" w:val="3"/>
    <w:docVar w:name="izm_date" w:val="10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16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-партнера являются:_x000d_1. Формировать продуктивную команду, создавать необходимые условия для работы команды._x000d_2. Создавать необходимые условия для удовлетворения потребностей покупателей._x000d_3. Повышать эффективность собственного магазина благодаря эффективному управлению командой и принятию проактивных, своевременных решений._x000d_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000, Республика Татарстан (Татарстан), Арский р-н, г. Арск, пл. Советская, здание 3, п. 1000 "/>
    <w:docVar w:name="rbtd_adr1" w:val="191025, г. Санкт-Петербург, пр-кт Невский, д. 90/92"/>
    <w:docVar w:name="rbtd_adr2" w:val="422000, Республика Татарстан (Татарстан), Арский р-н, г. Арск, пл. Советская, здание 3, п. 100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EC6651B3BA784D5EA28297839781A591"/>
    <w:docVar w:name="rm_id" w:val="219"/>
    <w:docVar w:name="rm_name" w:val=" Директор магазина-партнёр (Директор (заведующий) предприятия розничной торговли) "/>
    <w:docVar w:name="rm_number" w:val=" 9 14977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06E45"/>
    <w:rsid w:val="00025683"/>
    <w:rsid w:val="00032B92"/>
    <w:rsid w:val="00046815"/>
    <w:rsid w:val="0005566C"/>
    <w:rsid w:val="000633C8"/>
    <w:rsid w:val="00087EB9"/>
    <w:rsid w:val="000C2998"/>
    <w:rsid w:val="000D1F5B"/>
    <w:rsid w:val="000F6E02"/>
    <w:rsid w:val="000F7DE7"/>
    <w:rsid w:val="00104E73"/>
    <w:rsid w:val="00110025"/>
    <w:rsid w:val="00120A19"/>
    <w:rsid w:val="00122EA0"/>
    <w:rsid w:val="00126C7C"/>
    <w:rsid w:val="00136039"/>
    <w:rsid w:val="001373A2"/>
    <w:rsid w:val="001429B1"/>
    <w:rsid w:val="001607C8"/>
    <w:rsid w:val="00162AA3"/>
    <w:rsid w:val="00165088"/>
    <w:rsid w:val="001A6745"/>
    <w:rsid w:val="001B486A"/>
    <w:rsid w:val="001D6196"/>
    <w:rsid w:val="001E3A2D"/>
    <w:rsid w:val="001E6034"/>
    <w:rsid w:val="001F4D8D"/>
    <w:rsid w:val="002152BB"/>
    <w:rsid w:val="002177B3"/>
    <w:rsid w:val="00225F22"/>
    <w:rsid w:val="00232430"/>
    <w:rsid w:val="00234932"/>
    <w:rsid w:val="0023790C"/>
    <w:rsid w:val="002727AD"/>
    <w:rsid w:val="00275E09"/>
    <w:rsid w:val="0028490F"/>
    <w:rsid w:val="00295449"/>
    <w:rsid w:val="002A6499"/>
    <w:rsid w:val="002D6B87"/>
    <w:rsid w:val="002E2D3A"/>
    <w:rsid w:val="002E3676"/>
    <w:rsid w:val="002E55C6"/>
    <w:rsid w:val="002F1BC6"/>
    <w:rsid w:val="00305B2F"/>
    <w:rsid w:val="0031508D"/>
    <w:rsid w:val="00317A9B"/>
    <w:rsid w:val="003424A9"/>
    <w:rsid w:val="003452DE"/>
    <w:rsid w:val="003466ED"/>
    <w:rsid w:val="00354C09"/>
    <w:rsid w:val="003550A0"/>
    <w:rsid w:val="00367816"/>
    <w:rsid w:val="00373C12"/>
    <w:rsid w:val="0037636F"/>
    <w:rsid w:val="003876C3"/>
    <w:rsid w:val="00392C31"/>
    <w:rsid w:val="0039417C"/>
    <w:rsid w:val="003C24DB"/>
    <w:rsid w:val="003C5682"/>
    <w:rsid w:val="003D432C"/>
    <w:rsid w:val="003D5806"/>
    <w:rsid w:val="003E538B"/>
    <w:rsid w:val="003E66CC"/>
    <w:rsid w:val="0040104A"/>
    <w:rsid w:val="00402CAC"/>
    <w:rsid w:val="00414541"/>
    <w:rsid w:val="00423E95"/>
    <w:rsid w:val="00426B3D"/>
    <w:rsid w:val="00442F31"/>
    <w:rsid w:val="00444410"/>
    <w:rsid w:val="00447116"/>
    <w:rsid w:val="00451C2D"/>
    <w:rsid w:val="00457AA9"/>
    <w:rsid w:val="00480CEF"/>
    <w:rsid w:val="0049417A"/>
    <w:rsid w:val="004A47AD"/>
    <w:rsid w:val="004B0943"/>
    <w:rsid w:val="004B0C5D"/>
    <w:rsid w:val="004B4BBB"/>
    <w:rsid w:val="004C4DB2"/>
    <w:rsid w:val="004C6E55"/>
    <w:rsid w:val="004C7DCA"/>
    <w:rsid w:val="004D7492"/>
    <w:rsid w:val="004E0C63"/>
    <w:rsid w:val="004E24EB"/>
    <w:rsid w:val="00513420"/>
    <w:rsid w:val="0051742E"/>
    <w:rsid w:val="005533A5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D4E0B"/>
    <w:rsid w:val="005F2BFA"/>
    <w:rsid w:val="006176FA"/>
    <w:rsid w:val="0066103E"/>
    <w:rsid w:val="00674E86"/>
    <w:rsid w:val="0069637A"/>
    <w:rsid w:val="0069682B"/>
    <w:rsid w:val="006C28B3"/>
    <w:rsid w:val="007049EB"/>
    <w:rsid w:val="00710271"/>
    <w:rsid w:val="00717C9F"/>
    <w:rsid w:val="00745D40"/>
    <w:rsid w:val="00745D94"/>
    <w:rsid w:val="0076042D"/>
    <w:rsid w:val="0076494A"/>
    <w:rsid w:val="00766A52"/>
    <w:rsid w:val="00794E17"/>
    <w:rsid w:val="007A4C5E"/>
    <w:rsid w:val="007A79CE"/>
    <w:rsid w:val="007C5629"/>
    <w:rsid w:val="007D1852"/>
    <w:rsid w:val="007D2CEA"/>
    <w:rsid w:val="007E170B"/>
    <w:rsid w:val="007E48D2"/>
    <w:rsid w:val="007E7F3C"/>
    <w:rsid w:val="00803024"/>
    <w:rsid w:val="0080327B"/>
    <w:rsid w:val="00844BF1"/>
    <w:rsid w:val="00856253"/>
    <w:rsid w:val="00883461"/>
    <w:rsid w:val="008835DE"/>
    <w:rsid w:val="008B0FA8"/>
    <w:rsid w:val="008C4BC5"/>
    <w:rsid w:val="008C739D"/>
    <w:rsid w:val="008D5F6D"/>
    <w:rsid w:val="008E47AD"/>
    <w:rsid w:val="008E6381"/>
    <w:rsid w:val="008E68DE"/>
    <w:rsid w:val="008E7ACC"/>
    <w:rsid w:val="008F38D3"/>
    <w:rsid w:val="0090588D"/>
    <w:rsid w:val="009132BB"/>
    <w:rsid w:val="0092778A"/>
    <w:rsid w:val="009361D4"/>
    <w:rsid w:val="009405EB"/>
    <w:rsid w:val="00962DCE"/>
    <w:rsid w:val="00967790"/>
    <w:rsid w:val="009A33AB"/>
    <w:rsid w:val="009A5330"/>
    <w:rsid w:val="009D5FA5"/>
    <w:rsid w:val="009F016A"/>
    <w:rsid w:val="00A06954"/>
    <w:rsid w:val="00A12349"/>
    <w:rsid w:val="00A1480C"/>
    <w:rsid w:val="00A1742F"/>
    <w:rsid w:val="00A36593"/>
    <w:rsid w:val="00A7176A"/>
    <w:rsid w:val="00A910B7"/>
    <w:rsid w:val="00A91908"/>
    <w:rsid w:val="00A9505E"/>
    <w:rsid w:val="00AA1F25"/>
    <w:rsid w:val="00AA3AB1"/>
    <w:rsid w:val="00AA4551"/>
    <w:rsid w:val="00AA46ED"/>
    <w:rsid w:val="00AA4DCC"/>
    <w:rsid w:val="00AA700C"/>
    <w:rsid w:val="00AD14A4"/>
    <w:rsid w:val="00AD7C32"/>
    <w:rsid w:val="00AE32F7"/>
    <w:rsid w:val="00AF05B7"/>
    <w:rsid w:val="00AF796F"/>
    <w:rsid w:val="00B024B8"/>
    <w:rsid w:val="00B10B76"/>
    <w:rsid w:val="00B148FF"/>
    <w:rsid w:val="00B31323"/>
    <w:rsid w:val="00B31A97"/>
    <w:rsid w:val="00B529F7"/>
    <w:rsid w:val="00B95FC2"/>
    <w:rsid w:val="00BA5029"/>
    <w:rsid w:val="00BA735C"/>
    <w:rsid w:val="00BC2F3C"/>
    <w:rsid w:val="00BD6686"/>
    <w:rsid w:val="00BE15DF"/>
    <w:rsid w:val="00BE457C"/>
    <w:rsid w:val="00BF498E"/>
    <w:rsid w:val="00C02721"/>
    <w:rsid w:val="00C027F5"/>
    <w:rsid w:val="00C13A96"/>
    <w:rsid w:val="00C3083C"/>
    <w:rsid w:val="00C50EEC"/>
    <w:rsid w:val="00C64F6A"/>
    <w:rsid w:val="00CA6993"/>
    <w:rsid w:val="00CB3EC9"/>
    <w:rsid w:val="00CC4BCA"/>
    <w:rsid w:val="00CD35C3"/>
    <w:rsid w:val="00CE3307"/>
    <w:rsid w:val="00CE567D"/>
    <w:rsid w:val="00CF1E98"/>
    <w:rsid w:val="00CF3E1D"/>
    <w:rsid w:val="00D22510"/>
    <w:rsid w:val="00D406C1"/>
    <w:rsid w:val="00D63995"/>
    <w:rsid w:val="00D63C77"/>
    <w:rsid w:val="00D65F01"/>
    <w:rsid w:val="00D7313F"/>
    <w:rsid w:val="00D73812"/>
    <w:rsid w:val="00D74283"/>
    <w:rsid w:val="00D7463B"/>
    <w:rsid w:val="00D76DF8"/>
    <w:rsid w:val="00D847FC"/>
    <w:rsid w:val="00D869E7"/>
    <w:rsid w:val="00DB4E49"/>
    <w:rsid w:val="00DB5302"/>
    <w:rsid w:val="00DC331B"/>
    <w:rsid w:val="00DD6B1F"/>
    <w:rsid w:val="00DF1059"/>
    <w:rsid w:val="00DF12CB"/>
    <w:rsid w:val="00DF364F"/>
    <w:rsid w:val="00DF3DC6"/>
    <w:rsid w:val="00E124F4"/>
    <w:rsid w:val="00E22A3C"/>
    <w:rsid w:val="00E36337"/>
    <w:rsid w:val="00E8326A"/>
    <w:rsid w:val="00E94421"/>
    <w:rsid w:val="00E94641"/>
    <w:rsid w:val="00EA7FF7"/>
    <w:rsid w:val="00EB72AD"/>
    <w:rsid w:val="00EC37A1"/>
    <w:rsid w:val="00EC75A0"/>
    <w:rsid w:val="00ED338F"/>
    <w:rsid w:val="00EE2799"/>
    <w:rsid w:val="00EF3596"/>
    <w:rsid w:val="00EF3DC4"/>
    <w:rsid w:val="00F11F94"/>
    <w:rsid w:val="00F138D3"/>
    <w:rsid w:val="00F17946"/>
    <w:rsid w:val="00F2045E"/>
    <w:rsid w:val="00F31233"/>
    <w:rsid w:val="00F35D04"/>
    <w:rsid w:val="00F5460C"/>
    <w:rsid w:val="00F733C7"/>
    <w:rsid w:val="00F74CCB"/>
    <w:rsid w:val="00F76072"/>
    <w:rsid w:val="00F853F8"/>
    <w:rsid w:val="00FB001B"/>
    <w:rsid w:val="00FC1777"/>
    <w:rsid w:val="00FC4076"/>
    <w:rsid w:val="00FC7B9F"/>
    <w:rsid w:val="00FD13E4"/>
    <w:rsid w:val="00FD259E"/>
    <w:rsid w:val="00FD2BA8"/>
    <w:rsid w:val="00FE05C7"/>
    <w:rsid w:val="00FE7216"/>
    <w:rsid w:val="00FF4B98"/>
    <w:rsid w:val="00FF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41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16</TotalTime>
  <Pages>2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80</cp:revision>
  <dcterms:created xsi:type="dcterms:W3CDTF">2025-01-01T18:08:00Z</dcterms:created>
  <dcterms:modified xsi:type="dcterms:W3CDTF">2025-03-17T10:16:00Z</dcterms:modified>
</cp:coreProperties>
</file>