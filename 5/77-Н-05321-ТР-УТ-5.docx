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449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449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449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503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9615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503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31D8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B716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31D8F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31D8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15D" w:rsidRPr="0099615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15D" w:rsidRPr="0099615D">
        <w:rPr>
          <w:rStyle w:val="aa"/>
          <w:rFonts w:ascii="Arial Narrow" w:hAnsi="Arial Narrow"/>
        </w:rPr>
        <w:t xml:space="preserve">191025, г. Санкт-Петербург, пр-кт Невский, д. 90/92; 420079, Республика Татарстан (Татарстан), г. Казань, ул. 2-я Старо-Аракчинская, здание 11, корпус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15D" w:rsidRPr="0099615D">
        <w:rPr>
          <w:rStyle w:val="aa"/>
          <w:rFonts w:ascii="Arial Narrow" w:hAnsi="Arial Narrow"/>
        </w:rPr>
        <w:t xml:space="preserve"> 28252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31D8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9615D">
        <w:rPr>
          <w:rFonts w:ascii="Arial Narrow" w:hAnsi="Arial Narrow"/>
          <w:u w:val="single"/>
        </w:rPr>
        <w:t xml:space="preserve"> 6 28252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15D" w:rsidRPr="0099615D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31D8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15D" w:rsidRPr="0099615D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31D8F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9615D" w:rsidRPr="0099615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44918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44918" w:rsidRPr="00D63C77" w:rsidTr="00E44918">
        <w:trPr>
          <w:tblHeader/>
        </w:trPr>
        <w:tc>
          <w:tcPr>
            <w:tcW w:w="2205" w:type="dxa"/>
            <w:vAlign w:val="center"/>
          </w:tcPr>
          <w:p w:rsidR="00E44918" w:rsidRPr="00D63C77" w:rsidRDefault="00E44918" w:rsidP="00F31D8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44918" w:rsidRPr="00D63C77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44918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9615D" w:rsidRPr="0099615D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7F129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7F129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37C51" w:rsidP="00E449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4491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31D8F" w:rsidRPr="00F31D8F">
        <w:rPr>
          <w:rFonts w:ascii="Arial Narrow" w:hAnsi="Arial Narrow"/>
          <w:bCs/>
          <w:szCs w:val="22"/>
        </w:rPr>
        <w:t>-</w:t>
      </w:r>
      <w:r w:rsidR="00F31D8F" w:rsidRPr="00F31D8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31D8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44918" w:rsidTr="00E449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449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44918" w:rsidTr="00E449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503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5032" w:rsidRPr="00AB503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9615D">
      <w:rPr>
        <w:rFonts w:ascii="Arial Narrow" w:hAnsi="Arial Narrow"/>
        <w:sz w:val="16"/>
        <w:szCs w:val="16"/>
      </w:rPr>
      <w:t>77-Н-05321-ТР-УТ-5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9615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252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9472DA3261C4D4C9E03DFF778AEF420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7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9, Республика Татарстан (Татарстан), г. Казань, ул. 2-я Старо-Аракчинская, здание 11, корпус 1 "/>
    <w:docVar w:name="rbtd_adr1" w:val="191025, г. Санкт-Петербург, пр-кт Невский, д. 90/92"/>
    <w:docVar w:name="rbtd_adr2" w:val="420079, Республика Татарстан (Татарстан), г. Казань, ул. 2-я Старо-Аракчинская, здание 11, корпус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B8E491F1F0A4EBC81802680772C7E5D"/>
    <w:docVar w:name="rm_id" w:val="77"/>
    <w:docVar w:name="rm_name" w:val=" Пекарь "/>
    <w:docVar w:name="rm_number" w:val=" 6 2825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4FB7"/>
    <w:rsid w:val="00046815"/>
    <w:rsid w:val="0005566C"/>
    <w:rsid w:val="000633C8"/>
    <w:rsid w:val="00074C68"/>
    <w:rsid w:val="000B7166"/>
    <w:rsid w:val="000C2998"/>
    <w:rsid w:val="000D1F5B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1AA1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5BF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56E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C696A"/>
    <w:rsid w:val="005F2BFA"/>
    <w:rsid w:val="00625165"/>
    <w:rsid w:val="00636228"/>
    <w:rsid w:val="0066103E"/>
    <w:rsid w:val="00662612"/>
    <w:rsid w:val="00663B5C"/>
    <w:rsid w:val="00674E86"/>
    <w:rsid w:val="0069682B"/>
    <w:rsid w:val="006C28B3"/>
    <w:rsid w:val="006E5737"/>
    <w:rsid w:val="007049EB"/>
    <w:rsid w:val="00710271"/>
    <w:rsid w:val="00717C9F"/>
    <w:rsid w:val="00745D40"/>
    <w:rsid w:val="00745D94"/>
    <w:rsid w:val="00747025"/>
    <w:rsid w:val="0076042D"/>
    <w:rsid w:val="00772CD0"/>
    <w:rsid w:val="00794AB6"/>
    <w:rsid w:val="00794E17"/>
    <w:rsid w:val="007A3988"/>
    <w:rsid w:val="007A4C5E"/>
    <w:rsid w:val="007A79CE"/>
    <w:rsid w:val="007C5629"/>
    <w:rsid w:val="007D1852"/>
    <w:rsid w:val="007D2B91"/>
    <w:rsid w:val="007D2CEA"/>
    <w:rsid w:val="007D6280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3986"/>
    <w:rsid w:val="0092778A"/>
    <w:rsid w:val="009361D4"/>
    <w:rsid w:val="009446BA"/>
    <w:rsid w:val="00951850"/>
    <w:rsid w:val="00967790"/>
    <w:rsid w:val="00990A54"/>
    <w:rsid w:val="0099615D"/>
    <w:rsid w:val="009A33AB"/>
    <w:rsid w:val="009A64DE"/>
    <w:rsid w:val="009C3A2C"/>
    <w:rsid w:val="009D368B"/>
    <w:rsid w:val="009D5FA5"/>
    <w:rsid w:val="00A12349"/>
    <w:rsid w:val="00A36593"/>
    <w:rsid w:val="00A910B7"/>
    <w:rsid w:val="00A91908"/>
    <w:rsid w:val="00A9213B"/>
    <w:rsid w:val="00A9505E"/>
    <w:rsid w:val="00AA1F25"/>
    <w:rsid w:val="00AA4551"/>
    <w:rsid w:val="00AA46ED"/>
    <w:rsid w:val="00AA4DCC"/>
    <w:rsid w:val="00AA700C"/>
    <w:rsid w:val="00AB5032"/>
    <w:rsid w:val="00AD14A4"/>
    <w:rsid w:val="00AD7C32"/>
    <w:rsid w:val="00AF796F"/>
    <w:rsid w:val="00B024B8"/>
    <w:rsid w:val="00B148FF"/>
    <w:rsid w:val="00B31323"/>
    <w:rsid w:val="00B31A97"/>
    <w:rsid w:val="00B37C51"/>
    <w:rsid w:val="00B612FD"/>
    <w:rsid w:val="00B74C20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498E"/>
    <w:rsid w:val="00BF76FC"/>
    <w:rsid w:val="00C02721"/>
    <w:rsid w:val="00C027F5"/>
    <w:rsid w:val="00C03710"/>
    <w:rsid w:val="00C3083C"/>
    <w:rsid w:val="00C57D46"/>
    <w:rsid w:val="00C61233"/>
    <w:rsid w:val="00C64F6A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44918"/>
    <w:rsid w:val="00E61D39"/>
    <w:rsid w:val="00E7238F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1D8F"/>
    <w:rsid w:val="00F35D04"/>
    <w:rsid w:val="00F74CCB"/>
    <w:rsid w:val="00F76072"/>
    <w:rsid w:val="00FB001B"/>
    <w:rsid w:val="00FB45CF"/>
    <w:rsid w:val="00FC4076"/>
    <w:rsid w:val="00FD13E4"/>
    <w:rsid w:val="00FD2BA8"/>
    <w:rsid w:val="00FE05C7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21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90</cp:revision>
  <dcterms:created xsi:type="dcterms:W3CDTF">2025-01-01T19:19:00Z</dcterms:created>
  <dcterms:modified xsi:type="dcterms:W3CDTF">2025-03-17T10:13:00Z</dcterms:modified>
</cp:coreProperties>
</file>