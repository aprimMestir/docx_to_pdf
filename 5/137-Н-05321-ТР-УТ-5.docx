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369D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369D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369D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02C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7086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02C7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93B5E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869" w:rsidRPr="00F7086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869" w:rsidRPr="00F70869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869" w:rsidRPr="00F70869">
        <w:rPr>
          <w:rStyle w:val="aa"/>
          <w:rFonts w:ascii="Arial Narrow" w:hAnsi="Arial Narrow"/>
        </w:rPr>
        <w:t xml:space="preserve"> 14597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70869">
        <w:rPr>
          <w:rFonts w:ascii="Arial Narrow" w:hAnsi="Arial Narrow"/>
          <w:u w:val="single"/>
        </w:rPr>
        <w:t xml:space="preserve"> 6 14597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869" w:rsidRPr="00F7086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869" w:rsidRPr="00F7086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70869" w:rsidRPr="00F7086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369D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369DE" w:rsidRPr="00D63C77" w:rsidTr="007369DE">
        <w:tc>
          <w:tcPr>
            <w:tcW w:w="2205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70869" w:rsidRPr="00F7086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369D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369DE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369DE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F2DD6" w:rsidRPr="009F2DD6">
        <w:rPr>
          <w:rFonts w:ascii="Arial Narrow" w:hAnsi="Arial Narrow"/>
          <w:bCs/>
          <w:szCs w:val="22"/>
        </w:rPr>
        <w:t>-</w:t>
      </w:r>
      <w:r w:rsidR="009F2DD6" w:rsidRPr="009F2DD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F2DD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369DE" w:rsidTr="007369D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369D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369DE" w:rsidTr="007369D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02C7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02C7D" w:rsidRPr="00502C7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70869">
      <w:rPr>
        <w:rFonts w:ascii="Arial Narrow" w:hAnsi="Arial Narrow"/>
        <w:sz w:val="16"/>
        <w:szCs w:val="16"/>
      </w:rPr>
      <w:t>137-Н-05321-ТР-УТ-5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7086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597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2350D6B0B0F469284642521F93B7D24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7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3BFAAB5725A466FA4C58C66D5BA3982"/>
    <w:docVar w:name="rm_id" w:val="137"/>
    <w:docVar w:name="rm_name" w:val=" Пекарь "/>
    <w:docVar w:name="rm_number" w:val=" 6 145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46805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278A0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2C7D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84DAE"/>
    <w:rsid w:val="0069682B"/>
    <w:rsid w:val="006C28B3"/>
    <w:rsid w:val="007049EB"/>
    <w:rsid w:val="00710271"/>
    <w:rsid w:val="00717C9F"/>
    <w:rsid w:val="007369DE"/>
    <w:rsid w:val="00745D40"/>
    <w:rsid w:val="00745D94"/>
    <w:rsid w:val="00747025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7F67B1"/>
    <w:rsid w:val="0080327B"/>
    <w:rsid w:val="0083712B"/>
    <w:rsid w:val="00856253"/>
    <w:rsid w:val="008746EF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9F2DD6"/>
    <w:rsid w:val="00A12349"/>
    <w:rsid w:val="00A36593"/>
    <w:rsid w:val="00A8063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3B5E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0869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2025-01-01T19:19:00Z</dcterms:created>
  <dcterms:modified xsi:type="dcterms:W3CDTF">2025-03-17T10:14:00Z</dcterms:modified>
</cp:coreProperties>
</file>