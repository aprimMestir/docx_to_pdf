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D577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D577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D577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B08D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C404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B08D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5D577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81338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5D577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404C" w:rsidRPr="00FC404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404C" w:rsidRPr="00FC404C">
        <w:rPr>
          <w:rStyle w:val="aa"/>
          <w:rFonts w:ascii="Arial Narrow" w:hAnsi="Arial Narrow"/>
        </w:rPr>
        <w:t xml:space="preserve">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404C" w:rsidRPr="00FC404C">
        <w:rPr>
          <w:rStyle w:val="aa"/>
          <w:rFonts w:ascii="Arial Narrow" w:hAnsi="Arial Narrow"/>
        </w:rPr>
        <w:t xml:space="preserve"> 12774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C404C">
        <w:rPr>
          <w:rFonts w:ascii="Arial Narrow" w:hAnsi="Arial Narrow"/>
          <w:u w:val="single"/>
        </w:rPr>
        <w:t xml:space="preserve"> 2 12774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404C" w:rsidRPr="00FC404C">
        <w:rPr>
          <w:rStyle w:val="aa"/>
          <w:rFonts w:ascii="Arial Narrow" w:hAnsi="Arial Narrow"/>
        </w:rPr>
        <w:t xml:space="preserve"> Заместитель директора магазина (Администратор)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404C" w:rsidRPr="00FC404C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C404C" w:rsidRPr="00FC404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5D577A">
        <w:tc>
          <w:tcPr>
            <w:tcW w:w="220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D577A" w:rsidRPr="00D63C77" w:rsidTr="005D577A">
        <w:tc>
          <w:tcPr>
            <w:tcW w:w="2204" w:type="dxa"/>
            <w:vAlign w:val="center"/>
          </w:tcPr>
          <w:p w:rsidR="005D577A" w:rsidRPr="00D63C77" w:rsidRDefault="005D577A" w:rsidP="005D577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Pr="00D63C77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D577A" w:rsidRPr="00D63C77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D577A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C404C" w:rsidRPr="00FC404C">
        <w:rPr>
          <w:rFonts w:ascii="Arial Narrow" w:hAnsi="Arial Narrow"/>
        </w:rPr>
        <w:t xml:space="preserve">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D577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5D577A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D577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D577A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D577A" w:rsidRPr="005D577A">
        <w:rPr>
          <w:rFonts w:ascii="Arial Narrow" w:hAnsi="Arial Narrow"/>
          <w:bCs/>
          <w:szCs w:val="22"/>
        </w:rPr>
        <w:t>-</w:t>
      </w:r>
      <w:r w:rsidR="005D577A" w:rsidRPr="005D577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D577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D577A" w:rsidTr="005D577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D577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D577A" w:rsidTr="005D577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B08D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B08D2" w:rsidRPr="00EB08D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C404C">
      <w:rPr>
        <w:rFonts w:ascii="Arial Narrow" w:hAnsi="Arial Narrow"/>
        <w:sz w:val="16"/>
        <w:szCs w:val="16"/>
      </w:rPr>
      <w:t>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C404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77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0BADCD5831C46F5A7F871F327CF0B18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"/>
    <w:docVar w:name="rbtd_adr1" w:val="191025, г. Санкт-Петербург, пр-кт Невский, д. 90/92"/>
    <w:docVar w:name="rbtd_adr2" w:val="420500, Республика Татарстан (Татарстан), Верхнеуслонский р-н, г. Иннополис, ул. Спортивная, дом 126, помещения 1002, 100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09DC3A17A5F41F391B141782C0DC307"/>
    <w:docVar w:name="rm_id" w:val="4"/>
    <w:docVar w:name="rm_name" w:val=" Заместитель директора магазина (Администратор) "/>
    <w:docVar w:name="rm_number" w:val=" 2 127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707D6"/>
    <w:rsid w:val="001A0209"/>
    <w:rsid w:val="001B486A"/>
    <w:rsid w:val="001C4937"/>
    <w:rsid w:val="001D6196"/>
    <w:rsid w:val="001F4D8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A6499"/>
    <w:rsid w:val="002A706C"/>
    <w:rsid w:val="002D6B87"/>
    <w:rsid w:val="002E2D3A"/>
    <w:rsid w:val="002E3582"/>
    <w:rsid w:val="002E55C6"/>
    <w:rsid w:val="00305B2F"/>
    <w:rsid w:val="00317A9B"/>
    <w:rsid w:val="00331EC5"/>
    <w:rsid w:val="00354C09"/>
    <w:rsid w:val="00367816"/>
    <w:rsid w:val="003876C3"/>
    <w:rsid w:val="00392C31"/>
    <w:rsid w:val="0039417C"/>
    <w:rsid w:val="003A6DC2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577A"/>
    <w:rsid w:val="005F04D6"/>
    <w:rsid w:val="005F2BFA"/>
    <w:rsid w:val="0066103E"/>
    <w:rsid w:val="00674E86"/>
    <w:rsid w:val="0069682B"/>
    <w:rsid w:val="006C28B3"/>
    <w:rsid w:val="006F4B2B"/>
    <w:rsid w:val="007049EB"/>
    <w:rsid w:val="00710271"/>
    <w:rsid w:val="0071155E"/>
    <w:rsid w:val="00714628"/>
    <w:rsid w:val="00717C9F"/>
    <w:rsid w:val="00732832"/>
    <w:rsid w:val="00744908"/>
    <w:rsid w:val="00745D40"/>
    <w:rsid w:val="00745D94"/>
    <w:rsid w:val="0076042D"/>
    <w:rsid w:val="00780C32"/>
    <w:rsid w:val="00794E17"/>
    <w:rsid w:val="007A13FE"/>
    <w:rsid w:val="007A4C5E"/>
    <w:rsid w:val="007A79CE"/>
    <w:rsid w:val="007B0798"/>
    <w:rsid w:val="007C5629"/>
    <w:rsid w:val="007D1852"/>
    <w:rsid w:val="007D2CEA"/>
    <w:rsid w:val="007E170B"/>
    <w:rsid w:val="007E7F3C"/>
    <w:rsid w:val="0080327B"/>
    <w:rsid w:val="0081338F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ED9"/>
    <w:rsid w:val="009D5FA5"/>
    <w:rsid w:val="00A12349"/>
    <w:rsid w:val="00A1341B"/>
    <w:rsid w:val="00A21E7A"/>
    <w:rsid w:val="00A32AD4"/>
    <w:rsid w:val="00A36593"/>
    <w:rsid w:val="00A52C8C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81338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4283"/>
    <w:rsid w:val="00D76DF8"/>
    <w:rsid w:val="00DB4E49"/>
    <w:rsid w:val="00DB5302"/>
    <w:rsid w:val="00DD6B1F"/>
    <w:rsid w:val="00DD72EC"/>
    <w:rsid w:val="00DF1059"/>
    <w:rsid w:val="00DF12CB"/>
    <w:rsid w:val="00DF3DC6"/>
    <w:rsid w:val="00E10D92"/>
    <w:rsid w:val="00E124F4"/>
    <w:rsid w:val="00E22A3C"/>
    <w:rsid w:val="00E36337"/>
    <w:rsid w:val="00E8326A"/>
    <w:rsid w:val="00E94421"/>
    <w:rsid w:val="00EA7FF7"/>
    <w:rsid w:val="00EB08D2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4C"/>
    <w:rsid w:val="00FC4076"/>
    <w:rsid w:val="00FD13E4"/>
    <w:rsid w:val="00FD2BA8"/>
    <w:rsid w:val="00FD423F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53</cp:revision>
  <dcterms:created xsi:type="dcterms:W3CDTF">2025-01-02T07:58:00Z</dcterms:created>
  <dcterms:modified xsi:type="dcterms:W3CDTF">2025-03-17T10:12:00Z</dcterms:modified>
</cp:coreProperties>
</file>