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55FB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F7ACB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270-Н-05321-ТР-УТ-5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55FB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1C3118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7ACB" w:rsidRPr="000F7ACB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7ACB" w:rsidRPr="000F7ACB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Борисковская, дом 67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7ACB" w:rsidRPr="000F7ACB">
        <w:rPr>
          <w:rStyle w:val="aa"/>
          <w:rFonts w:ascii="Arial Narrow" w:hAnsi="Arial Narrow"/>
        </w:rPr>
        <w:t xml:space="preserve"> 24986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F7ACB">
        <w:rPr>
          <w:rFonts w:ascii="Arial Narrow" w:hAnsi="Arial Narrow"/>
          <w:u w:val="single"/>
        </w:rPr>
        <w:t xml:space="preserve"> 2 24986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7ACB" w:rsidRPr="000F7ACB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F7ACB" w:rsidRPr="000F7ACB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F7ACB" w:rsidRPr="000F7ACB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F7ACB" w:rsidRPr="000F7ACB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227C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8227CC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227CC" w:rsidRPr="008227CC">
        <w:rPr>
          <w:rFonts w:ascii="Arial Narrow" w:hAnsi="Arial Narrow"/>
          <w:bCs/>
          <w:szCs w:val="22"/>
        </w:rPr>
        <w:t>-</w:t>
      </w:r>
      <w:r w:rsidR="008227CC" w:rsidRPr="008227C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227C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55FB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55FB6" w:rsidRPr="00755FB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F7ACB">
      <w:rPr>
        <w:rFonts w:ascii="Arial Narrow" w:hAnsi="Arial Narrow"/>
        <w:sz w:val="16"/>
        <w:szCs w:val="16"/>
      </w:rPr>
      <w:t>270-Н-05321-ТР-УТ-5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F7ACB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720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986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DD38DA7A65044E1A1AF766FBFB81B2C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70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Борисковская, дом 67 "/>
    <w:docVar w:name="rbtd_adr1" w:val="191025, г. Санкт-Петербург, пр-кт Невский, д. 90/92"/>
    <w:docVar w:name="rbtd_adr2" w:val="420054, Республика Татарстан (Татарстан), г. Казань, ул. Борисковская, дом 6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C66AF173F06C4C74A388FD908DB767C7"/>
    <w:docVar w:name="rm_id" w:val="273"/>
    <w:docVar w:name="rm_name" w:val=" Администратор "/>
    <w:docVar w:name="rm_number" w:val=" 2 2498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ACB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3118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65B4B"/>
    <w:rsid w:val="00275E09"/>
    <w:rsid w:val="00275E5E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05FF2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5FB6"/>
    <w:rsid w:val="00757DA0"/>
    <w:rsid w:val="0076042D"/>
    <w:rsid w:val="007806D6"/>
    <w:rsid w:val="00780C32"/>
    <w:rsid w:val="00794E17"/>
    <w:rsid w:val="007A13FE"/>
    <w:rsid w:val="007A4C5E"/>
    <w:rsid w:val="007A79CE"/>
    <w:rsid w:val="007B2DDB"/>
    <w:rsid w:val="007C5629"/>
    <w:rsid w:val="007D1852"/>
    <w:rsid w:val="007D2CEA"/>
    <w:rsid w:val="007E170B"/>
    <w:rsid w:val="007E7F3C"/>
    <w:rsid w:val="0080327B"/>
    <w:rsid w:val="0081338F"/>
    <w:rsid w:val="008227CC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370D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4508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5318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203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82</cp:revision>
  <dcterms:created xsi:type="dcterms:W3CDTF">2025-01-02T07:58:00Z</dcterms:created>
  <dcterms:modified xsi:type="dcterms:W3CDTF">2025-03-17T10:16:00Z</dcterms:modified>
</cp:coreProperties>
</file>