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A171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002A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A171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E67E0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002A1" w:rsidRPr="006002A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002A1" w:rsidRPr="006002A1">
        <w:rPr>
          <w:rStyle w:val="aa"/>
          <w:rFonts w:ascii="Arial Narrow" w:hAnsi="Arial Narrow"/>
        </w:rPr>
        <w:t xml:space="preserve">191025, г. Санкт-Петербург, пр-кт Невский, д. 90/92; 420078, Республика Татарстан (Татарстан), г. Казань, ул. Молодогвардейская, 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002A1" w:rsidRPr="006002A1">
        <w:rPr>
          <w:rStyle w:val="aa"/>
          <w:rFonts w:ascii="Arial Narrow" w:hAnsi="Arial Narrow"/>
        </w:rPr>
        <w:t xml:space="preserve"> 11209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002A1">
        <w:rPr>
          <w:rFonts w:ascii="Arial Narrow" w:hAnsi="Arial Narrow"/>
          <w:u w:val="single"/>
        </w:rPr>
        <w:t xml:space="preserve"> 6 11209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002A1" w:rsidRPr="006002A1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002A1" w:rsidRPr="006002A1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002A1" w:rsidRPr="006002A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002A1" w:rsidRPr="006002A1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086C58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86C5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86C58" w:rsidRPr="00086C58">
        <w:rPr>
          <w:rFonts w:ascii="Arial Narrow" w:hAnsi="Arial Narrow"/>
          <w:bCs/>
          <w:szCs w:val="22"/>
        </w:rPr>
        <w:t>-</w:t>
      </w:r>
      <w:r w:rsidR="00086C58" w:rsidRPr="00086C5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86C5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A171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A1718" w:rsidRPr="009A171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002A1">
      <w:rPr>
        <w:rFonts w:ascii="Arial Narrow" w:hAnsi="Arial Narrow"/>
        <w:sz w:val="16"/>
        <w:szCs w:val="16"/>
      </w:rPr>
      <w:t>52-Н-05321-ТР-УТ-5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002A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209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B20C17C19FE40D8A351890826441A94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2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8, Республика Татарстан (Татарстан), г. Казань, ул. Молодогвардейская, 2 "/>
    <w:docVar w:name="rbtd_adr1" w:val="191025, г. Санкт-Петербург, пр-кт Невский, д. 90/92"/>
    <w:docVar w:name="rbtd_adr2" w:val="420078, Республика Татарстан (Татарстан), г. Казань, ул. Молодогвардейская,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EBA5102C6604111AA6410496AFF8218"/>
    <w:docVar w:name="rm_id" w:val="52"/>
    <w:docVar w:name="rm_name" w:val=" Пекарь "/>
    <w:docVar w:name="rm_number" w:val=" 6 1120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6C58"/>
    <w:rsid w:val="000C2998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002A1"/>
    <w:rsid w:val="00625165"/>
    <w:rsid w:val="00636228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1718"/>
    <w:rsid w:val="009A33AB"/>
    <w:rsid w:val="009C3A2C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82BF3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62</cp:revision>
  <dcterms:created xsi:type="dcterms:W3CDTF">2025-01-01T19:19:00Z</dcterms:created>
  <dcterms:modified xsi:type="dcterms:W3CDTF">2025-03-17T10:13:00Z</dcterms:modified>
</cp:coreProperties>
</file>