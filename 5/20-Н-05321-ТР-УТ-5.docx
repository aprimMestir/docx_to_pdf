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830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830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830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C5FD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F830A6" w:rsidRDefault="002A6499" w:rsidP="002A6499">
      <w:pPr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75A0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C5FD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830A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B41BD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30A6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5A05" w:rsidRPr="00875A0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5A05" w:rsidRPr="00875A05">
        <w:rPr>
          <w:rStyle w:val="aa"/>
          <w:rFonts w:ascii="Arial Narrow" w:hAnsi="Arial Narrow"/>
        </w:rPr>
        <w:t xml:space="preserve">191025, г. Санкт-Петербург, пр-кт Невский, д. 90/92; 422350, Республика Татарстан (Татарстан), Апастовский р-н, пгт. Апастово, ул. Октябрьская, 43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5A05" w:rsidRPr="00875A05">
        <w:rPr>
          <w:rStyle w:val="aa"/>
          <w:rFonts w:ascii="Arial Narrow" w:hAnsi="Arial Narrow"/>
        </w:rPr>
        <w:t xml:space="preserve"> 3272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75A05">
        <w:rPr>
          <w:rFonts w:ascii="Arial Narrow" w:hAnsi="Arial Narrow"/>
          <w:u w:val="single"/>
        </w:rPr>
        <w:t xml:space="preserve"> 1 3272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5A05" w:rsidRPr="00875A05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5A05" w:rsidRPr="00875A05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75A05" w:rsidRPr="00875A0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830A6">
        <w:tc>
          <w:tcPr>
            <w:tcW w:w="220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830A6" w:rsidRPr="00D63C77" w:rsidTr="00F830A6">
        <w:tc>
          <w:tcPr>
            <w:tcW w:w="2204" w:type="dxa"/>
            <w:vAlign w:val="center"/>
          </w:tcPr>
          <w:p w:rsidR="00F830A6" w:rsidRPr="00D63C77" w:rsidRDefault="00F830A6" w:rsidP="00F830A6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830A6" w:rsidRPr="00D63C77" w:rsidRDefault="00F830A6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пределы допускаемой абсолютной погрешности измерений интервалов времени в нормальных условиях эксплуатации, с, ± ( 10-5 </w:t>
            </w:r>
            <w:r>
              <w:rPr>
                <w:rFonts w:ascii="Arial Narrow" w:hAnsi="Arial Narrow"/>
                <w:sz w:val="18"/>
                <w:szCs w:val="20"/>
              </w:rPr>
              <w:lastRenderedPageBreak/>
              <w:t>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Pr="00D63C77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830A6" w:rsidRPr="00D63C77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830A6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75A05" w:rsidRPr="00875A05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75A05" w:rsidRPr="00875A05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875A05" w:rsidRPr="00875A05" w:rsidRDefault="00875A05" w:rsidP="00032B92">
      <w:pPr>
        <w:jc w:val="both"/>
        <w:rPr>
          <w:rFonts w:ascii="Arial Narrow" w:hAnsi="Arial Narrow"/>
        </w:rPr>
      </w:pPr>
      <w:r w:rsidRPr="00875A05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875A05" w:rsidP="00032B92">
      <w:pPr>
        <w:jc w:val="both"/>
        <w:rPr>
          <w:rFonts w:ascii="Arial Narrow" w:hAnsi="Arial Narrow"/>
        </w:rPr>
      </w:pPr>
      <w:r w:rsidRPr="00875A05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762D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707D6">
              <w:rPr>
                <w:rFonts w:ascii="Arial Narrow" w:hAnsi="Arial Narrow"/>
              </w:rPr>
              <w:t>4</w:t>
            </w:r>
            <w:r w:rsidR="00F762DA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762DA" w:rsidRPr="00F762DA">
        <w:rPr>
          <w:rFonts w:ascii="Arial Narrow" w:hAnsi="Arial Narrow"/>
          <w:bCs/>
          <w:szCs w:val="22"/>
        </w:rPr>
        <w:t>-</w:t>
      </w:r>
      <w:r w:rsidR="00F762DA" w:rsidRPr="00F762D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762D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830A6" w:rsidTr="00F830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830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830A6" w:rsidTr="00F830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C5FD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C5FDD" w:rsidRPr="006C5FD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75A05">
      <w:rPr>
        <w:rFonts w:ascii="Arial Narrow" w:hAnsi="Arial Narrow"/>
        <w:sz w:val="16"/>
        <w:szCs w:val="16"/>
      </w:rPr>
      <w:t>20-Н-05321-ТР-УТ-5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75A0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27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B8AAA77A8A447309A677473928A5173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350, Республика Татарстан (Татарстан), Апастовский р-н, пгт. Апастово, ул. Октябрьская, 43 "/>
    <w:docVar w:name="rbtd_adr1" w:val="191025, г. Санкт-Петербург, пр-кт Невский, д. 90/92"/>
    <w:docVar w:name="rbtd_adr2" w:val="422350, Республика Татарстан (Татарстан), Апастовский р-н, пгт. Апастово, ул. Октябрьская, 4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C34DC5438F84F2C9C8E97501AAC0BBC"/>
    <w:docVar w:name="rm_id" w:val="20"/>
    <w:docVar w:name="rm_name" w:val=" Директор магазина (Директор (заведующий) предприятия розничной торговли) "/>
    <w:docVar w:name="rm_number" w:val=" 1 327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300EA9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8289E"/>
    <w:rsid w:val="0069682B"/>
    <w:rsid w:val="006C28B3"/>
    <w:rsid w:val="006C5FDD"/>
    <w:rsid w:val="006E7B99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75A05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D5FA5"/>
    <w:rsid w:val="00A04465"/>
    <w:rsid w:val="00A12349"/>
    <w:rsid w:val="00A31250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B41BD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B365A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5019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762DA"/>
    <w:rsid w:val="00F830A6"/>
    <w:rsid w:val="00F92739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16</cp:revision>
  <dcterms:created xsi:type="dcterms:W3CDTF">2025-01-01T18:08:00Z</dcterms:created>
  <dcterms:modified xsi:type="dcterms:W3CDTF">2025-03-17T10:12:00Z</dcterms:modified>
</cp:coreProperties>
</file>