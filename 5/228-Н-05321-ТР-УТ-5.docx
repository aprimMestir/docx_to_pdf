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43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974C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43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A6C7D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4C4" w:rsidRPr="00C974C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4C4" w:rsidRPr="00C974C4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Юбилейная, зд.4п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4C4" w:rsidRPr="00C974C4">
        <w:rPr>
          <w:rStyle w:val="aa"/>
          <w:rFonts w:ascii="Arial Narrow" w:hAnsi="Arial Narrow"/>
        </w:rPr>
        <w:t xml:space="preserve"> 28746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974C4">
        <w:rPr>
          <w:rFonts w:ascii="Arial Narrow" w:hAnsi="Arial Narrow"/>
          <w:u w:val="single"/>
        </w:rPr>
        <w:t xml:space="preserve"> 2 28746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4C4" w:rsidRPr="00C974C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4C4" w:rsidRPr="00C974C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974C4" w:rsidRPr="00C974C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974C4" w:rsidRPr="00C974C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0011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00011D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0011D" w:rsidRPr="0000011D">
        <w:rPr>
          <w:rFonts w:ascii="Arial Narrow" w:hAnsi="Arial Narrow"/>
          <w:bCs/>
          <w:szCs w:val="22"/>
        </w:rPr>
        <w:t>-</w:t>
      </w:r>
      <w:r w:rsidR="0000011D" w:rsidRPr="0000011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0011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43F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43FB" w:rsidRPr="001D43F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974C4">
      <w:rPr>
        <w:rFonts w:ascii="Arial Narrow" w:hAnsi="Arial Narrow"/>
        <w:sz w:val="16"/>
        <w:szCs w:val="16"/>
      </w:rPr>
      <w:t>228-Н-05321-ТР-УТ-5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974C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74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6A001B5013B4A4489985E37EFEFFA27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Юбилейная, зд.4п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Юбилейная, зд.4п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0F3251BDA4F4D16914386D6B7AA03A1"/>
    <w:docVar w:name="rm_id" w:val="231"/>
    <w:docVar w:name="rm_name" w:val=" Администратор "/>
    <w:docVar w:name="rm_number" w:val=" 2 2874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011D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43FB"/>
    <w:rsid w:val="001D6196"/>
    <w:rsid w:val="001F4D8D"/>
    <w:rsid w:val="002152BB"/>
    <w:rsid w:val="00215467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1016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6C7D"/>
    <w:rsid w:val="007A79CE"/>
    <w:rsid w:val="007C5629"/>
    <w:rsid w:val="007D1852"/>
    <w:rsid w:val="007D2CEA"/>
    <w:rsid w:val="007E0343"/>
    <w:rsid w:val="007E170B"/>
    <w:rsid w:val="007E7F3C"/>
    <w:rsid w:val="0080327B"/>
    <w:rsid w:val="0081338F"/>
    <w:rsid w:val="00827588"/>
    <w:rsid w:val="00856253"/>
    <w:rsid w:val="00883461"/>
    <w:rsid w:val="008835DE"/>
    <w:rsid w:val="008A386F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74C4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4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2025-01-02T07:58:00Z</dcterms:created>
  <dcterms:modified xsi:type="dcterms:W3CDTF">2025-03-17T10:16:00Z</dcterms:modified>
</cp:coreProperties>
</file>