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645F4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645F4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645F4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645F4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645F4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FF1746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C87E21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290-Н-05321-ТР-УТ-5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FF1746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B02095">
        <w:rPr>
          <w:rFonts w:ascii="Arial Narrow" w:hAnsi="Arial Narrow"/>
        </w:rPr>
        <w:t xml:space="preserve">12.12.2024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7AA9">
      <w:pPr>
        <w:pStyle w:val="a6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87E21" w:rsidRPr="00C87E21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87E21" w:rsidRPr="00C87E21">
        <w:rPr>
          <w:rStyle w:val="aa"/>
          <w:rFonts w:ascii="Arial Narrow" w:hAnsi="Arial Narrow"/>
        </w:rPr>
        <w:t xml:space="preserve">191025, г. Санкт-Петербург, пр-кт Невский, д. 90/92; 420054, Республика Татарстан (Татарстан), г. Казань, ул. Тульская, 57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87E21" w:rsidRPr="00C87E21">
        <w:rPr>
          <w:rStyle w:val="aa"/>
          <w:rFonts w:ascii="Arial Narrow" w:hAnsi="Arial Narrow"/>
        </w:rPr>
        <w:t xml:space="preserve"> 12932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C87E21">
        <w:rPr>
          <w:rFonts w:ascii="Arial Narrow" w:hAnsi="Arial Narrow"/>
          <w:u w:val="single"/>
        </w:rPr>
        <w:t xml:space="preserve"> 1 12932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87E21" w:rsidRPr="00C87E21">
        <w:rPr>
          <w:rStyle w:val="aa"/>
          <w:rFonts w:ascii="Arial Narrow" w:hAnsi="Arial Narrow"/>
        </w:rPr>
        <w:t xml:space="preserve">Директор магазина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87E21" w:rsidRPr="00C87E21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C87E21" w:rsidRPr="00C87E21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645F4A">
        <w:trPr>
          <w:tblHeader/>
        </w:trPr>
        <w:tc>
          <w:tcPr>
            <w:tcW w:w="220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645F4A" w:rsidRPr="00D63C77" w:rsidTr="00645F4A">
        <w:trPr>
          <w:tblHeader/>
        </w:trPr>
        <w:tc>
          <w:tcPr>
            <w:tcW w:w="2204" w:type="dxa"/>
            <w:vAlign w:val="center"/>
          </w:tcPr>
          <w:p w:rsidR="00645F4A" w:rsidRPr="00D63C77" w:rsidRDefault="00645F4A" w:rsidP="00645F4A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645F4A" w:rsidRPr="00D63C77" w:rsidRDefault="00645F4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645F4A" w:rsidRPr="00D63C77" w:rsidRDefault="00645F4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645F4A" w:rsidRPr="00D63C77" w:rsidRDefault="00645F4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645F4A" w:rsidRPr="00D63C77" w:rsidRDefault="00645F4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645F4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645F4A" w:rsidRPr="00D63C77" w:rsidTr="00645F4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5F4A" w:rsidRPr="00D63C77" w:rsidRDefault="00645F4A" w:rsidP="00645F4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645F4A" w:rsidRPr="00D63C77" w:rsidRDefault="00645F4A" w:rsidP="00645F4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645F4A" w:rsidRPr="00D63C77" w:rsidTr="00645F4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5F4A" w:rsidRDefault="00645F4A" w:rsidP="00645F4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645F4A" w:rsidRDefault="00645F4A" w:rsidP="00645F4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87E21" w:rsidRPr="00C87E21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C87E21" w:rsidRPr="00C87E21">
        <w:rPr>
          <w:rFonts w:ascii="Arial Narrow" w:hAnsi="Arial Narrow"/>
        </w:rPr>
        <w:t xml:space="preserve"> Основными функциями и задачами Директора магазина являются:</w:t>
      </w:r>
    </w:p>
    <w:p w:rsidR="00C87E21" w:rsidRPr="00C87E21" w:rsidRDefault="00C87E21" w:rsidP="00032B92">
      <w:pPr>
        <w:jc w:val="both"/>
        <w:rPr>
          <w:rFonts w:ascii="Arial Narrow" w:hAnsi="Arial Narrow"/>
        </w:rPr>
      </w:pPr>
      <w:r w:rsidRPr="00C87E21">
        <w:rPr>
          <w:rFonts w:ascii="Arial Narrow" w:hAnsi="Arial Narrow"/>
        </w:rPr>
        <w:t>1. Создавать благоприятную атмосферу для покупателей и работников за счет выполнения технологий магазина, роста экспертности и мотивации команды.</w:t>
      </w:r>
    </w:p>
    <w:p w:rsidR="00C64F6A" w:rsidRPr="00D63C77" w:rsidRDefault="00C87E21" w:rsidP="00032B92">
      <w:pPr>
        <w:jc w:val="both"/>
        <w:rPr>
          <w:rFonts w:ascii="Arial Narrow" w:hAnsi="Arial Narrow"/>
        </w:rPr>
      </w:pPr>
      <w:r w:rsidRPr="00C87E21">
        <w:rPr>
          <w:rFonts w:ascii="Arial Narrow" w:hAnsi="Arial Narrow"/>
        </w:rPr>
        <w:t xml:space="preserve">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FC594E">
      <w:pPr>
        <w:spacing w:before="6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FC594E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  <w:sz w:val="10"/>
          <w:szCs w:val="1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4DA1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444F87">
              <w:rPr>
                <w:rFonts w:ascii="Arial Narrow" w:hAnsi="Arial Narrow"/>
              </w:rPr>
              <w:t>5</w:t>
            </w:r>
            <w:r w:rsidR="00164DA1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8658B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8658B3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3125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31250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FC594E" w:rsidRDefault="00A36593" w:rsidP="00032B92">
      <w:pPr>
        <w:contextualSpacing/>
        <w:jc w:val="both"/>
        <w:rPr>
          <w:rFonts w:ascii="Arial Narrow" w:hAnsi="Arial Narrow"/>
          <w:sz w:val="16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4E2121" w:rsidRPr="004E2121">
        <w:rPr>
          <w:rFonts w:ascii="Arial Narrow" w:hAnsi="Arial Narrow"/>
          <w:bCs/>
          <w:szCs w:val="22"/>
        </w:rPr>
        <w:t>-</w:t>
      </w:r>
      <w:r w:rsidR="004E2121" w:rsidRPr="004E2121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4E2121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FC594E" w:rsidRDefault="00317A9B" w:rsidP="00317A9B">
      <w:pPr>
        <w:rPr>
          <w:rFonts w:ascii="Arial Narrow" w:hAnsi="Arial Narrow"/>
          <w:b/>
          <w:color w:val="000000"/>
          <w:sz w:val="18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645F4A" w:rsidTr="00645F4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645F4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645F4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645F4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645F4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645F4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645F4A" w:rsidTr="00645F4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645F4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645F4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645F4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645F4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645F4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FF1746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FF1746" w:rsidRPr="00FF1746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C87E21">
      <w:rPr>
        <w:rFonts w:ascii="Arial Narrow" w:hAnsi="Arial Narrow"/>
        <w:sz w:val="16"/>
        <w:szCs w:val="16"/>
      </w:rPr>
      <w:t>290-Н-05321-ТР-УТ-5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C87E21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1673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2932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0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7407EB2A2B234D97A58630F4D75E1731"/>
    <w:docVar w:name="fill_date" w:val="18.03.2025"/>
    <w:docVar w:name="hlp" w:val="3"/>
    <w:docVar w:name="izm_date" w:val="1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90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 являются:_x000d_1. Создавать благоприятную атмосферу для покупателей и работников за счет выполнения технологий магазина, роста экспертности и мотивации команды._x000d_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54, Республика Татарстан (Татарстан), г. Казань, ул. Тульская, 57 "/>
    <w:docVar w:name="rbtd_adr1" w:val="191025, г. Санкт-Петербург, пр-кт Невский, д. 90/92"/>
    <w:docVar w:name="rbtd_adr2" w:val="420054, Республика Татарстан (Татарстан), г. Казань, ул. Тульская, 57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E7B98C17556F4033B7B54BC972CB8F14"/>
    <w:docVar w:name="rm_id" w:val="293"/>
    <w:docVar w:name="rm_name" w:val=" Директор магазина (Директор (заведующий) предприятия розничной торговли) "/>
    <w:docVar w:name="rm_number" w:val=" 1 12932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4DA1"/>
    <w:rsid w:val="00165088"/>
    <w:rsid w:val="001707D6"/>
    <w:rsid w:val="001835D5"/>
    <w:rsid w:val="001866F3"/>
    <w:rsid w:val="001B486A"/>
    <w:rsid w:val="001D6196"/>
    <w:rsid w:val="001F4D8D"/>
    <w:rsid w:val="002152BB"/>
    <w:rsid w:val="002177B3"/>
    <w:rsid w:val="00225F22"/>
    <w:rsid w:val="00231729"/>
    <w:rsid w:val="00234932"/>
    <w:rsid w:val="00275E09"/>
    <w:rsid w:val="0028490F"/>
    <w:rsid w:val="00295449"/>
    <w:rsid w:val="002A6499"/>
    <w:rsid w:val="002D6B87"/>
    <w:rsid w:val="002E2D3A"/>
    <w:rsid w:val="002E55C6"/>
    <w:rsid w:val="00302888"/>
    <w:rsid w:val="00305B2F"/>
    <w:rsid w:val="00317A9B"/>
    <w:rsid w:val="00354C09"/>
    <w:rsid w:val="00361A65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4F87"/>
    <w:rsid w:val="00447116"/>
    <w:rsid w:val="00451C2D"/>
    <w:rsid w:val="00456416"/>
    <w:rsid w:val="00457AA9"/>
    <w:rsid w:val="00464E6B"/>
    <w:rsid w:val="004A47AD"/>
    <w:rsid w:val="004B0943"/>
    <w:rsid w:val="004C4DB2"/>
    <w:rsid w:val="004C6E55"/>
    <w:rsid w:val="004C7DCA"/>
    <w:rsid w:val="004D73C6"/>
    <w:rsid w:val="004D7492"/>
    <w:rsid w:val="004E0C63"/>
    <w:rsid w:val="004E2121"/>
    <w:rsid w:val="004E24EB"/>
    <w:rsid w:val="0051742E"/>
    <w:rsid w:val="00534EBB"/>
    <w:rsid w:val="00542B0A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D5D77"/>
    <w:rsid w:val="005E4748"/>
    <w:rsid w:val="005F2BFA"/>
    <w:rsid w:val="0060542B"/>
    <w:rsid w:val="00607732"/>
    <w:rsid w:val="00645F4A"/>
    <w:rsid w:val="006522E4"/>
    <w:rsid w:val="0066103E"/>
    <w:rsid w:val="00674E86"/>
    <w:rsid w:val="0069682B"/>
    <w:rsid w:val="00697E10"/>
    <w:rsid w:val="006C28B3"/>
    <w:rsid w:val="006C3405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B6A44"/>
    <w:rsid w:val="007B6C5B"/>
    <w:rsid w:val="007C5629"/>
    <w:rsid w:val="007D1852"/>
    <w:rsid w:val="007D2CEA"/>
    <w:rsid w:val="007D3084"/>
    <w:rsid w:val="007D58BB"/>
    <w:rsid w:val="007E170B"/>
    <w:rsid w:val="007E7F3C"/>
    <w:rsid w:val="007F02FE"/>
    <w:rsid w:val="0080327B"/>
    <w:rsid w:val="00841B6F"/>
    <w:rsid w:val="00856253"/>
    <w:rsid w:val="008658B3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0284"/>
    <w:rsid w:val="00917063"/>
    <w:rsid w:val="00920D0B"/>
    <w:rsid w:val="0092778A"/>
    <w:rsid w:val="009361D4"/>
    <w:rsid w:val="0095619C"/>
    <w:rsid w:val="00967790"/>
    <w:rsid w:val="00994090"/>
    <w:rsid w:val="009A33AB"/>
    <w:rsid w:val="009C4287"/>
    <w:rsid w:val="009D5FA5"/>
    <w:rsid w:val="009F6C1B"/>
    <w:rsid w:val="00A12349"/>
    <w:rsid w:val="00A243F1"/>
    <w:rsid w:val="00A31250"/>
    <w:rsid w:val="00A36593"/>
    <w:rsid w:val="00A65C74"/>
    <w:rsid w:val="00A910B7"/>
    <w:rsid w:val="00A91908"/>
    <w:rsid w:val="00A939DE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095"/>
    <w:rsid w:val="00B024B8"/>
    <w:rsid w:val="00B0752B"/>
    <w:rsid w:val="00B11BA7"/>
    <w:rsid w:val="00B148FF"/>
    <w:rsid w:val="00B1579D"/>
    <w:rsid w:val="00B25D1A"/>
    <w:rsid w:val="00B31323"/>
    <w:rsid w:val="00B31A97"/>
    <w:rsid w:val="00B414C8"/>
    <w:rsid w:val="00B72CC6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04663"/>
    <w:rsid w:val="00C3083C"/>
    <w:rsid w:val="00C64F6A"/>
    <w:rsid w:val="00C87E21"/>
    <w:rsid w:val="00C95E0C"/>
    <w:rsid w:val="00CA6993"/>
    <w:rsid w:val="00CC4BCA"/>
    <w:rsid w:val="00CD35C3"/>
    <w:rsid w:val="00CE3307"/>
    <w:rsid w:val="00CE567D"/>
    <w:rsid w:val="00CF3E1D"/>
    <w:rsid w:val="00D63995"/>
    <w:rsid w:val="00D63C77"/>
    <w:rsid w:val="00D65F01"/>
    <w:rsid w:val="00D74283"/>
    <w:rsid w:val="00D76DF8"/>
    <w:rsid w:val="00DB4E49"/>
    <w:rsid w:val="00DB5302"/>
    <w:rsid w:val="00DC50B1"/>
    <w:rsid w:val="00DD6B1F"/>
    <w:rsid w:val="00DF1059"/>
    <w:rsid w:val="00DF12CB"/>
    <w:rsid w:val="00DF3DC6"/>
    <w:rsid w:val="00E124F4"/>
    <w:rsid w:val="00E22A3C"/>
    <w:rsid w:val="00E2782D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EF7AB3"/>
    <w:rsid w:val="00F17946"/>
    <w:rsid w:val="00F2045E"/>
    <w:rsid w:val="00F31233"/>
    <w:rsid w:val="00F35D04"/>
    <w:rsid w:val="00F639D3"/>
    <w:rsid w:val="00F74CCB"/>
    <w:rsid w:val="00F76072"/>
    <w:rsid w:val="00FB001B"/>
    <w:rsid w:val="00FC4076"/>
    <w:rsid w:val="00FC594E"/>
    <w:rsid w:val="00FD13E4"/>
    <w:rsid w:val="00FD2BA8"/>
    <w:rsid w:val="00FE05C7"/>
    <w:rsid w:val="00FF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7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15</TotalTime>
  <Pages>2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57</cp:revision>
  <dcterms:created xsi:type="dcterms:W3CDTF">2025-01-01T18:08:00Z</dcterms:created>
  <dcterms:modified xsi:type="dcterms:W3CDTF">2025-03-17T10:17:00Z</dcterms:modified>
</cp:coreProperties>
</file>