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175F9E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175F9E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175F9E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175F9E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175F9E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C80CED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F56061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102-Н-05321-ТР-УТ-5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C80CED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F03477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E7336C">
        <w:rPr>
          <w:rFonts w:ascii="Arial Narrow" w:hAnsi="Arial Narrow"/>
        </w:rPr>
        <w:t xml:space="preserve">05.12.2024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F03477">
      <w:pPr>
        <w:pStyle w:val="a6"/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F03477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56061" w:rsidRPr="00F56061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03477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56061" w:rsidRPr="00F56061">
        <w:rPr>
          <w:rStyle w:val="aa"/>
          <w:rFonts w:ascii="Arial Narrow" w:hAnsi="Arial Narrow"/>
        </w:rPr>
        <w:t xml:space="preserve">191025, г. Санкт-Петербург, пр-кт Невский, д. 90/92; 420099, Республика Татарстан (Татарстан), г. Казань, ул. Калинина, дом 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03477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56061" w:rsidRPr="00F56061">
        <w:rPr>
          <w:rStyle w:val="aa"/>
          <w:rFonts w:ascii="Arial Narrow" w:hAnsi="Arial Narrow"/>
        </w:rPr>
        <w:t xml:space="preserve"> 14925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03477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F03477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F56061">
        <w:rPr>
          <w:rFonts w:ascii="Arial Narrow" w:hAnsi="Arial Narrow"/>
          <w:u w:val="single"/>
        </w:rPr>
        <w:t xml:space="preserve"> 3 14925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03477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56061" w:rsidRPr="00F56061">
        <w:rPr>
          <w:rStyle w:val="aa"/>
          <w:rFonts w:ascii="Arial Narrow" w:hAnsi="Arial Narrow"/>
        </w:rPr>
        <w:t xml:space="preserve"> Продавец-кассир (Продавец продовольственных товаров)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F03477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56061" w:rsidRPr="00F56061">
        <w:rPr>
          <w:rStyle w:val="aa"/>
          <w:rFonts w:ascii="Arial Narrow" w:hAnsi="Arial Narrow"/>
        </w:rPr>
        <w:t xml:space="preserve"> 17353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03477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F03477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F03477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F03477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F56061" w:rsidRPr="00F56061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175F9E">
        <w:tc>
          <w:tcPr>
            <w:tcW w:w="2205" w:type="dxa"/>
            <w:vAlign w:val="center"/>
          </w:tcPr>
          <w:p w:rsidR="00C64F6A" w:rsidRPr="00D63C77" w:rsidRDefault="00C64F6A" w:rsidP="00F03477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F03477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F03477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F03477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F03477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175F9E" w:rsidRPr="00D63C77" w:rsidTr="00175F9E">
        <w:tc>
          <w:tcPr>
            <w:tcW w:w="2205" w:type="dxa"/>
            <w:vAlign w:val="center"/>
          </w:tcPr>
          <w:p w:rsidR="00175F9E" w:rsidRPr="00D63C77" w:rsidRDefault="00175F9E" w:rsidP="00F03477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175F9E" w:rsidRPr="00D63C77" w:rsidRDefault="00175F9E" w:rsidP="00F03477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175F9E" w:rsidRPr="00D63C77" w:rsidRDefault="00175F9E" w:rsidP="00F03477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175F9E" w:rsidRPr="00D63C77" w:rsidRDefault="00175F9E" w:rsidP="00F03477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175F9E" w:rsidRPr="00D63C77" w:rsidRDefault="00175F9E" w:rsidP="00F03477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175F9E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175F9E" w:rsidRPr="00D63C77" w:rsidTr="00175F9E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75F9E" w:rsidRPr="00D63C77" w:rsidRDefault="00175F9E" w:rsidP="00175F9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175F9E" w:rsidRPr="00D63C77" w:rsidRDefault="00175F9E" w:rsidP="00175F9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175F9E" w:rsidRPr="00D63C77" w:rsidTr="00175F9E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75F9E" w:rsidRDefault="00175F9E" w:rsidP="00175F9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175F9E" w:rsidRDefault="00175F9E" w:rsidP="00175F9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F56061" w:rsidRPr="00F56061">
        <w:rPr>
          <w:rFonts w:ascii="Arial Narrow" w:hAnsi="Arial Narrow"/>
        </w:rPr>
        <w:t xml:space="preserve"> Обслуживание покупателей, помогая и обеспечивая им быструю и комфортную покупку. Работа с товаром и ценниками (в т.ч. приемка товаров, сборка заказов и передача их курьеру, выдача покупателям посылок 5POST). Работа с кассой. Погрузочно-разгрузочные работы.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5A1F9A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  <w:r w:rsidR="005A1F9A"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D261B6" w:rsidP="007605FA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605FA">
              <w:rPr>
                <w:rFonts w:ascii="Arial Narrow" w:hAnsi="Arial Narrow"/>
              </w:rPr>
              <w:t>0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D261B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5A1F9A" w:rsidRPr="005A1F9A">
        <w:rPr>
          <w:rFonts w:ascii="Arial Narrow" w:hAnsi="Arial Narrow"/>
          <w:bCs/>
          <w:szCs w:val="22"/>
        </w:rPr>
        <w:t>-</w:t>
      </w:r>
      <w:r w:rsidR="005A1F9A" w:rsidRPr="005A1F9A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5A1F9A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175F9E" w:rsidTr="00175F9E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175F9E" w:rsidRDefault="00175F9E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175F9E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175F9E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175F9E" w:rsidRDefault="00175F9E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175F9E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175F9E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175F9E" w:rsidRDefault="00175F9E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175F9E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175F9E" w:rsidTr="00175F9E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175F9E" w:rsidRDefault="00175F9E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175F9E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175F9E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175F9E" w:rsidRDefault="00175F9E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175F9E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175F9E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175F9E" w:rsidRDefault="00175F9E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175F9E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C80CED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C80CED" w:rsidRPr="00C80CED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F56061">
      <w:rPr>
        <w:rFonts w:ascii="Arial Narrow" w:hAnsi="Arial Narrow"/>
        <w:sz w:val="16"/>
        <w:szCs w:val="16"/>
      </w:rPr>
      <w:t>102-Н-05321-ТР-УТ-5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F56061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1468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4925 Пятерочка"/>
    <w:docVar w:name="chek_unc_results" w:val="   "/>
    <w:docVar w:name="class" w:val="2"/>
    <w:docVar w:name="close_doc_flag" w:val="0"/>
    <w:docVar w:name="co_classes" w:val="   "/>
    <w:docVar w:name="codeok" w:val=" 17353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0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D73996D1722A4A1AA67717BD8D4F3D67"/>
    <w:docVar w:name="fill_date" w:val="18.03.2025"/>
    <w:docVar w:name="hlp" w:val="3"/>
    <w:docVar w:name="izm_date" w:val="05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02-Н-05321-ТР-УТ-5"/>
    <w:docVar w:name="num_form" w:val="2"/>
    <w:docVar w:name="oborud" w:val="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служивание покупателей, помогая и обеспечивая им быструю и комфортную покупку. Работа с товаром и ценниками (в т.ч. приемка товаров, сборка заказов и передача их курьеру, выдача покупателям посылок 5POST). Работа с кассой. Погрузочно-разгрузочные работы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99, Республика Татарстан (Татарстан), г. Казань, ул. Калинина, дом 1 "/>
    <w:docVar w:name="rbtd_adr1" w:val="191025, г. Санкт-Петербург, пр-кт Невский, д. 90/92"/>
    <w:docVar w:name="rbtd_adr2" w:val="420099, Республика Татарстан (Татарстан), г. Казань, ул. Калинина, дом 1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28FDA44AA2E7463580E743766DB8A0AE"/>
    <w:docVar w:name="rm_id" w:val="102"/>
    <w:docVar w:name="rm_name" w:val=" Продавец-кассир (Продавец продовольственных товаров) "/>
    <w:docVar w:name="rm_number" w:val=" 3 14925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денежная масса, чековая лента, упаковка реализуемого товара "/>
    <w:docVar w:name="version" w:val="51"/>
    <w:docVar w:name="work_pose" w:val="- не указано"/>
  </w:docVars>
  <w:rsids>
    <w:rsidRoot w:val="00643167"/>
    <w:rsid w:val="000159AF"/>
    <w:rsid w:val="00025683"/>
    <w:rsid w:val="00032B92"/>
    <w:rsid w:val="00037167"/>
    <w:rsid w:val="00046815"/>
    <w:rsid w:val="0005566C"/>
    <w:rsid w:val="000633C8"/>
    <w:rsid w:val="000B5234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44475"/>
    <w:rsid w:val="00155A1E"/>
    <w:rsid w:val="001607C8"/>
    <w:rsid w:val="00162AA3"/>
    <w:rsid w:val="00165088"/>
    <w:rsid w:val="00175F9E"/>
    <w:rsid w:val="00192302"/>
    <w:rsid w:val="001B486A"/>
    <w:rsid w:val="001D6196"/>
    <w:rsid w:val="001E25E1"/>
    <w:rsid w:val="001F4D8D"/>
    <w:rsid w:val="002152BB"/>
    <w:rsid w:val="002177B3"/>
    <w:rsid w:val="00225F22"/>
    <w:rsid w:val="00234932"/>
    <w:rsid w:val="002431F2"/>
    <w:rsid w:val="00250F6D"/>
    <w:rsid w:val="00253A56"/>
    <w:rsid w:val="002573A8"/>
    <w:rsid w:val="0027493F"/>
    <w:rsid w:val="00275E09"/>
    <w:rsid w:val="0028490F"/>
    <w:rsid w:val="00295449"/>
    <w:rsid w:val="002A6499"/>
    <w:rsid w:val="002D6B87"/>
    <w:rsid w:val="002E2D3A"/>
    <w:rsid w:val="002E55C6"/>
    <w:rsid w:val="00304626"/>
    <w:rsid w:val="00305B2F"/>
    <w:rsid w:val="00317A9B"/>
    <w:rsid w:val="00354C09"/>
    <w:rsid w:val="00367816"/>
    <w:rsid w:val="003876C3"/>
    <w:rsid w:val="00392C31"/>
    <w:rsid w:val="0039417C"/>
    <w:rsid w:val="003C24DB"/>
    <w:rsid w:val="003C2630"/>
    <w:rsid w:val="003C5682"/>
    <w:rsid w:val="003D432C"/>
    <w:rsid w:val="003D5806"/>
    <w:rsid w:val="003E538B"/>
    <w:rsid w:val="0040104A"/>
    <w:rsid w:val="00402CAC"/>
    <w:rsid w:val="00420B0A"/>
    <w:rsid w:val="00423E95"/>
    <w:rsid w:val="00426B3D"/>
    <w:rsid w:val="00442F31"/>
    <w:rsid w:val="00444410"/>
    <w:rsid w:val="00447116"/>
    <w:rsid w:val="00451C2D"/>
    <w:rsid w:val="004873E9"/>
    <w:rsid w:val="004A47AD"/>
    <w:rsid w:val="004B0943"/>
    <w:rsid w:val="004C4DB2"/>
    <w:rsid w:val="004C6E55"/>
    <w:rsid w:val="004C7DCA"/>
    <w:rsid w:val="004D7492"/>
    <w:rsid w:val="004E0C63"/>
    <w:rsid w:val="004E11A6"/>
    <w:rsid w:val="004E24EB"/>
    <w:rsid w:val="0051742E"/>
    <w:rsid w:val="00554181"/>
    <w:rsid w:val="00555A9F"/>
    <w:rsid w:val="005567CA"/>
    <w:rsid w:val="00556B28"/>
    <w:rsid w:val="00563E94"/>
    <w:rsid w:val="0057485F"/>
    <w:rsid w:val="00576095"/>
    <w:rsid w:val="005859B9"/>
    <w:rsid w:val="005A1F9A"/>
    <w:rsid w:val="005A2B55"/>
    <w:rsid w:val="005A3A36"/>
    <w:rsid w:val="005B2608"/>
    <w:rsid w:val="005B2B19"/>
    <w:rsid w:val="005B466C"/>
    <w:rsid w:val="005B7FE8"/>
    <w:rsid w:val="005C0A9A"/>
    <w:rsid w:val="005E7D93"/>
    <w:rsid w:val="005F2BFA"/>
    <w:rsid w:val="00643167"/>
    <w:rsid w:val="0066103E"/>
    <w:rsid w:val="00674E86"/>
    <w:rsid w:val="00694C0F"/>
    <w:rsid w:val="0069682B"/>
    <w:rsid w:val="006A5782"/>
    <w:rsid w:val="006C28B3"/>
    <w:rsid w:val="007049EB"/>
    <w:rsid w:val="00710271"/>
    <w:rsid w:val="00717C9F"/>
    <w:rsid w:val="00745D40"/>
    <w:rsid w:val="00745D94"/>
    <w:rsid w:val="0076042D"/>
    <w:rsid w:val="007605FA"/>
    <w:rsid w:val="00794E17"/>
    <w:rsid w:val="007A4C5E"/>
    <w:rsid w:val="007A79CE"/>
    <w:rsid w:val="007C5629"/>
    <w:rsid w:val="007D1852"/>
    <w:rsid w:val="007D2CEA"/>
    <w:rsid w:val="007D4188"/>
    <w:rsid w:val="007E170B"/>
    <w:rsid w:val="007E7F3C"/>
    <w:rsid w:val="007F221D"/>
    <w:rsid w:val="0080327B"/>
    <w:rsid w:val="00856253"/>
    <w:rsid w:val="00867FC7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06562"/>
    <w:rsid w:val="0092778A"/>
    <w:rsid w:val="009361D4"/>
    <w:rsid w:val="00967790"/>
    <w:rsid w:val="009A33AB"/>
    <w:rsid w:val="009A4BD4"/>
    <w:rsid w:val="009C5D22"/>
    <w:rsid w:val="009D5FA5"/>
    <w:rsid w:val="00A12349"/>
    <w:rsid w:val="00A36593"/>
    <w:rsid w:val="00A6325A"/>
    <w:rsid w:val="00A74B3D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40B"/>
    <w:rsid w:val="00B148FF"/>
    <w:rsid w:val="00B31323"/>
    <w:rsid w:val="00B31A97"/>
    <w:rsid w:val="00B361C7"/>
    <w:rsid w:val="00B44285"/>
    <w:rsid w:val="00B95FC2"/>
    <w:rsid w:val="00BA5029"/>
    <w:rsid w:val="00BA735C"/>
    <w:rsid w:val="00BC2F3C"/>
    <w:rsid w:val="00BD6686"/>
    <w:rsid w:val="00BE07EF"/>
    <w:rsid w:val="00BE15DF"/>
    <w:rsid w:val="00BE214C"/>
    <w:rsid w:val="00BF498E"/>
    <w:rsid w:val="00C02721"/>
    <w:rsid w:val="00C027F5"/>
    <w:rsid w:val="00C0480A"/>
    <w:rsid w:val="00C12F5E"/>
    <w:rsid w:val="00C3083C"/>
    <w:rsid w:val="00C64F6A"/>
    <w:rsid w:val="00C80CED"/>
    <w:rsid w:val="00CA6993"/>
    <w:rsid w:val="00CC4BCA"/>
    <w:rsid w:val="00CD35C3"/>
    <w:rsid w:val="00CE201B"/>
    <w:rsid w:val="00CE3307"/>
    <w:rsid w:val="00CE567D"/>
    <w:rsid w:val="00CF3E1D"/>
    <w:rsid w:val="00D261B6"/>
    <w:rsid w:val="00D63995"/>
    <w:rsid w:val="00D63C77"/>
    <w:rsid w:val="00D65F01"/>
    <w:rsid w:val="00D74283"/>
    <w:rsid w:val="00D76DF8"/>
    <w:rsid w:val="00DB4E49"/>
    <w:rsid w:val="00DB5302"/>
    <w:rsid w:val="00DC7A93"/>
    <w:rsid w:val="00DD6B1F"/>
    <w:rsid w:val="00DF1059"/>
    <w:rsid w:val="00DF12CB"/>
    <w:rsid w:val="00DF3DC6"/>
    <w:rsid w:val="00E124F4"/>
    <w:rsid w:val="00E22A3C"/>
    <w:rsid w:val="00E36337"/>
    <w:rsid w:val="00E7336C"/>
    <w:rsid w:val="00E8326A"/>
    <w:rsid w:val="00E94421"/>
    <w:rsid w:val="00EA7FF7"/>
    <w:rsid w:val="00EB6866"/>
    <w:rsid w:val="00EB72AD"/>
    <w:rsid w:val="00EC1E2D"/>
    <w:rsid w:val="00EC37A1"/>
    <w:rsid w:val="00EC75A0"/>
    <w:rsid w:val="00EC7B6D"/>
    <w:rsid w:val="00ED338F"/>
    <w:rsid w:val="00EE2799"/>
    <w:rsid w:val="00EF3596"/>
    <w:rsid w:val="00EF3DC4"/>
    <w:rsid w:val="00F03477"/>
    <w:rsid w:val="00F17926"/>
    <w:rsid w:val="00F17946"/>
    <w:rsid w:val="00F2045E"/>
    <w:rsid w:val="00F31233"/>
    <w:rsid w:val="00F35D04"/>
    <w:rsid w:val="00F37C77"/>
    <w:rsid w:val="00F52B36"/>
    <w:rsid w:val="00F56061"/>
    <w:rsid w:val="00F74CCB"/>
    <w:rsid w:val="00F76072"/>
    <w:rsid w:val="00FB001B"/>
    <w:rsid w:val="00FC4076"/>
    <w:rsid w:val="00FD0DCD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689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8</TotalTime>
  <Pages>2</Pages>
  <Words>967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56</cp:revision>
  <dcterms:created xsi:type="dcterms:W3CDTF">2025-01-02T06:42:00Z</dcterms:created>
  <dcterms:modified xsi:type="dcterms:W3CDTF">2025-03-17T10:14:00Z</dcterms:modified>
</cp:coreProperties>
</file>