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75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725B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A752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25B4" w:rsidRPr="008725B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25B4" w:rsidRPr="008725B4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Альфии Авзаловой, дом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25B4" w:rsidRPr="008725B4">
        <w:rPr>
          <w:rStyle w:val="aa"/>
          <w:rFonts w:ascii="Arial Narrow" w:hAnsi="Arial Narrow"/>
        </w:rPr>
        <w:t xml:space="preserve"> 23817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725B4">
        <w:rPr>
          <w:rFonts w:ascii="Arial Narrow" w:hAnsi="Arial Narrow"/>
          <w:u w:val="single"/>
        </w:rPr>
        <w:t xml:space="preserve"> 2 23817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25B4" w:rsidRPr="008725B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725B4" w:rsidRPr="008725B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725B4" w:rsidRPr="008725B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930"/>
        <w:gridCol w:w="3164"/>
      </w:tblGrid>
      <w:tr w:rsidR="00C64F6A" w:rsidRPr="00D63C77" w:rsidTr="00E940D8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30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E940D8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30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725B4" w:rsidRPr="008725B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95D8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095D88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3569E" w:rsidRPr="00A3569E">
        <w:rPr>
          <w:rFonts w:ascii="Arial Narrow" w:hAnsi="Arial Narrow"/>
          <w:bCs/>
          <w:szCs w:val="22"/>
        </w:rPr>
        <w:t>-</w:t>
      </w:r>
      <w:r w:rsidR="00A3569E" w:rsidRPr="00A3569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3569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752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A7526" w:rsidRPr="00FA752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725B4">
      <w:rPr>
        <w:rFonts w:ascii="Arial Narrow" w:hAnsi="Arial Narrow"/>
        <w:sz w:val="16"/>
        <w:szCs w:val="16"/>
      </w:rPr>
      <w:t>65-Н-05321-ТР-УТ-5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725B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81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4BC597825FD4B34811F5832C7AEC6D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льфии Авзаловой, дом 3 "/>
    <w:docVar w:name="rbtd_adr1" w:val="191025, г. Санкт-Петербург, пр-кт Невский, д. 90/92"/>
    <w:docVar w:name="rbtd_adr2" w:val="420076, Республика Татарстан (Татарстан), г. Казань, ул. Альфии Авзаловой, дом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7AA7C97B18644A1AFF44D1CFC5BB03A"/>
    <w:docVar w:name="rm_id" w:val="65"/>
    <w:docVar w:name="rm_name" w:val=" Администратор "/>
    <w:docVar w:name="rm_number" w:val=" 2 2381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F04F3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181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725B4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569E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A7526"/>
    <w:rsid w:val="00FB001B"/>
    <w:rsid w:val="00FC4076"/>
    <w:rsid w:val="00FD13E4"/>
    <w:rsid w:val="00FD2BA8"/>
    <w:rsid w:val="00FD44F8"/>
    <w:rsid w:val="00FE05C7"/>
    <w:rsid w:val="00FE28B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4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78</cp:revision>
  <dcterms:created xsi:type="dcterms:W3CDTF">2025-01-02T07:58:00Z</dcterms:created>
  <dcterms:modified xsi:type="dcterms:W3CDTF">2025-03-17T10:13:00Z</dcterms:modified>
</cp:coreProperties>
</file>