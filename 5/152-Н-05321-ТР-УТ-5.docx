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015A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5430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015A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F4A59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307" w:rsidRPr="00C5430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307" w:rsidRPr="00C54307">
        <w:rPr>
          <w:rStyle w:val="aa"/>
          <w:rFonts w:ascii="Arial Narrow" w:hAnsi="Arial Narrow"/>
        </w:rPr>
        <w:t xml:space="preserve">191025, г. Санкт-Петербург, пр-кт Невский, д. 90/92; 420057, Республика Татарстан (Татарстан), г. Казань, ул. Гагарина, дом 77в, корпус 1, пом. 1001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307" w:rsidRPr="00C54307">
        <w:rPr>
          <w:rStyle w:val="aa"/>
          <w:rFonts w:ascii="Arial Narrow" w:hAnsi="Arial Narrow"/>
        </w:rPr>
        <w:t xml:space="preserve"> 26523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54307">
        <w:rPr>
          <w:rFonts w:ascii="Arial Narrow" w:hAnsi="Arial Narrow"/>
          <w:u w:val="single"/>
        </w:rPr>
        <w:t xml:space="preserve"> 1 26523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307" w:rsidRPr="00C54307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54307" w:rsidRPr="00C54307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54307" w:rsidRPr="00C5430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lastRenderedPageBreak/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54307" w:rsidRPr="00C5430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54307" w:rsidRPr="00C54307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C54307" w:rsidRPr="00C54307" w:rsidRDefault="00C54307" w:rsidP="00032B92">
      <w:pPr>
        <w:jc w:val="both"/>
        <w:rPr>
          <w:rFonts w:ascii="Arial Narrow" w:hAnsi="Arial Narrow"/>
        </w:rPr>
      </w:pPr>
      <w:r w:rsidRPr="00C54307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C54307" w:rsidP="00032B92">
      <w:pPr>
        <w:jc w:val="both"/>
        <w:rPr>
          <w:rFonts w:ascii="Arial Narrow" w:hAnsi="Arial Narrow"/>
        </w:rPr>
      </w:pPr>
      <w:r w:rsidRPr="00C54307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273E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C273E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C0E68" w:rsidRPr="003C0E68">
        <w:rPr>
          <w:rFonts w:ascii="Arial Narrow" w:hAnsi="Arial Narrow"/>
          <w:bCs/>
          <w:szCs w:val="22"/>
        </w:rPr>
        <w:t>-</w:t>
      </w:r>
      <w:r w:rsidR="003C0E68" w:rsidRPr="003C0E6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C0E6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015A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015AA" w:rsidRPr="002015AA">
      <w:rPr>
        <w:rStyle w:val="ae"/>
        <w:rFonts w:ascii="Arial Narrow" w:hAnsi="Arial Narrow"/>
        <w:noProof/>
        <w:sz w:val="16"/>
        <w:szCs w:val="16"/>
      </w:rPr>
      <w:t>3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54307">
      <w:rPr>
        <w:rFonts w:ascii="Arial Narrow" w:hAnsi="Arial Narrow"/>
        <w:sz w:val="16"/>
        <w:szCs w:val="16"/>
      </w:rPr>
      <w:t>152-Н-05321-ТР-УТ-5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5430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52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F3F2D22B45044C5AE89D931280C2309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2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7, Республика Татарстан (Татарстан), г. Казань, ул. Гагарина, дом 77в, корпус 1, пом. 1001 "/>
    <w:docVar w:name="rbtd_adr1" w:val="191025, г. Санкт-Петербург, пр-кт Невский, д. 90/92"/>
    <w:docVar w:name="rbtd_adr2" w:val="420057, Республика Татарстан (Татарстан), г. Казань, ул. Гагарина, дом 77в, корпус 1, пом. 10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479EAEB21B2498EB7856ED7D9703B31"/>
    <w:docVar w:name="rm_id" w:val="155"/>
    <w:docVar w:name="rm_name" w:val=" Директор магазина (Директор (заведующий) предприятия розничной торговли) "/>
    <w:docVar w:name="rm_number" w:val=" 1 2652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015AA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0E68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450EC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126A9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4A59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C3E59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273EC"/>
    <w:rsid w:val="00C3083C"/>
    <w:rsid w:val="00C54307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65</cp:revision>
  <dcterms:created xsi:type="dcterms:W3CDTF">2025-01-01T18:08:00Z</dcterms:created>
  <dcterms:modified xsi:type="dcterms:W3CDTF">2025-03-17T10:15:00Z</dcterms:modified>
</cp:coreProperties>
</file>