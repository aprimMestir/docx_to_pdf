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386D1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386D1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386D11" w:rsidRDefault="00386D1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386D11" w:rsidRDefault="00386D1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386D11" w:rsidRDefault="00386D1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386D11" w:rsidRDefault="00386D1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386D11" w:rsidRDefault="00386D1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386D11" w:rsidRDefault="00386D1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386D11" w:rsidRDefault="00386D1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386D11" w:rsidRDefault="00386D1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386D11" w:rsidRDefault="00386D1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386D11" w:rsidRDefault="00386D1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386D1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386D1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386D1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232F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6552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232F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386D11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A635E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86D11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86D11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6552A" w:rsidRPr="0046552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6D11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6552A" w:rsidRPr="0046552A">
        <w:rPr>
          <w:rStyle w:val="aa"/>
          <w:rFonts w:ascii="Arial Narrow" w:hAnsi="Arial Narrow"/>
        </w:rPr>
        <w:t xml:space="preserve">191025, г. Санкт-Петербург, пр-кт Невский, д. 90/92; 422550, Республика Татарстан (Татарстан), Зеленодольский р-н, г. Зеленодольск, ул. Шевченко, 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6D11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6552A" w:rsidRPr="0046552A">
        <w:rPr>
          <w:rStyle w:val="aa"/>
          <w:rFonts w:ascii="Arial Narrow" w:hAnsi="Arial Narrow"/>
        </w:rPr>
        <w:t xml:space="preserve"> 12221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6D11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386D11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6552A">
        <w:rPr>
          <w:rFonts w:ascii="Arial Narrow" w:hAnsi="Arial Narrow"/>
          <w:u w:val="single"/>
        </w:rPr>
        <w:t xml:space="preserve"> 8 12221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6D11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6552A" w:rsidRPr="0046552A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386D11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6552A" w:rsidRPr="0046552A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6D11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386D11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386D11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386D11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6552A" w:rsidRPr="0046552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386D11">
        <w:tc>
          <w:tcPr>
            <w:tcW w:w="2205" w:type="dxa"/>
            <w:vAlign w:val="center"/>
          </w:tcPr>
          <w:p w:rsidR="00C64F6A" w:rsidRPr="00D63C77" w:rsidRDefault="00C64F6A" w:rsidP="00386D1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386D1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386D1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386D1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386D1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386D11" w:rsidRPr="00D63C77" w:rsidTr="00386D11">
        <w:tc>
          <w:tcPr>
            <w:tcW w:w="2205" w:type="dxa"/>
            <w:vAlign w:val="center"/>
          </w:tcPr>
          <w:p w:rsidR="00386D11" w:rsidRPr="00D63C77" w:rsidRDefault="00386D11" w:rsidP="00386D11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386D11" w:rsidRPr="00D63C77" w:rsidRDefault="00386D11" w:rsidP="00386D1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386D11" w:rsidRPr="00D63C77" w:rsidRDefault="00386D11" w:rsidP="00386D1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386D11" w:rsidRPr="00D63C77" w:rsidRDefault="00386D11" w:rsidP="00386D1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386D11" w:rsidRPr="00D63C77" w:rsidRDefault="00386D11" w:rsidP="00386D1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386D11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386D1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386D11" w:rsidRPr="00D63C77" w:rsidTr="00386D1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6D11" w:rsidRPr="00D63C77" w:rsidRDefault="00386D11" w:rsidP="00386D1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386D11" w:rsidRPr="00D63C77" w:rsidRDefault="00386D11" w:rsidP="00386D1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386D11" w:rsidRPr="00D63C77" w:rsidTr="00386D1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6D11" w:rsidRDefault="00386D11" w:rsidP="00386D1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386D11" w:rsidRDefault="00386D11" w:rsidP="00386D1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6552A" w:rsidRPr="0046552A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C0473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C04739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B5F0C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3389B" w:rsidRPr="0063389B">
        <w:rPr>
          <w:rFonts w:ascii="Arial Narrow" w:hAnsi="Arial Narrow"/>
          <w:bCs/>
          <w:szCs w:val="22"/>
        </w:rPr>
        <w:t>-</w:t>
      </w:r>
      <w:r w:rsidR="0063389B" w:rsidRPr="0063389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3389B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386D11" w:rsidTr="00386D1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386D11" w:rsidRDefault="00386D1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386D1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386D1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386D11" w:rsidRDefault="00386D1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386D1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386D1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386D11" w:rsidRDefault="00386D1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386D1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386D11" w:rsidTr="00386D1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386D11" w:rsidRDefault="00386D1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386D1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386D1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386D11" w:rsidRDefault="00386D1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386D1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386D1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386D11" w:rsidRDefault="00386D1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386D1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232F7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232F7" w:rsidRPr="009232F7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6552A">
      <w:rPr>
        <w:rFonts w:ascii="Arial Narrow" w:hAnsi="Arial Narrow"/>
        <w:sz w:val="16"/>
        <w:szCs w:val="16"/>
      </w:rPr>
      <w:t>31-Н-05321-ТР-УТ-5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6552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221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9D69BC0375F4C1EA96D21342CA7DB1B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1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50, Республика Татарстан (Татарстан), Зеленодольский р-н, г. Зеленодольск, ул. Шевченко, 3 "/>
    <w:docVar w:name="rbtd_adr1" w:val="191025, г. Санкт-Петербург, пр-кт Невский, д. 90/92"/>
    <w:docVar w:name="rbtd_adr2" w:val="422550, Республика Татарстан (Татарстан), Зеленодольский р-н, г. Зеленодольск, ул. Шевченко, 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CB11EBA423B497AB0010EECBA9A9C15"/>
    <w:docVar w:name="rm_id" w:val="31"/>
    <w:docVar w:name="rm_name" w:val=" Работник торгового зала "/>
    <w:docVar w:name="rm_number" w:val=" 8 1222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A635E"/>
    <w:rsid w:val="001B486A"/>
    <w:rsid w:val="001D6196"/>
    <w:rsid w:val="001D70D3"/>
    <w:rsid w:val="001F4D8D"/>
    <w:rsid w:val="002045C4"/>
    <w:rsid w:val="002152BB"/>
    <w:rsid w:val="002177B3"/>
    <w:rsid w:val="00225F22"/>
    <w:rsid w:val="00234932"/>
    <w:rsid w:val="00257B33"/>
    <w:rsid w:val="00275E09"/>
    <w:rsid w:val="0028490F"/>
    <w:rsid w:val="00295449"/>
    <w:rsid w:val="002A6499"/>
    <w:rsid w:val="002C7545"/>
    <w:rsid w:val="002D6B87"/>
    <w:rsid w:val="002E2D3A"/>
    <w:rsid w:val="002E5199"/>
    <w:rsid w:val="002E55C6"/>
    <w:rsid w:val="00305B2F"/>
    <w:rsid w:val="00317A9B"/>
    <w:rsid w:val="00346C48"/>
    <w:rsid w:val="00354C09"/>
    <w:rsid w:val="00367816"/>
    <w:rsid w:val="00386D11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62CE"/>
    <w:rsid w:val="0046552A"/>
    <w:rsid w:val="004A47AD"/>
    <w:rsid w:val="004B0943"/>
    <w:rsid w:val="004C4DB2"/>
    <w:rsid w:val="004C6E55"/>
    <w:rsid w:val="004C7DCA"/>
    <w:rsid w:val="004D7492"/>
    <w:rsid w:val="004E0C63"/>
    <w:rsid w:val="004E2399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A576D"/>
    <w:rsid w:val="005B2608"/>
    <w:rsid w:val="005B2B19"/>
    <w:rsid w:val="005B466C"/>
    <w:rsid w:val="005B7FE8"/>
    <w:rsid w:val="005C0A9A"/>
    <w:rsid w:val="005F2BFA"/>
    <w:rsid w:val="0063389B"/>
    <w:rsid w:val="00643167"/>
    <w:rsid w:val="0066103E"/>
    <w:rsid w:val="00674E86"/>
    <w:rsid w:val="0069682B"/>
    <w:rsid w:val="006C28B3"/>
    <w:rsid w:val="007049EB"/>
    <w:rsid w:val="00710271"/>
    <w:rsid w:val="00710DE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7F04B0"/>
    <w:rsid w:val="0080327B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5430"/>
    <w:rsid w:val="009232F7"/>
    <w:rsid w:val="0092778A"/>
    <w:rsid w:val="009361D4"/>
    <w:rsid w:val="00942161"/>
    <w:rsid w:val="00967790"/>
    <w:rsid w:val="00980ADD"/>
    <w:rsid w:val="009A33AB"/>
    <w:rsid w:val="009C0E12"/>
    <w:rsid w:val="009D5FA5"/>
    <w:rsid w:val="00A12349"/>
    <w:rsid w:val="00A36593"/>
    <w:rsid w:val="00A910B7"/>
    <w:rsid w:val="00A91908"/>
    <w:rsid w:val="00A9505E"/>
    <w:rsid w:val="00AA1F25"/>
    <w:rsid w:val="00AA2D3E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61BE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04739"/>
    <w:rsid w:val="00C3083C"/>
    <w:rsid w:val="00C3328B"/>
    <w:rsid w:val="00C520DC"/>
    <w:rsid w:val="00C64F6A"/>
    <w:rsid w:val="00CA6993"/>
    <w:rsid w:val="00CC4BCA"/>
    <w:rsid w:val="00CD35C3"/>
    <w:rsid w:val="00CE3307"/>
    <w:rsid w:val="00CE567D"/>
    <w:rsid w:val="00CF3E1D"/>
    <w:rsid w:val="00D52F86"/>
    <w:rsid w:val="00D63995"/>
    <w:rsid w:val="00D63C77"/>
    <w:rsid w:val="00D65F01"/>
    <w:rsid w:val="00D74283"/>
    <w:rsid w:val="00D76DF8"/>
    <w:rsid w:val="00DB4E49"/>
    <w:rsid w:val="00DB5302"/>
    <w:rsid w:val="00DB5F0C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07545"/>
    <w:rsid w:val="00F17926"/>
    <w:rsid w:val="00F17946"/>
    <w:rsid w:val="00F2045E"/>
    <w:rsid w:val="00F31233"/>
    <w:rsid w:val="00F35D04"/>
    <w:rsid w:val="00F74CCB"/>
    <w:rsid w:val="00F76072"/>
    <w:rsid w:val="00FA06A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31</cp:revision>
  <dcterms:created xsi:type="dcterms:W3CDTF">2025-01-02T10:39:00Z</dcterms:created>
  <dcterms:modified xsi:type="dcterms:W3CDTF">2025-03-17T10:12:00Z</dcterms:modified>
</cp:coreProperties>
</file>