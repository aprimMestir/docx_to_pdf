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1677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05E8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310-Н-05321-ТР-УТ-5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01677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635B8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0A5F3D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635B8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635B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05E87" w:rsidRPr="00805E8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635B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05E87" w:rsidRPr="00805E87">
        <w:rPr>
          <w:rStyle w:val="aa"/>
          <w:rFonts w:ascii="Arial Narrow" w:hAnsi="Arial Narrow"/>
        </w:rPr>
        <w:t xml:space="preserve">191025, г. Санкт-Петербург, пр-кт Невский, д. 90/92; 420021, Республика Татарстан (Татарстан), г. Казань, ул. Сары Садыковой, дом 22, помещение 1155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635B8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05E87" w:rsidRPr="00805E87">
        <w:rPr>
          <w:rStyle w:val="aa"/>
          <w:rFonts w:ascii="Arial Narrow" w:hAnsi="Arial Narrow"/>
        </w:rPr>
        <w:t xml:space="preserve"> 3575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635B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635B8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05E87">
        <w:rPr>
          <w:rFonts w:ascii="Arial Narrow" w:hAnsi="Arial Narrow"/>
          <w:u w:val="single"/>
        </w:rPr>
        <w:t xml:space="preserve"> 8 3575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635B8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05E87" w:rsidRPr="00805E87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635B8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05E87" w:rsidRPr="00805E87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635B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635B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635B8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635B8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05E87" w:rsidRPr="00805E8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9635B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9635B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9635B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9635B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9635B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9635B8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9635B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9635B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9635B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9635B8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05E87" w:rsidRPr="00805E87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4B2B99" w:rsidRDefault="00980ADD" w:rsidP="004B2B9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4B2B99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B2B9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635B8" w:rsidRPr="009635B8">
        <w:rPr>
          <w:rFonts w:ascii="Arial Narrow" w:hAnsi="Arial Narrow"/>
          <w:bCs/>
          <w:szCs w:val="22"/>
        </w:rPr>
        <w:t>-</w:t>
      </w:r>
      <w:r w:rsidR="009635B8" w:rsidRPr="009635B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635B8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1677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016773" w:rsidRPr="0001677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05E87">
      <w:rPr>
        <w:rFonts w:ascii="Arial Narrow" w:hAnsi="Arial Narrow"/>
        <w:sz w:val="16"/>
        <w:szCs w:val="16"/>
      </w:rPr>
      <w:t>310-Н-05321-ТР-УТ-5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05E8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3575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839CE1B918C497099ABAC2844774DE9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10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21, Республика Татарстан (Татарстан), г. Казань, ул. Сары Садыковой, дом 22, помещение 1155 "/>
    <w:docVar w:name="rbtd_adr1" w:val="191025, г. Санкт-Петербург, пр-кт Невский, д. 90/92"/>
    <w:docVar w:name="rbtd_adr2" w:val="420021, Республика Татарстан (Татарстан), г. Казань, ул. Сары Садыковой, дом 22, помещение 115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A6E3D92A31D474192722EC6DEDC000C"/>
    <w:docVar w:name="rm_id" w:val="314"/>
    <w:docVar w:name="rm_name" w:val=" Работник торгового зала "/>
    <w:docVar w:name="rm_number" w:val=" 8 357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16773"/>
    <w:rsid w:val="00025683"/>
    <w:rsid w:val="00032B92"/>
    <w:rsid w:val="00046815"/>
    <w:rsid w:val="00046A48"/>
    <w:rsid w:val="0005566C"/>
    <w:rsid w:val="000563D1"/>
    <w:rsid w:val="000633C8"/>
    <w:rsid w:val="00065B6E"/>
    <w:rsid w:val="000A5F3D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2B99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8671F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517A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05E87"/>
    <w:rsid w:val="00856253"/>
    <w:rsid w:val="00866E8E"/>
    <w:rsid w:val="00883461"/>
    <w:rsid w:val="008835D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35B8"/>
    <w:rsid w:val="00967790"/>
    <w:rsid w:val="00980ADD"/>
    <w:rsid w:val="009A33AB"/>
    <w:rsid w:val="009C0E12"/>
    <w:rsid w:val="009C5A1F"/>
    <w:rsid w:val="009D4BE3"/>
    <w:rsid w:val="009D5FA5"/>
    <w:rsid w:val="009F6CBE"/>
    <w:rsid w:val="00A0454B"/>
    <w:rsid w:val="00A12349"/>
    <w:rsid w:val="00A36593"/>
    <w:rsid w:val="00A51C80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C2D71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4B1C"/>
    <w:rsid w:val="00F35D04"/>
    <w:rsid w:val="00F37FDF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50</cp:revision>
  <dcterms:created xsi:type="dcterms:W3CDTF">2025-01-02T10:39:00Z</dcterms:created>
  <dcterms:modified xsi:type="dcterms:W3CDTF">2025-03-17T10:17:00Z</dcterms:modified>
</cp:coreProperties>
</file>