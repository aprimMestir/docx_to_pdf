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8A651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8A651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8A651B" w:rsidRDefault="008A651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8A651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A651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8A651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62C5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21CB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F62C5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848FA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8A651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1CB0" w:rsidRPr="00021CB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8A651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1CB0" w:rsidRPr="00021CB0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Б.Красная, дом 30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1CB0" w:rsidRPr="00021CB0">
        <w:rPr>
          <w:rStyle w:val="aa"/>
          <w:rFonts w:ascii="Arial Narrow" w:hAnsi="Arial Narrow"/>
        </w:rPr>
        <w:t xml:space="preserve"> 28195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21CB0">
        <w:rPr>
          <w:rFonts w:ascii="Arial Narrow" w:hAnsi="Arial Narrow"/>
          <w:u w:val="single"/>
        </w:rPr>
        <w:t xml:space="preserve"> 3 28195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1CB0" w:rsidRPr="00021CB0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1CB0" w:rsidRPr="00021CB0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21CB0" w:rsidRPr="00021CB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8A651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8A651B" w:rsidRPr="00D63C77" w:rsidTr="008A651B">
        <w:tc>
          <w:tcPr>
            <w:tcW w:w="2205" w:type="dxa"/>
            <w:vAlign w:val="center"/>
          </w:tcPr>
          <w:p w:rsidR="008A651B" w:rsidRPr="00D63C77" w:rsidRDefault="008A651B" w:rsidP="008A651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8A651B" w:rsidRPr="00D63C77" w:rsidRDefault="008A651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8A651B" w:rsidRPr="00D63C77" w:rsidRDefault="008A651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8A651B" w:rsidRPr="00D63C77" w:rsidRDefault="008A651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8A651B" w:rsidRPr="00D63C77" w:rsidRDefault="008A651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8A651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8A651B" w:rsidRPr="00D63C77" w:rsidTr="008A651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651B" w:rsidRPr="00D63C77" w:rsidRDefault="008A651B" w:rsidP="008A651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8A651B" w:rsidRPr="00D63C77" w:rsidRDefault="008A651B" w:rsidP="008A651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8A651B" w:rsidRPr="00D63C77" w:rsidTr="008A651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A651B" w:rsidRDefault="008A651B" w:rsidP="008A651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8A651B" w:rsidRDefault="008A651B" w:rsidP="008A651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21CB0" w:rsidRPr="00021CB0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8A651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8A651B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A651B" w:rsidRPr="008A651B">
        <w:rPr>
          <w:rFonts w:ascii="Arial Narrow" w:hAnsi="Arial Narrow"/>
          <w:bCs/>
          <w:szCs w:val="22"/>
        </w:rPr>
        <w:t>-</w:t>
      </w:r>
      <w:r w:rsidR="008A651B" w:rsidRPr="008A651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A651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8A651B" w:rsidTr="008A651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8A651B" w:rsidRDefault="008A651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8A651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A651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A651B" w:rsidRDefault="008A651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A651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8A651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8A651B" w:rsidRDefault="008A651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8A651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8A651B" w:rsidTr="008A651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8A651B" w:rsidRDefault="008A651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8A651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8A651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8A651B" w:rsidRDefault="008A651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A651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8A651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8A651B" w:rsidRDefault="008A651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8A651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62C5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F62C54" w:rsidRPr="00F62C5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21CB0">
      <w:rPr>
        <w:rFonts w:ascii="Arial Narrow" w:hAnsi="Arial Narrow"/>
        <w:sz w:val="16"/>
        <w:szCs w:val="16"/>
      </w:rPr>
      <w:t>224-Н-05321-ТР-УТ-5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21CB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195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5 "/>
    <w:docVar w:name="colrab_anal" w:val=" 5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605915718674B2EADB2B8DB8ECCCFCF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4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Б.Красная, дом 30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Б.Красная, дом 3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7D5403370604BC99B9A6660C2094308"/>
    <w:docVar w:name="rm_id" w:val="227"/>
    <w:docVar w:name="rm_name" w:val=" Продавец-кассир (Продавец продовольственных товаров) "/>
    <w:docVar w:name="rm_number" w:val=" 3 28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0188D"/>
    <w:rsid w:val="000159AF"/>
    <w:rsid w:val="00021CB0"/>
    <w:rsid w:val="00025683"/>
    <w:rsid w:val="00032B92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4107"/>
    <w:rsid w:val="00165088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58FD"/>
    <w:rsid w:val="004D7492"/>
    <w:rsid w:val="004E0C63"/>
    <w:rsid w:val="004E11A6"/>
    <w:rsid w:val="004E24EB"/>
    <w:rsid w:val="0051742E"/>
    <w:rsid w:val="00531706"/>
    <w:rsid w:val="00554181"/>
    <w:rsid w:val="00555A9F"/>
    <w:rsid w:val="005567CA"/>
    <w:rsid w:val="00556B28"/>
    <w:rsid w:val="005600A3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21030"/>
    <w:rsid w:val="00622B07"/>
    <w:rsid w:val="00643167"/>
    <w:rsid w:val="0066103E"/>
    <w:rsid w:val="00674E86"/>
    <w:rsid w:val="00694C0F"/>
    <w:rsid w:val="0069682B"/>
    <w:rsid w:val="006C28B3"/>
    <w:rsid w:val="007049EB"/>
    <w:rsid w:val="00710271"/>
    <w:rsid w:val="00717C9F"/>
    <w:rsid w:val="00745D40"/>
    <w:rsid w:val="00745D94"/>
    <w:rsid w:val="0076042D"/>
    <w:rsid w:val="007605FA"/>
    <w:rsid w:val="007869C6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3177B"/>
    <w:rsid w:val="00856253"/>
    <w:rsid w:val="00867FC7"/>
    <w:rsid w:val="00883461"/>
    <w:rsid w:val="008835DE"/>
    <w:rsid w:val="008848FA"/>
    <w:rsid w:val="008A651B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3570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1349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0957"/>
    <w:rsid w:val="00EA7FF7"/>
    <w:rsid w:val="00EB72A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62C54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57</cp:revision>
  <dcterms:created xsi:type="dcterms:W3CDTF">2025-01-02T06:42:00Z</dcterms:created>
  <dcterms:modified xsi:type="dcterms:W3CDTF">2025-03-17T10:16:00Z</dcterms:modified>
</cp:coreProperties>
</file>