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B7C79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B7C79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5B7C79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B7C79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B7C79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78234B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6B7F47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215-М-05321-ТР-УТ-5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78234B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165C91">
        <w:rPr>
          <w:rFonts w:ascii="Arial Narrow" w:hAnsi="Arial Narrow"/>
        </w:rPr>
        <w:t xml:space="preserve">10.12.2024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AD6F27" w:rsidRDefault="00804589" w:rsidP="00742A58">
      <w:pPr>
        <w:jc w:val="both"/>
        <w:rPr>
          <w:rFonts w:ascii="Arial Narrow" w:hAnsi="Arial Narrow"/>
        </w:rPr>
      </w:pPr>
      <w:r w:rsidRPr="00AD6F27">
        <w:rPr>
          <w:rFonts w:ascii="Arial Narrow" w:hAnsi="Arial Narrow"/>
          <w:spacing w:val="-2"/>
        </w:rPr>
        <w:t>2.1. Полное наименование работодателя:</w:t>
      </w:r>
      <w:r w:rsidRPr="00AD6F27">
        <w:rPr>
          <w:rStyle w:val="aa"/>
          <w:rFonts w:ascii="Arial Narrow" w:hAnsi="Arial Narrow"/>
          <w:spacing w:val="-2"/>
        </w:rPr>
        <w:t xml:space="preserve"> </w:t>
      </w:r>
      <w:r w:rsidRPr="00AD6F27">
        <w:rPr>
          <w:rStyle w:val="aa"/>
          <w:rFonts w:ascii="Arial Narrow" w:hAnsi="Arial Narrow"/>
          <w:spacing w:val="-2"/>
        </w:rPr>
        <w:fldChar w:fldCharType="begin"/>
      </w:r>
      <w:r w:rsidRPr="00AD6F27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AD6F27">
        <w:rPr>
          <w:rStyle w:val="aa"/>
          <w:rFonts w:ascii="Arial Narrow" w:hAnsi="Arial Narrow"/>
          <w:spacing w:val="-2"/>
        </w:rPr>
        <w:fldChar w:fldCharType="separate"/>
      </w:r>
      <w:r w:rsidR="006B7F47" w:rsidRPr="00AD6F27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AD6F27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B7F47" w:rsidRPr="006B7F47">
        <w:rPr>
          <w:rStyle w:val="aa"/>
          <w:rFonts w:ascii="Arial Narrow" w:hAnsi="Arial Narrow"/>
        </w:rPr>
        <w:t xml:space="preserve">191025, г. Санкт-Петербург, пр-кт Невский, д. 90/92; 422737, Республика Татарстан (Татарстан), Высокогорский р-н, п. Бирюлинского Зверосовхоза, ул. Шоссейная, 8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B7F47" w:rsidRPr="006B7F47">
        <w:rPr>
          <w:rStyle w:val="aa"/>
          <w:rFonts w:ascii="Arial Narrow" w:hAnsi="Arial Narrow"/>
        </w:rPr>
        <w:t xml:space="preserve"> 13578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6B7F47">
        <w:rPr>
          <w:rFonts w:ascii="Arial Narrow" w:hAnsi="Arial Narrow"/>
          <w:u w:val="single"/>
        </w:rPr>
        <w:t xml:space="preserve"> 6 13578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B7F47" w:rsidRPr="006B7F47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B7F47" w:rsidRPr="006B7F47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6B7F47" w:rsidRPr="006B7F47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276"/>
        <w:gridCol w:w="1559"/>
        <w:gridCol w:w="1418"/>
        <w:gridCol w:w="3104"/>
      </w:tblGrid>
      <w:tr w:rsidR="00804589" w:rsidRPr="00F41634" w:rsidTr="005B7C79">
        <w:trPr>
          <w:tblHeader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5B7C79" w:rsidRPr="00F41634" w:rsidTr="005B7C79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воздушного потока (от 1 до 20) м/с: ±(0,1+0,05V)м/с; давление воздуха: ±0,13кПа. Предел допускаемой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0,2 ºС; средняя температура поверхностей: ± 0,5 ºС; интенсивность теплового излучения: 10%</w:t>
            </w:r>
          </w:p>
        </w:tc>
      </w:tr>
      <w:tr w:rsidR="005B7C79" w:rsidRPr="00F41634" w:rsidTr="005B7C79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5B7C79" w:rsidRPr="00F41634" w:rsidTr="005B7C79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AD6F27" w:rsidRDefault="00804589" w:rsidP="00AD6F27">
      <w:pPr>
        <w:spacing w:before="100" w:beforeAutospacing="1"/>
        <w:rPr>
          <w:rFonts w:ascii="Arial Narrow" w:hAnsi="Arial Narrow"/>
          <w:b/>
          <w:sz w:val="22"/>
          <w:szCs w:val="20"/>
        </w:rPr>
      </w:pPr>
      <w:r w:rsidRPr="00AD6F27">
        <w:rPr>
          <w:rFonts w:ascii="Arial Narrow" w:hAnsi="Arial Narrow"/>
          <w:b/>
          <w:sz w:val="22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AD6F27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AD6F27" w:rsidRPr="00F41634" w:rsidRDefault="00AD6F27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D6F27" w:rsidRPr="00F41634" w:rsidRDefault="00AD6F27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D6F27" w:rsidRPr="00F41634" w:rsidRDefault="00AD6F27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D6F27" w:rsidRPr="00F41634" w:rsidRDefault="00AD6F27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5B7C79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5B7C79" w:rsidRPr="00F41634" w:rsidTr="00AD6F27">
        <w:trPr>
          <w:trHeight w:val="926"/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5B7C79" w:rsidRPr="00F41634" w:rsidRDefault="005B7C79" w:rsidP="005B7C7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5B7C79" w:rsidRPr="00F41634" w:rsidRDefault="005B7C79" w:rsidP="005B7C7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5B7C79" w:rsidRPr="00F41634" w:rsidTr="00AD6F27">
        <w:trPr>
          <w:trHeight w:val="385"/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B7C79" w:rsidRDefault="005B7C79" w:rsidP="005B7C7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5B7C79" w:rsidRDefault="005B7C79" w:rsidP="005B7C7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5B7C79" w:rsidRPr="00F41634" w:rsidTr="005B7C79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7C79" w:rsidRDefault="005B7C79" w:rsidP="005B7C7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5B7C79" w:rsidRDefault="005B7C79" w:rsidP="005B7C7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lastRenderedPageBreak/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AD6F27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AD6F27" w:rsidRPr="00AD6F27" w:rsidRDefault="00AD6F27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AD6F27" w:rsidRPr="00F41634" w:rsidRDefault="00AD6F27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AD6F27" w:rsidRPr="00F41634" w:rsidRDefault="00AD6F27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AD6F27" w:rsidRPr="00F41634" w:rsidRDefault="00AD6F27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AD6F27" w:rsidRPr="00F41634" w:rsidRDefault="00AD6F27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AD6F27" w:rsidRPr="00AD6F27" w:rsidRDefault="00AD6F27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AD6F27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D6F27" w:rsidRPr="00AD6F27" w:rsidRDefault="00AD6F27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AD6F27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AD6F27" w:rsidRP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AD6F27" w:rsidRPr="00815D15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04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D6F27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AD6F27" w:rsidRP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AD6F27" w:rsidRPr="00815D15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1;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04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D6F27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AD6F27" w:rsidRP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AD6F27" w:rsidRPr="00815D15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04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17.0</w:t>
            </w:r>
          </w:p>
        </w:tc>
        <w:tc>
          <w:tcPr>
            <w:tcW w:w="778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D6F27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AD6F27" w:rsidRP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AD6F27" w:rsidRPr="00815D15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D6F27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AD6F27" w:rsidRP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AD6F27" w:rsidRPr="00815D15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D6F27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AD6F27" w:rsidRP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AD6F27" w:rsidRPr="00815D15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D6F27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AD6F27" w:rsidRP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AD6F27" w:rsidRPr="00815D15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778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AD6F27" w:rsidRPr="00F41634" w:rsidRDefault="00AD6F27" w:rsidP="00AD6F2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D6F27" w:rsidRDefault="00AD6F27" w:rsidP="00AD6F2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AD6F27" w:rsidRPr="00AD6F27">
        <w:rPr>
          <w:rFonts w:ascii="Arial Narrow" w:hAnsi="Arial Narrow"/>
          <w:bCs/>
          <w:sz w:val="22"/>
          <w:szCs w:val="22"/>
        </w:rPr>
        <w:t>-</w:t>
      </w:r>
      <w:r w:rsidR="00AD6F27" w:rsidRPr="00AD6F27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AD6F27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B7698A">
      <w:pPr>
        <w:spacing w:before="100" w:beforeAutospacing="1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5B7C79" w:rsidTr="005B7C7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B7C7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B7C7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B7C7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5B7C79" w:rsidTr="005B7C79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B7C7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B7C7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B7C7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6B7F47">
            <w:rPr>
              <w:rFonts w:ascii="Arial Narrow" w:hAnsi="Arial Narrow"/>
              <w:sz w:val="16"/>
              <w:szCs w:val="16"/>
            </w:rPr>
            <w:t>215-М-05321-ТР-УТ-5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6B7F47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78234B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78234B" w:rsidRPr="0078234B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3578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1 + 23.2 + 23.3) / 3 = 23.2;   Ua^2 = [(23.1 - 23.2)^2 + (23.2 - 23.2)^2 + (23.3 - 23.2)^2] / (3*(3-1)) = 0.0033;   Ua = √0.003= 0.06;   Ub1 = 0.2 / √3 = 0.115;     Ub = Ub1 = 0.115     Uc = √[0.058^2 + 0.115^2] = 0.13     U095 = 0.13 * 2 = 0.26 ≈ 0.3_x000d_Температура воздуха (h-0.1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НС-индекс (h-1.5 м), °С: _x000d_Xср = (17.1 + 17.2 + 17.2) / 3 = 17.2;   Ua^2 = [(17.1 - 17.2)^2 + (17.2 - 17.2)^2 + (17.2 - 17.2)^2] / (3*(3-1)) = 0.0011;   Ua = √0.001= 0.03;   Ub1 = 0.2 / √3 = 0.115;     Ub = Ub1 = 0.115     Uc = √[0.033^2 + 0.115^2] = 0.12     U095 = 0.12 * 2 = 0.24 ≈ 0.2_x000d_ТНС-индекс (h-0.1 м), °С: _x000d_Xср = (16.9 + 17.0 + 17.0) / 3 = 17.0;   Ua^2 = [(16.9 - 17.0)^2 + (17.0 - 17.0)^2 + (17.0 - 17.0)^2] / (3*(3-1)) = 0.0011;   Ua = √0.001= 0.03;   Ub1 = 0.2 / √3 = 0.115;     Ub = Ub1 = 0.115     Uc = √[0.033^2 + 0.115^2] = 0.12     U095 = 0.12 * 2 = 0.24 ≈ 0.2_x000d_Относительная влажность воздуха, %: _x000d_Xср = (37 + 36 + 35) / 3 = 36;   Ua^2 = [(37 - 36)^2 + (36 - 36)^2 + (35 - 36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5EF38A8C39984794A55030B4DF4EA813"/>
    <w:docVar w:name="fill_date" w:val="18.03.2025"/>
    <w:docVar w:name="form_num" w:val="4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15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737, Республика Татарстан (Татарстан), Высокогорский р-н, п. Бирюлинского Зверосовхоза, ул. Шоссейная, 8 "/>
    <w:docVar w:name="rbtd_adr1" w:val="191025, г. Санкт-Петербург, пр-кт Невский, д. 90/92"/>
    <w:docVar w:name="rbtd_adr2" w:val="422737, Республика Татарстан (Татарстан), Высокогорский р-н, п. Бирюлинского Зверосовхоза, ул. Шоссейная, 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A5A15D0445644E0920C9D4C74A804DA"/>
    <w:docVar w:name="rm_id" w:val="218"/>
    <w:docVar w:name="rm_name" w:val=" Пекарь "/>
    <w:docVar w:name="rm_number" w:val=" 6 13578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0"/>
    <w:docVar w:name="zona_os_skor" w:val="&lt;0.1"/>
    <w:docVar w:name="zona_os_temp" w:val="23.2"/>
    <w:docVar w:name="zona_os_vlag" w:val="36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0E2D75"/>
    <w:rsid w:val="000F278C"/>
    <w:rsid w:val="00110025"/>
    <w:rsid w:val="001429B1"/>
    <w:rsid w:val="001607C8"/>
    <w:rsid w:val="00165C91"/>
    <w:rsid w:val="001F4D8D"/>
    <w:rsid w:val="002212B0"/>
    <w:rsid w:val="00234932"/>
    <w:rsid w:val="002B3331"/>
    <w:rsid w:val="002E55C6"/>
    <w:rsid w:val="00305B2F"/>
    <w:rsid w:val="0032795F"/>
    <w:rsid w:val="00340B33"/>
    <w:rsid w:val="00367816"/>
    <w:rsid w:val="00380D9D"/>
    <w:rsid w:val="0038141F"/>
    <w:rsid w:val="003876C3"/>
    <w:rsid w:val="003B2B37"/>
    <w:rsid w:val="003C24DB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27450"/>
    <w:rsid w:val="00530EC3"/>
    <w:rsid w:val="005515C4"/>
    <w:rsid w:val="00563E94"/>
    <w:rsid w:val="00574BF5"/>
    <w:rsid w:val="00576095"/>
    <w:rsid w:val="00577D7B"/>
    <w:rsid w:val="005A3A36"/>
    <w:rsid w:val="005B466C"/>
    <w:rsid w:val="005B7C79"/>
    <w:rsid w:val="005B7FE8"/>
    <w:rsid w:val="005C0A9A"/>
    <w:rsid w:val="005D657C"/>
    <w:rsid w:val="006445CE"/>
    <w:rsid w:val="00645344"/>
    <w:rsid w:val="00655059"/>
    <w:rsid w:val="00667F02"/>
    <w:rsid w:val="0069125D"/>
    <w:rsid w:val="00692F86"/>
    <w:rsid w:val="0069682B"/>
    <w:rsid w:val="006B7F47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8234B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36A60"/>
    <w:rsid w:val="009668A7"/>
    <w:rsid w:val="009815C1"/>
    <w:rsid w:val="009C2EF2"/>
    <w:rsid w:val="009D13FA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6F27"/>
    <w:rsid w:val="00AD7C32"/>
    <w:rsid w:val="00AF783E"/>
    <w:rsid w:val="00AF796F"/>
    <w:rsid w:val="00B029FC"/>
    <w:rsid w:val="00B24125"/>
    <w:rsid w:val="00B628D2"/>
    <w:rsid w:val="00B6299C"/>
    <w:rsid w:val="00B7698A"/>
    <w:rsid w:val="00B76C99"/>
    <w:rsid w:val="00BA5029"/>
    <w:rsid w:val="00BA72B9"/>
    <w:rsid w:val="00BC2F3C"/>
    <w:rsid w:val="00BE2362"/>
    <w:rsid w:val="00BF0387"/>
    <w:rsid w:val="00BF5134"/>
    <w:rsid w:val="00C02721"/>
    <w:rsid w:val="00C358E3"/>
    <w:rsid w:val="00C75ADC"/>
    <w:rsid w:val="00CB37E4"/>
    <w:rsid w:val="00CC56B2"/>
    <w:rsid w:val="00CE3307"/>
    <w:rsid w:val="00D04B95"/>
    <w:rsid w:val="00D05D79"/>
    <w:rsid w:val="00D1572D"/>
    <w:rsid w:val="00D57B4C"/>
    <w:rsid w:val="00D76DF8"/>
    <w:rsid w:val="00D860FE"/>
    <w:rsid w:val="00DB1A1A"/>
    <w:rsid w:val="00DB5302"/>
    <w:rsid w:val="00DD6B1F"/>
    <w:rsid w:val="00E124F4"/>
    <w:rsid w:val="00E36337"/>
    <w:rsid w:val="00E45EA7"/>
    <w:rsid w:val="00E53F66"/>
    <w:rsid w:val="00EB72AD"/>
    <w:rsid w:val="00EC37A1"/>
    <w:rsid w:val="00ED373C"/>
    <w:rsid w:val="00EF11E6"/>
    <w:rsid w:val="00EF3DC4"/>
    <w:rsid w:val="00F41634"/>
    <w:rsid w:val="00F572C5"/>
    <w:rsid w:val="00F6162C"/>
    <w:rsid w:val="00F76072"/>
    <w:rsid w:val="00F82253"/>
    <w:rsid w:val="00F87EA8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0D23-46BD-41BC-804D-9A056358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56</TotalTime>
  <Pages>3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55</cp:revision>
  <dcterms:created xsi:type="dcterms:W3CDTF">2025-01-02T05:55:00Z</dcterms:created>
  <dcterms:modified xsi:type="dcterms:W3CDTF">2025-03-17T10:15:00Z</dcterms:modified>
</cp:coreProperties>
</file>