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87A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72CC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87A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61A65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2CC6" w:rsidRPr="00B72CC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2CC6" w:rsidRPr="00B72CC6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Залесная, дом 42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2CC6" w:rsidRPr="00B72CC6">
        <w:rPr>
          <w:rStyle w:val="aa"/>
          <w:rFonts w:ascii="Arial Narrow" w:hAnsi="Arial Narrow"/>
        </w:rPr>
        <w:t xml:space="preserve"> 16114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72CC6">
        <w:rPr>
          <w:rFonts w:ascii="Arial Narrow" w:hAnsi="Arial Narrow"/>
          <w:u w:val="single"/>
        </w:rPr>
        <w:t xml:space="preserve"> 1 16114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2CC6" w:rsidRPr="00B72CC6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2CC6" w:rsidRPr="00B72CC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72CC6" w:rsidRPr="00B72CC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B72CC6" w:rsidRPr="00B72CC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72CC6" w:rsidRPr="00B72CC6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B72CC6" w:rsidRPr="00B72CC6" w:rsidRDefault="00B72CC6" w:rsidP="00032B92">
      <w:pPr>
        <w:jc w:val="both"/>
        <w:rPr>
          <w:rFonts w:ascii="Arial Narrow" w:hAnsi="Arial Narrow"/>
        </w:rPr>
      </w:pPr>
      <w:r w:rsidRPr="00B72CC6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B72CC6" w:rsidP="00032B92">
      <w:pPr>
        <w:jc w:val="both"/>
        <w:rPr>
          <w:rFonts w:ascii="Arial Narrow" w:hAnsi="Arial Narrow"/>
        </w:rPr>
      </w:pPr>
      <w:r w:rsidRPr="00B72CC6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44F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45F4A" w:rsidRPr="00645F4A">
        <w:rPr>
          <w:rFonts w:ascii="Arial Narrow" w:hAnsi="Arial Narrow"/>
          <w:bCs/>
          <w:szCs w:val="22"/>
        </w:rPr>
        <w:t>-</w:t>
      </w:r>
      <w:r w:rsidR="00645F4A" w:rsidRPr="00645F4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45F4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87AE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87AEE" w:rsidRPr="00E87AE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72CC6">
      <w:rPr>
        <w:rFonts w:ascii="Arial Narrow" w:hAnsi="Arial Narrow"/>
        <w:sz w:val="16"/>
        <w:szCs w:val="16"/>
      </w:rPr>
      <w:t>54-Н-05321-ТР-УТ-5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72CC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11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29F80A3B1A74694AEB6E8A57EDE3A4A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Залесная, дом 42 "/>
    <w:docVar w:name="rbtd_adr1" w:val="191025, г. Санкт-Петербург, пр-кт Невский, д. 90/92"/>
    <w:docVar w:name="rbtd_adr2" w:val="420076, Республика Татарстан (Татарстан), г. Казань, ул. Залесная, дом 4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FABDD90609049728FE8A5CFCBC74EA0"/>
    <w:docVar w:name="rm_id" w:val="54"/>
    <w:docVar w:name="rm_name" w:val=" Директор магазина (Директор (заведующий) предприятия розничной торговли) "/>
    <w:docVar w:name="rm_number" w:val=" 1 1611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72CC6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663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87AEE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2025-01-01T18:08:00Z</dcterms:created>
  <dcterms:modified xsi:type="dcterms:W3CDTF">2025-03-17T10:13:00Z</dcterms:modified>
</cp:coreProperties>
</file>