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836B7C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836B7C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836B7C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836B7C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836B7C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D2B9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836B7C">
      <w:pPr>
        <w:spacing w:line="235" w:lineRule="auto"/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836B7C">
            <w:pPr>
              <w:spacing w:line="235" w:lineRule="auto"/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836B7C">
            <w:pPr>
              <w:spacing w:line="235" w:lineRule="auto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103349" w:rsidP="00836B7C">
            <w:pPr>
              <w:spacing w:line="235" w:lineRule="auto"/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836B7C">
            <w:pPr>
              <w:spacing w:line="235" w:lineRule="auto"/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836B7C">
            <w:pPr>
              <w:spacing w:line="235" w:lineRule="auto"/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D2B9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836B7C">
            <w:pPr>
              <w:spacing w:line="235" w:lineRule="auto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836B7C">
            <w:pPr>
              <w:pStyle w:val="a9"/>
              <w:spacing w:line="235" w:lineRule="auto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836B7C">
            <w:pPr>
              <w:pStyle w:val="a9"/>
              <w:spacing w:line="235" w:lineRule="auto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836B7C">
            <w:pPr>
              <w:pStyle w:val="a9"/>
              <w:spacing w:line="235" w:lineRule="auto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836B7C">
            <w:pPr>
              <w:pStyle w:val="a9"/>
              <w:spacing w:line="235" w:lineRule="auto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836B7C">
      <w:pPr>
        <w:spacing w:after="100" w:afterAutospacing="1" w:line="235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836B7C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97ABE">
        <w:rPr>
          <w:rFonts w:ascii="Arial Narrow" w:hAnsi="Arial Narrow"/>
        </w:rPr>
        <w:t xml:space="preserve">02.12.2024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836B7C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836B7C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03349" w:rsidRPr="0010334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03349" w:rsidRPr="00103349">
        <w:rPr>
          <w:rStyle w:val="aa"/>
          <w:rFonts w:ascii="Arial Narrow" w:hAnsi="Arial Narrow"/>
        </w:rPr>
        <w:t xml:space="preserve">191025, г. Санкт-Петербург, пр-кт Невский, д. 90/92; 420500, Республика Татарстан (Татарстан), Верхнеуслонский р-н, г. Иннополис, ул. Спортивная, дом 126, помещения 1002, 1003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03349" w:rsidRPr="00103349">
        <w:rPr>
          <w:rStyle w:val="aa"/>
          <w:rFonts w:ascii="Arial Narrow" w:hAnsi="Arial Narrow"/>
        </w:rPr>
        <w:t xml:space="preserve"> 12774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836B7C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103349">
        <w:rPr>
          <w:rFonts w:ascii="Arial Narrow" w:hAnsi="Arial Narrow"/>
          <w:u w:val="single"/>
        </w:rPr>
        <w:t xml:space="preserve"> 6 12774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03349" w:rsidRPr="00103349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836B7C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03349" w:rsidRPr="00103349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836B7C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836B7C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836B7C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103349" w:rsidRPr="00103349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449"/>
        <w:gridCol w:w="3644"/>
      </w:tblGrid>
      <w:tr w:rsidR="00C64F6A" w:rsidRPr="00D63C77" w:rsidTr="00836B7C">
        <w:tc>
          <w:tcPr>
            <w:tcW w:w="2205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449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644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836B7C" w:rsidRPr="00D63C77" w:rsidTr="00836B7C">
        <w:tc>
          <w:tcPr>
            <w:tcW w:w="2205" w:type="dxa"/>
            <w:vAlign w:val="center"/>
          </w:tcPr>
          <w:p w:rsidR="00836B7C" w:rsidRPr="00D63C77" w:rsidRDefault="00836B7C" w:rsidP="00836B7C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836B7C" w:rsidRPr="00D63C77" w:rsidRDefault="00836B7C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836B7C" w:rsidRPr="00D63C77" w:rsidRDefault="00836B7C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449" w:type="dxa"/>
            <w:vAlign w:val="center"/>
          </w:tcPr>
          <w:p w:rsidR="00836B7C" w:rsidRPr="00D63C77" w:rsidRDefault="00836B7C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644" w:type="dxa"/>
            <w:vAlign w:val="center"/>
          </w:tcPr>
          <w:p w:rsidR="00836B7C" w:rsidRPr="00D63C77" w:rsidRDefault="00836B7C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836B7C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836B7C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836B7C" w:rsidRPr="00D63C77" w:rsidTr="00836B7C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7C" w:rsidRPr="00D63C77" w:rsidRDefault="00836B7C" w:rsidP="00836B7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836B7C" w:rsidRPr="00D63C77" w:rsidRDefault="00836B7C" w:rsidP="00836B7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836B7C" w:rsidRPr="00D63C77" w:rsidTr="00836B7C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7C" w:rsidRDefault="00836B7C" w:rsidP="00836B7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836B7C" w:rsidRDefault="00836B7C" w:rsidP="00836B7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103349" w:rsidRPr="00103349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836B7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836B7C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7A7551" w:rsidP="0012088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36B7C" w:rsidRPr="00836B7C">
        <w:rPr>
          <w:rFonts w:ascii="Arial Narrow" w:hAnsi="Arial Narrow"/>
          <w:bCs/>
          <w:szCs w:val="22"/>
        </w:rPr>
        <w:t>-</w:t>
      </w:r>
      <w:r w:rsidR="00836B7C" w:rsidRPr="00836B7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36B7C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836B7C" w:rsidTr="00836B7C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836B7C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836B7C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836B7C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836B7C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836B7C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836B7C" w:rsidTr="00836B7C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836B7C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836B7C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836B7C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836B7C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836B7C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D2B9B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D2B9B" w:rsidRPr="009D2B9B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103349">
      <w:rPr>
        <w:rFonts w:ascii="Arial Narrow" w:hAnsi="Arial Narrow"/>
        <w:sz w:val="16"/>
        <w:szCs w:val="16"/>
      </w:rPr>
      <w:t>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103349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2774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F6DA95B7AC9244D796B8642A6C0814B0"/>
    <w:docVar w:name="fill_date" w:val="18.03.2025"/>
    <w:docVar w:name="hlp" w:val="3"/>
    <w:docVar w:name="izm_date" w:val="0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5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500, Республика Татарстан (Татарстан), Верхнеуслонский р-н, г. Иннополис, ул. Спортивная, дом 126, помещения 1002, 1003 "/>
    <w:docVar w:name="rbtd_adr1" w:val="191025, г. Санкт-Петербург, пр-кт Невский, д. 90/92"/>
    <w:docVar w:name="rbtd_adr2" w:val="420500, Республика Татарстан (Татарстан), Верхнеуслонский р-н, г. Иннополис, ул. Спортивная, дом 126, помещения 1002, 1003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DA082989D5604C9A88C8FF4E03478EF4"/>
    <w:docVar w:name="rm_id" w:val="5"/>
    <w:docVar w:name="rm_name" w:val=" Пекарь "/>
    <w:docVar w:name="rm_number" w:val=" 6 1277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A46A6"/>
    <w:rsid w:val="000C2998"/>
    <w:rsid w:val="000D1F5B"/>
    <w:rsid w:val="000D7196"/>
    <w:rsid w:val="000F6E02"/>
    <w:rsid w:val="000F7DE7"/>
    <w:rsid w:val="00103349"/>
    <w:rsid w:val="001048B3"/>
    <w:rsid w:val="00110025"/>
    <w:rsid w:val="001105E7"/>
    <w:rsid w:val="0012088C"/>
    <w:rsid w:val="00120A19"/>
    <w:rsid w:val="00122EA0"/>
    <w:rsid w:val="00126C7C"/>
    <w:rsid w:val="00135ECE"/>
    <w:rsid w:val="001429B1"/>
    <w:rsid w:val="001607C8"/>
    <w:rsid w:val="00162AA3"/>
    <w:rsid w:val="00165088"/>
    <w:rsid w:val="00165641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503B4"/>
    <w:rsid w:val="00275E09"/>
    <w:rsid w:val="0028490F"/>
    <w:rsid w:val="00285303"/>
    <w:rsid w:val="00295449"/>
    <w:rsid w:val="002A6499"/>
    <w:rsid w:val="002D6B87"/>
    <w:rsid w:val="002E2D3A"/>
    <w:rsid w:val="002E55C6"/>
    <w:rsid w:val="00305B2F"/>
    <w:rsid w:val="00317A9B"/>
    <w:rsid w:val="003428A3"/>
    <w:rsid w:val="00354C09"/>
    <w:rsid w:val="00367816"/>
    <w:rsid w:val="003876C3"/>
    <w:rsid w:val="00392C31"/>
    <w:rsid w:val="0039417C"/>
    <w:rsid w:val="003C24DB"/>
    <w:rsid w:val="003C5682"/>
    <w:rsid w:val="003D051F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5C02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25165"/>
    <w:rsid w:val="00636228"/>
    <w:rsid w:val="006609C2"/>
    <w:rsid w:val="0066103E"/>
    <w:rsid w:val="00674E86"/>
    <w:rsid w:val="0069682B"/>
    <w:rsid w:val="006C28B3"/>
    <w:rsid w:val="007049EB"/>
    <w:rsid w:val="00710271"/>
    <w:rsid w:val="00717C9F"/>
    <w:rsid w:val="00745D40"/>
    <w:rsid w:val="00745D94"/>
    <w:rsid w:val="00747025"/>
    <w:rsid w:val="0076042D"/>
    <w:rsid w:val="0076589E"/>
    <w:rsid w:val="00794E17"/>
    <w:rsid w:val="007A49ED"/>
    <w:rsid w:val="007A4C5E"/>
    <w:rsid w:val="007A7551"/>
    <w:rsid w:val="007A79CE"/>
    <w:rsid w:val="007C5629"/>
    <w:rsid w:val="007D1852"/>
    <w:rsid w:val="007D2CEA"/>
    <w:rsid w:val="007D7B12"/>
    <w:rsid w:val="007E170B"/>
    <w:rsid w:val="007E7F3C"/>
    <w:rsid w:val="0080327B"/>
    <w:rsid w:val="00836B7C"/>
    <w:rsid w:val="0083712B"/>
    <w:rsid w:val="00856253"/>
    <w:rsid w:val="0087601F"/>
    <w:rsid w:val="00883461"/>
    <w:rsid w:val="008835DE"/>
    <w:rsid w:val="008914E1"/>
    <w:rsid w:val="008A0764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46BA"/>
    <w:rsid w:val="00951850"/>
    <w:rsid w:val="00967790"/>
    <w:rsid w:val="009A33AB"/>
    <w:rsid w:val="009B7677"/>
    <w:rsid w:val="009C3A2C"/>
    <w:rsid w:val="009D2B9B"/>
    <w:rsid w:val="009D5FA5"/>
    <w:rsid w:val="00A12349"/>
    <w:rsid w:val="00A36593"/>
    <w:rsid w:val="00A5377D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31834"/>
    <w:rsid w:val="00C64F6A"/>
    <w:rsid w:val="00CA6993"/>
    <w:rsid w:val="00CC4BCA"/>
    <w:rsid w:val="00CD35C3"/>
    <w:rsid w:val="00CD7432"/>
    <w:rsid w:val="00CE3307"/>
    <w:rsid w:val="00CE567D"/>
    <w:rsid w:val="00CF370E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517E9"/>
    <w:rsid w:val="00F74CCB"/>
    <w:rsid w:val="00F76072"/>
    <w:rsid w:val="00F97ABE"/>
    <w:rsid w:val="00FB001B"/>
    <w:rsid w:val="00FC4076"/>
    <w:rsid w:val="00FD13E4"/>
    <w:rsid w:val="00FD2BA8"/>
    <w:rsid w:val="00FD5E6E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09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46</cp:revision>
  <dcterms:created xsi:type="dcterms:W3CDTF">2025-01-01T19:19:00Z</dcterms:created>
  <dcterms:modified xsi:type="dcterms:W3CDTF">2025-03-17T10:12:00Z</dcterms:modified>
</cp:coreProperties>
</file>