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369D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369D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369DE" w:rsidRDefault="007369D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369D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369D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57B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8051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57B0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43D3B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51E" w:rsidRPr="00A8051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51E" w:rsidRPr="00A8051E">
        <w:rPr>
          <w:rStyle w:val="aa"/>
          <w:rFonts w:ascii="Arial Narrow" w:hAnsi="Arial Narrow"/>
        </w:rPr>
        <w:t xml:space="preserve">191025, г. Санкт-Петербург, пр-кт Невский, д. 90/92; 420124, Республика Татарстан (Татарстан), г. Казань, ул. Четаева, здание 58г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369D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51E" w:rsidRPr="00A8051E">
        <w:rPr>
          <w:rStyle w:val="aa"/>
          <w:rFonts w:ascii="Arial Narrow" w:hAnsi="Arial Narrow"/>
        </w:rPr>
        <w:t xml:space="preserve"> 19033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8051E">
        <w:rPr>
          <w:rFonts w:ascii="Arial Narrow" w:hAnsi="Arial Narrow"/>
          <w:u w:val="single"/>
        </w:rPr>
        <w:t xml:space="preserve"> 6 19033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51E" w:rsidRPr="00A8051E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8051E" w:rsidRPr="00A8051E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8051E" w:rsidRPr="00A8051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369D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369DE" w:rsidRPr="00D63C77" w:rsidTr="007369DE">
        <w:tc>
          <w:tcPr>
            <w:tcW w:w="2205" w:type="dxa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369DE" w:rsidRPr="00D63C77" w:rsidRDefault="007369D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Pr="00D63C77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369DE" w:rsidRPr="00D63C77" w:rsidRDefault="007369DE" w:rsidP="00CE201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369DE" w:rsidRPr="00D63C77" w:rsidTr="007369D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9DE" w:rsidRDefault="007369DE" w:rsidP="007369D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369DE" w:rsidRDefault="007369DE" w:rsidP="00CE201D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8051E" w:rsidRPr="00A8051E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369D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369DE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7369DE" w:rsidP="00CE201D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E201D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E201D" w:rsidRPr="00CE201D">
        <w:rPr>
          <w:rFonts w:ascii="Arial Narrow" w:hAnsi="Arial Narrow"/>
          <w:bCs/>
          <w:szCs w:val="22"/>
        </w:rPr>
        <w:t>-</w:t>
      </w:r>
      <w:r w:rsidR="00CE201D" w:rsidRPr="00CE201D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E201D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369DE" w:rsidTr="007369D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369D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369D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369DE" w:rsidTr="007369D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369D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369DE" w:rsidRDefault="007369D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369D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57B0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57B0C" w:rsidRPr="00D57B0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8051E">
      <w:rPr>
        <w:rFonts w:ascii="Arial Narrow" w:hAnsi="Arial Narrow"/>
        <w:sz w:val="16"/>
        <w:szCs w:val="16"/>
      </w:rPr>
      <w:t>144-Н-05321-ТР-УТ-5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8051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033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9FCB49516FC479AA072242CA376C3A4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4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4, Республика Татарстан (Татарстан), г. Казань, ул. Четаева, здание 58г "/>
    <w:docVar w:name="rbtd_adr1" w:val="191025, г. Санкт-Петербург, пр-кт Невский, д. 90/92"/>
    <w:docVar w:name="rbtd_adr2" w:val="420124, Республика Татарстан (Татарстан), г. Казань, ул. Четаева, здание 58г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EBEDECFD58148ACA926BB5927848136"/>
    <w:docVar w:name="rm_id" w:val="147"/>
    <w:docVar w:name="rm_name" w:val=" Пекарь "/>
    <w:docVar w:name="rm_number" w:val=" 6 1903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46805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D3B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278A0"/>
    <w:rsid w:val="003428A3"/>
    <w:rsid w:val="00354C09"/>
    <w:rsid w:val="00367816"/>
    <w:rsid w:val="003876C3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B391D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369DE"/>
    <w:rsid w:val="00745D40"/>
    <w:rsid w:val="00745D94"/>
    <w:rsid w:val="00747025"/>
    <w:rsid w:val="0076042D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3712B"/>
    <w:rsid w:val="00856253"/>
    <w:rsid w:val="008746EF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A33AB"/>
    <w:rsid w:val="009B7677"/>
    <w:rsid w:val="009C3A2C"/>
    <w:rsid w:val="009D5FA5"/>
    <w:rsid w:val="00A12349"/>
    <w:rsid w:val="00A36593"/>
    <w:rsid w:val="00A8051E"/>
    <w:rsid w:val="00A8063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4611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64F6A"/>
    <w:rsid w:val="00CA6993"/>
    <w:rsid w:val="00CC4BCA"/>
    <w:rsid w:val="00CD35C3"/>
    <w:rsid w:val="00CE201D"/>
    <w:rsid w:val="00CE3307"/>
    <w:rsid w:val="00CE567D"/>
    <w:rsid w:val="00CF370E"/>
    <w:rsid w:val="00CF3E1D"/>
    <w:rsid w:val="00D57B0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2025-01-01T19:19:00Z</dcterms:created>
  <dcterms:modified xsi:type="dcterms:W3CDTF">2025-03-17T10:14:00Z</dcterms:modified>
</cp:coreProperties>
</file>