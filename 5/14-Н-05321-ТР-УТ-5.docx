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0144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A0144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A01445" w:rsidRDefault="00A0144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A0144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A0144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A0144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807C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5505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807C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D2ED2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505F" w:rsidRPr="00B5505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505F" w:rsidRPr="00B5505F">
        <w:rPr>
          <w:rStyle w:val="aa"/>
          <w:rFonts w:ascii="Arial Narrow" w:hAnsi="Arial Narrow"/>
        </w:rPr>
        <w:t xml:space="preserve">191025, г. Санкт-Петербург, пр-кт Невский, д. 90/92; 422430, Республика Татарстан (Татарстан), Буинский р-н, г. Буинск, ул. Камиля Зыятдинова, дом 6а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505F" w:rsidRPr="00B5505F">
        <w:rPr>
          <w:rStyle w:val="aa"/>
          <w:rFonts w:ascii="Arial Narrow" w:hAnsi="Arial Narrow"/>
        </w:rPr>
        <w:t xml:space="preserve"> 1806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5505F">
        <w:rPr>
          <w:rFonts w:ascii="Arial Narrow" w:hAnsi="Arial Narrow"/>
          <w:u w:val="single"/>
        </w:rPr>
        <w:t xml:space="preserve"> 5 1806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505F" w:rsidRPr="00B5505F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5505F" w:rsidRPr="00B5505F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5505F" w:rsidRPr="00B5505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C4A12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A01445" w:rsidRPr="00D63C77" w:rsidTr="008C4A12">
        <w:tc>
          <w:tcPr>
            <w:tcW w:w="2205" w:type="dxa"/>
            <w:vAlign w:val="center"/>
          </w:tcPr>
          <w:p w:rsidR="00A01445" w:rsidRPr="00D63C77" w:rsidRDefault="00A01445" w:rsidP="00A01445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A01445" w:rsidRPr="00D63C77" w:rsidRDefault="00A01445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A01445" w:rsidRPr="00D63C77" w:rsidRDefault="00A01445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A01445" w:rsidRPr="00D63C77" w:rsidRDefault="00A01445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A01445" w:rsidRPr="00D63C77" w:rsidRDefault="00A01445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A0144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A01445" w:rsidRPr="00D63C77" w:rsidTr="00A0144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1445" w:rsidRPr="00D63C77" w:rsidRDefault="00A01445" w:rsidP="00A0144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A01445" w:rsidRPr="00D63C77" w:rsidRDefault="00A01445" w:rsidP="00A0144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A01445" w:rsidRPr="00D63C77" w:rsidTr="00A0144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1445" w:rsidRDefault="00A01445" w:rsidP="00A0144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A01445" w:rsidRDefault="00A01445" w:rsidP="00A0144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5505F" w:rsidRPr="00B5505F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A0144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01445">
              <w:rPr>
                <w:rFonts w:ascii="Arial Narrow" w:hAnsi="Arial Narrow"/>
              </w:rPr>
              <w:t>20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01445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1445" w:rsidRPr="00A01445">
        <w:rPr>
          <w:rFonts w:ascii="Arial Narrow" w:hAnsi="Arial Narrow"/>
          <w:bCs/>
          <w:szCs w:val="22"/>
        </w:rPr>
        <w:t>-</w:t>
      </w:r>
      <w:r w:rsidR="00A01445" w:rsidRPr="00A0144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144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A01445" w:rsidTr="00A0144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A01445" w:rsidRDefault="00A0144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0144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A0144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A01445" w:rsidRDefault="00A0144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0144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A0144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A01445" w:rsidRDefault="00A0144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0144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A01445" w:rsidTr="00A0144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A01445" w:rsidRDefault="00A0144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0144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A0144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A01445" w:rsidRDefault="00A0144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0144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A0144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A01445" w:rsidRDefault="00A0144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0144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807C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807C1" w:rsidRPr="00A807C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5505F">
      <w:rPr>
        <w:rFonts w:ascii="Arial Narrow" w:hAnsi="Arial Narrow"/>
        <w:sz w:val="16"/>
        <w:szCs w:val="16"/>
      </w:rPr>
      <w:t>14-Н-05321-ТР-УТ-5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5505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06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6E582702DF54865B287B8B67747E5B7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0, Республика Татарстан (Татарстан), Буинский р-н, г. Буинск, ул. Камиля Зыятдинова, дом 6а "/>
    <w:docVar w:name="rbtd_adr1" w:val="191025, г. Санкт-Петербург, пр-кт Невский, д. 90/92"/>
    <w:docVar w:name="rbtd_adr2" w:val="422430, Республика Татарстан (Татарстан), Буинский р-н, г. Буинск, ул. Камиля Зыятдинова, дом 6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7138D1E12E74F63ACA454EDB8430FB0"/>
    <w:docVar w:name="rm_id" w:val="14"/>
    <w:docVar w:name="rm_name" w:val=" Старший продавец-кассир (Старший продавец продовольственных товаров) "/>
    <w:docVar w:name="rm_number" w:val=" 5 180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2F04"/>
    <w:rsid w:val="001B486A"/>
    <w:rsid w:val="001D6196"/>
    <w:rsid w:val="001F4D8D"/>
    <w:rsid w:val="002152BB"/>
    <w:rsid w:val="002177B3"/>
    <w:rsid w:val="00225F22"/>
    <w:rsid w:val="00234932"/>
    <w:rsid w:val="00244956"/>
    <w:rsid w:val="00275E09"/>
    <w:rsid w:val="0028490F"/>
    <w:rsid w:val="002906D1"/>
    <w:rsid w:val="00295449"/>
    <w:rsid w:val="002A6499"/>
    <w:rsid w:val="002D2ED2"/>
    <w:rsid w:val="002D6B87"/>
    <w:rsid w:val="002E2D3A"/>
    <w:rsid w:val="002E55C6"/>
    <w:rsid w:val="00305B2F"/>
    <w:rsid w:val="00317A9B"/>
    <w:rsid w:val="003367F7"/>
    <w:rsid w:val="003452EA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723EE"/>
    <w:rsid w:val="004A47AD"/>
    <w:rsid w:val="004B0943"/>
    <w:rsid w:val="004C4DB2"/>
    <w:rsid w:val="004C6E55"/>
    <w:rsid w:val="004C7DCA"/>
    <w:rsid w:val="004D7492"/>
    <w:rsid w:val="004E0C63"/>
    <w:rsid w:val="004E22DD"/>
    <w:rsid w:val="004E24EB"/>
    <w:rsid w:val="0051742E"/>
    <w:rsid w:val="00555A9F"/>
    <w:rsid w:val="005567CA"/>
    <w:rsid w:val="0055724D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53507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5334"/>
    <w:rsid w:val="00856253"/>
    <w:rsid w:val="00883461"/>
    <w:rsid w:val="008835DE"/>
    <w:rsid w:val="008C4A12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B7FE6"/>
    <w:rsid w:val="009D5FA5"/>
    <w:rsid w:val="00A01445"/>
    <w:rsid w:val="00A12349"/>
    <w:rsid w:val="00A36593"/>
    <w:rsid w:val="00A807C1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5505F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30BD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5AC"/>
    <w:rsid w:val="00F047CA"/>
    <w:rsid w:val="00F17946"/>
    <w:rsid w:val="00F2045E"/>
    <w:rsid w:val="00F31233"/>
    <w:rsid w:val="00F35D04"/>
    <w:rsid w:val="00F74CCB"/>
    <w:rsid w:val="00F76072"/>
    <w:rsid w:val="00F92AB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20</cp:revision>
  <dcterms:created xsi:type="dcterms:W3CDTF">2025-01-11T13:01:00Z</dcterms:created>
  <dcterms:modified xsi:type="dcterms:W3CDTF">2025-03-17T10:12:00Z</dcterms:modified>
</cp:coreProperties>
</file>