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4BB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4BB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4BB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C4AD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B3EC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C4AD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C177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3EC9" w:rsidRPr="00CB3EC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3EC9" w:rsidRPr="00CB3EC9">
        <w:rPr>
          <w:rStyle w:val="aa"/>
          <w:rFonts w:ascii="Arial Narrow" w:hAnsi="Arial Narrow"/>
        </w:rPr>
        <w:t xml:space="preserve">191025, г. Санкт-Петербург, пр-кт Невский, д. 90/92; 422002, Республика Татарстан (Татарстан), Арский р-н, г. Арск, ул. 65 лет Победы, 30, _30а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3EC9" w:rsidRPr="00CB3EC9">
        <w:rPr>
          <w:rStyle w:val="aa"/>
          <w:rFonts w:ascii="Arial Narrow" w:hAnsi="Arial Narrow"/>
        </w:rPr>
        <w:t xml:space="preserve"> 11387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B3EC9">
        <w:rPr>
          <w:rFonts w:ascii="Arial Narrow" w:hAnsi="Arial Narrow"/>
          <w:u w:val="single"/>
        </w:rPr>
        <w:t xml:space="preserve"> 9 11387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3EC9" w:rsidRPr="00CB3EC9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3EC9" w:rsidRPr="00CB3EC9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B3EC9" w:rsidRPr="00CB3EC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4B4BBB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4BBB" w:rsidRPr="00D63C77" w:rsidTr="004B4BBB">
        <w:trPr>
          <w:tblHeader/>
        </w:trPr>
        <w:tc>
          <w:tcPr>
            <w:tcW w:w="2204" w:type="dxa"/>
            <w:vAlign w:val="center"/>
          </w:tcPr>
          <w:p w:rsidR="004B4BBB" w:rsidRPr="00D63C77" w:rsidRDefault="004B4BBB" w:rsidP="004B4BBB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37636F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Pr="00D63C77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4BBB" w:rsidRPr="00D63C77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4BBB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37636F">
      <w:pPr>
        <w:spacing w:before="60" w:line="235" w:lineRule="auto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B3EC9" w:rsidRPr="00CB3EC9" w:rsidRDefault="00C64F6A" w:rsidP="0037636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B3EC9" w:rsidRPr="00CB3EC9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B3EC9" w:rsidRPr="00CB3EC9" w:rsidRDefault="00CB3EC9" w:rsidP="0037636F">
      <w:pPr>
        <w:spacing w:line="235" w:lineRule="auto"/>
        <w:jc w:val="both"/>
        <w:rPr>
          <w:rFonts w:ascii="Arial Narrow" w:hAnsi="Arial Narrow"/>
        </w:rPr>
      </w:pPr>
      <w:r w:rsidRPr="00CB3EC9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B3EC9" w:rsidRPr="00CB3EC9" w:rsidRDefault="00CB3EC9" w:rsidP="0037636F">
      <w:pPr>
        <w:spacing w:line="235" w:lineRule="auto"/>
        <w:jc w:val="both"/>
        <w:rPr>
          <w:rFonts w:ascii="Arial Narrow" w:hAnsi="Arial Narrow"/>
        </w:rPr>
      </w:pPr>
      <w:r w:rsidRPr="00CB3EC9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B3EC9" w:rsidRPr="00CB3EC9" w:rsidRDefault="00CB3EC9" w:rsidP="0037636F">
      <w:pPr>
        <w:spacing w:line="235" w:lineRule="auto"/>
        <w:jc w:val="both"/>
        <w:rPr>
          <w:rFonts w:ascii="Arial Narrow" w:hAnsi="Arial Narrow"/>
        </w:rPr>
      </w:pPr>
      <w:r w:rsidRPr="00CB3EC9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B3EC9" w:rsidP="0037636F">
      <w:pPr>
        <w:spacing w:line="235" w:lineRule="auto"/>
        <w:jc w:val="both"/>
        <w:rPr>
          <w:rFonts w:ascii="Arial Narrow" w:hAnsi="Arial Narrow"/>
        </w:rPr>
      </w:pPr>
      <w:r w:rsidRPr="00CB3EC9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37636F">
      <w:pPr>
        <w:spacing w:before="60" w:line="235" w:lineRule="auto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37636F" w:rsidRDefault="00451C2D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11F94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11F94">
              <w:rPr>
                <w:rFonts w:ascii="Arial Narrow" w:hAnsi="Arial Narrow"/>
              </w:rPr>
              <w:t>49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016A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F016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37636F">
      <w:pPr>
        <w:spacing w:after="160" w:line="235" w:lineRule="auto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37636F">
      <w:pPr>
        <w:tabs>
          <w:tab w:val="left" w:pos="-1134"/>
        </w:tabs>
        <w:snapToGrid w:val="0"/>
        <w:spacing w:after="160" w:line="235" w:lineRule="auto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11F94" w:rsidRPr="00F11F94">
        <w:rPr>
          <w:rFonts w:ascii="Arial Narrow" w:hAnsi="Arial Narrow"/>
          <w:bCs/>
          <w:szCs w:val="22"/>
        </w:rPr>
        <w:t>-</w:t>
      </w:r>
      <w:r w:rsidR="00F11F94" w:rsidRPr="00F11F9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11F9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37636F" w:rsidRDefault="00317A9B" w:rsidP="0037636F">
      <w:pPr>
        <w:spacing w:line="235" w:lineRule="auto"/>
        <w:rPr>
          <w:rFonts w:ascii="Arial Narrow" w:hAnsi="Arial Narrow"/>
          <w:b/>
          <w:color w:val="000000"/>
          <w:sz w:val="18"/>
          <w:szCs w:val="18"/>
        </w:rPr>
      </w:pPr>
    </w:p>
    <w:p w:rsidR="00317A9B" w:rsidRPr="00D63C77" w:rsidRDefault="00317A9B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4BBB" w:rsidTr="004B4BB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4BB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4BBB" w:rsidTr="004B4BB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37636F" w:rsidRDefault="00317A9B" w:rsidP="0037636F">
      <w:pPr>
        <w:pBdr>
          <w:bottom w:val="single" w:sz="12" w:space="1" w:color="auto"/>
        </w:pBdr>
        <w:spacing w:before="120" w:after="60" w:line="235" w:lineRule="auto"/>
        <w:contextualSpacing/>
        <w:rPr>
          <w:rFonts w:ascii="Arial Narrow" w:hAnsi="Arial Narrow"/>
          <w:sz w:val="12"/>
          <w:szCs w:val="12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C4AD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C4AD2" w:rsidRPr="00FC4AD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B3EC9">
      <w:rPr>
        <w:rFonts w:ascii="Arial Narrow" w:hAnsi="Arial Narrow"/>
        <w:sz w:val="16"/>
        <w:szCs w:val="16"/>
      </w:rPr>
      <w:t>208-Н-05321-ТР-УТ-5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B3EC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8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BCB00154BBC463F8EBC2DC49EDE2603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2, Республика Татарстан (Татарстан), Арский р-н, г. Арск, ул. 65 лет Победы, 30, _30а "/>
    <w:docVar w:name="rbtd_adr1" w:val="191025, г. Санкт-Петербург, пр-кт Невский, д. 90/92"/>
    <w:docVar w:name="rbtd_adr2" w:val="422002, Республика Татарстан (Татарстан), Арский р-н, г. Арск, ул. 65 лет Победы, 30, _30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A1C8A91B07740B9A4BC9BF7F98EA9C0"/>
    <w:docVar w:name="rm_id" w:val="211"/>
    <w:docVar w:name="rm_name" w:val=" Директор магазина-партнёр (Директор (заведующий) предприятия розничной торговли) "/>
    <w:docVar w:name="rm_number" w:val=" 9 113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6E45"/>
    <w:rsid w:val="00025683"/>
    <w:rsid w:val="00032B92"/>
    <w:rsid w:val="00046815"/>
    <w:rsid w:val="0005566C"/>
    <w:rsid w:val="000633C8"/>
    <w:rsid w:val="00087EB9"/>
    <w:rsid w:val="000C2998"/>
    <w:rsid w:val="000D1F5B"/>
    <w:rsid w:val="000F6E02"/>
    <w:rsid w:val="000F7DE7"/>
    <w:rsid w:val="00104E73"/>
    <w:rsid w:val="00110025"/>
    <w:rsid w:val="00120A19"/>
    <w:rsid w:val="00122EA0"/>
    <w:rsid w:val="00126C7C"/>
    <w:rsid w:val="00136039"/>
    <w:rsid w:val="001373A2"/>
    <w:rsid w:val="001429B1"/>
    <w:rsid w:val="001607C8"/>
    <w:rsid w:val="00162AA3"/>
    <w:rsid w:val="00165088"/>
    <w:rsid w:val="001A6745"/>
    <w:rsid w:val="001B486A"/>
    <w:rsid w:val="001D6196"/>
    <w:rsid w:val="001E3A2D"/>
    <w:rsid w:val="001E6034"/>
    <w:rsid w:val="001F4D8D"/>
    <w:rsid w:val="002152BB"/>
    <w:rsid w:val="002177B3"/>
    <w:rsid w:val="00225F22"/>
    <w:rsid w:val="00232430"/>
    <w:rsid w:val="00234932"/>
    <w:rsid w:val="0023790C"/>
    <w:rsid w:val="002727AD"/>
    <w:rsid w:val="00275E09"/>
    <w:rsid w:val="0028490F"/>
    <w:rsid w:val="00295449"/>
    <w:rsid w:val="002A6499"/>
    <w:rsid w:val="002D6B87"/>
    <w:rsid w:val="002E2D3A"/>
    <w:rsid w:val="002E3676"/>
    <w:rsid w:val="002E55C6"/>
    <w:rsid w:val="002F1BC6"/>
    <w:rsid w:val="00305B2F"/>
    <w:rsid w:val="0031508D"/>
    <w:rsid w:val="00317A9B"/>
    <w:rsid w:val="003424A9"/>
    <w:rsid w:val="003466ED"/>
    <w:rsid w:val="00354C09"/>
    <w:rsid w:val="003550A0"/>
    <w:rsid w:val="00367816"/>
    <w:rsid w:val="00373C12"/>
    <w:rsid w:val="0037636F"/>
    <w:rsid w:val="003876C3"/>
    <w:rsid w:val="00392C31"/>
    <w:rsid w:val="0039417C"/>
    <w:rsid w:val="003C24DB"/>
    <w:rsid w:val="003C5682"/>
    <w:rsid w:val="003D432C"/>
    <w:rsid w:val="003D5806"/>
    <w:rsid w:val="003E538B"/>
    <w:rsid w:val="003E66CC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80CEF"/>
    <w:rsid w:val="0049417A"/>
    <w:rsid w:val="004A47AD"/>
    <w:rsid w:val="004B0943"/>
    <w:rsid w:val="004B0C5D"/>
    <w:rsid w:val="004B4BBB"/>
    <w:rsid w:val="004C4DB2"/>
    <w:rsid w:val="004C6E55"/>
    <w:rsid w:val="004C7DCA"/>
    <w:rsid w:val="004D7492"/>
    <w:rsid w:val="004E0C63"/>
    <w:rsid w:val="004E24EB"/>
    <w:rsid w:val="00513420"/>
    <w:rsid w:val="0051742E"/>
    <w:rsid w:val="005533A5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4E0B"/>
    <w:rsid w:val="005F2BFA"/>
    <w:rsid w:val="006176FA"/>
    <w:rsid w:val="0066103E"/>
    <w:rsid w:val="00674E86"/>
    <w:rsid w:val="0069637A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48D2"/>
    <w:rsid w:val="007E7F3C"/>
    <w:rsid w:val="00803024"/>
    <w:rsid w:val="0080327B"/>
    <w:rsid w:val="00856253"/>
    <w:rsid w:val="00883461"/>
    <w:rsid w:val="008835DE"/>
    <w:rsid w:val="008B0FA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61D4"/>
    <w:rsid w:val="009405EB"/>
    <w:rsid w:val="00962DCE"/>
    <w:rsid w:val="00967790"/>
    <w:rsid w:val="009A33AB"/>
    <w:rsid w:val="009A5330"/>
    <w:rsid w:val="009D5FA5"/>
    <w:rsid w:val="009F016A"/>
    <w:rsid w:val="00A06954"/>
    <w:rsid w:val="00A12349"/>
    <w:rsid w:val="00A1480C"/>
    <w:rsid w:val="00A1742F"/>
    <w:rsid w:val="00A36593"/>
    <w:rsid w:val="00A7176A"/>
    <w:rsid w:val="00A910B7"/>
    <w:rsid w:val="00A91908"/>
    <w:rsid w:val="00A9505E"/>
    <w:rsid w:val="00AA1F25"/>
    <w:rsid w:val="00AA3AB1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0B76"/>
    <w:rsid w:val="00B148FF"/>
    <w:rsid w:val="00B31323"/>
    <w:rsid w:val="00B31A97"/>
    <w:rsid w:val="00B529F7"/>
    <w:rsid w:val="00B95FC2"/>
    <w:rsid w:val="00BA5029"/>
    <w:rsid w:val="00BA735C"/>
    <w:rsid w:val="00BC2F3C"/>
    <w:rsid w:val="00BD6686"/>
    <w:rsid w:val="00BE15DF"/>
    <w:rsid w:val="00BE457C"/>
    <w:rsid w:val="00BF498E"/>
    <w:rsid w:val="00C02721"/>
    <w:rsid w:val="00C027F5"/>
    <w:rsid w:val="00C13A96"/>
    <w:rsid w:val="00C3083C"/>
    <w:rsid w:val="00C50EEC"/>
    <w:rsid w:val="00C64F6A"/>
    <w:rsid w:val="00CA6993"/>
    <w:rsid w:val="00CB3EC9"/>
    <w:rsid w:val="00CC4BCA"/>
    <w:rsid w:val="00CD35C3"/>
    <w:rsid w:val="00CE3307"/>
    <w:rsid w:val="00CE567D"/>
    <w:rsid w:val="00CF1E98"/>
    <w:rsid w:val="00CF3E1D"/>
    <w:rsid w:val="00D22510"/>
    <w:rsid w:val="00D406C1"/>
    <w:rsid w:val="00D63995"/>
    <w:rsid w:val="00D63C77"/>
    <w:rsid w:val="00D65F01"/>
    <w:rsid w:val="00D7313F"/>
    <w:rsid w:val="00D73812"/>
    <w:rsid w:val="00D74283"/>
    <w:rsid w:val="00D7463B"/>
    <w:rsid w:val="00D76DF8"/>
    <w:rsid w:val="00D847FC"/>
    <w:rsid w:val="00D869E7"/>
    <w:rsid w:val="00DB4E49"/>
    <w:rsid w:val="00DB5302"/>
    <w:rsid w:val="00DC331B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1F94"/>
    <w:rsid w:val="00F138D3"/>
    <w:rsid w:val="00F17946"/>
    <w:rsid w:val="00F2045E"/>
    <w:rsid w:val="00F31233"/>
    <w:rsid w:val="00F35D04"/>
    <w:rsid w:val="00F5460C"/>
    <w:rsid w:val="00F733C7"/>
    <w:rsid w:val="00F74CCB"/>
    <w:rsid w:val="00F76072"/>
    <w:rsid w:val="00F853F8"/>
    <w:rsid w:val="00FB001B"/>
    <w:rsid w:val="00FC1777"/>
    <w:rsid w:val="00FC4076"/>
    <w:rsid w:val="00FC4AD2"/>
    <w:rsid w:val="00FC7B9F"/>
    <w:rsid w:val="00FD13E4"/>
    <w:rsid w:val="00FD259E"/>
    <w:rsid w:val="00FD2BA8"/>
    <w:rsid w:val="00FE05C7"/>
    <w:rsid w:val="00FE7216"/>
    <w:rsid w:val="00FF4B98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78</cp:revision>
  <dcterms:created xsi:type="dcterms:W3CDTF">2025-01-01T18:08:00Z</dcterms:created>
  <dcterms:modified xsi:type="dcterms:W3CDTF">2025-03-17T10:15:00Z</dcterms:modified>
</cp:coreProperties>
</file>