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CD008B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CD008B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CD008B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D008B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D008B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B347C9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641F6E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53-Н-05321-ТР-УТ-5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B347C9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E35DE5">
        <w:rPr>
          <w:rFonts w:ascii="Arial Narrow" w:hAnsi="Arial Narrow"/>
        </w:rPr>
        <w:t xml:space="preserve">04.12.2024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CD008B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41F6E" w:rsidRPr="00641F6E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CD008B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41F6E" w:rsidRPr="00641F6E">
        <w:rPr>
          <w:rStyle w:val="aa"/>
          <w:rFonts w:ascii="Arial Narrow" w:hAnsi="Arial Narrow"/>
        </w:rPr>
        <w:t xml:space="preserve">191025, г. Санкт-Петербург, пр-кт Невский, д. 90/92; 420078, Республика Татарстан (Татарстан), г. Казань, ул. Молодогвардейская, 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CD008B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41F6E" w:rsidRPr="00641F6E">
        <w:rPr>
          <w:rStyle w:val="aa"/>
          <w:rFonts w:ascii="Arial Narrow" w:hAnsi="Arial Narrow"/>
        </w:rPr>
        <w:t xml:space="preserve"> 11209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CD008B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641F6E">
        <w:rPr>
          <w:rFonts w:ascii="Arial Narrow" w:hAnsi="Arial Narrow"/>
          <w:u w:val="single"/>
        </w:rPr>
        <w:t xml:space="preserve"> 7 11209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41F6E" w:rsidRPr="00641F6E">
        <w:rPr>
          <w:rStyle w:val="aa"/>
          <w:rFonts w:ascii="Arial Narrow" w:hAnsi="Arial Narrow"/>
        </w:rPr>
        <w:t xml:space="preserve"> Сборщик заказов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41F6E" w:rsidRPr="00641F6E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641F6E" w:rsidRPr="00641F6E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CD008B"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CD008B" w:rsidRPr="00D63C77" w:rsidTr="00CD008B">
        <w:tc>
          <w:tcPr>
            <w:tcW w:w="2205" w:type="dxa"/>
            <w:vAlign w:val="center"/>
          </w:tcPr>
          <w:p w:rsidR="00CD008B" w:rsidRPr="00D63C77" w:rsidRDefault="00CD008B" w:rsidP="00CD008B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CD008B" w:rsidRPr="00D63C77" w:rsidRDefault="00CD008B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CD008B" w:rsidRPr="00D63C77" w:rsidRDefault="00CD008B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CD008B" w:rsidRPr="00D63C77" w:rsidRDefault="00CD008B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CD008B" w:rsidRPr="00D63C77" w:rsidRDefault="00CD008B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CD008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CD008B" w:rsidRPr="00D63C77" w:rsidTr="00CD008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008B" w:rsidRPr="00D63C77" w:rsidRDefault="00CD008B" w:rsidP="00CD008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CD008B" w:rsidRPr="00D63C77" w:rsidRDefault="00CD008B" w:rsidP="00CD008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CD008B" w:rsidRPr="00D63C77" w:rsidTr="00CD008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008B" w:rsidRDefault="00CD008B" w:rsidP="00CD008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CD008B" w:rsidRDefault="00CD008B" w:rsidP="00CD008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641F6E" w:rsidRPr="00641F6E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641F6E" w:rsidRPr="00641F6E">
        <w:rPr>
          <w:rFonts w:ascii="Arial Narrow" w:hAnsi="Arial Narrow"/>
        </w:rPr>
        <w:t xml:space="preserve"> Обеспечение покупателям быстрой и полной покупки путем сборки заказов. </w:t>
      </w:r>
    </w:p>
    <w:p w:rsidR="00C64F6A" w:rsidRPr="00D63C77" w:rsidRDefault="00641F6E" w:rsidP="00032B92">
      <w:pPr>
        <w:jc w:val="both"/>
        <w:rPr>
          <w:rFonts w:ascii="Arial Narrow" w:hAnsi="Arial Narrow"/>
        </w:rPr>
      </w:pPr>
      <w:r w:rsidRPr="00641F6E">
        <w:rPr>
          <w:rFonts w:ascii="Arial Narrow" w:hAnsi="Arial Narrow"/>
        </w:rPr>
        <w:t xml:space="preserve">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CD008B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  <w:r w:rsidR="00CD008B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D261B6" w:rsidP="005A0EF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A0EF0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D261B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CD008B" w:rsidRPr="00CD008B">
        <w:rPr>
          <w:rFonts w:ascii="Arial Narrow" w:hAnsi="Arial Narrow"/>
          <w:bCs/>
          <w:szCs w:val="22"/>
        </w:rPr>
        <w:t>-</w:t>
      </w:r>
      <w:r w:rsidR="00CD008B" w:rsidRPr="00CD008B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CD008B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CD008B" w:rsidTr="00CD008B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CD008B" w:rsidRDefault="00CD008B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CD008B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D008B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D008B" w:rsidRDefault="00CD008B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D008B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D008B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D008B" w:rsidRDefault="00CD008B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D008B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CD008B" w:rsidTr="00CD008B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CD008B" w:rsidRDefault="00CD008B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CD008B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CD008B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CD008B" w:rsidRDefault="00CD008B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D008B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CD008B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CD008B" w:rsidRDefault="00CD008B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D008B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B347C9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B347C9" w:rsidRPr="00B347C9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641F6E">
      <w:rPr>
        <w:rFonts w:ascii="Arial Narrow" w:hAnsi="Arial Narrow"/>
        <w:sz w:val="16"/>
        <w:szCs w:val="16"/>
      </w:rPr>
      <w:t>53-Н-05321-ТР-УТ-5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641F6E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1209 Пятерочка"/>
    <w:docVar w:name="chek_unc_results" w:val="   "/>
    <w:docVar w:name="class" w:val="2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4 "/>
    <w:docVar w:name="colrab_anal" w:val=" 4 "/>
    <w:docVar w:name="colraball" w:val="    "/>
    <w:docVar w:name="colwom" w:val=" 4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EEFD4872EC7742B4A3B7A98FD374C43E"/>
    <w:docVar w:name="fill_date" w:val="18.03.2025"/>
    <w:docVar w:name="hlp" w:val="3"/>
    <w:docVar w:name="izm_date" w:val="04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53-Н-05321-ТР-УТ-5"/>
    <w:docVar w:name="num_form" w:val="2"/>
    <w:docVar w:name="oborud" w:val="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терминал сбора данных для сборки заказов (ТСДС) "/>
    <w:docVar w:name="operac" w:val=" Обеспечение покупателям быстрой и полной покупки путем сборки заказов. _x000d_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78, Республика Татарстан (Татарстан), г. Казань, ул. Молодогвардейская, 2 "/>
    <w:docVar w:name="rbtd_adr1" w:val="191025, г. Санкт-Петербург, пр-кт Невский, д. 90/92"/>
    <w:docVar w:name="rbtd_adr2" w:val="420078, Республика Татарстан (Татарстан), г. Казань, ул. Молодогвардейская, 2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B3949BBF12D748648C86341289E996DA"/>
    <w:docVar w:name="rm_id" w:val="53"/>
    <w:docVar w:name="rm_name" w:val=" Сборщик заказов "/>
    <w:docVar w:name="rm_number" w:val=" 7 11209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чековая лента, денежная масса,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54478"/>
    <w:rsid w:val="0005566C"/>
    <w:rsid w:val="000623A3"/>
    <w:rsid w:val="000633C8"/>
    <w:rsid w:val="000C2998"/>
    <w:rsid w:val="000D1F5B"/>
    <w:rsid w:val="000F2087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92302"/>
    <w:rsid w:val="001B486A"/>
    <w:rsid w:val="001D6196"/>
    <w:rsid w:val="001F4D8D"/>
    <w:rsid w:val="002152BB"/>
    <w:rsid w:val="002177B3"/>
    <w:rsid w:val="00225F22"/>
    <w:rsid w:val="00234932"/>
    <w:rsid w:val="002431F2"/>
    <w:rsid w:val="00253A56"/>
    <w:rsid w:val="0025589D"/>
    <w:rsid w:val="002573A8"/>
    <w:rsid w:val="00275E09"/>
    <w:rsid w:val="0028490F"/>
    <w:rsid w:val="00295449"/>
    <w:rsid w:val="002A6499"/>
    <w:rsid w:val="002D6B87"/>
    <w:rsid w:val="002E2D3A"/>
    <w:rsid w:val="002E55C6"/>
    <w:rsid w:val="002F3D91"/>
    <w:rsid w:val="00304626"/>
    <w:rsid w:val="00305B2F"/>
    <w:rsid w:val="00317A9B"/>
    <w:rsid w:val="00321DF5"/>
    <w:rsid w:val="00345EC5"/>
    <w:rsid w:val="00354C09"/>
    <w:rsid w:val="00367816"/>
    <w:rsid w:val="0037597C"/>
    <w:rsid w:val="003876C3"/>
    <w:rsid w:val="00392C31"/>
    <w:rsid w:val="0039417C"/>
    <w:rsid w:val="003C24DB"/>
    <w:rsid w:val="003C45C5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873E9"/>
    <w:rsid w:val="004A47AD"/>
    <w:rsid w:val="004B0943"/>
    <w:rsid w:val="004C4DB2"/>
    <w:rsid w:val="004C6E55"/>
    <w:rsid w:val="004C7DCA"/>
    <w:rsid w:val="004D7492"/>
    <w:rsid w:val="004E0C63"/>
    <w:rsid w:val="004E11A6"/>
    <w:rsid w:val="004E24EB"/>
    <w:rsid w:val="0051742E"/>
    <w:rsid w:val="00555A9F"/>
    <w:rsid w:val="005567CA"/>
    <w:rsid w:val="00563E94"/>
    <w:rsid w:val="0057485F"/>
    <w:rsid w:val="00576095"/>
    <w:rsid w:val="005859B9"/>
    <w:rsid w:val="005A0EF0"/>
    <w:rsid w:val="005A2B55"/>
    <w:rsid w:val="005A3A36"/>
    <w:rsid w:val="005B2608"/>
    <w:rsid w:val="005B2B19"/>
    <w:rsid w:val="005B466C"/>
    <w:rsid w:val="005B7FE8"/>
    <w:rsid w:val="005C0A9A"/>
    <w:rsid w:val="005E7D93"/>
    <w:rsid w:val="005F2BFA"/>
    <w:rsid w:val="00640574"/>
    <w:rsid w:val="00641F6E"/>
    <w:rsid w:val="00643167"/>
    <w:rsid w:val="00657E86"/>
    <w:rsid w:val="0066103E"/>
    <w:rsid w:val="00674E86"/>
    <w:rsid w:val="0069682B"/>
    <w:rsid w:val="006C28B3"/>
    <w:rsid w:val="006C5307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C5629"/>
    <w:rsid w:val="007D1852"/>
    <w:rsid w:val="007D2CEA"/>
    <w:rsid w:val="007D4188"/>
    <w:rsid w:val="007E170B"/>
    <w:rsid w:val="007E7F3C"/>
    <w:rsid w:val="0080327B"/>
    <w:rsid w:val="008404D6"/>
    <w:rsid w:val="00856253"/>
    <w:rsid w:val="00883461"/>
    <w:rsid w:val="008835DE"/>
    <w:rsid w:val="00894B49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7790"/>
    <w:rsid w:val="009A33AB"/>
    <w:rsid w:val="009A4BD4"/>
    <w:rsid w:val="009D5FA5"/>
    <w:rsid w:val="00A12349"/>
    <w:rsid w:val="00A36593"/>
    <w:rsid w:val="00A62A41"/>
    <w:rsid w:val="00A74B3D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40B"/>
    <w:rsid w:val="00B148FF"/>
    <w:rsid w:val="00B31323"/>
    <w:rsid w:val="00B31A97"/>
    <w:rsid w:val="00B347C9"/>
    <w:rsid w:val="00B44285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2F5E"/>
    <w:rsid w:val="00C3083C"/>
    <w:rsid w:val="00C64F6A"/>
    <w:rsid w:val="00C779EA"/>
    <w:rsid w:val="00CA6993"/>
    <w:rsid w:val="00CC4BCA"/>
    <w:rsid w:val="00CD008B"/>
    <w:rsid w:val="00CD35C3"/>
    <w:rsid w:val="00CE201B"/>
    <w:rsid w:val="00CE3307"/>
    <w:rsid w:val="00CE567D"/>
    <w:rsid w:val="00CF3E1D"/>
    <w:rsid w:val="00D261B6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358AC"/>
    <w:rsid w:val="00E35DE5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74CCB"/>
    <w:rsid w:val="00F76072"/>
    <w:rsid w:val="00FA296B"/>
    <w:rsid w:val="00FA6218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5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2</TotalTime>
  <Pages>2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18</cp:revision>
  <dcterms:created xsi:type="dcterms:W3CDTF">2025-01-03T17:10:00Z</dcterms:created>
  <dcterms:modified xsi:type="dcterms:W3CDTF">2025-03-17T10:13:00Z</dcterms:modified>
</cp:coreProperties>
</file>