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83EE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B6236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298-Н-05321-ТР-УТ-5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83EE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A7758C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B6236" w:rsidRPr="007B6236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B6236" w:rsidRPr="007B6236">
        <w:rPr>
          <w:rStyle w:val="aa"/>
          <w:rFonts w:ascii="Arial Narrow" w:hAnsi="Arial Narrow"/>
        </w:rPr>
        <w:t xml:space="preserve">191025, г. Санкт-Петербург, пр-кт Невский, д. 90/92; 420105, Республика Татарстан (Татарстан), г. Казань, ул. Аметьевская, дом 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B6236" w:rsidRPr="007B6236">
        <w:rPr>
          <w:rStyle w:val="aa"/>
          <w:rFonts w:ascii="Arial Narrow" w:hAnsi="Arial Narrow"/>
        </w:rPr>
        <w:t xml:space="preserve"> 23195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B6236">
        <w:rPr>
          <w:rFonts w:ascii="Arial Narrow" w:hAnsi="Arial Narrow"/>
          <w:u w:val="single"/>
        </w:rPr>
        <w:t xml:space="preserve"> 2 23195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B6236" w:rsidRPr="007B6236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B6236" w:rsidRPr="007B6236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B6236" w:rsidRPr="007B6236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B6236" w:rsidRPr="007B6236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526F8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526F82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B5910" w:rsidRPr="007B5910">
        <w:rPr>
          <w:rFonts w:ascii="Arial Narrow" w:hAnsi="Arial Narrow"/>
          <w:bCs/>
          <w:szCs w:val="22"/>
        </w:rPr>
        <w:t>-</w:t>
      </w:r>
      <w:r w:rsidR="007B5910" w:rsidRPr="007B5910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B5910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83EE0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83EE0" w:rsidRPr="00683EE0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B6236">
      <w:rPr>
        <w:rFonts w:ascii="Arial Narrow" w:hAnsi="Arial Narrow"/>
        <w:sz w:val="16"/>
        <w:szCs w:val="16"/>
      </w:rPr>
      <w:t>298-Н-05321-ТР-УТ-5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B6236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203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195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A4FA1D619D1403485123F14A418AF7E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98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05, Республика Татарстан (Татарстан), г. Казань, ул. Аметьевская, дом 72 "/>
    <w:docVar w:name="rbtd_adr1" w:val="191025, г. Санкт-Петербург, пр-кт Невский, д. 90/92"/>
    <w:docVar w:name="rbtd_adr2" w:val="420105, Республика Татарстан (Татарстан), г. Казань, ул. Аметьевская, дом 7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51FE2268E06846D1B8F31A97188E7F3B"/>
    <w:docVar w:name="rm_id" w:val="302"/>
    <w:docVar w:name="rm_name" w:val=" Администратор "/>
    <w:docVar w:name="rm_number" w:val=" 2 2319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52839"/>
    <w:rsid w:val="00275E09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26F82"/>
    <w:rsid w:val="00555A9F"/>
    <w:rsid w:val="005567CA"/>
    <w:rsid w:val="005610E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6103E"/>
    <w:rsid w:val="00674E86"/>
    <w:rsid w:val="00683EE0"/>
    <w:rsid w:val="00684E6E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806D6"/>
    <w:rsid w:val="00780C32"/>
    <w:rsid w:val="00794E17"/>
    <w:rsid w:val="007A13FE"/>
    <w:rsid w:val="007A4C5E"/>
    <w:rsid w:val="007A79CE"/>
    <w:rsid w:val="007B5910"/>
    <w:rsid w:val="007B6236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6779"/>
    <w:rsid w:val="0092778A"/>
    <w:rsid w:val="009361D4"/>
    <w:rsid w:val="00965B1A"/>
    <w:rsid w:val="00967790"/>
    <w:rsid w:val="00976345"/>
    <w:rsid w:val="009A33AB"/>
    <w:rsid w:val="009D5FA5"/>
    <w:rsid w:val="00A12349"/>
    <w:rsid w:val="00A1341B"/>
    <w:rsid w:val="00A1555D"/>
    <w:rsid w:val="00A21E7A"/>
    <w:rsid w:val="00A36593"/>
    <w:rsid w:val="00A509AE"/>
    <w:rsid w:val="00A52C8C"/>
    <w:rsid w:val="00A65C74"/>
    <w:rsid w:val="00A7758C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09A7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02E1"/>
    <w:rsid w:val="00F74CCB"/>
    <w:rsid w:val="00F76072"/>
    <w:rsid w:val="00FB001B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203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82</cp:revision>
  <dcterms:created xsi:type="dcterms:W3CDTF">2025-01-02T07:58:00Z</dcterms:created>
  <dcterms:modified xsi:type="dcterms:W3CDTF">2025-03-17T10:17:00Z</dcterms:modified>
</cp:coreProperties>
</file>