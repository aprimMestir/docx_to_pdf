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1333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07F3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1333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57CBB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7F39" w:rsidRPr="00507F3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7F39" w:rsidRPr="00507F39">
        <w:rPr>
          <w:rStyle w:val="aa"/>
          <w:rFonts w:ascii="Arial Narrow" w:hAnsi="Arial Narrow"/>
        </w:rPr>
        <w:t xml:space="preserve">191025, г. Санкт-Петербург, пр-кт Невский, д. 90/92; 420097, Республика Татарстан (Татарстан), г. Казань, ул. Центральная,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7F39" w:rsidRPr="00507F39">
        <w:rPr>
          <w:rStyle w:val="aa"/>
          <w:rFonts w:ascii="Arial Narrow" w:hAnsi="Arial Narrow"/>
        </w:rPr>
        <w:t xml:space="preserve"> 20704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07F39">
        <w:rPr>
          <w:rFonts w:ascii="Arial Narrow" w:hAnsi="Arial Narrow"/>
          <w:u w:val="single"/>
        </w:rPr>
        <w:t xml:space="preserve"> 8 20704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7F39" w:rsidRPr="00507F39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7F39" w:rsidRPr="00507F39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07F39" w:rsidRPr="00507F3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07F39" w:rsidRPr="00507F39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A6157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A61578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61578" w:rsidRPr="00A61578">
        <w:rPr>
          <w:rFonts w:ascii="Arial Narrow" w:hAnsi="Arial Narrow"/>
          <w:bCs/>
          <w:szCs w:val="22"/>
        </w:rPr>
        <w:t>-</w:t>
      </w:r>
      <w:r w:rsidR="00A61578" w:rsidRPr="00A6157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61578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1333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1333F" w:rsidRPr="0011333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07F39">
      <w:rPr>
        <w:rFonts w:ascii="Arial Narrow" w:hAnsi="Arial Narrow"/>
        <w:sz w:val="16"/>
        <w:szCs w:val="16"/>
      </w:rPr>
      <w:t>296-Н-05321-ТР-УТ-5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07F3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70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61BEAA769FA4F379090EBEB91704560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7, Республика Татарстан (Татарстан), г. Казань, ул. Центральная, 8 "/>
    <w:docVar w:name="rbtd_adr1" w:val="191025, г. Санкт-Петербург, пр-кт Невский, д. 90/92"/>
    <w:docVar w:name="rbtd_adr2" w:val="420097, Республика Татарстан (Татарстан), г. Казань, ул. Центральная,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C306C8401B140F8BA64F7FBDADE41AC"/>
    <w:docVar w:name="rm_id" w:val="300"/>
    <w:docVar w:name="rm_name" w:val=" Работник торгового зала "/>
    <w:docVar w:name="rm_number" w:val=" 8 2070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1333F"/>
    <w:rsid w:val="00120313"/>
    <w:rsid w:val="00120A19"/>
    <w:rsid w:val="00122EA0"/>
    <w:rsid w:val="00126C7C"/>
    <w:rsid w:val="001429B1"/>
    <w:rsid w:val="00157CBB"/>
    <w:rsid w:val="001607C8"/>
    <w:rsid w:val="00162661"/>
    <w:rsid w:val="00162AA3"/>
    <w:rsid w:val="00165088"/>
    <w:rsid w:val="001914AA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07F39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8347C"/>
    <w:rsid w:val="009A33AB"/>
    <w:rsid w:val="009C0E12"/>
    <w:rsid w:val="009D5FA5"/>
    <w:rsid w:val="00A07368"/>
    <w:rsid w:val="00A12349"/>
    <w:rsid w:val="00A36593"/>
    <w:rsid w:val="00A61578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1A66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22A04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2025-01-02T10:39:00Z</dcterms:created>
  <dcterms:modified xsi:type="dcterms:W3CDTF">2025-03-17T10:17:00Z</dcterms:modified>
</cp:coreProperties>
</file>