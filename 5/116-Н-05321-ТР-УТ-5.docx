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2A1E6A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2A1E6A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2A1E6A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2A1E6A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2A1E6A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4B12DE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F820A6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116-Н-05321-ТР-УТ-5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4B12DE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A605EA">
        <w:rPr>
          <w:rFonts w:ascii="Arial Narrow" w:hAnsi="Arial Narrow"/>
        </w:rPr>
        <w:t xml:space="preserve">05.12.2024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2D6B87">
      <w:pPr>
        <w:pStyle w:val="a6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820A6" w:rsidRPr="00F820A6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820A6" w:rsidRPr="00F820A6">
        <w:rPr>
          <w:rStyle w:val="aa"/>
          <w:rFonts w:ascii="Arial Narrow" w:hAnsi="Arial Narrow"/>
        </w:rPr>
        <w:t xml:space="preserve">191025, г. Санкт-Петербург, пр-кт Невский, д. 90/92; 420043, Республика Татарстан (Татарстан), г. Казань, ул. Чехова, дом 31, пом. 1н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820A6" w:rsidRPr="00F820A6">
        <w:rPr>
          <w:rStyle w:val="aa"/>
          <w:rFonts w:ascii="Arial Narrow" w:hAnsi="Arial Narrow"/>
        </w:rPr>
        <w:t xml:space="preserve"> 23196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F820A6">
        <w:rPr>
          <w:rFonts w:ascii="Arial Narrow" w:hAnsi="Arial Narrow"/>
          <w:u w:val="single"/>
        </w:rPr>
        <w:t xml:space="preserve"> 8 23196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820A6" w:rsidRPr="00F820A6">
        <w:rPr>
          <w:rStyle w:val="aa"/>
          <w:rFonts w:ascii="Arial Narrow" w:hAnsi="Arial Narrow"/>
        </w:rPr>
        <w:t xml:space="preserve"> Работник торгового зала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820A6" w:rsidRPr="00F820A6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F820A6" w:rsidRPr="00F820A6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2A1E6A">
        <w:trPr>
          <w:tblHeader/>
        </w:trPr>
        <w:tc>
          <w:tcPr>
            <w:tcW w:w="220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2A1E6A" w:rsidRPr="00D63C77" w:rsidTr="002A1E6A">
        <w:trPr>
          <w:tblHeader/>
        </w:trPr>
        <w:tc>
          <w:tcPr>
            <w:tcW w:w="2205" w:type="dxa"/>
            <w:vAlign w:val="center"/>
          </w:tcPr>
          <w:p w:rsidR="002A1E6A" w:rsidRPr="00D63C77" w:rsidRDefault="002A1E6A" w:rsidP="002A1E6A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2A1E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1E6A" w:rsidRPr="00D63C77" w:rsidRDefault="002A1E6A" w:rsidP="002A1E6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2A1E6A" w:rsidRPr="00D63C77" w:rsidRDefault="002A1E6A" w:rsidP="002A1E6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2A1E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1E6A" w:rsidRDefault="002A1E6A" w:rsidP="002A1E6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2A1E6A" w:rsidRDefault="002A1E6A" w:rsidP="002A1E6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F820A6" w:rsidRPr="00F820A6">
        <w:rPr>
          <w:rFonts w:ascii="Arial Narrow" w:hAnsi="Arial Narrow"/>
        </w:rPr>
        <w:t xml:space="preserve">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9F6CBE" w:rsidRDefault="00980ADD" w:rsidP="009F6CBE">
            <w:pPr>
              <w:pStyle w:val="a8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</w:rPr>
              <w:t>5</w:t>
            </w:r>
            <w:r w:rsidR="009F6CBE">
              <w:rPr>
                <w:rFonts w:ascii="Arial Narrow" w:hAnsi="Arial Narrow"/>
                <w:lang w:val="en-US"/>
              </w:rPr>
              <w:t>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B7239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9F6CBE" w:rsidRPr="009F6CBE">
        <w:rPr>
          <w:rFonts w:ascii="Arial Narrow" w:hAnsi="Arial Narrow"/>
          <w:bCs/>
          <w:szCs w:val="22"/>
        </w:rPr>
        <w:t>-</w:t>
      </w:r>
      <w:r w:rsidR="009F6CBE" w:rsidRPr="009F6CBE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9F6CBE">
        <w:rPr>
          <w:rFonts w:ascii="Arial Narrow" w:hAnsi="Arial Narrow"/>
          <w:szCs w:val="22"/>
        </w:rPr>
        <w:t>1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2A1E6A" w:rsidTr="002A1E6A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2A1E6A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2A1E6A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2A1E6A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2A1E6A" w:rsidTr="002A1E6A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4B12DE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4B12DE" w:rsidRPr="004B12DE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F820A6">
      <w:rPr>
        <w:rFonts w:ascii="Arial Narrow" w:hAnsi="Arial Narrow"/>
        <w:sz w:val="16"/>
        <w:szCs w:val="16"/>
      </w:rPr>
      <w:t>116-Н-05321-ТР-УТ-5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F820A6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8396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3196 Пятерочка"/>
    <w:docVar w:name="chek_unc_results" w:val="   "/>
    <w:docVar w:name="class" w:val="1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AFE58DAD243A4F51A29CF9FB6F87FFB5"/>
    <w:docVar w:name="fill_date" w:val="18.03.2025"/>
    <w:docVar w:name="hlp" w:val="3"/>
    <w:docVar w:name="izm_date" w:val="05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16-Н-05321-ТР-УТ-5"/>
    <w:docVar w:name="num_form" w:val="2"/>
    <w:docVar w:name="oborud" w:val=" торговое технологическое оборудование для хранения товара, оборудование для подъема-опускания и транспортировки товара на территории магазина "/>
    <w:docVar w:name="operac" w:val="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43, Республика Татарстан (Татарстан), г. Казань, ул. Чехова, дом 31, пом. 1н "/>
    <w:docVar w:name="rbtd_adr1" w:val="191025, г. Санкт-Петербург, пр-кт Невский, д. 90/92"/>
    <w:docVar w:name="rbtd_adr2" w:val="420043, Республика Татарстан (Татарстан), г. Казань, ул. Чехова, дом 31, пом. 1н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4F5FFD1444654E63B9B52C758B3C334D"/>
    <w:docVar w:name="rm_id" w:val="116"/>
    <w:docVar w:name="rm_name" w:val=" Работник торгового зала "/>
    <w:docVar w:name="rm_number" w:val=" 8 23196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20"/>
    <w:docVar w:name="tools" w:val=" упаковка реализуемого товара "/>
    <w:docVar w:name="version" w:val="51"/>
    <w:docVar w:name="work_pose" w:val="- не указано"/>
  </w:docVars>
  <w:rsids>
    <w:rsidRoot w:val="00643167"/>
    <w:rsid w:val="00025683"/>
    <w:rsid w:val="00032B92"/>
    <w:rsid w:val="00046815"/>
    <w:rsid w:val="00046A48"/>
    <w:rsid w:val="0005566C"/>
    <w:rsid w:val="000633C8"/>
    <w:rsid w:val="00065B6E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B486A"/>
    <w:rsid w:val="001D6196"/>
    <w:rsid w:val="001F4D8D"/>
    <w:rsid w:val="002045C4"/>
    <w:rsid w:val="002152BB"/>
    <w:rsid w:val="002177B3"/>
    <w:rsid w:val="0022511E"/>
    <w:rsid w:val="00225F22"/>
    <w:rsid w:val="00234932"/>
    <w:rsid w:val="00272A27"/>
    <w:rsid w:val="00275E09"/>
    <w:rsid w:val="0028490F"/>
    <w:rsid w:val="00295449"/>
    <w:rsid w:val="002A1E6A"/>
    <w:rsid w:val="002A6499"/>
    <w:rsid w:val="002C5ED1"/>
    <w:rsid w:val="002D6B87"/>
    <w:rsid w:val="002E2D3A"/>
    <w:rsid w:val="002E55C6"/>
    <w:rsid w:val="00305B2F"/>
    <w:rsid w:val="00317A9B"/>
    <w:rsid w:val="00346C48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A47AD"/>
    <w:rsid w:val="004B0943"/>
    <w:rsid w:val="004B12DE"/>
    <w:rsid w:val="004B44AA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59B9"/>
    <w:rsid w:val="00592A74"/>
    <w:rsid w:val="005A3A36"/>
    <w:rsid w:val="005B2608"/>
    <w:rsid w:val="005B2B19"/>
    <w:rsid w:val="005B466C"/>
    <w:rsid w:val="005B7FE8"/>
    <w:rsid w:val="005C0A9A"/>
    <w:rsid w:val="005F2BFA"/>
    <w:rsid w:val="00643167"/>
    <w:rsid w:val="0066103E"/>
    <w:rsid w:val="00674E86"/>
    <w:rsid w:val="0068618B"/>
    <w:rsid w:val="0069682B"/>
    <w:rsid w:val="006C28B3"/>
    <w:rsid w:val="007049EB"/>
    <w:rsid w:val="00710271"/>
    <w:rsid w:val="00716687"/>
    <w:rsid w:val="00717C9F"/>
    <w:rsid w:val="00745D40"/>
    <w:rsid w:val="00745D94"/>
    <w:rsid w:val="0076042D"/>
    <w:rsid w:val="00794E17"/>
    <w:rsid w:val="007A4C5E"/>
    <w:rsid w:val="007A79CE"/>
    <w:rsid w:val="007C5629"/>
    <w:rsid w:val="007D1852"/>
    <w:rsid w:val="007D2CEA"/>
    <w:rsid w:val="007E170B"/>
    <w:rsid w:val="007E7F3C"/>
    <w:rsid w:val="0080327B"/>
    <w:rsid w:val="00856253"/>
    <w:rsid w:val="00866E8E"/>
    <w:rsid w:val="00883461"/>
    <w:rsid w:val="008835DE"/>
    <w:rsid w:val="008C2947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42161"/>
    <w:rsid w:val="00967790"/>
    <w:rsid w:val="00980ADD"/>
    <w:rsid w:val="009A33AB"/>
    <w:rsid w:val="009C0E12"/>
    <w:rsid w:val="009D4BE3"/>
    <w:rsid w:val="009D5FA5"/>
    <w:rsid w:val="009F6CBE"/>
    <w:rsid w:val="00A0454B"/>
    <w:rsid w:val="00A12349"/>
    <w:rsid w:val="00A36593"/>
    <w:rsid w:val="00A605EA"/>
    <w:rsid w:val="00A71AF3"/>
    <w:rsid w:val="00A77912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2DA4"/>
    <w:rsid w:val="00AD7C32"/>
    <w:rsid w:val="00AF796F"/>
    <w:rsid w:val="00B024B8"/>
    <w:rsid w:val="00B03F47"/>
    <w:rsid w:val="00B0640B"/>
    <w:rsid w:val="00B148FF"/>
    <w:rsid w:val="00B149C7"/>
    <w:rsid w:val="00B31323"/>
    <w:rsid w:val="00B31A97"/>
    <w:rsid w:val="00B61BE7"/>
    <w:rsid w:val="00B72392"/>
    <w:rsid w:val="00B75F99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206CC"/>
    <w:rsid w:val="00C3083C"/>
    <w:rsid w:val="00C3328B"/>
    <w:rsid w:val="00C520DC"/>
    <w:rsid w:val="00C64F6A"/>
    <w:rsid w:val="00CA6993"/>
    <w:rsid w:val="00CC4BCA"/>
    <w:rsid w:val="00CD35C3"/>
    <w:rsid w:val="00CD5D37"/>
    <w:rsid w:val="00CE3307"/>
    <w:rsid w:val="00CE567D"/>
    <w:rsid w:val="00CF3E1D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E10048"/>
    <w:rsid w:val="00E124F4"/>
    <w:rsid w:val="00E22A3C"/>
    <w:rsid w:val="00E36337"/>
    <w:rsid w:val="00E8326A"/>
    <w:rsid w:val="00E94421"/>
    <w:rsid w:val="00EA6E04"/>
    <w:rsid w:val="00EA7FF7"/>
    <w:rsid w:val="00EB72AD"/>
    <w:rsid w:val="00EC37A1"/>
    <w:rsid w:val="00EC75A0"/>
    <w:rsid w:val="00ED338F"/>
    <w:rsid w:val="00EE2799"/>
    <w:rsid w:val="00EF3596"/>
    <w:rsid w:val="00EF3DC4"/>
    <w:rsid w:val="00F17926"/>
    <w:rsid w:val="00F17946"/>
    <w:rsid w:val="00F2045E"/>
    <w:rsid w:val="00F31233"/>
    <w:rsid w:val="00F35D04"/>
    <w:rsid w:val="00F74CCB"/>
    <w:rsid w:val="00F76072"/>
    <w:rsid w:val="00F820A6"/>
    <w:rsid w:val="00FB001B"/>
    <w:rsid w:val="00FC4076"/>
    <w:rsid w:val="00FD13E4"/>
    <w:rsid w:val="00FD2BA8"/>
    <w:rsid w:val="00FE05C7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69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9</TotalTime>
  <Pages>2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39</cp:revision>
  <dcterms:created xsi:type="dcterms:W3CDTF">2025-01-02T10:39:00Z</dcterms:created>
  <dcterms:modified xsi:type="dcterms:W3CDTF">2025-03-17T10:14:00Z</dcterms:modified>
</cp:coreProperties>
</file>