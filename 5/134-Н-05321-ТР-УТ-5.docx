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3329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3329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3329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A35E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17C1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A35E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D21808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D4A01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D21808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C16" w:rsidRPr="00D17C1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C16" w:rsidRPr="00D17C16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115, п.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C16" w:rsidRPr="00D17C16">
        <w:rPr>
          <w:rStyle w:val="aa"/>
          <w:rFonts w:ascii="Arial Narrow" w:hAnsi="Arial Narrow"/>
        </w:rPr>
        <w:t xml:space="preserve"> 14597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17C16">
        <w:rPr>
          <w:rFonts w:ascii="Arial Narrow" w:hAnsi="Arial Narrow"/>
          <w:u w:val="single"/>
        </w:rPr>
        <w:t xml:space="preserve"> 9 14597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C16" w:rsidRPr="00D17C16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C16" w:rsidRPr="00D17C1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17C16" w:rsidRPr="00D17C1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D21808">
        <w:tc>
          <w:tcPr>
            <w:tcW w:w="220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33295" w:rsidRPr="00D63C77" w:rsidTr="00D21808">
        <w:tc>
          <w:tcPr>
            <w:tcW w:w="2204" w:type="dxa"/>
            <w:vAlign w:val="center"/>
          </w:tcPr>
          <w:p w:rsidR="00E33295" w:rsidRPr="00D63C77" w:rsidRDefault="00E33295" w:rsidP="00E33295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D21808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Pr="00D63C77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33295" w:rsidRPr="00D63C77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33295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17C16" w:rsidRPr="00D17C1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17C16" w:rsidRPr="00D17C16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D17C16" w:rsidRPr="00D17C16" w:rsidRDefault="00D17C16" w:rsidP="00032B92">
      <w:pPr>
        <w:jc w:val="both"/>
        <w:rPr>
          <w:rFonts w:ascii="Arial Narrow" w:hAnsi="Arial Narrow"/>
        </w:rPr>
      </w:pPr>
      <w:r w:rsidRPr="00D17C16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D17C16" w:rsidRPr="00D17C16" w:rsidRDefault="00D17C16" w:rsidP="00032B92">
      <w:pPr>
        <w:jc w:val="both"/>
        <w:rPr>
          <w:rFonts w:ascii="Arial Narrow" w:hAnsi="Arial Narrow"/>
        </w:rPr>
      </w:pPr>
      <w:r w:rsidRPr="00D17C16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D17C16" w:rsidRPr="00D17C16" w:rsidRDefault="00D17C16" w:rsidP="00032B92">
      <w:pPr>
        <w:jc w:val="both"/>
        <w:rPr>
          <w:rFonts w:ascii="Arial Narrow" w:hAnsi="Arial Narrow"/>
        </w:rPr>
      </w:pPr>
      <w:r w:rsidRPr="00D17C16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D17C16" w:rsidP="00032B92">
      <w:pPr>
        <w:jc w:val="both"/>
        <w:rPr>
          <w:rFonts w:ascii="Arial Narrow" w:hAnsi="Arial Narrow"/>
        </w:rPr>
      </w:pPr>
      <w:r w:rsidRPr="00D17C16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152D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9152D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152D0" w:rsidRPr="009152D0">
        <w:rPr>
          <w:rFonts w:ascii="Arial Narrow" w:hAnsi="Arial Narrow"/>
          <w:bCs/>
          <w:szCs w:val="22"/>
        </w:rPr>
        <w:t>-</w:t>
      </w:r>
      <w:r w:rsidR="009152D0" w:rsidRPr="009152D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152D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33295" w:rsidTr="00E3329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3329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33295" w:rsidTr="00E3329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A35E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A35E7" w:rsidRPr="00EA35E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17C16">
      <w:rPr>
        <w:rFonts w:ascii="Arial Narrow" w:hAnsi="Arial Narrow"/>
        <w:sz w:val="16"/>
        <w:szCs w:val="16"/>
      </w:rPr>
      <w:t>134-Н-05321-ТР-УТ-5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17C1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59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F8B8382A7ED4A40A9AF74D1B1A3A24B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15, п. 1011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15, п.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1828CDA4B4D4661912338697FF48B80"/>
    <w:docVar w:name="rm_id" w:val="134"/>
    <w:docVar w:name="rm_name" w:val=" Директор магазина-партнёр (Директор (заведующий) предприятия розничной торговли) "/>
    <w:docVar w:name="rm_number" w:val=" 9 145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0C81"/>
    <w:rsid w:val="00025683"/>
    <w:rsid w:val="00032B92"/>
    <w:rsid w:val="00046815"/>
    <w:rsid w:val="0005566C"/>
    <w:rsid w:val="000633C8"/>
    <w:rsid w:val="00087EB9"/>
    <w:rsid w:val="000A33A6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7135"/>
    <w:rsid w:val="001607C8"/>
    <w:rsid w:val="00162AA3"/>
    <w:rsid w:val="00165088"/>
    <w:rsid w:val="001B486A"/>
    <w:rsid w:val="001C248A"/>
    <w:rsid w:val="001D6196"/>
    <w:rsid w:val="001E3133"/>
    <w:rsid w:val="001F4D8D"/>
    <w:rsid w:val="001F686B"/>
    <w:rsid w:val="002152BB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D6A79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A719F"/>
    <w:rsid w:val="004B0943"/>
    <w:rsid w:val="004C4DB2"/>
    <w:rsid w:val="004C6E55"/>
    <w:rsid w:val="004C7DCA"/>
    <w:rsid w:val="004D7492"/>
    <w:rsid w:val="004E0C63"/>
    <w:rsid w:val="004E24EB"/>
    <w:rsid w:val="00503E91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347"/>
    <w:rsid w:val="005F2BFA"/>
    <w:rsid w:val="0066103E"/>
    <w:rsid w:val="00674E86"/>
    <w:rsid w:val="0069682B"/>
    <w:rsid w:val="006C28B3"/>
    <w:rsid w:val="006E7653"/>
    <w:rsid w:val="007049EB"/>
    <w:rsid w:val="00710271"/>
    <w:rsid w:val="00713EC2"/>
    <w:rsid w:val="00717C9F"/>
    <w:rsid w:val="00745D40"/>
    <w:rsid w:val="00745D94"/>
    <w:rsid w:val="00751AD8"/>
    <w:rsid w:val="0076042D"/>
    <w:rsid w:val="0076494A"/>
    <w:rsid w:val="00766A52"/>
    <w:rsid w:val="00794E17"/>
    <w:rsid w:val="007A4C5E"/>
    <w:rsid w:val="007A79CE"/>
    <w:rsid w:val="007C0967"/>
    <w:rsid w:val="007C5629"/>
    <w:rsid w:val="007D1852"/>
    <w:rsid w:val="007D2CEA"/>
    <w:rsid w:val="007E170B"/>
    <w:rsid w:val="007E7F3C"/>
    <w:rsid w:val="0080327B"/>
    <w:rsid w:val="00833554"/>
    <w:rsid w:val="008354BB"/>
    <w:rsid w:val="00856253"/>
    <w:rsid w:val="00883461"/>
    <w:rsid w:val="008835DE"/>
    <w:rsid w:val="008879C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152D0"/>
    <w:rsid w:val="0092778A"/>
    <w:rsid w:val="00927C59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4A01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73A2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35C3"/>
    <w:rsid w:val="00CE320A"/>
    <w:rsid w:val="00CE3307"/>
    <w:rsid w:val="00CE567D"/>
    <w:rsid w:val="00CF3E1D"/>
    <w:rsid w:val="00D17C16"/>
    <w:rsid w:val="00D21808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3295"/>
    <w:rsid w:val="00E36337"/>
    <w:rsid w:val="00E74B9A"/>
    <w:rsid w:val="00E8326A"/>
    <w:rsid w:val="00E94421"/>
    <w:rsid w:val="00EA35E7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550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DFEE-3E80-478C-BF2A-42747385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2025-01-01T18:08:00Z</dcterms:created>
  <dcterms:modified xsi:type="dcterms:W3CDTF">2025-03-17T10:14:00Z</dcterms:modified>
</cp:coreProperties>
</file>