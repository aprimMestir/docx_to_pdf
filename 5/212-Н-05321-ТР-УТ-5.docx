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40B49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40B49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40B49" w:rsidRDefault="00740B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40B49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40B49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01BD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D7A32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212-Н-05321-ТР-УТ-5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01BD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40B49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E7647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40B49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D7A32" w:rsidRPr="003D7A32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D7A32" w:rsidRPr="003D7A32">
        <w:rPr>
          <w:rStyle w:val="aa"/>
          <w:rFonts w:ascii="Arial Narrow" w:hAnsi="Arial Narrow"/>
        </w:rPr>
        <w:t xml:space="preserve">191025, г. Санкт-Петербург, пр-кт Невский, д. 90/92; 422700, Республика Татарстан (Татарстан), Высокогорский р-н, д. Калинино, ул. Центральная, 30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D7A32" w:rsidRPr="003D7A32">
        <w:rPr>
          <w:rStyle w:val="aa"/>
          <w:rFonts w:ascii="Arial Narrow" w:hAnsi="Arial Narrow"/>
        </w:rPr>
        <w:t xml:space="preserve"> 13303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D7A32">
        <w:rPr>
          <w:rFonts w:ascii="Arial Narrow" w:hAnsi="Arial Narrow"/>
          <w:u w:val="single"/>
        </w:rPr>
        <w:t xml:space="preserve"> 9 13303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D7A32" w:rsidRPr="003D7A32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40B4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D7A32" w:rsidRPr="003D7A32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40B4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40B4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D7A32" w:rsidRPr="003D7A32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740B49">
        <w:tc>
          <w:tcPr>
            <w:tcW w:w="220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40B49" w:rsidRPr="00D63C77" w:rsidTr="00740B49">
        <w:tc>
          <w:tcPr>
            <w:tcW w:w="2204" w:type="dxa"/>
            <w:vAlign w:val="center"/>
          </w:tcPr>
          <w:p w:rsidR="00740B49" w:rsidRPr="00D63C77" w:rsidRDefault="00740B49" w:rsidP="00740B49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40B49" w:rsidRPr="00D63C77" w:rsidRDefault="00740B49" w:rsidP="00740B4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740B49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Pr="00D63C77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40B49" w:rsidRPr="00D63C77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40B49" w:rsidRPr="00D63C77" w:rsidTr="00740B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0B49" w:rsidRDefault="00740B49" w:rsidP="00740B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40B49" w:rsidRDefault="00740B49" w:rsidP="00740B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3D7A32" w:rsidRPr="003D7A32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D7A32" w:rsidRPr="003D7A32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3D7A32" w:rsidRPr="003D7A32" w:rsidRDefault="003D7A32" w:rsidP="00032B92">
      <w:pPr>
        <w:jc w:val="both"/>
        <w:rPr>
          <w:rFonts w:ascii="Arial Narrow" w:hAnsi="Arial Narrow"/>
        </w:rPr>
      </w:pPr>
      <w:r w:rsidRPr="003D7A32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3D7A32" w:rsidRPr="003D7A32" w:rsidRDefault="003D7A32" w:rsidP="00032B92">
      <w:pPr>
        <w:jc w:val="both"/>
        <w:rPr>
          <w:rFonts w:ascii="Arial Narrow" w:hAnsi="Arial Narrow"/>
        </w:rPr>
      </w:pPr>
      <w:r w:rsidRPr="003D7A32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3D7A32" w:rsidRPr="003D7A32" w:rsidRDefault="003D7A32" w:rsidP="00032B92">
      <w:pPr>
        <w:jc w:val="both"/>
        <w:rPr>
          <w:rFonts w:ascii="Arial Narrow" w:hAnsi="Arial Narrow"/>
        </w:rPr>
      </w:pPr>
      <w:r w:rsidRPr="003D7A32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3D7A32" w:rsidP="00032B92">
      <w:pPr>
        <w:jc w:val="both"/>
        <w:rPr>
          <w:rFonts w:ascii="Arial Narrow" w:hAnsi="Arial Narrow"/>
        </w:rPr>
      </w:pPr>
      <w:r w:rsidRPr="003D7A32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4294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4</w:t>
            </w:r>
            <w:r w:rsidR="00E4294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40B4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0B49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4470E" w:rsidRPr="00B4470E">
        <w:rPr>
          <w:rFonts w:ascii="Arial Narrow" w:hAnsi="Arial Narrow"/>
          <w:bCs/>
          <w:szCs w:val="22"/>
        </w:rPr>
        <w:t>-</w:t>
      </w:r>
      <w:r w:rsidR="00B4470E" w:rsidRPr="00B4470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4470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40B49" w:rsidTr="00740B4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40B4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40B4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40B49" w:rsidTr="00740B49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40B49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740B49" w:rsidRDefault="00740B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40B4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01BD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01BD0" w:rsidRPr="00E01BD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D7A32">
      <w:rPr>
        <w:rFonts w:ascii="Arial Narrow" w:hAnsi="Arial Narrow"/>
        <w:sz w:val="16"/>
        <w:szCs w:val="16"/>
      </w:rPr>
      <w:t>212-Н-05321-ТР-УТ-5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D7A32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303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9F5EB39754E4B628347CFA2805DE8F5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1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0, Республика Татарстан (Татарстан), Высокогорский р-н, д. Калинино, ул. Центральная, 30 "/>
    <w:docVar w:name="rbtd_adr1" w:val="191025, г. Санкт-Петербург, пр-кт Невский, д. 90/92"/>
    <w:docVar w:name="rbtd_adr2" w:val="422700, Республика Татарстан (Татарстан), Высокогорский р-н, д. Калинино, ул. Центральная, 3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796E731C0074A7CAF7D678367BEA2CF"/>
    <w:docVar w:name="rm_id" w:val="215"/>
    <w:docVar w:name="rm_name" w:val=" Директор магазина-партнёр (Директор (заведующий) предприятия розничной торговли) "/>
    <w:docVar w:name="rm_number" w:val=" 9 133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7EB9"/>
    <w:rsid w:val="000A0938"/>
    <w:rsid w:val="000A33A6"/>
    <w:rsid w:val="000C2998"/>
    <w:rsid w:val="000D1F5B"/>
    <w:rsid w:val="000F6E02"/>
    <w:rsid w:val="000F7DE7"/>
    <w:rsid w:val="00110025"/>
    <w:rsid w:val="00113381"/>
    <w:rsid w:val="00120A19"/>
    <w:rsid w:val="00122EA0"/>
    <w:rsid w:val="00126C7C"/>
    <w:rsid w:val="001429B1"/>
    <w:rsid w:val="00157CA6"/>
    <w:rsid w:val="001607C8"/>
    <w:rsid w:val="00162AA3"/>
    <w:rsid w:val="00165088"/>
    <w:rsid w:val="001A735B"/>
    <w:rsid w:val="001B486A"/>
    <w:rsid w:val="001D6196"/>
    <w:rsid w:val="001F4883"/>
    <w:rsid w:val="001F4D8D"/>
    <w:rsid w:val="002152BB"/>
    <w:rsid w:val="002177B3"/>
    <w:rsid w:val="00225F22"/>
    <w:rsid w:val="00234932"/>
    <w:rsid w:val="00270BBE"/>
    <w:rsid w:val="00275E09"/>
    <w:rsid w:val="00280CB3"/>
    <w:rsid w:val="0028490F"/>
    <w:rsid w:val="00295449"/>
    <w:rsid w:val="002A6499"/>
    <w:rsid w:val="002C5066"/>
    <w:rsid w:val="002D6B87"/>
    <w:rsid w:val="002E2D3A"/>
    <w:rsid w:val="002E55C6"/>
    <w:rsid w:val="002F1BC6"/>
    <w:rsid w:val="00305B2F"/>
    <w:rsid w:val="00317A9B"/>
    <w:rsid w:val="003271F1"/>
    <w:rsid w:val="003466ED"/>
    <w:rsid w:val="00354C09"/>
    <w:rsid w:val="00355E05"/>
    <w:rsid w:val="003667C7"/>
    <w:rsid w:val="00367816"/>
    <w:rsid w:val="003876C3"/>
    <w:rsid w:val="00392C31"/>
    <w:rsid w:val="0039417C"/>
    <w:rsid w:val="003A3632"/>
    <w:rsid w:val="003C24DB"/>
    <w:rsid w:val="003C5682"/>
    <w:rsid w:val="003D432C"/>
    <w:rsid w:val="003D5806"/>
    <w:rsid w:val="003D7A32"/>
    <w:rsid w:val="003E229B"/>
    <w:rsid w:val="003E4924"/>
    <w:rsid w:val="003E538B"/>
    <w:rsid w:val="0040104A"/>
    <w:rsid w:val="00402CAC"/>
    <w:rsid w:val="0041159E"/>
    <w:rsid w:val="00414541"/>
    <w:rsid w:val="00423E95"/>
    <w:rsid w:val="00426B3D"/>
    <w:rsid w:val="00442F31"/>
    <w:rsid w:val="00444410"/>
    <w:rsid w:val="00447116"/>
    <w:rsid w:val="00451C2D"/>
    <w:rsid w:val="00457AA9"/>
    <w:rsid w:val="0046097E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0B2D"/>
    <w:rsid w:val="0051742E"/>
    <w:rsid w:val="00545267"/>
    <w:rsid w:val="00555A9F"/>
    <w:rsid w:val="005567CA"/>
    <w:rsid w:val="00563E94"/>
    <w:rsid w:val="0057485F"/>
    <w:rsid w:val="00576095"/>
    <w:rsid w:val="005859B9"/>
    <w:rsid w:val="00586650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7049EB"/>
    <w:rsid w:val="00710271"/>
    <w:rsid w:val="00713EC2"/>
    <w:rsid w:val="00717C9F"/>
    <w:rsid w:val="00740B49"/>
    <w:rsid w:val="00745D40"/>
    <w:rsid w:val="00745D94"/>
    <w:rsid w:val="0076042D"/>
    <w:rsid w:val="0076494A"/>
    <w:rsid w:val="00766A52"/>
    <w:rsid w:val="00777193"/>
    <w:rsid w:val="00794E17"/>
    <w:rsid w:val="007A4C5E"/>
    <w:rsid w:val="007A79CE"/>
    <w:rsid w:val="007C5629"/>
    <w:rsid w:val="007C759D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32BB"/>
    <w:rsid w:val="0092778A"/>
    <w:rsid w:val="009312A5"/>
    <w:rsid w:val="009361D4"/>
    <w:rsid w:val="009405EB"/>
    <w:rsid w:val="00967790"/>
    <w:rsid w:val="009A33AB"/>
    <w:rsid w:val="009B576C"/>
    <w:rsid w:val="009C6857"/>
    <w:rsid w:val="009D5FA5"/>
    <w:rsid w:val="009E7647"/>
    <w:rsid w:val="00A12349"/>
    <w:rsid w:val="00A1742F"/>
    <w:rsid w:val="00A270E0"/>
    <w:rsid w:val="00A36593"/>
    <w:rsid w:val="00A7176A"/>
    <w:rsid w:val="00A86127"/>
    <w:rsid w:val="00A910B7"/>
    <w:rsid w:val="00A91908"/>
    <w:rsid w:val="00A9505E"/>
    <w:rsid w:val="00AA1F25"/>
    <w:rsid w:val="00AA4551"/>
    <w:rsid w:val="00AA46ED"/>
    <w:rsid w:val="00AA4DCC"/>
    <w:rsid w:val="00AA700C"/>
    <w:rsid w:val="00AC1F41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4470E"/>
    <w:rsid w:val="00B529F7"/>
    <w:rsid w:val="00B60E4B"/>
    <w:rsid w:val="00B957AC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34298"/>
    <w:rsid w:val="00C64F6A"/>
    <w:rsid w:val="00CA6993"/>
    <w:rsid w:val="00CC4BCA"/>
    <w:rsid w:val="00CD35C3"/>
    <w:rsid w:val="00CE3307"/>
    <w:rsid w:val="00CE567D"/>
    <w:rsid w:val="00CF3E1D"/>
    <w:rsid w:val="00D00DF6"/>
    <w:rsid w:val="00D63995"/>
    <w:rsid w:val="00D63C77"/>
    <w:rsid w:val="00D65F01"/>
    <w:rsid w:val="00D73812"/>
    <w:rsid w:val="00D74283"/>
    <w:rsid w:val="00D76DF8"/>
    <w:rsid w:val="00DB4E49"/>
    <w:rsid w:val="00DB5302"/>
    <w:rsid w:val="00DD6B1F"/>
    <w:rsid w:val="00DF1059"/>
    <w:rsid w:val="00DF12CB"/>
    <w:rsid w:val="00DF20FB"/>
    <w:rsid w:val="00DF364F"/>
    <w:rsid w:val="00DF3DC6"/>
    <w:rsid w:val="00E01BD0"/>
    <w:rsid w:val="00E124F4"/>
    <w:rsid w:val="00E22A3C"/>
    <w:rsid w:val="00E36337"/>
    <w:rsid w:val="00E4294C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60A2"/>
    <w:rsid w:val="00F17946"/>
    <w:rsid w:val="00F2045E"/>
    <w:rsid w:val="00F21550"/>
    <w:rsid w:val="00F31233"/>
    <w:rsid w:val="00F35D04"/>
    <w:rsid w:val="00F733C7"/>
    <w:rsid w:val="00F74CCB"/>
    <w:rsid w:val="00F76072"/>
    <w:rsid w:val="00F813E1"/>
    <w:rsid w:val="00F853F8"/>
    <w:rsid w:val="00FA5AB7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6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16</TotalTime>
  <Pages>2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70</cp:revision>
  <dcterms:created xsi:type="dcterms:W3CDTF">2025-01-01T18:08:00Z</dcterms:created>
  <dcterms:modified xsi:type="dcterms:W3CDTF">2025-03-17T10:15:00Z</dcterms:modified>
</cp:coreProperties>
</file>