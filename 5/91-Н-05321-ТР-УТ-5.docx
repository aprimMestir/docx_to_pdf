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27F0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61B4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27F0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A1487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4A" w:rsidRPr="00F61B4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4A" w:rsidRPr="00F61B4A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Декабристов, дом 178а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4A" w:rsidRPr="00F61B4A">
        <w:rPr>
          <w:rStyle w:val="aa"/>
          <w:rFonts w:ascii="Arial Narrow" w:hAnsi="Arial Narrow"/>
        </w:rPr>
        <w:t xml:space="preserve"> 23794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61B4A">
        <w:rPr>
          <w:rFonts w:ascii="Arial Narrow" w:hAnsi="Arial Narrow"/>
          <w:u w:val="single"/>
        </w:rPr>
        <w:t xml:space="preserve"> 2 23794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4A" w:rsidRPr="00F61B4A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4A" w:rsidRPr="00F61B4A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61B4A" w:rsidRPr="00F61B4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61B4A" w:rsidRPr="00F61B4A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F0EE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0F0EE4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F0EE4" w:rsidRPr="000F0EE4">
        <w:rPr>
          <w:rFonts w:ascii="Arial Narrow" w:hAnsi="Arial Narrow"/>
          <w:bCs/>
          <w:szCs w:val="22"/>
        </w:rPr>
        <w:t>-</w:t>
      </w:r>
      <w:r w:rsidR="000F0EE4" w:rsidRPr="000F0EE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F0EE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27F0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27F09" w:rsidRPr="00C27F0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61B4A">
      <w:rPr>
        <w:rFonts w:ascii="Arial Narrow" w:hAnsi="Arial Narrow"/>
        <w:sz w:val="16"/>
        <w:szCs w:val="16"/>
      </w:rPr>
      <w:t>91-Н-05321-ТР-УТ-5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61B4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79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77B51FBBC8342F0AD2C4BAF6E98E4C9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Декабристов, дом 178а "/>
    <w:docVar w:name="rbtd_adr1" w:val="191025, г. Санкт-Петербург, пр-кт Невский, д. 90/92"/>
    <w:docVar w:name="rbtd_adr2" w:val="420039, Республика Татарстан (Татарстан), г. Казань, ул. Декабристов, дом 178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9E6F3609CF341E1907168D3556CC729"/>
    <w:docVar w:name="rm_id" w:val="91"/>
    <w:docVar w:name="rm_name" w:val=" Администратор "/>
    <w:docVar w:name="rm_number" w:val=" 2 2379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8438D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27F09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1487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61B4A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85</cp:revision>
  <dcterms:created xsi:type="dcterms:W3CDTF">2025-01-02T07:58:00Z</dcterms:created>
  <dcterms:modified xsi:type="dcterms:W3CDTF">2025-03-17T10:13:00Z</dcterms:modified>
</cp:coreProperties>
</file>