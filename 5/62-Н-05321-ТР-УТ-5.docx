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E0A9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60EA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E0A9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F1B02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0EAA" w:rsidRPr="00760EA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0EAA" w:rsidRPr="00760EAA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Альфии Авзаловой, дом 15, помещение 1131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0EAA" w:rsidRPr="00760EAA">
        <w:rPr>
          <w:rStyle w:val="aa"/>
          <w:rFonts w:ascii="Arial Narrow" w:hAnsi="Arial Narrow"/>
        </w:rPr>
        <w:t xml:space="preserve"> 21851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60EAA">
        <w:rPr>
          <w:rFonts w:ascii="Arial Narrow" w:hAnsi="Arial Narrow"/>
          <w:u w:val="single"/>
        </w:rPr>
        <w:t xml:space="preserve"> 2 21851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0EAA" w:rsidRPr="00760EA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0EAA" w:rsidRPr="00760EA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60EAA" w:rsidRPr="00760EA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60EAA" w:rsidRPr="00760EA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753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75318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75318" w:rsidRPr="00F75318">
        <w:rPr>
          <w:rFonts w:ascii="Arial Narrow" w:hAnsi="Arial Narrow"/>
          <w:bCs/>
          <w:szCs w:val="22"/>
        </w:rPr>
        <w:t>-</w:t>
      </w:r>
      <w:r w:rsidR="00F75318" w:rsidRPr="00F7531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7531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E0A9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E0A9B" w:rsidRPr="001E0A9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60EAA">
      <w:rPr>
        <w:rFonts w:ascii="Arial Narrow" w:hAnsi="Arial Narrow"/>
        <w:sz w:val="16"/>
        <w:szCs w:val="16"/>
      </w:rPr>
      <w:t>62-Н-05321-ТР-УТ-5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60EA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85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6C17081BAE04BED9D6CC45F09D77161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льфии Авзаловой, дом 15, помещение 1131 "/>
    <w:docVar w:name="rbtd_adr1" w:val="191025, г. Санкт-Петербург, пр-кт Невский, д. 90/92"/>
    <w:docVar w:name="rbtd_adr2" w:val="420076, Республика Татарстан (Татарстан), г. Казань, ул. Альфии Авзаловой, дом 15, помещение 11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315696DAF9F4BDA963617E6AC78EDE0"/>
    <w:docVar w:name="rm_id" w:val="62"/>
    <w:docVar w:name="rm_name" w:val=" Администратор "/>
    <w:docVar w:name="rm_number" w:val=" 2 2185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E0A9B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60EA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B2093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76</cp:revision>
  <dcterms:created xsi:type="dcterms:W3CDTF">2025-01-02T07:58:00Z</dcterms:created>
  <dcterms:modified xsi:type="dcterms:W3CDTF">2025-03-17T10:13:00Z</dcterms:modified>
</cp:coreProperties>
</file>