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E481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E481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E4816" w:rsidRDefault="001E481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E481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E481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E481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22C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9128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22C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E481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C4DAC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E481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E481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91287" w:rsidRPr="00B9128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91287" w:rsidRPr="00B91287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Шевченко, 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91287" w:rsidRPr="00B91287">
        <w:rPr>
          <w:rStyle w:val="aa"/>
          <w:rFonts w:ascii="Arial Narrow" w:hAnsi="Arial Narrow"/>
        </w:rPr>
        <w:t xml:space="preserve"> 12221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91287">
        <w:rPr>
          <w:rFonts w:ascii="Arial Narrow" w:hAnsi="Arial Narrow"/>
          <w:u w:val="single"/>
        </w:rPr>
        <w:t xml:space="preserve"> 7 12221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91287" w:rsidRPr="00B91287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E4816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91287" w:rsidRPr="00B91287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E481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E481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91287" w:rsidRPr="00B9128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E4816">
        <w:tc>
          <w:tcPr>
            <w:tcW w:w="2205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E4816" w:rsidRPr="00D63C77" w:rsidTr="001E4816">
        <w:tc>
          <w:tcPr>
            <w:tcW w:w="2205" w:type="dxa"/>
            <w:vAlign w:val="center"/>
          </w:tcPr>
          <w:p w:rsidR="001E4816" w:rsidRPr="00D63C77" w:rsidRDefault="001E4816" w:rsidP="001E4816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E4816" w:rsidRPr="00D63C77" w:rsidRDefault="001E4816" w:rsidP="001E481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E481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E481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E4816" w:rsidRPr="00D63C77" w:rsidTr="001E481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4816" w:rsidRPr="00D63C77" w:rsidRDefault="001E4816" w:rsidP="001E481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E4816" w:rsidRPr="00D63C77" w:rsidRDefault="001E4816" w:rsidP="001E481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E4816" w:rsidRPr="00D63C77" w:rsidTr="001E481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4816" w:rsidRDefault="001E4816" w:rsidP="001E481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E4816" w:rsidRDefault="001E4816" w:rsidP="001E481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B91287" w:rsidRPr="00B9128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91287" w:rsidRPr="00B91287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B91287" w:rsidP="00032B92">
      <w:pPr>
        <w:jc w:val="both"/>
        <w:rPr>
          <w:rFonts w:ascii="Arial Narrow" w:hAnsi="Arial Narrow"/>
        </w:rPr>
      </w:pPr>
      <w:r w:rsidRPr="00B91287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E358A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E358AC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E4816" w:rsidRPr="001E4816">
        <w:rPr>
          <w:rFonts w:ascii="Arial Narrow" w:hAnsi="Arial Narrow"/>
          <w:bCs/>
          <w:szCs w:val="22"/>
        </w:rPr>
        <w:t>-</w:t>
      </w:r>
      <w:r w:rsidR="001E4816" w:rsidRPr="001E481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E481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E4816" w:rsidTr="001E481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E481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E481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E481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E4816" w:rsidTr="001E481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E481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E481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E481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E4816" w:rsidRDefault="001E481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E481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22C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22C6" w:rsidRPr="001322C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91287">
      <w:rPr>
        <w:rFonts w:ascii="Arial Narrow" w:hAnsi="Arial Narrow"/>
        <w:sz w:val="16"/>
        <w:szCs w:val="16"/>
      </w:rPr>
      <w:t>30-Н-05321-ТР-УТ-5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9128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221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4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8A5C605368D4CDD8B778B986A85E29B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Шевченко, 3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Шевченко, 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C0F56F0BBC44727AEEAE4467CA94C05"/>
    <w:docVar w:name="rm_id" w:val="30"/>
    <w:docVar w:name="rm_name" w:val=" Сборщик заказов "/>
    <w:docVar w:name="rm_number" w:val=" 7 1222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322C6"/>
    <w:rsid w:val="001429B1"/>
    <w:rsid w:val="001607C8"/>
    <w:rsid w:val="00162AA3"/>
    <w:rsid w:val="00165088"/>
    <w:rsid w:val="00192302"/>
    <w:rsid w:val="001B486A"/>
    <w:rsid w:val="001D6196"/>
    <w:rsid w:val="001E481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876C3"/>
    <w:rsid w:val="00392C31"/>
    <w:rsid w:val="0039417C"/>
    <w:rsid w:val="003A74FE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87B96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6FE"/>
    <w:rsid w:val="009A4BD4"/>
    <w:rsid w:val="009B38E1"/>
    <w:rsid w:val="009D5FA5"/>
    <w:rsid w:val="00A12349"/>
    <w:rsid w:val="00A36593"/>
    <w:rsid w:val="00A62A41"/>
    <w:rsid w:val="00A74B3D"/>
    <w:rsid w:val="00A910B7"/>
    <w:rsid w:val="00A91908"/>
    <w:rsid w:val="00A9505E"/>
    <w:rsid w:val="00A97C97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128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58AC"/>
    <w:rsid w:val="00E36337"/>
    <w:rsid w:val="00E44B4E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296B"/>
    <w:rsid w:val="00FA6218"/>
    <w:rsid w:val="00FB001B"/>
    <w:rsid w:val="00FC4076"/>
    <w:rsid w:val="00FC4DAC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22</cp:revision>
  <dcterms:created xsi:type="dcterms:W3CDTF">2025-01-03T17:10:00Z</dcterms:created>
  <dcterms:modified xsi:type="dcterms:W3CDTF">2025-03-17T10:12:00Z</dcterms:modified>
</cp:coreProperties>
</file>