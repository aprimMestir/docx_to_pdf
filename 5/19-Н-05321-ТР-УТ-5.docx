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E5DA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56CB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E5DA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1097B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6CB3" w:rsidRPr="00B56CB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6CB3" w:rsidRPr="00B56CB3">
        <w:rPr>
          <w:rStyle w:val="aa"/>
          <w:rFonts w:ascii="Arial Narrow" w:hAnsi="Arial Narrow"/>
        </w:rPr>
        <w:t xml:space="preserve">191025, г. Санкт-Петербург, пр-кт Невский, д. 90/92; 422470, Республика Татарстан (Татарстан), Дрожжановский р-н, с. Старое Дрожжаное, ул. Техническая, 30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6CB3" w:rsidRPr="00B56CB3">
        <w:rPr>
          <w:rStyle w:val="aa"/>
          <w:rFonts w:ascii="Arial Narrow" w:hAnsi="Arial Narrow"/>
        </w:rPr>
        <w:t xml:space="preserve"> 3115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56CB3">
        <w:rPr>
          <w:rFonts w:ascii="Arial Narrow" w:hAnsi="Arial Narrow"/>
          <w:u w:val="single"/>
        </w:rPr>
        <w:t xml:space="preserve"> 2 3115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6CB3" w:rsidRPr="00B56CB3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6CB3" w:rsidRPr="00B56CB3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56CB3" w:rsidRPr="00B56CB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56CB3" w:rsidRPr="00B56CB3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2629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2629FA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629FA" w:rsidRPr="002629FA">
        <w:rPr>
          <w:rFonts w:ascii="Arial Narrow" w:hAnsi="Arial Narrow"/>
          <w:bCs/>
          <w:szCs w:val="22"/>
        </w:rPr>
        <w:t>-</w:t>
      </w:r>
      <w:r w:rsidR="002629FA" w:rsidRPr="002629F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629F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E5DA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E5DA7" w:rsidRPr="004E5DA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56CB3">
      <w:rPr>
        <w:rFonts w:ascii="Arial Narrow" w:hAnsi="Arial Narrow"/>
        <w:sz w:val="16"/>
        <w:szCs w:val="16"/>
      </w:rPr>
      <w:t>19-Н-05321-ТР-УТ-5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56CB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115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8D037EEE3244972BE1C2F6FCF762930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70, Республика Татарстан (Татарстан), Дрожжановский р-н, с. Старое Дрожжаное, ул. Техническая, 30 "/>
    <w:docVar w:name="rbtd_adr1" w:val="191025, г. Санкт-Петербург, пр-кт Невский, д. 90/92"/>
    <w:docVar w:name="rbtd_adr2" w:val="422470, Республика Татарстан (Татарстан), Дрожжановский р-н, с. Старое Дрожжаное, ул. Техническая,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CEC87390A5B4C318B064D1A9847C1AE"/>
    <w:docVar w:name="rm_id" w:val="19"/>
    <w:docVar w:name="rm_name" w:val=" Администратор "/>
    <w:docVar w:name="rm_number" w:val=" 2 311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5467"/>
    <w:rsid w:val="002177B3"/>
    <w:rsid w:val="00225F22"/>
    <w:rsid w:val="00234932"/>
    <w:rsid w:val="002629FA"/>
    <w:rsid w:val="00275E09"/>
    <w:rsid w:val="0028490F"/>
    <w:rsid w:val="00295449"/>
    <w:rsid w:val="002A6499"/>
    <w:rsid w:val="002D6B87"/>
    <w:rsid w:val="002E2D3A"/>
    <w:rsid w:val="002E55C6"/>
    <w:rsid w:val="002F027A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4E5DA7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2A90"/>
    <w:rsid w:val="005F2BF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56CB3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16</cp:revision>
  <dcterms:created xsi:type="dcterms:W3CDTF">2025-01-02T07:58:00Z</dcterms:created>
  <dcterms:modified xsi:type="dcterms:W3CDTF">2025-03-17T10:12:00Z</dcterms:modified>
</cp:coreProperties>
</file>