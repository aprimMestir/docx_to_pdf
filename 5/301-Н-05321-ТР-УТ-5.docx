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776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2417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776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B50A1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24175" w:rsidRPr="0092417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24175" w:rsidRPr="00924175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тер. Военный Городок-2, дом 142/1, пом. 1001,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24175" w:rsidRPr="00924175">
        <w:rPr>
          <w:rStyle w:val="aa"/>
          <w:rFonts w:ascii="Arial Narrow" w:hAnsi="Arial Narrow"/>
        </w:rPr>
        <w:t xml:space="preserve"> 26941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24175">
        <w:rPr>
          <w:rFonts w:ascii="Arial Narrow" w:hAnsi="Arial Narrow"/>
          <w:u w:val="single"/>
        </w:rPr>
        <w:t xml:space="preserve"> 2 26941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24175" w:rsidRPr="0092417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24175" w:rsidRPr="0092417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24175" w:rsidRPr="0092417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24175" w:rsidRPr="0092417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57F4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A57F4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57F42" w:rsidRPr="00A57F42">
        <w:rPr>
          <w:rFonts w:ascii="Arial Narrow" w:hAnsi="Arial Narrow"/>
          <w:bCs/>
          <w:szCs w:val="22"/>
        </w:rPr>
        <w:t>-</w:t>
      </w:r>
      <w:r w:rsidR="00A57F42" w:rsidRPr="00A57F4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57F4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776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776D" w:rsidRPr="0056776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24175">
      <w:rPr>
        <w:rFonts w:ascii="Arial Narrow" w:hAnsi="Arial Narrow"/>
        <w:sz w:val="16"/>
        <w:szCs w:val="16"/>
      </w:rPr>
      <w:t>301-Н-05321-ТР-УТ-5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2417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94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6A2EE3E7D274D8D8D98364D923753F4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тер. Военный Городок-2, дом 142/1, пом. 1001, 1002 "/>
    <w:docVar w:name="rbtd_adr1" w:val="191025, г. Санкт-Петербург, пр-кт Невский, д. 90/92"/>
    <w:docVar w:name="rbtd_adr2" w:val="420059, Республика Татарстан (Татарстан), г. Казань, тер. Военный Городок-2, дом 142/1, пом. 1001,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A2DE5026C4D4526B43635D0D36C696C"/>
    <w:docVar w:name="rm_id" w:val="305"/>
    <w:docVar w:name="rm_name" w:val=" Администратор "/>
    <w:docVar w:name="rm_number" w:val=" 2 2694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6776D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60EA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4175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57F42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B2093"/>
    <w:rsid w:val="00FB50A1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79</cp:revision>
  <dcterms:created xsi:type="dcterms:W3CDTF">2025-01-02T07:58:00Z</dcterms:created>
  <dcterms:modified xsi:type="dcterms:W3CDTF">2025-03-17T10:17:00Z</dcterms:modified>
</cp:coreProperties>
</file>