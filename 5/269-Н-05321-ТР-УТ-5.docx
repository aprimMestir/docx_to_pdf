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E21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30A1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E21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E4CC4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0A18" w:rsidRPr="00830A1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0A18" w:rsidRPr="00830A18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Борисковская, дом 67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0A18" w:rsidRPr="00830A18">
        <w:rPr>
          <w:rStyle w:val="aa"/>
          <w:rFonts w:ascii="Arial Narrow" w:hAnsi="Arial Narrow"/>
        </w:rPr>
        <w:t xml:space="preserve"> 24986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30A18">
        <w:rPr>
          <w:rFonts w:ascii="Arial Narrow" w:hAnsi="Arial Narrow"/>
          <w:u w:val="single"/>
        </w:rPr>
        <w:t xml:space="preserve"> 9 24986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0A18" w:rsidRPr="00830A18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30A18" w:rsidRPr="00830A18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30A18" w:rsidRPr="00830A1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30A18" w:rsidRPr="00830A1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30A18" w:rsidRPr="00830A18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830A18" w:rsidRPr="00830A18" w:rsidRDefault="00830A18" w:rsidP="00032B92">
      <w:pPr>
        <w:jc w:val="both"/>
        <w:rPr>
          <w:rFonts w:ascii="Arial Narrow" w:hAnsi="Arial Narrow"/>
        </w:rPr>
      </w:pPr>
      <w:r w:rsidRPr="00830A18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830A18" w:rsidRPr="00830A18" w:rsidRDefault="00830A18" w:rsidP="00032B92">
      <w:pPr>
        <w:jc w:val="both"/>
        <w:rPr>
          <w:rFonts w:ascii="Arial Narrow" w:hAnsi="Arial Narrow"/>
        </w:rPr>
      </w:pPr>
      <w:r w:rsidRPr="00830A18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830A18" w:rsidRPr="00830A18" w:rsidRDefault="00830A18" w:rsidP="00032B92">
      <w:pPr>
        <w:jc w:val="both"/>
        <w:rPr>
          <w:rFonts w:ascii="Arial Narrow" w:hAnsi="Arial Narrow"/>
        </w:rPr>
      </w:pPr>
      <w:r w:rsidRPr="00830A18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830A18" w:rsidP="00032B92">
      <w:pPr>
        <w:jc w:val="both"/>
        <w:rPr>
          <w:rFonts w:ascii="Arial Narrow" w:hAnsi="Arial Narrow"/>
        </w:rPr>
      </w:pPr>
      <w:r w:rsidRPr="00830A18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9573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89573B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268D4" w:rsidRPr="00E268D4">
        <w:rPr>
          <w:rFonts w:ascii="Arial Narrow" w:hAnsi="Arial Narrow"/>
          <w:bCs/>
          <w:szCs w:val="22"/>
        </w:rPr>
        <w:t>-</w:t>
      </w:r>
      <w:r w:rsidR="00E268D4" w:rsidRPr="00E268D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268D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E210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E2103" w:rsidRPr="00AE210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30A18">
      <w:rPr>
        <w:rFonts w:ascii="Arial Narrow" w:hAnsi="Arial Narrow"/>
        <w:sz w:val="16"/>
        <w:szCs w:val="16"/>
      </w:rPr>
      <w:t>269-Н-05321-ТР-УТ-5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30A1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98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92B88E4E4354F39AA27F9922A364943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Борисковская, дом 67 "/>
    <w:docVar w:name="rbtd_adr1" w:val="191025, г. Санкт-Петербург, пр-кт Невский, д. 90/92"/>
    <w:docVar w:name="rbtd_adr2" w:val="420054, Республика Татарстан (Татарстан), г. Казань, ул. Борисковская, дом 6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CF4446E77DF42A08F469F1C155D343D"/>
    <w:docVar w:name="rm_id" w:val="272"/>
    <w:docVar w:name="rm_name" w:val=" Директор магазина-партнёр (Директор (заведующий) предприятия розничной торговли) "/>
    <w:docVar w:name="rm_number" w:val=" 9 249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32B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4CC4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0A18"/>
    <w:rsid w:val="00856253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7790"/>
    <w:rsid w:val="00972426"/>
    <w:rsid w:val="009A33AB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2103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268D4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55</cp:revision>
  <dcterms:created xsi:type="dcterms:W3CDTF">2025-01-01T18:08:00Z</dcterms:created>
  <dcterms:modified xsi:type="dcterms:W3CDTF">2025-03-17T10:16:00Z</dcterms:modified>
</cp:coreProperties>
</file>