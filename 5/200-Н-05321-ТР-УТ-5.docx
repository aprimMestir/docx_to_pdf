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D577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D577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D577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D577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D577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4380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2266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4380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5D577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B0D89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5D577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2266C" w:rsidRPr="0042266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2266C" w:rsidRPr="0042266C">
        <w:rPr>
          <w:rStyle w:val="aa"/>
          <w:rFonts w:ascii="Arial Narrow" w:hAnsi="Arial Narrow"/>
        </w:rPr>
        <w:t xml:space="preserve">191025, г. Санкт-Петербург, пр-кт Невский, д. 90/92; 420047, Республика Татарстан (Татарстан), г. Казань, ул. Беломорская, 45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2266C" w:rsidRPr="0042266C">
        <w:rPr>
          <w:rStyle w:val="aa"/>
          <w:rFonts w:ascii="Arial Narrow" w:hAnsi="Arial Narrow"/>
        </w:rPr>
        <w:t xml:space="preserve"> 2322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2266C">
        <w:rPr>
          <w:rFonts w:ascii="Arial Narrow" w:hAnsi="Arial Narrow"/>
          <w:u w:val="single"/>
        </w:rPr>
        <w:t xml:space="preserve"> 2 2322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2266C" w:rsidRPr="0042266C">
        <w:rPr>
          <w:rStyle w:val="aa"/>
          <w:rFonts w:ascii="Arial Narrow" w:hAnsi="Arial Narrow"/>
        </w:rPr>
        <w:t xml:space="preserve"> Заместитель директора магазина (Администратор)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2266C" w:rsidRPr="0042266C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5D577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2266C" w:rsidRPr="0042266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5D577A">
        <w:tc>
          <w:tcPr>
            <w:tcW w:w="2204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D577A" w:rsidRPr="00D63C77" w:rsidTr="005D577A">
        <w:tc>
          <w:tcPr>
            <w:tcW w:w="2204" w:type="dxa"/>
            <w:vAlign w:val="center"/>
          </w:tcPr>
          <w:p w:rsidR="005D577A" w:rsidRPr="00D63C77" w:rsidRDefault="005D577A" w:rsidP="005D577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D577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77A" w:rsidRPr="00D63C77" w:rsidRDefault="005D577A" w:rsidP="005D577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D577A" w:rsidRPr="00D63C77" w:rsidRDefault="005D577A" w:rsidP="005D577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D577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77A" w:rsidRDefault="005D577A" w:rsidP="005D577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D577A" w:rsidRDefault="005D577A" w:rsidP="005D577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2266C" w:rsidRPr="0042266C">
        <w:rPr>
          <w:rFonts w:ascii="Arial Narrow" w:hAnsi="Arial Narrow"/>
        </w:rPr>
        <w:t xml:space="preserve"> Создавать благоприятную атмосферу для гостей и работников за счет выполнения технологий магазина, роста экспертности и мотивации команды.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Обеспечивать установленный режим работы магазина. Организовывать своевременный возврат оборотной тары 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33CA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433CAE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33CA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33CAE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33CAE" w:rsidRPr="00433CAE">
        <w:rPr>
          <w:rFonts w:ascii="Arial Narrow" w:hAnsi="Arial Narrow"/>
          <w:bCs/>
          <w:szCs w:val="22"/>
        </w:rPr>
        <w:t>-</w:t>
      </w:r>
      <w:r w:rsidR="00433CAE" w:rsidRPr="00433CA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33CA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D577A" w:rsidTr="005D577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D577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D577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D577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D577A" w:rsidTr="005D577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4380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43809" w:rsidRPr="00D4380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2266C">
      <w:rPr>
        <w:rFonts w:ascii="Arial Narrow" w:hAnsi="Arial Narrow"/>
        <w:sz w:val="16"/>
        <w:szCs w:val="16"/>
      </w:rPr>
      <w:t>200-Н-05321-ТР-УТ-5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2266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2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AA42CBB268D40BBA79F8EE5DCBAE5B2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Создавать благоприятную атмосферу для гостей и работников за счет выполнения технологий магазина, роста экспертности и мотивации команды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Обеспечивать установленный режим работы магазина. Организовывать своевременный возврат оборотной тары 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47, Республика Татарстан (Татарстан), г. Казань, ул. Беломорская, 45 "/>
    <w:docVar w:name="rbtd_adr1" w:val="191025, г. Санкт-Петербург, пр-кт Невский, д. 90/92"/>
    <w:docVar w:name="rbtd_adr2" w:val="420047, Республика Татарстан (Татарстан), г. Казань, ул. Беломорская, 4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11A2EBD1B8A4E60A50611981D12CB37"/>
    <w:docVar w:name="rm_id" w:val="203"/>
    <w:docVar w:name="rm_name" w:val=" Заместитель директора магазина (Администратор) "/>
    <w:docVar w:name="rm_number" w:val=" 2 23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707D6"/>
    <w:rsid w:val="001A0209"/>
    <w:rsid w:val="001B486A"/>
    <w:rsid w:val="001C4937"/>
    <w:rsid w:val="001D6196"/>
    <w:rsid w:val="001F4D8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A6499"/>
    <w:rsid w:val="002A706C"/>
    <w:rsid w:val="002D6B87"/>
    <w:rsid w:val="002E2D3A"/>
    <w:rsid w:val="002E3582"/>
    <w:rsid w:val="002E55C6"/>
    <w:rsid w:val="00305B2F"/>
    <w:rsid w:val="00317A9B"/>
    <w:rsid w:val="00331EC5"/>
    <w:rsid w:val="00354C09"/>
    <w:rsid w:val="00367816"/>
    <w:rsid w:val="003876C3"/>
    <w:rsid w:val="00392C31"/>
    <w:rsid w:val="0039417C"/>
    <w:rsid w:val="003A6DC2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266C"/>
    <w:rsid w:val="00423E95"/>
    <w:rsid w:val="00426B3D"/>
    <w:rsid w:val="00433CAE"/>
    <w:rsid w:val="00442F31"/>
    <w:rsid w:val="00444410"/>
    <w:rsid w:val="00447116"/>
    <w:rsid w:val="00451C2D"/>
    <w:rsid w:val="00457AA9"/>
    <w:rsid w:val="00460BAE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577A"/>
    <w:rsid w:val="005F04D6"/>
    <w:rsid w:val="005F2BFA"/>
    <w:rsid w:val="0066103E"/>
    <w:rsid w:val="00674E86"/>
    <w:rsid w:val="0069682B"/>
    <w:rsid w:val="006B0D89"/>
    <w:rsid w:val="006C28B3"/>
    <w:rsid w:val="006F4B2B"/>
    <w:rsid w:val="007049EB"/>
    <w:rsid w:val="00710271"/>
    <w:rsid w:val="0071155E"/>
    <w:rsid w:val="00714628"/>
    <w:rsid w:val="00717C9F"/>
    <w:rsid w:val="00732832"/>
    <w:rsid w:val="00744908"/>
    <w:rsid w:val="00745D40"/>
    <w:rsid w:val="00745D94"/>
    <w:rsid w:val="0076042D"/>
    <w:rsid w:val="00780C32"/>
    <w:rsid w:val="00794E17"/>
    <w:rsid w:val="007A13FE"/>
    <w:rsid w:val="007A4C5E"/>
    <w:rsid w:val="007A79CE"/>
    <w:rsid w:val="007B0798"/>
    <w:rsid w:val="007C5629"/>
    <w:rsid w:val="007D1852"/>
    <w:rsid w:val="007D2CEA"/>
    <w:rsid w:val="007E170B"/>
    <w:rsid w:val="007E7F3C"/>
    <w:rsid w:val="0080327B"/>
    <w:rsid w:val="0081338F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ED9"/>
    <w:rsid w:val="009D5FA5"/>
    <w:rsid w:val="00A12349"/>
    <w:rsid w:val="00A1341B"/>
    <w:rsid w:val="00A21E7A"/>
    <w:rsid w:val="00A32AD4"/>
    <w:rsid w:val="00A36593"/>
    <w:rsid w:val="00A52C8C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4201E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81338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43809"/>
    <w:rsid w:val="00D63995"/>
    <w:rsid w:val="00D63C77"/>
    <w:rsid w:val="00D65F01"/>
    <w:rsid w:val="00D74283"/>
    <w:rsid w:val="00D76DF8"/>
    <w:rsid w:val="00DB4E49"/>
    <w:rsid w:val="00DB5302"/>
    <w:rsid w:val="00DD6B1F"/>
    <w:rsid w:val="00DD72EC"/>
    <w:rsid w:val="00DF1059"/>
    <w:rsid w:val="00DF12CB"/>
    <w:rsid w:val="00DF3DC6"/>
    <w:rsid w:val="00E10D92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4C"/>
    <w:rsid w:val="00FC4076"/>
    <w:rsid w:val="00FD13E4"/>
    <w:rsid w:val="00FD2BA8"/>
    <w:rsid w:val="00FD423F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58</cp:revision>
  <dcterms:created xsi:type="dcterms:W3CDTF">2025-01-02T07:58:00Z</dcterms:created>
  <dcterms:modified xsi:type="dcterms:W3CDTF">2025-03-17T10:15:00Z</dcterms:modified>
</cp:coreProperties>
</file>