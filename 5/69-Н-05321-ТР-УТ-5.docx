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B76D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14508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69-Н-05321-ТР-УТ-5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B76D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22F76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14508" w:rsidRPr="00814508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14508" w:rsidRPr="00814508">
        <w:rPr>
          <w:rStyle w:val="aa"/>
          <w:rFonts w:ascii="Arial Narrow" w:hAnsi="Arial Narrow"/>
        </w:rPr>
        <w:t xml:space="preserve">191025, г. Санкт-Петербург, пр-кт Невский, д. 90/92; 420106, Республика Татарстан (Татарстан), г. Казань, ул. Виктора Сажинова, дом 6/9, пом. 1100, 1101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14508" w:rsidRPr="00814508">
        <w:rPr>
          <w:rStyle w:val="aa"/>
          <w:rFonts w:ascii="Arial Narrow" w:hAnsi="Arial Narrow"/>
        </w:rPr>
        <w:t xml:space="preserve"> 27199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14508">
        <w:rPr>
          <w:rFonts w:ascii="Arial Narrow" w:hAnsi="Arial Narrow"/>
          <w:u w:val="single"/>
        </w:rPr>
        <w:t xml:space="preserve"> 2 27199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14508" w:rsidRPr="00814508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14508" w:rsidRPr="00814508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14508" w:rsidRPr="00814508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14508" w:rsidRPr="00814508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C30D6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C30D60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849FA" w:rsidRPr="00A849FA">
        <w:rPr>
          <w:rFonts w:ascii="Arial Narrow" w:hAnsi="Arial Narrow"/>
          <w:bCs/>
          <w:szCs w:val="22"/>
        </w:rPr>
        <w:t>-</w:t>
      </w:r>
      <w:r w:rsidR="00A849FA" w:rsidRPr="00A849F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849F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B76D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B76D4" w:rsidRPr="00FB76D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14508">
      <w:rPr>
        <w:rFonts w:ascii="Arial Narrow" w:hAnsi="Arial Narrow"/>
        <w:sz w:val="16"/>
        <w:szCs w:val="16"/>
      </w:rPr>
      <w:t>69-Н-05321-ТР-УТ-5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14508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20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7199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2B95D4369B74F9A940A8C7029F70A64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69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06, Республика Татарстан (Татарстан), г. Казань, ул. Виктора Сажинова, дом 6/9, пом. 1100, 1101 "/>
    <w:docVar w:name="rbtd_adr1" w:val="191025, г. Санкт-Петербург, пр-кт Невский, д. 90/92"/>
    <w:docVar w:name="rbtd_adr2" w:val="420106, Республика Татарстан (Татарстан), г. Казань, ул. Виктора Сажинова, дом 6/9, пом. 1100, 110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92691447FF242A0B042B662F398384C"/>
    <w:docVar w:name="rm_id" w:val="69"/>
    <w:docVar w:name="rm_name" w:val=" Администратор "/>
    <w:docVar w:name="rm_number" w:val=" 2 27199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5D8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39FA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14508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5FA5"/>
    <w:rsid w:val="00A12349"/>
    <w:rsid w:val="00A1341B"/>
    <w:rsid w:val="00A21E7A"/>
    <w:rsid w:val="00A36593"/>
    <w:rsid w:val="00A52C8C"/>
    <w:rsid w:val="00A65C74"/>
    <w:rsid w:val="00A849FA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0908"/>
    <w:rsid w:val="00BD6686"/>
    <w:rsid w:val="00BE15DF"/>
    <w:rsid w:val="00BF498E"/>
    <w:rsid w:val="00C02721"/>
    <w:rsid w:val="00C027F5"/>
    <w:rsid w:val="00C3083C"/>
    <w:rsid w:val="00C30D60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38F3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B76D4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203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82</cp:revision>
  <dcterms:created xsi:type="dcterms:W3CDTF">2025-01-02T07:58:00Z</dcterms:created>
  <dcterms:modified xsi:type="dcterms:W3CDTF">2025-03-17T10:13:00Z</dcterms:modified>
</cp:coreProperties>
</file>