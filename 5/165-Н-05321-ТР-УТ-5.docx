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3329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3329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3329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6566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46E6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6566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D21808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5D05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D21808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6E63" w:rsidRPr="00C46E6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6E63" w:rsidRPr="00C46E63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ул. Адоратского, 5б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6E63" w:rsidRPr="00C46E63">
        <w:rPr>
          <w:rStyle w:val="aa"/>
          <w:rFonts w:ascii="Arial Narrow" w:hAnsi="Arial Narrow"/>
        </w:rPr>
        <w:t xml:space="preserve"> 23326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46E63">
        <w:rPr>
          <w:rFonts w:ascii="Arial Narrow" w:hAnsi="Arial Narrow"/>
          <w:u w:val="single"/>
        </w:rPr>
        <w:t xml:space="preserve"> 9 23326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6E63" w:rsidRPr="00C46E6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46E63" w:rsidRPr="00C46E6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46E63" w:rsidRPr="00C46E6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D21808">
        <w:tc>
          <w:tcPr>
            <w:tcW w:w="220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33295" w:rsidRPr="00D63C77" w:rsidTr="00D21808">
        <w:tc>
          <w:tcPr>
            <w:tcW w:w="2204" w:type="dxa"/>
            <w:vAlign w:val="center"/>
          </w:tcPr>
          <w:p w:rsidR="00E33295" w:rsidRPr="00D63C77" w:rsidRDefault="00E33295" w:rsidP="00E33295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D21808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Pr="00D63C77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33295" w:rsidRPr="00D63C77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33295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46E63" w:rsidRPr="00C46E6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46E63" w:rsidRPr="00C46E6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46E63" w:rsidRPr="00C46E63" w:rsidRDefault="00C46E63" w:rsidP="00032B92">
      <w:pPr>
        <w:jc w:val="both"/>
        <w:rPr>
          <w:rFonts w:ascii="Arial Narrow" w:hAnsi="Arial Narrow"/>
        </w:rPr>
      </w:pPr>
      <w:r w:rsidRPr="00C46E6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46E63" w:rsidRPr="00C46E63" w:rsidRDefault="00C46E63" w:rsidP="00032B92">
      <w:pPr>
        <w:jc w:val="both"/>
        <w:rPr>
          <w:rFonts w:ascii="Arial Narrow" w:hAnsi="Arial Narrow"/>
        </w:rPr>
      </w:pPr>
      <w:r w:rsidRPr="00C46E6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46E63" w:rsidRPr="00C46E63" w:rsidRDefault="00C46E63" w:rsidP="00032B92">
      <w:pPr>
        <w:jc w:val="both"/>
        <w:rPr>
          <w:rFonts w:ascii="Arial Narrow" w:hAnsi="Arial Narrow"/>
        </w:rPr>
      </w:pPr>
      <w:r w:rsidRPr="00C46E6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46E63" w:rsidP="00032B92">
      <w:pPr>
        <w:jc w:val="both"/>
        <w:rPr>
          <w:rFonts w:ascii="Arial Narrow" w:hAnsi="Arial Narrow"/>
        </w:rPr>
      </w:pPr>
      <w:r w:rsidRPr="00C46E6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152D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9152D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3DE8" w:rsidRPr="00D93DE8">
        <w:rPr>
          <w:rFonts w:ascii="Arial Narrow" w:hAnsi="Arial Narrow"/>
          <w:bCs/>
          <w:szCs w:val="22"/>
        </w:rPr>
        <w:t>-</w:t>
      </w:r>
      <w:r w:rsidR="00D93DE8" w:rsidRPr="00D93DE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3DE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33295" w:rsidTr="00E3329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3329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33295" w:rsidTr="00E3329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6566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65664" w:rsidRPr="0006566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46E63">
      <w:rPr>
        <w:rFonts w:ascii="Arial Narrow" w:hAnsi="Arial Narrow"/>
        <w:sz w:val="16"/>
        <w:szCs w:val="16"/>
      </w:rPr>
      <w:t>165-Н-05321-ТР-УТ-5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46E6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2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795CA38465545159C04490807C5F581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ул. Адоратского, 5б "/>
    <w:docVar w:name="rbtd_adr1" w:val="191025, г. Санкт-Петербург, пр-кт Невский, д. 90/92"/>
    <w:docVar w:name="rbtd_adr2" w:val="420126, Республика Татарстан (Татарстан), г. Казань, ул. Адоратского, 5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B34A24BD27542548DF190B92372F77F"/>
    <w:docVar w:name="rm_id" w:val="168"/>
    <w:docVar w:name="rm_name" w:val=" Директор магазина-партнёр (Директор (заведующий) предприятия розничной торговли) "/>
    <w:docVar w:name="rm_number" w:val=" 9 233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0C81"/>
    <w:rsid w:val="00025683"/>
    <w:rsid w:val="00032B92"/>
    <w:rsid w:val="00046815"/>
    <w:rsid w:val="0005566C"/>
    <w:rsid w:val="000633C8"/>
    <w:rsid w:val="00065664"/>
    <w:rsid w:val="00087EB9"/>
    <w:rsid w:val="000A33A6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7135"/>
    <w:rsid w:val="001607C8"/>
    <w:rsid w:val="00162AA3"/>
    <w:rsid w:val="00165088"/>
    <w:rsid w:val="001B486A"/>
    <w:rsid w:val="001C248A"/>
    <w:rsid w:val="001D6196"/>
    <w:rsid w:val="001E3133"/>
    <w:rsid w:val="001F4D8D"/>
    <w:rsid w:val="001F686B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A79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A719F"/>
    <w:rsid w:val="004B0943"/>
    <w:rsid w:val="004C4DB2"/>
    <w:rsid w:val="004C6E55"/>
    <w:rsid w:val="004C7DCA"/>
    <w:rsid w:val="004D7492"/>
    <w:rsid w:val="004E0C63"/>
    <w:rsid w:val="004E24EB"/>
    <w:rsid w:val="00503E91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347"/>
    <w:rsid w:val="005F2BFA"/>
    <w:rsid w:val="0066103E"/>
    <w:rsid w:val="00674E86"/>
    <w:rsid w:val="0069682B"/>
    <w:rsid w:val="006C28B3"/>
    <w:rsid w:val="006E7653"/>
    <w:rsid w:val="007049EB"/>
    <w:rsid w:val="00710271"/>
    <w:rsid w:val="00713EC2"/>
    <w:rsid w:val="00717C9F"/>
    <w:rsid w:val="00745D40"/>
    <w:rsid w:val="00745D94"/>
    <w:rsid w:val="00751AD8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3554"/>
    <w:rsid w:val="008354BB"/>
    <w:rsid w:val="00856253"/>
    <w:rsid w:val="00883461"/>
    <w:rsid w:val="008835DE"/>
    <w:rsid w:val="008879C8"/>
    <w:rsid w:val="008A7FF0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152D0"/>
    <w:rsid w:val="0092778A"/>
    <w:rsid w:val="00927C59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4A01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73A2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45D05"/>
    <w:rsid w:val="00C46E63"/>
    <w:rsid w:val="00C64F6A"/>
    <w:rsid w:val="00C66F88"/>
    <w:rsid w:val="00CA6993"/>
    <w:rsid w:val="00CC4BCA"/>
    <w:rsid w:val="00CD35C3"/>
    <w:rsid w:val="00CE320A"/>
    <w:rsid w:val="00CE3307"/>
    <w:rsid w:val="00CE567D"/>
    <w:rsid w:val="00CF3E1D"/>
    <w:rsid w:val="00D21808"/>
    <w:rsid w:val="00D63995"/>
    <w:rsid w:val="00D63C77"/>
    <w:rsid w:val="00D65F01"/>
    <w:rsid w:val="00D73812"/>
    <w:rsid w:val="00D74283"/>
    <w:rsid w:val="00D76DF8"/>
    <w:rsid w:val="00D93DE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3295"/>
    <w:rsid w:val="00E36337"/>
    <w:rsid w:val="00E74B9A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FB85-6E3C-4DD6-9B42-74EB9AB9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59</cp:revision>
  <dcterms:created xsi:type="dcterms:W3CDTF">2025-01-01T18:08:00Z</dcterms:created>
  <dcterms:modified xsi:type="dcterms:W3CDTF">2025-03-17T10:15:00Z</dcterms:modified>
</cp:coreProperties>
</file>