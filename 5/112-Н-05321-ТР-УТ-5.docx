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1749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0396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1749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90E6B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396A" w:rsidRPr="00D0396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396A" w:rsidRPr="00D0396A">
        <w:rPr>
          <w:rStyle w:val="aa"/>
          <w:rFonts w:ascii="Arial Narrow" w:hAnsi="Arial Narrow"/>
        </w:rPr>
        <w:t xml:space="preserve">191025, г. Санкт-Петербург, пр-кт Невский, д. 90/92; 420012, Республика Татарстан (Татарстан), г. Казань, ул. Бутлерова, дом 56, помещения 1300, 1301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396A" w:rsidRPr="00D0396A">
        <w:rPr>
          <w:rStyle w:val="aa"/>
          <w:rFonts w:ascii="Arial Narrow" w:hAnsi="Arial Narrow"/>
        </w:rPr>
        <w:t xml:space="preserve"> 20353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0396A">
        <w:rPr>
          <w:rFonts w:ascii="Arial Narrow" w:hAnsi="Arial Narrow"/>
          <w:u w:val="single"/>
        </w:rPr>
        <w:t xml:space="preserve"> 7 20353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396A" w:rsidRPr="00D0396A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0396A" w:rsidRPr="00D0396A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0396A" w:rsidRPr="00D0396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0396A" w:rsidRPr="00D0396A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0396A" w:rsidRPr="00D0396A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0396A" w:rsidP="00032B92">
      <w:pPr>
        <w:jc w:val="both"/>
        <w:rPr>
          <w:rFonts w:ascii="Arial Narrow" w:hAnsi="Arial Narrow"/>
        </w:rPr>
      </w:pPr>
      <w:r w:rsidRPr="00D0396A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A27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1A27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A2732" w:rsidRPr="001A2732">
        <w:rPr>
          <w:rFonts w:ascii="Arial Narrow" w:hAnsi="Arial Narrow"/>
          <w:bCs/>
          <w:szCs w:val="22"/>
        </w:rPr>
        <w:t>-</w:t>
      </w:r>
      <w:r w:rsidR="001A2732" w:rsidRPr="001A273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A273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1749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17492" w:rsidRPr="0001749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0396A">
      <w:rPr>
        <w:rFonts w:ascii="Arial Narrow" w:hAnsi="Arial Narrow"/>
        <w:sz w:val="16"/>
        <w:szCs w:val="16"/>
      </w:rPr>
      <w:t>112-Н-05321-ТР-УТ-5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0396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0353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3E8B214146246C2AC03B4310644AF96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2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2, Республика Татарстан (Татарстан), г. Казань, ул. Бутлерова, дом 56, помещения 1300, 1301 "/>
    <w:docVar w:name="rbtd_adr1" w:val="191025, г. Санкт-Петербург, пр-кт Невский, д. 90/92"/>
    <w:docVar w:name="rbtd_adr2" w:val="420012, Республика Татарстан (Татарстан), г. Казань, ул. Бутлерова, дом 56, помещения 1300, 130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412DEA3696844718C40CFD572EFDA32"/>
    <w:docVar w:name="rm_id" w:val="112"/>
    <w:docVar w:name="rm_name" w:val=" Сборщик заказов "/>
    <w:docVar w:name="rm_number" w:val=" 7 2035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17492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606A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0396A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5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32</cp:revision>
  <dcterms:created xsi:type="dcterms:W3CDTF">2025-01-03T17:10:00Z</dcterms:created>
  <dcterms:modified xsi:type="dcterms:W3CDTF">2025-03-17T10:14:00Z</dcterms:modified>
</cp:coreProperties>
</file>