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204A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F1DA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204A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55701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1DAB" w:rsidRPr="009F1DA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1DAB" w:rsidRPr="009F1DAB">
        <w:rPr>
          <w:rStyle w:val="aa"/>
          <w:rFonts w:ascii="Arial Narrow" w:hAnsi="Arial Narrow"/>
        </w:rPr>
        <w:t xml:space="preserve">191025, г. Санкт-Петербург, пр-кт Невский, д. 90/92; 420006, Республика Татарстан (Татарстан), г. Казань, ул. Рахимова, дом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1DAB" w:rsidRPr="009F1DAB">
        <w:rPr>
          <w:rStyle w:val="aa"/>
          <w:rFonts w:ascii="Arial Narrow" w:hAnsi="Arial Narrow"/>
        </w:rPr>
        <w:t xml:space="preserve"> 22131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F1DAB">
        <w:rPr>
          <w:rFonts w:ascii="Arial Narrow" w:hAnsi="Arial Narrow"/>
          <w:u w:val="single"/>
        </w:rPr>
        <w:t xml:space="preserve"> 2 22131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1DAB" w:rsidRPr="009F1DAB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F1DAB" w:rsidRPr="009F1DAB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F1DAB" w:rsidRPr="009F1DA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F1DAB" w:rsidRPr="009F1DAB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D32B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D32B4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269F5" w:rsidRPr="00D269F5">
        <w:rPr>
          <w:rFonts w:ascii="Arial Narrow" w:hAnsi="Arial Narrow"/>
          <w:bCs/>
          <w:szCs w:val="22"/>
        </w:rPr>
        <w:t>-</w:t>
      </w:r>
      <w:r w:rsidR="00D269F5" w:rsidRPr="00D269F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269F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204A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204AB" w:rsidRPr="005204A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F1DAB">
      <w:rPr>
        <w:rFonts w:ascii="Arial Narrow" w:hAnsi="Arial Narrow"/>
        <w:sz w:val="16"/>
        <w:szCs w:val="16"/>
      </w:rPr>
      <w:t>194-Н-05321-ТР-УТ-5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F1DA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13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FAD5C9DE54441EEBB777527E105B68B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06, Республика Татарстан (Татарстан), г. Казань, ул. Рахимова, дом 8 "/>
    <w:docVar w:name="rbtd_adr1" w:val="191025, г. Санкт-Петербург, пр-кт Невский, д. 90/92"/>
    <w:docVar w:name="rbtd_adr2" w:val="420006, Республика Татарстан (Татарстан), г. Казань, ул. Рахимова, дом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8F184C6D6754A34BE9F23F8A18FDA59"/>
    <w:docVar w:name="rm_id" w:val="197"/>
    <w:docVar w:name="rm_name" w:val=" Администратор "/>
    <w:docVar w:name="rm_number" w:val=" 2 2213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2E5ABB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204AB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5701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9F1DAB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2084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13F7E"/>
    <w:rsid w:val="00D269F5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1487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91</cp:revision>
  <dcterms:created xsi:type="dcterms:W3CDTF">2025-01-02T07:58:00Z</dcterms:created>
  <dcterms:modified xsi:type="dcterms:W3CDTF">2025-03-17T10:15:00Z</dcterms:modified>
</cp:coreProperties>
</file>