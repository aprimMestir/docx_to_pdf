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E6E7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5792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E6E7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E7583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7924" w:rsidRPr="0075792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7924" w:rsidRPr="00757924">
        <w:rPr>
          <w:rStyle w:val="aa"/>
          <w:rFonts w:ascii="Arial Narrow" w:hAnsi="Arial Narrow"/>
        </w:rPr>
        <w:t xml:space="preserve">191025, г. Санкт-Петербург, пр-кт Невский, д. 90/92; 420036, Республика Татарстан (Татарстан), г. Казань, ул. Социалистическая, 8/10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7924" w:rsidRPr="00757924">
        <w:rPr>
          <w:rStyle w:val="aa"/>
          <w:rFonts w:ascii="Arial Narrow" w:hAnsi="Arial Narrow"/>
        </w:rPr>
        <w:t xml:space="preserve"> 16036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57924">
        <w:rPr>
          <w:rFonts w:ascii="Arial Narrow" w:hAnsi="Arial Narrow"/>
          <w:u w:val="single"/>
        </w:rPr>
        <w:t xml:space="preserve"> 8 16036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7924" w:rsidRPr="00757924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7924" w:rsidRPr="00757924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57924" w:rsidRPr="0075792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57924" w:rsidRPr="00757924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81731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817313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17313" w:rsidRPr="00817313">
        <w:rPr>
          <w:rFonts w:ascii="Arial Narrow" w:hAnsi="Arial Narrow"/>
          <w:bCs/>
          <w:szCs w:val="22"/>
        </w:rPr>
        <w:t>-</w:t>
      </w:r>
      <w:r w:rsidR="00817313" w:rsidRPr="0081731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17313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E6E7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E6E78" w:rsidRPr="009E6E7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57924">
      <w:rPr>
        <w:rFonts w:ascii="Arial Narrow" w:hAnsi="Arial Narrow"/>
        <w:sz w:val="16"/>
        <w:szCs w:val="16"/>
      </w:rPr>
      <w:t>185-Н-05321-ТР-УТ-5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5792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6036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2695650682145FF996BC119E36E50F6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5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6, Республика Татарстан (Татарстан), г. Казань, ул. Социалистическая, 8/10 "/>
    <w:docVar w:name="rbtd_adr1" w:val="191025, г. Санкт-Петербург, пр-кт Невский, д. 90/92"/>
    <w:docVar w:name="rbtd_adr2" w:val="420036, Республика Татарстан (Татарстан), г. Казань, ул. Социалистическая, 8/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78F75A691E847678B29A483BB7B6C89"/>
    <w:docVar w:name="rm_id" w:val="188"/>
    <w:docVar w:name="rm_name" w:val=" Работник торгового зала "/>
    <w:docVar w:name="rm_number" w:val=" 8 1603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57924"/>
    <w:rsid w:val="0076042D"/>
    <w:rsid w:val="0077287B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7313"/>
    <w:rsid w:val="00856253"/>
    <w:rsid w:val="00866E8E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E6E78"/>
    <w:rsid w:val="009E7583"/>
    <w:rsid w:val="00A0454B"/>
    <w:rsid w:val="00A12349"/>
    <w:rsid w:val="00A36593"/>
    <w:rsid w:val="00A605EA"/>
    <w:rsid w:val="00A71AF3"/>
    <w:rsid w:val="00A77912"/>
    <w:rsid w:val="00A84000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40</cp:revision>
  <dcterms:created xsi:type="dcterms:W3CDTF">2025-01-02T10:39:00Z</dcterms:created>
  <dcterms:modified xsi:type="dcterms:W3CDTF">2025-03-17T10:15:00Z</dcterms:modified>
</cp:coreProperties>
</file>