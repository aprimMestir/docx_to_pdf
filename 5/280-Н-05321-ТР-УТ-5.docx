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7248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C0B7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7248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62F26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B76" w:rsidRPr="003C0B7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B76" w:rsidRPr="003C0B76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B76" w:rsidRPr="003C0B76">
        <w:rPr>
          <w:rStyle w:val="aa"/>
          <w:rFonts w:ascii="Arial Narrow" w:hAnsi="Arial Narrow"/>
        </w:rPr>
        <w:t xml:space="preserve"> 11410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C0B76">
        <w:rPr>
          <w:rFonts w:ascii="Arial Narrow" w:hAnsi="Arial Narrow"/>
          <w:u w:val="single"/>
        </w:rPr>
        <w:t xml:space="preserve"> 9 11410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B76" w:rsidRPr="003C0B76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B76" w:rsidRPr="003C0B7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C0B76" w:rsidRPr="003C0B7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C0B76" w:rsidRPr="003C0B7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C0B76" w:rsidRPr="003C0B76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3C0B76" w:rsidRPr="003C0B76" w:rsidRDefault="003C0B76" w:rsidP="00032B92">
      <w:pPr>
        <w:jc w:val="both"/>
        <w:rPr>
          <w:rFonts w:ascii="Arial Narrow" w:hAnsi="Arial Narrow"/>
        </w:rPr>
      </w:pPr>
      <w:r w:rsidRPr="003C0B76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3C0B76" w:rsidRPr="003C0B76" w:rsidRDefault="003C0B76" w:rsidP="00032B92">
      <w:pPr>
        <w:jc w:val="both"/>
        <w:rPr>
          <w:rFonts w:ascii="Arial Narrow" w:hAnsi="Arial Narrow"/>
        </w:rPr>
      </w:pPr>
      <w:r w:rsidRPr="003C0B76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3C0B76" w:rsidRPr="003C0B76" w:rsidRDefault="003C0B76" w:rsidP="00032B92">
      <w:pPr>
        <w:jc w:val="both"/>
        <w:rPr>
          <w:rFonts w:ascii="Arial Narrow" w:hAnsi="Arial Narrow"/>
        </w:rPr>
      </w:pPr>
      <w:r w:rsidRPr="003C0B76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3C0B76" w:rsidP="00032B92">
      <w:pPr>
        <w:jc w:val="both"/>
        <w:rPr>
          <w:rFonts w:ascii="Arial Narrow" w:hAnsi="Arial Narrow"/>
        </w:rPr>
      </w:pPr>
      <w:r w:rsidRPr="003C0B76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C32A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3C32A1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C32A1" w:rsidRPr="003C32A1">
        <w:rPr>
          <w:rFonts w:ascii="Arial Narrow" w:hAnsi="Arial Narrow"/>
          <w:bCs/>
          <w:szCs w:val="22"/>
        </w:rPr>
        <w:t>-</w:t>
      </w:r>
      <w:r w:rsidR="003C32A1" w:rsidRPr="003C32A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C32A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7248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72485" w:rsidRPr="0007248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C0B76">
      <w:rPr>
        <w:rFonts w:ascii="Arial Narrow" w:hAnsi="Arial Narrow"/>
        <w:sz w:val="16"/>
        <w:szCs w:val="16"/>
      </w:rPr>
      <w:t>280-Н-05321-ТР-УТ-5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C0B7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41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3D45F2858AD439492290C139A425E29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71а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C9F8DEB0FDF408B8B44063C5B593C52"/>
    <w:docVar w:name="rm_id" w:val="283"/>
    <w:docVar w:name="rm_name" w:val=" Директор магазина-партнёр (Директор (заведующий) предприятия розничной торговли) "/>
    <w:docVar w:name="rm_number" w:val=" 9 1141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72485"/>
    <w:rsid w:val="00080205"/>
    <w:rsid w:val="000832B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0B76"/>
    <w:rsid w:val="003C24DB"/>
    <w:rsid w:val="003C32A1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0A18"/>
    <w:rsid w:val="00856253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2F26"/>
    <w:rsid w:val="00967790"/>
    <w:rsid w:val="00972426"/>
    <w:rsid w:val="009A33AB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2025-01-01T18:08:00Z</dcterms:created>
  <dcterms:modified xsi:type="dcterms:W3CDTF">2025-03-17T10:17:00Z</dcterms:modified>
</cp:coreProperties>
</file>