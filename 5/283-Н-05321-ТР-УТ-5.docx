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D674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A11A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D674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B662D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A11A3" w:rsidRPr="00FA11A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A11A3" w:rsidRPr="00FA11A3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Татарстан, дом 72, помещение 1216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A11A3" w:rsidRPr="00FA11A3">
        <w:rPr>
          <w:rStyle w:val="aa"/>
          <w:rFonts w:ascii="Arial Narrow" w:hAnsi="Arial Narrow"/>
        </w:rPr>
        <w:t xml:space="preserve"> 11525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A11A3">
        <w:rPr>
          <w:rFonts w:ascii="Arial Narrow" w:hAnsi="Arial Narrow"/>
          <w:u w:val="single"/>
        </w:rPr>
        <w:t xml:space="preserve"> 1 11525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A11A3" w:rsidRPr="00FA11A3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A11A3" w:rsidRPr="00FA11A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A11A3" w:rsidRPr="00FA11A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FA11A3" w:rsidRPr="00FA11A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A11A3" w:rsidRPr="00FA11A3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FA11A3" w:rsidRPr="00FA11A3" w:rsidRDefault="00FA11A3" w:rsidP="00032B92">
      <w:pPr>
        <w:jc w:val="both"/>
        <w:rPr>
          <w:rFonts w:ascii="Arial Narrow" w:hAnsi="Arial Narrow"/>
        </w:rPr>
      </w:pPr>
      <w:r w:rsidRPr="00FA11A3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FA11A3" w:rsidP="00032B92">
      <w:pPr>
        <w:jc w:val="both"/>
        <w:rPr>
          <w:rFonts w:ascii="Arial Narrow" w:hAnsi="Arial Narrow"/>
        </w:rPr>
      </w:pPr>
      <w:r w:rsidRPr="00FA11A3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C16D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9C16D7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C16D7" w:rsidRPr="009C16D7">
        <w:rPr>
          <w:rFonts w:ascii="Arial Narrow" w:hAnsi="Arial Narrow"/>
          <w:bCs/>
          <w:szCs w:val="22"/>
        </w:rPr>
        <w:t>-</w:t>
      </w:r>
      <w:r w:rsidR="009C16D7" w:rsidRPr="009C16D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C16D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D674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D6744" w:rsidRPr="00AD674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A11A3">
      <w:rPr>
        <w:rFonts w:ascii="Arial Narrow" w:hAnsi="Arial Narrow"/>
        <w:sz w:val="16"/>
        <w:szCs w:val="16"/>
      </w:rPr>
      <w:t>283-Н-05321-ТР-УТ-5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A11A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2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D9013B2D3254831A29DD3A8D00382C9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Татарстан, дом 72, помещение 1216 "/>
    <w:docVar w:name="rbtd_adr1" w:val="191025, г. Санкт-Петербург, пр-кт Невский, д. 90/92"/>
    <w:docVar w:name="rbtd_adr2" w:val="420021, Республика Татарстан (Татарстан), г. Казань, ул. Татарстан, дом 72, помещение 121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C54AC2AF177430287762DB0743AE60D"/>
    <w:docVar w:name="rm_id" w:val="286"/>
    <w:docVar w:name="rm_name" w:val=" Директор магазина (Директор (заведующий) предприятия розничной торговли) "/>
    <w:docVar w:name="rm_number" w:val=" 1 115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D6B4A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2544E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B662D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16D7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6744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6C85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A11A3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60</cp:revision>
  <dcterms:created xsi:type="dcterms:W3CDTF">2025-01-01T18:08:00Z</dcterms:created>
  <dcterms:modified xsi:type="dcterms:W3CDTF">2025-03-17T10:17:00Z</dcterms:modified>
</cp:coreProperties>
</file>