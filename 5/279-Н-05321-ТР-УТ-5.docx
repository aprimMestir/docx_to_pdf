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57B5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57B5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57B5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A4F3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72AC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279-Н-05321-ТР-УТ-5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A4F3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914AA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2ACC" w:rsidRPr="00F72AC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2ACC" w:rsidRPr="00F72ACC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Гарифа Ахунова, дом 2, помещение 1110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2ACC" w:rsidRPr="00F72ACC">
        <w:rPr>
          <w:rStyle w:val="aa"/>
          <w:rFonts w:ascii="Arial Narrow" w:hAnsi="Arial Narrow"/>
        </w:rPr>
        <w:t xml:space="preserve"> 3920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72ACC">
        <w:rPr>
          <w:rFonts w:ascii="Arial Narrow" w:hAnsi="Arial Narrow"/>
          <w:u w:val="single"/>
        </w:rPr>
        <w:t xml:space="preserve"> 8 3920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2ACC" w:rsidRPr="00F72ACC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2ACC" w:rsidRPr="00F72ACC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72ACC" w:rsidRPr="00F72AC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57B51" w:rsidRPr="00D63C77" w:rsidTr="00622395">
        <w:tc>
          <w:tcPr>
            <w:tcW w:w="2205" w:type="dxa"/>
            <w:vAlign w:val="center"/>
          </w:tcPr>
          <w:p w:rsidR="00B57B51" w:rsidRPr="00D63C77" w:rsidRDefault="00B57B51" w:rsidP="00B57B5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Pr="00D63C77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57B51" w:rsidRPr="00D63C77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57B51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72ACC" w:rsidRPr="00F72ACC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8E796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8E7967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8E79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E7967" w:rsidRPr="008E7967">
        <w:rPr>
          <w:rFonts w:ascii="Arial Narrow" w:hAnsi="Arial Narrow"/>
          <w:bCs/>
          <w:szCs w:val="22"/>
        </w:rPr>
        <w:t>-</w:t>
      </w:r>
      <w:r w:rsidR="008E7967" w:rsidRPr="008E796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E7967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57B51" w:rsidTr="00B57B5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57B5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57B51" w:rsidTr="00B57B5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A4F3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A4F35" w:rsidRPr="009A4F3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72ACC">
      <w:rPr>
        <w:rFonts w:ascii="Arial Narrow" w:hAnsi="Arial Narrow"/>
        <w:sz w:val="16"/>
        <w:szCs w:val="16"/>
      </w:rPr>
      <w:t>279-Н-05321-ТР-УТ-5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72AC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920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4 "/>
    <w:docVar w:name="colrab_anal" w:val=" 4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7B51FDABBE2436AB0B15CE55C921094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79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Гарифа Ахунова, дом 2, помещение 1110 "/>
    <w:docVar w:name="rbtd_adr1" w:val="191025, г. Санкт-Петербург, пр-кт Невский, д. 90/92"/>
    <w:docVar w:name="rbtd_adr2" w:val="420064, Республика Татарстан (Татарстан), г. Казань, ул. Гарифа Ахунова, дом 2, помещение 11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5139C6FD6C1436E84654F06508D107E"/>
    <w:docVar w:name="rm_id" w:val="282"/>
    <w:docVar w:name="rm_name" w:val=" Работник торгового зала "/>
    <w:docVar w:name="rm_number" w:val=" 8 392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56E55"/>
    <w:rsid w:val="000633C8"/>
    <w:rsid w:val="000C2998"/>
    <w:rsid w:val="000D1F5B"/>
    <w:rsid w:val="000F6E02"/>
    <w:rsid w:val="000F7DE7"/>
    <w:rsid w:val="00110025"/>
    <w:rsid w:val="00120313"/>
    <w:rsid w:val="00120A19"/>
    <w:rsid w:val="00122EA0"/>
    <w:rsid w:val="00126C7C"/>
    <w:rsid w:val="001429B1"/>
    <w:rsid w:val="001607C8"/>
    <w:rsid w:val="00162661"/>
    <w:rsid w:val="00162AA3"/>
    <w:rsid w:val="00165088"/>
    <w:rsid w:val="001914AA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52725"/>
    <w:rsid w:val="00254839"/>
    <w:rsid w:val="00262C2F"/>
    <w:rsid w:val="00275E09"/>
    <w:rsid w:val="0028490F"/>
    <w:rsid w:val="00295449"/>
    <w:rsid w:val="002A6499"/>
    <w:rsid w:val="002A6CF3"/>
    <w:rsid w:val="002D6B87"/>
    <w:rsid w:val="002E2D3A"/>
    <w:rsid w:val="002E55C6"/>
    <w:rsid w:val="00305B2F"/>
    <w:rsid w:val="00317A9B"/>
    <w:rsid w:val="00323F26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96373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7485F"/>
    <w:rsid w:val="00576095"/>
    <w:rsid w:val="00577266"/>
    <w:rsid w:val="005859B9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C45D5"/>
    <w:rsid w:val="006D411F"/>
    <w:rsid w:val="007049EB"/>
    <w:rsid w:val="00710271"/>
    <w:rsid w:val="00717C9F"/>
    <w:rsid w:val="00745D40"/>
    <w:rsid w:val="00745D94"/>
    <w:rsid w:val="0076042D"/>
    <w:rsid w:val="007664CF"/>
    <w:rsid w:val="0077586C"/>
    <w:rsid w:val="00784523"/>
    <w:rsid w:val="00794E17"/>
    <w:rsid w:val="007A4C5E"/>
    <w:rsid w:val="007A79CE"/>
    <w:rsid w:val="007C5629"/>
    <w:rsid w:val="007D1852"/>
    <w:rsid w:val="007D2CEA"/>
    <w:rsid w:val="007E170B"/>
    <w:rsid w:val="007E3C25"/>
    <w:rsid w:val="007E7F3C"/>
    <w:rsid w:val="0080327B"/>
    <w:rsid w:val="00856253"/>
    <w:rsid w:val="00883461"/>
    <w:rsid w:val="008835DE"/>
    <w:rsid w:val="008911E8"/>
    <w:rsid w:val="008B4165"/>
    <w:rsid w:val="008C4BC5"/>
    <w:rsid w:val="008C739D"/>
    <w:rsid w:val="008D5F6D"/>
    <w:rsid w:val="008E47AD"/>
    <w:rsid w:val="008E68DE"/>
    <w:rsid w:val="008E7967"/>
    <w:rsid w:val="008E7ACC"/>
    <w:rsid w:val="00904C17"/>
    <w:rsid w:val="0090588D"/>
    <w:rsid w:val="0092778A"/>
    <w:rsid w:val="009300A6"/>
    <w:rsid w:val="009361D4"/>
    <w:rsid w:val="00942161"/>
    <w:rsid w:val="00957EEF"/>
    <w:rsid w:val="00967790"/>
    <w:rsid w:val="00975535"/>
    <w:rsid w:val="00980ADD"/>
    <w:rsid w:val="0098347C"/>
    <w:rsid w:val="009A33AB"/>
    <w:rsid w:val="009A4F35"/>
    <w:rsid w:val="009C0E12"/>
    <w:rsid w:val="009D5FA5"/>
    <w:rsid w:val="00A07368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57B51"/>
    <w:rsid w:val="00B61BE7"/>
    <w:rsid w:val="00B95FC2"/>
    <w:rsid w:val="00BA1A66"/>
    <w:rsid w:val="00BA224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775F2"/>
    <w:rsid w:val="00CA6993"/>
    <w:rsid w:val="00CC4BCA"/>
    <w:rsid w:val="00CD35C3"/>
    <w:rsid w:val="00CE3307"/>
    <w:rsid w:val="00CE567D"/>
    <w:rsid w:val="00CF3E1D"/>
    <w:rsid w:val="00D22A04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5AF1"/>
    <w:rsid w:val="00F72ACC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47</cp:revision>
  <dcterms:created xsi:type="dcterms:W3CDTF">2025-01-02T10:39:00Z</dcterms:created>
  <dcterms:modified xsi:type="dcterms:W3CDTF">2025-03-17T10:17:00Z</dcterms:modified>
</cp:coreProperties>
</file>