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77B1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77B1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77B1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C5C9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95EC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47-Н-05321-ТР-УТ-5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C5C9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77B1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E140B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77B1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5EC5" w:rsidRPr="00395EC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5EC5" w:rsidRPr="00395EC5">
        <w:rPr>
          <w:rStyle w:val="aa"/>
          <w:rFonts w:ascii="Arial Narrow" w:hAnsi="Arial Narrow"/>
        </w:rPr>
        <w:t xml:space="preserve">191025, г. Санкт-Петербург, пр-кт Невский, д. 90/92; 422526, Республика Татарстан (Татарстан), Зеленодольский р-н, п. Октябрьский, ул. Гагарина, дом 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5EC5" w:rsidRPr="00395EC5">
        <w:rPr>
          <w:rStyle w:val="aa"/>
          <w:rFonts w:ascii="Arial Narrow" w:hAnsi="Arial Narrow"/>
        </w:rPr>
        <w:t xml:space="preserve"> 26647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95EC5">
        <w:rPr>
          <w:rFonts w:ascii="Arial Narrow" w:hAnsi="Arial Narrow"/>
          <w:u w:val="single"/>
        </w:rPr>
        <w:t xml:space="preserve"> 2 26647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5EC5" w:rsidRPr="00395EC5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5EC5" w:rsidRPr="00395EC5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95EC5" w:rsidRPr="00395EC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077B1A">
        <w:tc>
          <w:tcPr>
            <w:tcW w:w="220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77B1A" w:rsidRPr="00D63C77" w:rsidTr="00077B1A">
        <w:tc>
          <w:tcPr>
            <w:tcW w:w="2204" w:type="dxa"/>
            <w:vAlign w:val="center"/>
          </w:tcPr>
          <w:p w:rsidR="00077B1A" w:rsidRPr="00D63C77" w:rsidRDefault="00077B1A" w:rsidP="00077B1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Pr="00D63C77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77B1A" w:rsidRPr="00D63C77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77B1A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95EC5" w:rsidRPr="00395EC5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C212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3</w:t>
            </w:r>
            <w:r w:rsidR="007C212B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C212B" w:rsidRPr="007C212B">
        <w:rPr>
          <w:rFonts w:ascii="Arial Narrow" w:hAnsi="Arial Narrow"/>
          <w:bCs/>
          <w:szCs w:val="22"/>
        </w:rPr>
        <w:t>-</w:t>
      </w:r>
      <w:r w:rsidR="007C212B" w:rsidRPr="007C212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C212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77B1A" w:rsidTr="00077B1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77B1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77B1A" w:rsidTr="00077B1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C5C9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C5C9C" w:rsidRPr="007C5C9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95EC5">
      <w:rPr>
        <w:rFonts w:ascii="Arial Narrow" w:hAnsi="Arial Narrow"/>
        <w:sz w:val="16"/>
        <w:szCs w:val="16"/>
      </w:rPr>
      <w:t>47-Н-05321-ТР-УТ-5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95EC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647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781E1AC2D6B4D05976ACCE959625B24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4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6, Республика Татарстан (Татарстан), Зеленодольский р-н, п. Октябрьский, ул. Гагарина, дом 7 "/>
    <w:docVar w:name="rbtd_adr1" w:val="191025, г. Санкт-Петербург, пр-кт Невский, д. 90/92"/>
    <w:docVar w:name="rbtd_adr2" w:val="422526, Республика Татарстан (Татарстан), Зеленодольский р-н, п. Октябрьский, ул. Гагарина, дом 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F2ABA4944AE4E0EA7CA2CF8A7183442"/>
    <w:docVar w:name="rm_id" w:val="47"/>
    <w:docVar w:name="rm_name" w:val=" Администратор "/>
    <w:docVar w:name="rm_number" w:val=" 2 2664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77B1A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5E54"/>
    <w:rsid w:val="001D6196"/>
    <w:rsid w:val="001F4D8D"/>
    <w:rsid w:val="002152BB"/>
    <w:rsid w:val="00215467"/>
    <w:rsid w:val="002177B3"/>
    <w:rsid w:val="00225F22"/>
    <w:rsid w:val="00234932"/>
    <w:rsid w:val="002629FA"/>
    <w:rsid w:val="00275E09"/>
    <w:rsid w:val="0028490F"/>
    <w:rsid w:val="00295449"/>
    <w:rsid w:val="002A6499"/>
    <w:rsid w:val="002D6B87"/>
    <w:rsid w:val="002E2D3A"/>
    <w:rsid w:val="002E55C6"/>
    <w:rsid w:val="002F027A"/>
    <w:rsid w:val="00305B2F"/>
    <w:rsid w:val="00317A9B"/>
    <w:rsid w:val="00354C09"/>
    <w:rsid w:val="00367816"/>
    <w:rsid w:val="003876C3"/>
    <w:rsid w:val="00392C31"/>
    <w:rsid w:val="0039417C"/>
    <w:rsid w:val="00395EC5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140B"/>
    <w:rsid w:val="005F2BFA"/>
    <w:rsid w:val="00621989"/>
    <w:rsid w:val="0066103E"/>
    <w:rsid w:val="00674E86"/>
    <w:rsid w:val="0069682B"/>
    <w:rsid w:val="006C28B3"/>
    <w:rsid w:val="007049EB"/>
    <w:rsid w:val="00710271"/>
    <w:rsid w:val="0071097B"/>
    <w:rsid w:val="00717C9F"/>
    <w:rsid w:val="00745D40"/>
    <w:rsid w:val="00745D94"/>
    <w:rsid w:val="0076042D"/>
    <w:rsid w:val="00780C32"/>
    <w:rsid w:val="00794E17"/>
    <w:rsid w:val="007A4C5E"/>
    <w:rsid w:val="007A79CE"/>
    <w:rsid w:val="007C212B"/>
    <w:rsid w:val="007C5629"/>
    <w:rsid w:val="007C5C9C"/>
    <w:rsid w:val="007D1852"/>
    <w:rsid w:val="007D2CEA"/>
    <w:rsid w:val="007E170B"/>
    <w:rsid w:val="007E7F3C"/>
    <w:rsid w:val="0080327B"/>
    <w:rsid w:val="0081338F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2198A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302D"/>
    <w:rsid w:val="00E36337"/>
    <w:rsid w:val="00E8326A"/>
    <w:rsid w:val="00E8462C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4F7C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3</TotalTime>
  <Pages>2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19</cp:revision>
  <dcterms:created xsi:type="dcterms:W3CDTF">2025-01-02T07:58:00Z</dcterms:created>
  <dcterms:modified xsi:type="dcterms:W3CDTF">2025-03-17T10:13:00Z</dcterms:modified>
</cp:coreProperties>
</file>