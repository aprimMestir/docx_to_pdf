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F253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F253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F253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2171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235C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2171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556F1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5C4" w:rsidRPr="006235C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5C4" w:rsidRPr="006235C4">
        <w:rPr>
          <w:rStyle w:val="aa"/>
          <w:rFonts w:ascii="Arial Narrow" w:hAnsi="Arial Narrow"/>
        </w:rPr>
        <w:t xml:space="preserve">191025, г. Санкт-Петербург, пр-кт Невский, д. 90/92; 420036, Республика Татарстан (Татарстан), г. Казань, ул. Тэцевская, дом 4д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5C4" w:rsidRPr="006235C4">
        <w:rPr>
          <w:rStyle w:val="aa"/>
          <w:rFonts w:ascii="Arial Narrow" w:hAnsi="Arial Narrow"/>
        </w:rPr>
        <w:t xml:space="preserve"> 22550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235C4">
        <w:rPr>
          <w:rFonts w:ascii="Arial Narrow" w:hAnsi="Arial Narrow"/>
          <w:u w:val="single"/>
        </w:rPr>
        <w:t xml:space="preserve"> 8 22550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5C4" w:rsidRPr="006235C4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5C4" w:rsidRPr="006235C4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235C4" w:rsidRPr="006235C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F2533" w:rsidRPr="00D63C77" w:rsidTr="00622395">
        <w:tc>
          <w:tcPr>
            <w:tcW w:w="2205" w:type="dxa"/>
            <w:vAlign w:val="center"/>
          </w:tcPr>
          <w:p w:rsidR="007F2533" w:rsidRPr="00D63C77" w:rsidRDefault="007F2533" w:rsidP="007F25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Pr="00D63C77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F2533" w:rsidRPr="00D63C77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F2533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235C4" w:rsidRPr="006235C4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9B196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9B1966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B1966" w:rsidRPr="009B1966">
        <w:rPr>
          <w:rFonts w:ascii="Arial Narrow" w:hAnsi="Arial Narrow"/>
          <w:bCs/>
          <w:szCs w:val="22"/>
        </w:rPr>
        <w:t>-</w:t>
      </w:r>
      <w:r w:rsidR="009B1966" w:rsidRPr="009B196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B1966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F2533" w:rsidTr="007F253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F253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F2533" w:rsidTr="007F253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2171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2171B" w:rsidRPr="00E2171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235C4">
      <w:rPr>
        <w:rFonts w:ascii="Arial Narrow" w:hAnsi="Arial Narrow"/>
        <w:sz w:val="16"/>
        <w:szCs w:val="16"/>
      </w:rPr>
      <w:t>197-Н-05321-ТР-УТ-5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235C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550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F05683C288249E1B7AE3096563AD841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7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6, Республика Татарстан (Татарстан), г. Казань, ул. Тэцевская, дом 4д "/>
    <w:docVar w:name="rbtd_adr1" w:val="191025, г. Санкт-Петербург, пр-кт Невский, д. 90/92"/>
    <w:docVar w:name="rbtd_adr2" w:val="420036, Республика Татарстан (Татарстан), г. Казань, ул. Тэцевская, дом 4д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AB59EB559D64FC681C7892138ABFE69"/>
    <w:docVar w:name="rm_id" w:val="200"/>
    <w:docVar w:name="rm_name" w:val=" Работник торгового зала "/>
    <w:docVar w:name="rm_number" w:val=" 8 2255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004F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97608"/>
    <w:rsid w:val="001A5BD1"/>
    <w:rsid w:val="001B486A"/>
    <w:rsid w:val="001D6196"/>
    <w:rsid w:val="001E4EEF"/>
    <w:rsid w:val="001F4D8D"/>
    <w:rsid w:val="001F5868"/>
    <w:rsid w:val="002152BB"/>
    <w:rsid w:val="002177B3"/>
    <w:rsid w:val="00225F22"/>
    <w:rsid w:val="00234932"/>
    <w:rsid w:val="0023724D"/>
    <w:rsid w:val="00254839"/>
    <w:rsid w:val="00264F98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B045E"/>
    <w:rsid w:val="003C24DB"/>
    <w:rsid w:val="003C5682"/>
    <w:rsid w:val="003D432C"/>
    <w:rsid w:val="003D5806"/>
    <w:rsid w:val="003E538B"/>
    <w:rsid w:val="0040104A"/>
    <w:rsid w:val="00401FB1"/>
    <w:rsid w:val="00402CAC"/>
    <w:rsid w:val="00423E95"/>
    <w:rsid w:val="00426B3D"/>
    <w:rsid w:val="00442F31"/>
    <w:rsid w:val="00444410"/>
    <w:rsid w:val="00447116"/>
    <w:rsid w:val="00451C2D"/>
    <w:rsid w:val="00483591"/>
    <w:rsid w:val="004A47AD"/>
    <w:rsid w:val="004B0943"/>
    <w:rsid w:val="004C4DB2"/>
    <w:rsid w:val="004C6E55"/>
    <w:rsid w:val="004C7DCA"/>
    <w:rsid w:val="004D7492"/>
    <w:rsid w:val="004E0C63"/>
    <w:rsid w:val="004E24EB"/>
    <w:rsid w:val="00515007"/>
    <w:rsid w:val="0051742E"/>
    <w:rsid w:val="00520E76"/>
    <w:rsid w:val="00533A41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235C4"/>
    <w:rsid w:val="00643167"/>
    <w:rsid w:val="0066103E"/>
    <w:rsid w:val="00674E86"/>
    <w:rsid w:val="0069682B"/>
    <w:rsid w:val="006C28B3"/>
    <w:rsid w:val="006D411F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0030"/>
    <w:rsid w:val="007C5629"/>
    <w:rsid w:val="007D1852"/>
    <w:rsid w:val="007D2CEA"/>
    <w:rsid w:val="007E170B"/>
    <w:rsid w:val="007E46B4"/>
    <w:rsid w:val="007E7F3C"/>
    <w:rsid w:val="007F2533"/>
    <w:rsid w:val="0080327B"/>
    <w:rsid w:val="00856253"/>
    <w:rsid w:val="00883461"/>
    <w:rsid w:val="008835DE"/>
    <w:rsid w:val="008911E8"/>
    <w:rsid w:val="008966D8"/>
    <w:rsid w:val="008B4165"/>
    <w:rsid w:val="008C4BC5"/>
    <w:rsid w:val="008C739D"/>
    <w:rsid w:val="008D5F6D"/>
    <w:rsid w:val="008E47AD"/>
    <w:rsid w:val="008E68DE"/>
    <w:rsid w:val="008E7ACC"/>
    <w:rsid w:val="008F6416"/>
    <w:rsid w:val="0090588D"/>
    <w:rsid w:val="0092778A"/>
    <w:rsid w:val="009361D4"/>
    <w:rsid w:val="00942161"/>
    <w:rsid w:val="00967790"/>
    <w:rsid w:val="00980ADD"/>
    <w:rsid w:val="009A33AB"/>
    <w:rsid w:val="009B1966"/>
    <w:rsid w:val="009C0E12"/>
    <w:rsid w:val="009D5FA5"/>
    <w:rsid w:val="00A12349"/>
    <w:rsid w:val="00A36593"/>
    <w:rsid w:val="00A8749B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61BE7"/>
    <w:rsid w:val="00B95FC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556F1"/>
    <w:rsid w:val="00C64F6A"/>
    <w:rsid w:val="00CA6993"/>
    <w:rsid w:val="00CC4BCA"/>
    <w:rsid w:val="00CD35C3"/>
    <w:rsid w:val="00CE3307"/>
    <w:rsid w:val="00CE567D"/>
    <w:rsid w:val="00CF3E1D"/>
    <w:rsid w:val="00CF6142"/>
    <w:rsid w:val="00D63995"/>
    <w:rsid w:val="00D63C77"/>
    <w:rsid w:val="00D65F01"/>
    <w:rsid w:val="00D74283"/>
    <w:rsid w:val="00D76DF8"/>
    <w:rsid w:val="00DB4E49"/>
    <w:rsid w:val="00DB5302"/>
    <w:rsid w:val="00DD15E1"/>
    <w:rsid w:val="00DD6B1F"/>
    <w:rsid w:val="00DF1059"/>
    <w:rsid w:val="00DF12CB"/>
    <w:rsid w:val="00DF3DC6"/>
    <w:rsid w:val="00E124F4"/>
    <w:rsid w:val="00E2171B"/>
    <w:rsid w:val="00E22A3C"/>
    <w:rsid w:val="00E36337"/>
    <w:rsid w:val="00E748F9"/>
    <w:rsid w:val="00E76DC3"/>
    <w:rsid w:val="00E8326A"/>
    <w:rsid w:val="00E94421"/>
    <w:rsid w:val="00EA10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38F8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43</cp:revision>
  <dcterms:created xsi:type="dcterms:W3CDTF">2025-01-02T10:39:00Z</dcterms:created>
  <dcterms:modified xsi:type="dcterms:W3CDTF">2025-03-17T10:15:00Z</dcterms:modified>
</cp:coreProperties>
</file>