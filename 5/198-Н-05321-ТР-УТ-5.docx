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F58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F58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F58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26AC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963F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198-Н-05321-ТР-УТ-5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26AC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06E18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963F3" w:rsidRPr="009963F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963F3" w:rsidRPr="009963F3">
        <w:rPr>
          <w:rStyle w:val="aa"/>
          <w:rFonts w:ascii="Arial Narrow" w:hAnsi="Arial Narrow"/>
        </w:rPr>
        <w:t xml:space="preserve">191025, г. Санкт-Петербург, пр-кт Невский, д. 90/92; 420037, Республика Татарстан (Татарстан), г. Казань, ул. Айдарова, 16 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963F3" w:rsidRPr="009963F3">
        <w:rPr>
          <w:rStyle w:val="aa"/>
          <w:rFonts w:ascii="Arial Narrow" w:hAnsi="Arial Narrow"/>
        </w:rPr>
        <w:t xml:space="preserve"> 2316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963F3">
        <w:rPr>
          <w:rFonts w:ascii="Arial Narrow" w:hAnsi="Arial Narrow"/>
          <w:u w:val="single"/>
        </w:rPr>
        <w:t xml:space="preserve"> 9 2316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963F3" w:rsidRPr="009963F3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963F3" w:rsidRPr="009963F3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963F3" w:rsidRPr="009963F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71637">
        <w:tc>
          <w:tcPr>
            <w:tcW w:w="220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F58A6" w:rsidRPr="00D63C77" w:rsidTr="00C71637">
        <w:tc>
          <w:tcPr>
            <w:tcW w:w="2204" w:type="dxa"/>
            <w:vAlign w:val="center"/>
          </w:tcPr>
          <w:p w:rsidR="006F58A6" w:rsidRPr="00D63C77" w:rsidRDefault="006F58A6" w:rsidP="006F58A6">
            <w:pPr>
              <w:spacing w:line="233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Pr="00D63C77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F58A6" w:rsidRPr="00D63C77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F58A6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9963F3" w:rsidRPr="009963F3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963F3" w:rsidRPr="009963F3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9963F3" w:rsidRPr="009963F3" w:rsidRDefault="009963F3" w:rsidP="00032B92">
      <w:pPr>
        <w:jc w:val="both"/>
        <w:rPr>
          <w:rFonts w:ascii="Arial Narrow" w:hAnsi="Arial Narrow"/>
        </w:rPr>
      </w:pPr>
      <w:r w:rsidRPr="009963F3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9963F3" w:rsidRPr="009963F3" w:rsidRDefault="009963F3" w:rsidP="00032B92">
      <w:pPr>
        <w:jc w:val="both"/>
        <w:rPr>
          <w:rFonts w:ascii="Arial Narrow" w:hAnsi="Arial Narrow"/>
        </w:rPr>
      </w:pPr>
      <w:r w:rsidRPr="009963F3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9963F3" w:rsidRPr="009963F3" w:rsidRDefault="009963F3" w:rsidP="00032B92">
      <w:pPr>
        <w:jc w:val="both"/>
        <w:rPr>
          <w:rFonts w:ascii="Arial Narrow" w:hAnsi="Arial Narrow"/>
        </w:rPr>
      </w:pPr>
      <w:r w:rsidRPr="009963F3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9963F3" w:rsidP="00032B92">
      <w:pPr>
        <w:jc w:val="both"/>
        <w:rPr>
          <w:rFonts w:ascii="Arial Narrow" w:hAnsi="Arial Narrow"/>
        </w:rPr>
      </w:pPr>
      <w:r w:rsidRPr="009963F3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B049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B049B">
              <w:rPr>
                <w:rFonts w:ascii="Arial Narrow" w:hAnsi="Arial Narrow"/>
              </w:rPr>
              <w:t>57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D3BBA" w:rsidRPr="008D3BBA">
        <w:rPr>
          <w:rFonts w:ascii="Arial Narrow" w:hAnsi="Arial Narrow"/>
          <w:bCs/>
          <w:szCs w:val="22"/>
        </w:rPr>
        <w:t>-</w:t>
      </w:r>
      <w:r w:rsidR="008D3BBA" w:rsidRPr="008D3BB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D3BB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F58A6" w:rsidTr="006F58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F58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F58A6" w:rsidTr="006F58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26AC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26ACC" w:rsidRPr="00426AC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963F3">
      <w:rPr>
        <w:rFonts w:ascii="Arial Narrow" w:hAnsi="Arial Narrow"/>
        <w:sz w:val="16"/>
        <w:szCs w:val="16"/>
      </w:rPr>
      <w:t>198-Н-05321-ТР-УТ-5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963F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16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1816C9A8FAA40178A455DDC7BA52BAA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9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7, Республика Татарстан (Татарстан), г. Казань, ул. Айдарова, 16 а "/>
    <w:docVar w:name="rbtd_adr1" w:val="191025, г. Санкт-Петербург, пр-кт Невский, д. 90/92"/>
    <w:docVar w:name="rbtd_adr2" w:val="420037, Республика Татарстан (Татарстан), г. Казань, ул. Айдарова, 16 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7519D23DEA848F29398504700589AD2"/>
    <w:docVar w:name="rm_id" w:val="201"/>
    <w:docVar w:name="rm_name" w:val=" Директор магазина-партнёр (Директор (заведующий) предприятия розничной торговли) "/>
    <w:docVar w:name="rm_number" w:val=" 9 231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0205"/>
    <w:rsid w:val="00087EB9"/>
    <w:rsid w:val="000B6EDF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06E18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ACC"/>
    <w:rsid w:val="00426B3D"/>
    <w:rsid w:val="00442F31"/>
    <w:rsid w:val="00444410"/>
    <w:rsid w:val="00447116"/>
    <w:rsid w:val="00451C2D"/>
    <w:rsid w:val="00457AA9"/>
    <w:rsid w:val="0049417A"/>
    <w:rsid w:val="004A47AD"/>
    <w:rsid w:val="004B049B"/>
    <w:rsid w:val="004B0943"/>
    <w:rsid w:val="004C4DB2"/>
    <w:rsid w:val="004C6E55"/>
    <w:rsid w:val="004C7DCA"/>
    <w:rsid w:val="004D7492"/>
    <w:rsid w:val="004E0C63"/>
    <w:rsid w:val="004E24EB"/>
    <w:rsid w:val="0051742E"/>
    <w:rsid w:val="00522429"/>
    <w:rsid w:val="00555A9F"/>
    <w:rsid w:val="005567CA"/>
    <w:rsid w:val="00563E94"/>
    <w:rsid w:val="0056732B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6C484B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452A0"/>
    <w:rsid w:val="00856253"/>
    <w:rsid w:val="00883461"/>
    <w:rsid w:val="008835DE"/>
    <w:rsid w:val="008C4BC5"/>
    <w:rsid w:val="008C739D"/>
    <w:rsid w:val="008D3BBA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405EB"/>
    <w:rsid w:val="00967790"/>
    <w:rsid w:val="009963F3"/>
    <w:rsid w:val="009A33AB"/>
    <w:rsid w:val="009D5FA5"/>
    <w:rsid w:val="009E135B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0A43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71637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4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51</cp:revision>
  <dcterms:created xsi:type="dcterms:W3CDTF">2025-01-01T18:08:00Z</dcterms:created>
  <dcterms:modified xsi:type="dcterms:W3CDTF">2025-03-17T10:15:00Z</dcterms:modified>
</cp:coreProperties>
</file>