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FE777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FE777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FE777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E777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E777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0680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72BF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145-Н-05321-ТР-УТ-5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0680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1C6A86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235D6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72BF6" w:rsidRPr="00972BF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235D6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72BF6" w:rsidRPr="00972BF6">
        <w:rPr>
          <w:rStyle w:val="aa"/>
          <w:rFonts w:ascii="Arial Narrow" w:hAnsi="Arial Narrow"/>
        </w:rPr>
        <w:t xml:space="preserve">191025, г. Санкт-Петербург, пр-кт Невский, д. 90/92; 420094, Республика Татарстан (Татарстан), г. Казань, ул. Маршала Чуйкова, дом 17, помещение 1100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72BF6" w:rsidRPr="00972BF6">
        <w:rPr>
          <w:rStyle w:val="aa"/>
          <w:rFonts w:ascii="Arial Narrow" w:hAnsi="Arial Narrow"/>
        </w:rPr>
        <w:t xml:space="preserve"> 2195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72BF6">
        <w:rPr>
          <w:rFonts w:ascii="Arial Narrow" w:hAnsi="Arial Narrow"/>
          <w:u w:val="single"/>
        </w:rPr>
        <w:t xml:space="preserve"> 6 2195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72BF6" w:rsidRPr="00972BF6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72BF6" w:rsidRPr="00972BF6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72BF6" w:rsidRPr="00972BF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E96CB2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FE7771" w:rsidRPr="00D63C77" w:rsidTr="00E96CB2">
        <w:trPr>
          <w:tblHeader/>
        </w:trPr>
        <w:tc>
          <w:tcPr>
            <w:tcW w:w="2205" w:type="dxa"/>
            <w:vAlign w:val="center"/>
          </w:tcPr>
          <w:p w:rsidR="00FE7771" w:rsidRPr="00D63C77" w:rsidRDefault="00FE7771" w:rsidP="00FE7771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FE777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FE7771" w:rsidRPr="00D63C77" w:rsidTr="00FE777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7771" w:rsidRPr="00D63C77" w:rsidRDefault="00FE7771" w:rsidP="00FE777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FE7771" w:rsidRPr="00D63C77" w:rsidRDefault="00FE7771" w:rsidP="00FE777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FE7771" w:rsidRPr="00D63C77" w:rsidTr="00FE777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7771" w:rsidRDefault="00FE7771" w:rsidP="00FE777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FE7771" w:rsidRDefault="00FE7771" w:rsidP="00FE777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72BF6" w:rsidRPr="00972BF6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806C24" w:rsidP="005E0AC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5E0AC1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FE7771" w:rsidP="00CA227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235D6E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E0AC1" w:rsidRPr="005E0AC1">
        <w:rPr>
          <w:rFonts w:ascii="Arial Narrow" w:hAnsi="Arial Narrow"/>
          <w:bCs/>
          <w:szCs w:val="22"/>
        </w:rPr>
        <w:t>-</w:t>
      </w:r>
      <w:r w:rsidR="005E0AC1" w:rsidRPr="005E0AC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E0AC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FE7771" w:rsidTr="00FE777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FE777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E777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E777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FE7771" w:rsidTr="00FE777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FE777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E777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E777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0680A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0680A" w:rsidRPr="0020680A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72BF6">
      <w:rPr>
        <w:rFonts w:ascii="Arial Narrow" w:hAnsi="Arial Narrow"/>
        <w:sz w:val="16"/>
        <w:szCs w:val="16"/>
      </w:rPr>
      <w:t>145-Н-05321-ТР-УТ-5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72BF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81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195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1398C80F3CE43C2AB884C90BADBE607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45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4, Республика Татарстан (Татарстан), г. Казань, ул. Маршала Чуйкова, дом 17, помещение 1100 "/>
    <w:docVar w:name="rbtd_adr1" w:val="191025, г. Санкт-Петербург, пр-кт Невский, д. 90/92"/>
    <w:docVar w:name="rbtd_adr2" w:val="420094, Республика Татарстан (Татарстан), г. Казань, ул. Маршала Чуйкова, дом 17, помещение 110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0E937C2D34F42F8B0F98BA66D566BC1"/>
    <w:docVar w:name="rm_id" w:val="148"/>
    <w:docVar w:name="rm_name" w:val=" Пекарь "/>
    <w:docVar w:name="rm_number" w:val=" 6 219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C2998"/>
    <w:rsid w:val="000D1F5B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2AA3"/>
    <w:rsid w:val="00165088"/>
    <w:rsid w:val="00184FE0"/>
    <w:rsid w:val="001873B2"/>
    <w:rsid w:val="00193EFF"/>
    <w:rsid w:val="001B486A"/>
    <w:rsid w:val="001B51FD"/>
    <w:rsid w:val="001C6A86"/>
    <w:rsid w:val="001D6196"/>
    <w:rsid w:val="001D7924"/>
    <w:rsid w:val="001F4D8D"/>
    <w:rsid w:val="0020172A"/>
    <w:rsid w:val="0020680A"/>
    <w:rsid w:val="002152BB"/>
    <w:rsid w:val="002177B3"/>
    <w:rsid w:val="00225F22"/>
    <w:rsid w:val="00234932"/>
    <w:rsid w:val="00235D6E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37D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7816"/>
    <w:rsid w:val="003876C3"/>
    <w:rsid w:val="00392C31"/>
    <w:rsid w:val="0039417C"/>
    <w:rsid w:val="003A38EB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315D"/>
    <w:rsid w:val="00490432"/>
    <w:rsid w:val="0049705C"/>
    <w:rsid w:val="004A47AD"/>
    <w:rsid w:val="004B0943"/>
    <w:rsid w:val="004C4DB2"/>
    <w:rsid w:val="004C6E55"/>
    <w:rsid w:val="004C7DCA"/>
    <w:rsid w:val="004D7492"/>
    <w:rsid w:val="004E0C63"/>
    <w:rsid w:val="004E24EB"/>
    <w:rsid w:val="00512839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E0AC1"/>
    <w:rsid w:val="005F2BFA"/>
    <w:rsid w:val="00625165"/>
    <w:rsid w:val="00636228"/>
    <w:rsid w:val="0066103E"/>
    <w:rsid w:val="00662CBE"/>
    <w:rsid w:val="00663B5C"/>
    <w:rsid w:val="00674E86"/>
    <w:rsid w:val="0069682B"/>
    <w:rsid w:val="006C28B3"/>
    <w:rsid w:val="007049EB"/>
    <w:rsid w:val="00710271"/>
    <w:rsid w:val="00717C9F"/>
    <w:rsid w:val="00745D40"/>
    <w:rsid w:val="00745D94"/>
    <w:rsid w:val="00747025"/>
    <w:rsid w:val="0076042D"/>
    <w:rsid w:val="00772CD0"/>
    <w:rsid w:val="00783DAC"/>
    <w:rsid w:val="00794E17"/>
    <w:rsid w:val="007A4C5E"/>
    <w:rsid w:val="007A79CE"/>
    <w:rsid w:val="007C5629"/>
    <w:rsid w:val="007D1852"/>
    <w:rsid w:val="007D2B91"/>
    <w:rsid w:val="007D2CEA"/>
    <w:rsid w:val="007E170B"/>
    <w:rsid w:val="007E7F3C"/>
    <w:rsid w:val="0080327B"/>
    <w:rsid w:val="00806C24"/>
    <w:rsid w:val="008227DF"/>
    <w:rsid w:val="0082298B"/>
    <w:rsid w:val="0083712B"/>
    <w:rsid w:val="00847FD0"/>
    <w:rsid w:val="00856253"/>
    <w:rsid w:val="0087601F"/>
    <w:rsid w:val="00883461"/>
    <w:rsid w:val="008835DE"/>
    <w:rsid w:val="008B08D3"/>
    <w:rsid w:val="008C4BC5"/>
    <w:rsid w:val="008C739D"/>
    <w:rsid w:val="008D5F6D"/>
    <w:rsid w:val="008E211A"/>
    <w:rsid w:val="008E47AD"/>
    <w:rsid w:val="008E54B1"/>
    <w:rsid w:val="008E68DE"/>
    <w:rsid w:val="008E7ACC"/>
    <w:rsid w:val="0090588D"/>
    <w:rsid w:val="00912C88"/>
    <w:rsid w:val="0092778A"/>
    <w:rsid w:val="009361D4"/>
    <w:rsid w:val="009446BA"/>
    <w:rsid w:val="00951850"/>
    <w:rsid w:val="00967790"/>
    <w:rsid w:val="00972BF6"/>
    <w:rsid w:val="00990A54"/>
    <w:rsid w:val="009A33AB"/>
    <w:rsid w:val="009C3A2C"/>
    <w:rsid w:val="009D5FA5"/>
    <w:rsid w:val="009F68D3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B444C"/>
    <w:rsid w:val="00AD14A4"/>
    <w:rsid w:val="00AD7321"/>
    <w:rsid w:val="00AD7C32"/>
    <w:rsid w:val="00AF796F"/>
    <w:rsid w:val="00B024B8"/>
    <w:rsid w:val="00B148FF"/>
    <w:rsid w:val="00B31323"/>
    <w:rsid w:val="00B31A97"/>
    <w:rsid w:val="00B612FD"/>
    <w:rsid w:val="00B75D8E"/>
    <w:rsid w:val="00B8707F"/>
    <w:rsid w:val="00B95FC2"/>
    <w:rsid w:val="00BA5029"/>
    <w:rsid w:val="00BA6A01"/>
    <w:rsid w:val="00BA735C"/>
    <w:rsid w:val="00BC2F3C"/>
    <w:rsid w:val="00BD6686"/>
    <w:rsid w:val="00BE15DF"/>
    <w:rsid w:val="00BF498E"/>
    <w:rsid w:val="00C02721"/>
    <w:rsid w:val="00C027F5"/>
    <w:rsid w:val="00C11CEF"/>
    <w:rsid w:val="00C3083C"/>
    <w:rsid w:val="00C34F6B"/>
    <w:rsid w:val="00C57D46"/>
    <w:rsid w:val="00C64F6A"/>
    <w:rsid w:val="00CA2270"/>
    <w:rsid w:val="00CA6993"/>
    <w:rsid w:val="00CC4BCA"/>
    <w:rsid w:val="00CD35C3"/>
    <w:rsid w:val="00CE3307"/>
    <w:rsid w:val="00CE567D"/>
    <w:rsid w:val="00CF370E"/>
    <w:rsid w:val="00CF3E1D"/>
    <w:rsid w:val="00CF68CD"/>
    <w:rsid w:val="00D07B96"/>
    <w:rsid w:val="00D20F08"/>
    <w:rsid w:val="00D3331D"/>
    <w:rsid w:val="00D33D61"/>
    <w:rsid w:val="00D63995"/>
    <w:rsid w:val="00D63C77"/>
    <w:rsid w:val="00D65F01"/>
    <w:rsid w:val="00D67A6A"/>
    <w:rsid w:val="00D67A8A"/>
    <w:rsid w:val="00D74283"/>
    <w:rsid w:val="00D76DF8"/>
    <w:rsid w:val="00D829C6"/>
    <w:rsid w:val="00D9711C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60956"/>
    <w:rsid w:val="00E61D39"/>
    <w:rsid w:val="00E8326A"/>
    <w:rsid w:val="00E9369F"/>
    <w:rsid w:val="00E94421"/>
    <w:rsid w:val="00E96CB2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74CCB"/>
    <w:rsid w:val="00F76072"/>
    <w:rsid w:val="00FA0EC0"/>
    <w:rsid w:val="00FB001B"/>
    <w:rsid w:val="00FB45CF"/>
    <w:rsid w:val="00FC4076"/>
    <w:rsid w:val="00FD13E4"/>
    <w:rsid w:val="00FD2BA8"/>
    <w:rsid w:val="00FE05C7"/>
    <w:rsid w:val="00FE489D"/>
    <w:rsid w:val="00FE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8177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87</cp:revision>
  <dcterms:created xsi:type="dcterms:W3CDTF">2025-01-01T19:19:00Z</dcterms:created>
  <dcterms:modified xsi:type="dcterms:W3CDTF">2025-03-17T10:14:00Z</dcterms:modified>
</cp:coreProperties>
</file>