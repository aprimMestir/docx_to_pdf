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C4DC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F6F6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C4DC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07394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6F61" w:rsidRPr="000F6F6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6F61" w:rsidRPr="000F6F61">
        <w:rPr>
          <w:rStyle w:val="aa"/>
          <w:rFonts w:ascii="Arial Narrow" w:hAnsi="Arial Narrow"/>
        </w:rPr>
        <w:t xml:space="preserve">191025, г. Санкт-Петербург, пр-кт Невский, д. 90/92; 420126, Республика Татарстан (Татарстан), г. Казань, ул. Адоратского, 5б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6F61" w:rsidRPr="000F6F61">
        <w:rPr>
          <w:rStyle w:val="aa"/>
          <w:rFonts w:ascii="Arial Narrow" w:hAnsi="Arial Narrow"/>
        </w:rPr>
        <w:t xml:space="preserve"> 23326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F6F61">
        <w:rPr>
          <w:rFonts w:ascii="Arial Narrow" w:hAnsi="Arial Narrow"/>
          <w:u w:val="single"/>
        </w:rPr>
        <w:t xml:space="preserve"> 7 23326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6F61" w:rsidRPr="000F6F61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6F61" w:rsidRPr="000F6F6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F6F61" w:rsidRPr="000F6F6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0F6F61" w:rsidRPr="000F6F6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F6F61" w:rsidRPr="000F6F61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0F6F61" w:rsidP="00032B92">
      <w:pPr>
        <w:jc w:val="both"/>
        <w:rPr>
          <w:rFonts w:ascii="Arial Narrow" w:hAnsi="Arial Narrow"/>
        </w:rPr>
      </w:pPr>
      <w:r w:rsidRPr="000F6F61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A27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1A27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81625" w:rsidRPr="00C81625">
        <w:rPr>
          <w:rFonts w:ascii="Arial Narrow" w:hAnsi="Arial Narrow"/>
          <w:bCs/>
          <w:szCs w:val="22"/>
        </w:rPr>
        <w:t>-</w:t>
      </w:r>
      <w:r w:rsidR="00C81625" w:rsidRPr="00C8162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8162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C4DC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C4DCB" w:rsidRPr="004C4DC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F6F61">
      <w:rPr>
        <w:rFonts w:ascii="Arial Narrow" w:hAnsi="Arial Narrow"/>
        <w:sz w:val="16"/>
        <w:szCs w:val="16"/>
      </w:rPr>
      <w:t>167-Н-05321-ТР-УТ-5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F6F6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26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516401791CF46ED9D93FF3122112F9C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7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ул. Адоратского, 5б "/>
    <w:docVar w:name="rbtd_adr1" w:val="191025, г. Санкт-Петербург, пр-кт Невский, д. 90/92"/>
    <w:docVar w:name="rbtd_adr2" w:val="420126, Республика Татарстан (Татарстан), г. Казань, ул. Адоратского, 5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80D3522E9914972AF69A5AD20723099"/>
    <w:docVar w:name="rm_id" w:val="170"/>
    <w:docVar w:name="rm_name" w:val=" Сборщик заказов "/>
    <w:docVar w:name="rm_number" w:val=" 7 233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2334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6F61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4DCB"/>
    <w:rsid w:val="004C6E55"/>
    <w:rsid w:val="004C7DCA"/>
    <w:rsid w:val="004D0E30"/>
    <w:rsid w:val="004D7492"/>
    <w:rsid w:val="004E0C63"/>
    <w:rsid w:val="004E11A6"/>
    <w:rsid w:val="004E24EB"/>
    <w:rsid w:val="00507394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201F5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54BB"/>
    <w:rsid w:val="00C12F5E"/>
    <w:rsid w:val="00C3083C"/>
    <w:rsid w:val="00C37767"/>
    <w:rsid w:val="00C64F6A"/>
    <w:rsid w:val="00C779EA"/>
    <w:rsid w:val="00C81625"/>
    <w:rsid w:val="00CA6993"/>
    <w:rsid w:val="00CC4BCA"/>
    <w:rsid w:val="00CD35C3"/>
    <w:rsid w:val="00CE201B"/>
    <w:rsid w:val="00CE3307"/>
    <w:rsid w:val="00CE567D"/>
    <w:rsid w:val="00CF3E1D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627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38</cp:revision>
  <dcterms:created xsi:type="dcterms:W3CDTF">2025-01-03T17:10:00Z</dcterms:created>
  <dcterms:modified xsi:type="dcterms:W3CDTF">2025-03-17T10:15:00Z</dcterms:modified>
</cp:coreProperties>
</file>