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E777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E777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E777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E777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E777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B7AF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3237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B7AF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75D8E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235D6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32379" w:rsidRPr="00E3237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235D6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32379" w:rsidRPr="00E32379">
        <w:rPr>
          <w:rStyle w:val="aa"/>
          <w:rFonts w:ascii="Arial Narrow" w:hAnsi="Arial Narrow"/>
        </w:rPr>
        <w:t xml:space="preserve">191025, г. Санкт-Петербург, пр-кт Невский, д. 90/92; 420102, Республика Татарстан (Татарстан), г. Казань, ул. Галимджана Баруди, дом 3, п. 1100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32379" w:rsidRPr="00E32379">
        <w:rPr>
          <w:rStyle w:val="aa"/>
          <w:rFonts w:ascii="Arial Narrow" w:hAnsi="Arial Narrow"/>
        </w:rPr>
        <w:t xml:space="preserve"> 11322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32379">
        <w:rPr>
          <w:rFonts w:ascii="Arial Narrow" w:hAnsi="Arial Narrow"/>
          <w:u w:val="single"/>
        </w:rPr>
        <w:t xml:space="preserve"> 6 11322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32379" w:rsidRPr="00E32379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32379" w:rsidRPr="00E32379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32379" w:rsidRPr="00E3237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96CB2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E7771" w:rsidRPr="00D63C77" w:rsidTr="00E96CB2">
        <w:trPr>
          <w:tblHeader/>
        </w:trPr>
        <w:tc>
          <w:tcPr>
            <w:tcW w:w="2205" w:type="dxa"/>
            <w:vAlign w:val="center"/>
          </w:tcPr>
          <w:p w:rsidR="00FE7771" w:rsidRPr="00D63C77" w:rsidRDefault="00FE7771" w:rsidP="00FE7771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E7771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771" w:rsidRPr="00D63C77" w:rsidRDefault="00FE7771" w:rsidP="00FE777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E7771" w:rsidRPr="00D63C77" w:rsidRDefault="00FE7771" w:rsidP="00FE777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E7771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771" w:rsidRDefault="00FE7771" w:rsidP="00FE777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E7771" w:rsidRDefault="00FE7771" w:rsidP="00FE777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32379" w:rsidRPr="00E32379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806C24" w:rsidP="00FE777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FE7771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FE7771" w:rsidP="00CA227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235D6E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0172A" w:rsidRPr="0020172A">
        <w:rPr>
          <w:rFonts w:ascii="Arial Narrow" w:hAnsi="Arial Narrow"/>
          <w:bCs/>
          <w:szCs w:val="22"/>
        </w:rPr>
        <w:t>-</w:t>
      </w:r>
      <w:r w:rsidR="0020172A" w:rsidRPr="0020172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0172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E7771" w:rsidTr="00FE777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E777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E777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E777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E7771" w:rsidTr="00FE777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B7AF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B7AF6" w:rsidRPr="000B7AF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32379">
      <w:rPr>
        <w:rFonts w:ascii="Arial Narrow" w:hAnsi="Arial Narrow"/>
        <w:sz w:val="16"/>
        <w:szCs w:val="16"/>
      </w:rPr>
      <w:t>83-Н-05321-ТР-УТ-5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3237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322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48CCA6444BC410196D02985B73A43BE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3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2, Республика Татарстан (Татарстан), г. Казань, ул. Галимджана Баруди, дом 3, п. 1100 "/>
    <w:docVar w:name="rbtd_adr1" w:val="191025, г. Санкт-Петербург, пр-кт Невский, д. 90/92"/>
    <w:docVar w:name="rbtd_adr2" w:val="420102, Республика Татарстан (Татарстан), г. Казань, ул. Галимджана Баруди, дом 3, п. 11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86311CB06F843259430D328A8776A28"/>
    <w:docVar w:name="rm_id" w:val="83"/>
    <w:docVar w:name="rm_name" w:val=" Пекарь "/>
    <w:docVar w:name="rm_number" w:val=" 6 113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B7AF6"/>
    <w:rsid w:val="000C2998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93EFF"/>
    <w:rsid w:val="001B486A"/>
    <w:rsid w:val="001B51FD"/>
    <w:rsid w:val="001D6196"/>
    <w:rsid w:val="001D7924"/>
    <w:rsid w:val="001F4D8D"/>
    <w:rsid w:val="0020172A"/>
    <w:rsid w:val="002152BB"/>
    <w:rsid w:val="002177B3"/>
    <w:rsid w:val="00225F22"/>
    <w:rsid w:val="00234932"/>
    <w:rsid w:val="00235D6E"/>
    <w:rsid w:val="0024103F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37D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315D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2839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103E"/>
    <w:rsid w:val="00663B5C"/>
    <w:rsid w:val="00674E86"/>
    <w:rsid w:val="0069682B"/>
    <w:rsid w:val="006C28B3"/>
    <w:rsid w:val="007049EB"/>
    <w:rsid w:val="00710271"/>
    <w:rsid w:val="00717C9F"/>
    <w:rsid w:val="00745D40"/>
    <w:rsid w:val="00745D94"/>
    <w:rsid w:val="00747025"/>
    <w:rsid w:val="0076042D"/>
    <w:rsid w:val="00772CD0"/>
    <w:rsid w:val="00783DAC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06C24"/>
    <w:rsid w:val="008227DF"/>
    <w:rsid w:val="0082298B"/>
    <w:rsid w:val="0083712B"/>
    <w:rsid w:val="00847FD0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C3A2C"/>
    <w:rsid w:val="009D5FA5"/>
    <w:rsid w:val="009F68D3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B444C"/>
    <w:rsid w:val="00AD14A4"/>
    <w:rsid w:val="00AD7321"/>
    <w:rsid w:val="00AD7C32"/>
    <w:rsid w:val="00AF796F"/>
    <w:rsid w:val="00B024B8"/>
    <w:rsid w:val="00B148FF"/>
    <w:rsid w:val="00B31323"/>
    <w:rsid w:val="00B31A97"/>
    <w:rsid w:val="00B612FD"/>
    <w:rsid w:val="00B75D8E"/>
    <w:rsid w:val="00B8707F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11CEF"/>
    <w:rsid w:val="00C3083C"/>
    <w:rsid w:val="00C34F6B"/>
    <w:rsid w:val="00C57D46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68CD"/>
    <w:rsid w:val="00D07B96"/>
    <w:rsid w:val="00D20F08"/>
    <w:rsid w:val="00D3331D"/>
    <w:rsid w:val="00D33D61"/>
    <w:rsid w:val="00D63995"/>
    <w:rsid w:val="00D63C77"/>
    <w:rsid w:val="00D65F01"/>
    <w:rsid w:val="00D67A6A"/>
    <w:rsid w:val="00D67A8A"/>
    <w:rsid w:val="00D74283"/>
    <w:rsid w:val="00D76DF8"/>
    <w:rsid w:val="00D829C6"/>
    <w:rsid w:val="00D9711C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2379"/>
    <w:rsid w:val="00E36337"/>
    <w:rsid w:val="00E60956"/>
    <w:rsid w:val="00E61D39"/>
    <w:rsid w:val="00E8326A"/>
    <w:rsid w:val="00E9369F"/>
    <w:rsid w:val="00E94421"/>
    <w:rsid w:val="00E96CB2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A0EC0"/>
    <w:rsid w:val="00FB001B"/>
    <w:rsid w:val="00FB45CF"/>
    <w:rsid w:val="00FC4076"/>
    <w:rsid w:val="00FD13E4"/>
    <w:rsid w:val="00FD2BA8"/>
    <w:rsid w:val="00FE05C7"/>
    <w:rsid w:val="00FE489D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84</cp:revision>
  <dcterms:created xsi:type="dcterms:W3CDTF">2025-01-01T19:19:00Z</dcterms:created>
  <dcterms:modified xsi:type="dcterms:W3CDTF">2025-03-17T10:13:00Z</dcterms:modified>
</cp:coreProperties>
</file>