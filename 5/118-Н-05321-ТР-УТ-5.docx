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C53E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012C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C53E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A3332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2CF" w:rsidRPr="00D012C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2CF" w:rsidRPr="00D012CF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Габдуллы Тукая, дом 2, п.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2CF" w:rsidRPr="00D012CF">
        <w:rPr>
          <w:rStyle w:val="aa"/>
          <w:rFonts w:ascii="Arial Narrow" w:hAnsi="Arial Narrow"/>
        </w:rPr>
        <w:t xml:space="preserve"> 28486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012CF">
        <w:rPr>
          <w:rFonts w:ascii="Arial Narrow" w:hAnsi="Arial Narrow"/>
          <w:u w:val="single"/>
        </w:rPr>
        <w:t xml:space="preserve"> 2 28486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2CF" w:rsidRPr="00D012CF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12CF" w:rsidRPr="00D012CF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012CF" w:rsidRPr="00D012C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012CF" w:rsidRPr="00D012CF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D32B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9D32B4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1063C" w:rsidRPr="00D1063C">
        <w:rPr>
          <w:rFonts w:ascii="Arial Narrow" w:hAnsi="Arial Narrow"/>
          <w:bCs/>
          <w:szCs w:val="22"/>
        </w:rPr>
        <w:t>-</w:t>
      </w:r>
      <w:r w:rsidR="00D1063C" w:rsidRPr="00D1063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1063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C53E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C53E6" w:rsidRPr="000C53E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012CF">
      <w:rPr>
        <w:rFonts w:ascii="Arial Narrow" w:hAnsi="Arial Narrow"/>
        <w:sz w:val="16"/>
        <w:szCs w:val="16"/>
      </w:rPr>
      <w:t>118-Н-05321-ТР-УТ-5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012C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48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C65D97D606F43D78AFC48F0195D7EAB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Габдуллы Тукая, дом 2, п. 1001 "/>
    <w:docVar w:name="rbtd_adr1" w:val="191025, г. Санкт-Петербург, пр-кт Невский, д. 90/92"/>
    <w:docVar w:name="rbtd_adr2" w:val="420021, Республика Татарстан (Татарстан), г. Казань, ул. Габдуллы Тукая, дом 2, п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03506DF4A764BC6BFE978FA91004572"/>
    <w:docVar w:name="rm_id" w:val="118"/>
    <w:docVar w:name="rm_name" w:val=" Администратор "/>
    <w:docVar w:name="rm_number" w:val=" 2 284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B330B"/>
    <w:rsid w:val="000B437D"/>
    <w:rsid w:val="000C2998"/>
    <w:rsid w:val="000C53E6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5A9F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33DC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012CF"/>
    <w:rsid w:val="00D1063C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1487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841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90</cp:revision>
  <dcterms:created xsi:type="dcterms:W3CDTF">2025-01-02T07:58:00Z</dcterms:created>
  <dcterms:modified xsi:type="dcterms:W3CDTF">2025-03-17T10:14:00Z</dcterms:modified>
</cp:coreProperties>
</file>