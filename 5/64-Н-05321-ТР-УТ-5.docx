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D008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D008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D008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6745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B61C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64-Н-05321-ТР-УТ-5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6745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35DE5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B61CA" w:rsidRPr="00EB61C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B61CA" w:rsidRPr="00EB61CA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Мустая Карима, дом 1/21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B61CA" w:rsidRPr="00EB61CA">
        <w:rPr>
          <w:rStyle w:val="aa"/>
          <w:rFonts w:ascii="Arial Narrow" w:hAnsi="Arial Narrow"/>
        </w:rPr>
        <w:t xml:space="preserve"> 22453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B61CA">
        <w:rPr>
          <w:rFonts w:ascii="Arial Narrow" w:hAnsi="Arial Narrow"/>
          <w:u w:val="single"/>
        </w:rPr>
        <w:t xml:space="preserve"> 7 22453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B61CA" w:rsidRPr="00EB61CA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B61CA" w:rsidRPr="00EB61CA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B61CA" w:rsidRPr="00EB61C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CD008B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D008B" w:rsidRPr="00D63C77" w:rsidTr="00CD008B">
        <w:tc>
          <w:tcPr>
            <w:tcW w:w="2205" w:type="dxa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D008B" w:rsidRPr="00D63C77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D008B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EB61CA" w:rsidRPr="00EB61CA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B61CA" w:rsidRPr="00EB61CA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EB61CA" w:rsidP="00032B92">
      <w:pPr>
        <w:jc w:val="both"/>
        <w:rPr>
          <w:rFonts w:ascii="Arial Narrow" w:hAnsi="Arial Narrow"/>
        </w:rPr>
      </w:pPr>
      <w:r w:rsidRPr="00EB61CA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0F42A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0F42AA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F42AA" w:rsidRPr="000F42AA">
        <w:rPr>
          <w:rFonts w:ascii="Arial Narrow" w:hAnsi="Arial Narrow"/>
          <w:bCs/>
          <w:szCs w:val="22"/>
        </w:rPr>
        <w:t>-</w:t>
      </w:r>
      <w:r w:rsidR="000F42AA" w:rsidRPr="000F42A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F42A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D008B" w:rsidTr="00CD008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D008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D008B" w:rsidTr="00CD008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6745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67454" w:rsidRPr="0076745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B61CA">
      <w:rPr>
        <w:rFonts w:ascii="Arial Narrow" w:hAnsi="Arial Narrow"/>
        <w:sz w:val="16"/>
        <w:szCs w:val="16"/>
      </w:rPr>
      <w:t>64-Н-05321-ТР-УТ-5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B61C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2453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20C46BE2544422ABF8E7362868182C0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64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Мустая Карима, дом 1/21 "/>
    <w:docVar w:name="rbtd_adr1" w:val="191025, г. Санкт-Петербург, пр-кт Невский, д. 90/92"/>
    <w:docVar w:name="rbtd_adr2" w:val="420076, Республика Татарстан (Татарстан), г. Казань, ул. Мустая Карима, дом 1/2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E9034A9188246D5899BB926E65AC0D8"/>
    <w:docVar w:name="rm_id" w:val="64"/>
    <w:docVar w:name="rm_name" w:val=" Сборщик заказов "/>
    <w:docVar w:name="rm_number" w:val=" 7 2245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54478"/>
    <w:rsid w:val="0005566C"/>
    <w:rsid w:val="000623A3"/>
    <w:rsid w:val="000633C8"/>
    <w:rsid w:val="000C2998"/>
    <w:rsid w:val="000D1F5B"/>
    <w:rsid w:val="000F2087"/>
    <w:rsid w:val="000F42AA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B486A"/>
    <w:rsid w:val="001D6196"/>
    <w:rsid w:val="001F4D8D"/>
    <w:rsid w:val="002152BB"/>
    <w:rsid w:val="002177B3"/>
    <w:rsid w:val="00225F22"/>
    <w:rsid w:val="00234932"/>
    <w:rsid w:val="002431F2"/>
    <w:rsid w:val="00253A56"/>
    <w:rsid w:val="0025589D"/>
    <w:rsid w:val="002573A8"/>
    <w:rsid w:val="00275E09"/>
    <w:rsid w:val="0028490F"/>
    <w:rsid w:val="00295449"/>
    <w:rsid w:val="002A6499"/>
    <w:rsid w:val="002D6B87"/>
    <w:rsid w:val="002E2D3A"/>
    <w:rsid w:val="002E55C6"/>
    <w:rsid w:val="002F3D91"/>
    <w:rsid w:val="00304626"/>
    <w:rsid w:val="00305B2F"/>
    <w:rsid w:val="00317A9B"/>
    <w:rsid w:val="00321DF5"/>
    <w:rsid w:val="00345EC5"/>
    <w:rsid w:val="00354C09"/>
    <w:rsid w:val="00367816"/>
    <w:rsid w:val="0037597C"/>
    <w:rsid w:val="003876C3"/>
    <w:rsid w:val="00392C31"/>
    <w:rsid w:val="0039417C"/>
    <w:rsid w:val="003C24DB"/>
    <w:rsid w:val="003C45C5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A0EF0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3278A"/>
    <w:rsid w:val="00745D40"/>
    <w:rsid w:val="00745D94"/>
    <w:rsid w:val="0076042D"/>
    <w:rsid w:val="00767454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6253"/>
    <w:rsid w:val="00883461"/>
    <w:rsid w:val="008835DE"/>
    <w:rsid w:val="00894B49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D5FA5"/>
    <w:rsid w:val="00A12349"/>
    <w:rsid w:val="00A36593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008B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58AC"/>
    <w:rsid w:val="00E35DE5"/>
    <w:rsid w:val="00E36337"/>
    <w:rsid w:val="00E8326A"/>
    <w:rsid w:val="00E94421"/>
    <w:rsid w:val="00EA7FF7"/>
    <w:rsid w:val="00EB61CA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6A73"/>
    <w:rsid w:val="00F74CCB"/>
    <w:rsid w:val="00F76072"/>
    <w:rsid w:val="00FA296B"/>
    <w:rsid w:val="00FA6218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3</TotalTime>
  <Pages>2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20</cp:revision>
  <dcterms:created xsi:type="dcterms:W3CDTF">2025-01-03T17:10:00Z</dcterms:created>
  <dcterms:modified xsi:type="dcterms:W3CDTF">2025-03-17T10:13:00Z</dcterms:modified>
</cp:coreProperties>
</file>