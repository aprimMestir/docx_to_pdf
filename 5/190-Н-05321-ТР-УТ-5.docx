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08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08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08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76DD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67DE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76DD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A33B5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7DE4" w:rsidRPr="00467DE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7DE4" w:rsidRPr="00467DE4">
        <w:rPr>
          <w:rStyle w:val="aa"/>
          <w:rFonts w:ascii="Arial Narrow" w:hAnsi="Arial Narrow"/>
        </w:rPr>
        <w:t xml:space="preserve">191025, г. Санкт-Петербург, пр-кт Невский, д. 90/92; 420036, Республика Татарстан (Татарстан), г. Казань, ул. Белинского, здание 18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7DE4" w:rsidRPr="00467DE4">
        <w:rPr>
          <w:rStyle w:val="aa"/>
          <w:rFonts w:ascii="Arial Narrow" w:hAnsi="Arial Narrow"/>
        </w:rPr>
        <w:t xml:space="preserve"> 20703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67DE4">
        <w:rPr>
          <w:rFonts w:ascii="Arial Narrow" w:hAnsi="Arial Narrow"/>
          <w:u w:val="single"/>
        </w:rPr>
        <w:t xml:space="preserve"> 7 20703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7DE4" w:rsidRPr="00467DE4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67DE4" w:rsidRPr="00467DE4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67DE4" w:rsidRPr="00467DE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08B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08B" w:rsidRPr="00D63C77" w:rsidTr="00CD008B">
        <w:tc>
          <w:tcPr>
            <w:tcW w:w="2205" w:type="dxa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08B" w:rsidRPr="00D63C77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08B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467DE4" w:rsidRPr="00467DE4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67DE4" w:rsidRPr="00467DE4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467DE4" w:rsidP="00032B92">
      <w:pPr>
        <w:jc w:val="both"/>
        <w:rPr>
          <w:rFonts w:ascii="Arial Narrow" w:hAnsi="Arial Narrow"/>
        </w:rPr>
      </w:pPr>
      <w:r w:rsidRPr="00467DE4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CD008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CD008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E3A71" w:rsidRPr="006E3A71">
        <w:rPr>
          <w:rFonts w:ascii="Arial Narrow" w:hAnsi="Arial Narrow"/>
          <w:bCs/>
          <w:szCs w:val="22"/>
        </w:rPr>
        <w:t>-</w:t>
      </w:r>
      <w:r w:rsidR="006E3A71" w:rsidRPr="006E3A7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E3A7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08B" w:rsidTr="00CD008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08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08B" w:rsidTr="00CD008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76DD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76DD0" w:rsidRPr="00E76DD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67DE4">
      <w:rPr>
        <w:rFonts w:ascii="Arial Narrow" w:hAnsi="Arial Narrow"/>
        <w:sz w:val="16"/>
        <w:szCs w:val="16"/>
      </w:rPr>
      <w:t>190-Н-05321-ТР-УТ-5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67DE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0703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09F0DEAE82F48CCA70C2FAA34D51107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0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6, Республика Татарстан (Татарстан), г. Казань, ул. Белинского, здание 18 "/>
    <w:docVar w:name="rbtd_adr1" w:val="191025, г. Санкт-Петербург, пр-кт Невский, д. 90/92"/>
    <w:docVar w:name="rbtd_adr2" w:val="420036, Республика Татарстан (Татарстан), г. Казань, ул. Белинского, здание 1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C43A48784244C0CAE79371E23C1B5EA"/>
    <w:docVar w:name="rm_id" w:val="193"/>
    <w:docVar w:name="rm_name" w:val=" Сборщик заказов "/>
    <w:docVar w:name="rm_number" w:val=" 7 207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86A"/>
    <w:rsid w:val="001D6196"/>
    <w:rsid w:val="001F4D8D"/>
    <w:rsid w:val="002152BB"/>
    <w:rsid w:val="002177B3"/>
    <w:rsid w:val="00225F22"/>
    <w:rsid w:val="00234932"/>
    <w:rsid w:val="002431F2"/>
    <w:rsid w:val="00253A56"/>
    <w:rsid w:val="0025589D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45EC5"/>
    <w:rsid w:val="00354C09"/>
    <w:rsid w:val="00367816"/>
    <w:rsid w:val="0037597C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67DE4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37AF2"/>
    <w:rsid w:val="00555A9F"/>
    <w:rsid w:val="00555D33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6E3A71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83461"/>
    <w:rsid w:val="008835DE"/>
    <w:rsid w:val="00894B49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D5FA5"/>
    <w:rsid w:val="00A12349"/>
    <w:rsid w:val="00A36593"/>
    <w:rsid w:val="00A42AA1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16E4B"/>
    <w:rsid w:val="00C3083C"/>
    <w:rsid w:val="00C64F6A"/>
    <w:rsid w:val="00C779EA"/>
    <w:rsid w:val="00CA6993"/>
    <w:rsid w:val="00CC4BCA"/>
    <w:rsid w:val="00CD008B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23F6"/>
    <w:rsid w:val="00E358AC"/>
    <w:rsid w:val="00E35DE5"/>
    <w:rsid w:val="00E36337"/>
    <w:rsid w:val="00E76DD0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296B"/>
    <w:rsid w:val="00FA33B5"/>
    <w:rsid w:val="00FA621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24</cp:revision>
  <dcterms:created xsi:type="dcterms:W3CDTF">2025-01-03T17:10:00Z</dcterms:created>
  <dcterms:modified xsi:type="dcterms:W3CDTF">2025-03-17T10:15:00Z</dcterms:modified>
</cp:coreProperties>
</file>