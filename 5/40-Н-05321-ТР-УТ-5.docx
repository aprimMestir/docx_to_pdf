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C0A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C0A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C0A9E" w:rsidRDefault="00FC0A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C0A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C0A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C0A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8772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FC0A9E" w:rsidRDefault="002A6499" w:rsidP="002A6499">
      <w:pPr>
        <w:jc w:val="center"/>
        <w:rPr>
          <w:rFonts w:ascii="Arial Narrow" w:hAnsi="Arial Narrow"/>
          <w:b/>
          <w:sz w:val="18"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B6F0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8772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C0A9E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15919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C0A9E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C0A9E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6F0F" w:rsidRPr="00CB6F0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C0A9E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6F0F" w:rsidRPr="00CB6F0F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Гагарина, 6, помещение 1010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C0A9E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6F0F" w:rsidRPr="00CB6F0F">
        <w:rPr>
          <w:rStyle w:val="aa"/>
          <w:rFonts w:ascii="Arial Narrow" w:hAnsi="Arial Narrow"/>
        </w:rPr>
        <w:t xml:space="preserve"> 13681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C0A9E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C0A9E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B6F0F">
        <w:rPr>
          <w:rFonts w:ascii="Arial Narrow" w:hAnsi="Arial Narrow"/>
          <w:u w:val="single"/>
        </w:rPr>
        <w:t xml:space="preserve"> 9 13681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C0A9E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6F0F" w:rsidRPr="00CB6F0F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C0A9E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B6F0F" w:rsidRPr="00CB6F0F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C0A9E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C0A9E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C0A9E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C0A9E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B6F0F" w:rsidRPr="00CB6F0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C0A9E">
        <w:tc>
          <w:tcPr>
            <w:tcW w:w="2204" w:type="dxa"/>
            <w:vAlign w:val="center"/>
          </w:tcPr>
          <w:p w:rsidR="00C64F6A" w:rsidRPr="00D63C77" w:rsidRDefault="00C64F6A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C0A9E" w:rsidRPr="00D63C77" w:rsidTr="00FC0A9E">
        <w:tc>
          <w:tcPr>
            <w:tcW w:w="2204" w:type="dxa"/>
            <w:vAlign w:val="center"/>
          </w:tcPr>
          <w:p w:rsidR="00FC0A9E" w:rsidRPr="00D63C77" w:rsidRDefault="00FC0A9E" w:rsidP="00FC0A9E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C0A9E" w:rsidRPr="00D63C77" w:rsidRDefault="00FC0A9E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C0A9E" w:rsidRPr="00D63C77" w:rsidRDefault="00FC0A9E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FC0A9E" w:rsidRPr="00D63C77" w:rsidRDefault="00FC0A9E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C0A9E" w:rsidRPr="00D63C77" w:rsidRDefault="00FC0A9E" w:rsidP="00FC0A9E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C0A9E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C0A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C0A9E" w:rsidRPr="00D63C77" w:rsidTr="00FC0A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0A9E" w:rsidRPr="00D63C77" w:rsidRDefault="00FC0A9E" w:rsidP="00FC0A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C0A9E" w:rsidRPr="00D63C77" w:rsidRDefault="00FC0A9E" w:rsidP="00FC0A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C0A9E" w:rsidRPr="00D63C77" w:rsidTr="00FC0A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0A9E" w:rsidRDefault="00FC0A9E" w:rsidP="00FC0A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C0A9E" w:rsidRDefault="00FC0A9E" w:rsidP="00FC0A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B6F0F" w:rsidRPr="00CB6F0F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B6F0F" w:rsidRPr="00CB6F0F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CB6F0F" w:rsidRPr="00CB6F0F" w:rsidRDefault="00CB6F0F" w:rsidP="00032B92">
      <w:pPr>
        <w:jc w:val="both"/>
        <w:rPr>
          <w:rFonts w:ascii="Arial Narrow" w:hAnsi="Arial Narrow"/>
        </w:rPr>
      </w:pPr>
      <w:r w:rsidRPr="00CB6F0F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CB6F0F" w:rsidRPr="00CB6F0F" w:rsidRDefault="00CB6F0F" w:rsidP="00032B92">
      <w:pPr>
        <w:jc w:val="both"/>
        <w:rPr>
          <w:rFonts w:ascii="Arial Narrow" w:hAnsi="Arial Narrow"/>
        </w:rPr>
      </w:pPr>
      <w:r w:rsidRPr="00CB6F0F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CB6F0F" w:rsidRPr="00CB6F0F" w:rsidRDefault="00CB6F0F" w:rsidP="00032B92">
      <w:pPr>
        <w:jc w:val="both"/>
        <w:rPr>
          <w:rFonts w:ascii="Arial Narrow" w:hAnsi="Arial Narrow"/>
        </w:rPr>
      </w:pPr>
      <w:r w:rsidRPr="00CB6F0F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CB6F0F" w:rsidP="00032B92">
      <w:pPr>
        <w:jc w:val="both"/>
        <w:rPr>
          <w:rFonts w:ascii="Arial Narrow" w:hAnsi="Arial Narrow"/>
        </w:rPr>
      </w:pPr>
      <w:r w:rsidRPr="00CB6F0F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C0A9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FC0A9E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C0A9E" w:rsidRPr="00FC0A9E">
        <w:rPr>
          <w:rFonts w:ascii="Arial Narrow" w:hAnsi="Arial Narrow"/>
          <w:bCs/>
          <w:szCs w:val="22"/>
        </w:rPr>
        <w:t>-</w:t>
      </w:r>
      <w:r w:rsidR="00FC0A9E" w:rsidRPr="00FC0A9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C0A9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C0A9E" w:rsidTr="00FC0A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C0A9E" w:rsidRDefault="00FC0A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C0A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C0A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C0A9E" w:rsidRDefault="00FC0A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C0A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C0A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C0A9E" w:rsidRDefault="00FC0A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C0A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C0A9E" w:rsidTr="00FC0A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C0A9E" w:rsidRDefault="00FC0A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C0A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C0A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C0A9E" w:rsidRDefault="00FC0A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C0A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C0A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FC0A9E" w:rsidRDefault="00FC0A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C0A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8772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87723" w:rsidRPr="00C8772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B6F0F">
      <w:rPr>
        <w:rFonts w:ascii="Arial Narrow" w:hAnsi="Arial Narrow"/>
        <w:sz w:val="16"/>
        <w:szCs w:val="16"/>
      </w:rPr>
      <w:t>40-Н-05321-ТР-УТ-5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B6F0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68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CE73266FF31451E88E3C5A18206219D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агарина, 6, помещение 101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агарина, 6, помещение 10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B56305A5012419EAD1FD8B73CE6663C"/>
    <w:docVar w:name="rm_id" w:val="40"/>
    <w:docVar w:name="rm_name" w:val=" Директор магазина-партнёр (Директор (заведующий) предприятия розничной торговли) "/>
    <w:docVar w:name="rm_number" w:val=" 9 1368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15919"/>
    <w:rsid w:val="00025683"/>
    <w:rsid w:val="00032B92"/>
    <w:rsid w:val="00046815"/>
    <w:rsid w:val="0005566C"/>
    <w:rsid w:val="000633C8"/>
    <w:rsid w:val="00080205"/>
    <w:rsid w:val="00087EB9"/>
    <w:rsid w:val="000A1252"/>
    <w:rsid w:val="000C1A03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86813"/>
    <w:rsid w:val="001B486A"/>
    <w:rsid w:val="001C60B7"/>
    <w:rsid w:val="001D6196"/>
    <w:rsid w:val="001F306D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7A9B"/>
    <w:rsid w:val="003466ED"/>
    <w:rsid w:val="00354C09"/>
    <w:rsid w:val="00367816"/>
    <w:rsid w:val="003865A2"/>
    <w:rsid w:val="003876C3"/>
    <w:rsid w:val="00392C31"/>
    <w:rsid w:val="0039417C"/>
    <w:rsid w:val="003B4A77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49CA"/>
    <w:rsid w:val="005F2BFA"/>
    <w:rsid w:val="006562AC"/>
    <w:rsid w:val="0066103E"/>
    <w:rsid w:val="006666DB"/>
    <w:rsid w:val="00674E86"/>
    <w:rsid w:val="006928B0"/>
    <w:rsid w:val="0069682B"/>
    <w:rsid w:val="006C28B3"/>
    <w:rsid w:val="007049EB"/>
    <w:rsid w:val="00710271"/>
    <w:rsid w:val="00717C9F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6F15"/>
    <w:rsid w:val="008239CC"/>
    <w:rsid w:val="00856253"/>
    <w:rsid w:val="00883461"/>
    <w:rsid w:val="008835DE"/>
    <w:rsid w:val="00886360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4545B"/>
    <w:rsid w:val="00956219"/>
    <w:rsid w:val="00967790"/>
    <w:rsid w:val="009A33AB"/>
    <w:rsid w:val="009B0497"/>
    <w:rsid w:val="009D5FA5"/>
    <w:rsid w:val="00A12349"/>
    <w:rsid w:val="00A1742F"/>
    <w:rsid w:val="00A279E8"/>
    <w:rsid w:val="00A36593"/>
    <w:rsid w:val="00A54E53"/>
    <w:rsid w:val="00A6094F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05AF8"/>
    <w:rsid w:val="00B148FF"/>
    <w:rsid w:val="00B31323"/>
    <w:rsid w:val="00B31A97"/>
    <w:rsid w:val="00B529F7"/>
    <w:rsid w:val="00B95FC2"/>
    <w:rsid w:val="00BA5029"/>
    <w:rsid w:val="00BA735C"/>
    <w:rsid w:val="00BC2F3C"/>
    <w:rsid w:val="00BC7327"/>
    <w:rsid w:val="00BD6686"/>
    <w:rsid w:val="00BE15DF"/>
    <w:rsid w:val="00BF498E"/>
    <w:rsid w:val="00C02721"/>
    <w:rsid w:val="00C027F5"/>
    <w:rsid w:val="00C13A96"/>
    <w:rsid w:val="00C3083C"/>
    <w:rsid w:val="00C64F6A"/>
    <w:rsid w:val="00C851E1"/>
    <w:rsid w:val="00C87723"/>
    <w:rsid w:val="00CA6993"/>
    <w:rsid w:val="00CB6F0F"/>
    <w:rsid w:val="00CC4BCA"/>
    <w:rsid w:val="00CD35C3"/>
    <w:rsid w:val="00CE3307"/>
    <w:rsid w:val="00CE567D"/>
    <w:rsid w:val="00CF1E98"/>
    <w:rsid w:val="00CF26C5"/>
    <w:rsid w:val="00CF3E1D"/>
    <w:rsid w:val="00D13A61"/>
    <w:rsid w:val="00D22510"/>
    <w:rsid w:val="00D63995"/>
    <w:rsid w:val="00D63C77"/>
    <w:rsid w:val="00D65F01"/>
    <w:rsid w:val="00D7313F"/>
    <w:rsid w:val="00D73812"/>
    <w:rsid w:val="00D74283"/>
    <w:rsid w:val="00D76DF8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669E4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03646"/>
    <w:rsid w:val="00F17946"/>
    <w:rsid w:val="00F2045E"/>
    <w:rsid w:val="00F31233"/>
    <w:rsid w:val="00F35D04"/>
    <w:rsid w:val="00F733C7"/>
    <w:rsid w:val="00F74CCB"/>
    <w:rsid w:val="00F75CAD"/>
    <w:rsid w:val="00F76072"/>
    <w:rsid w:val="00F853F8"/>
    <w:rsid w:val="00FB001B"/>
    <w:rsid w:val="00FC0A9E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65</cp:revision>
  <dcterms:created xsi:type="dcterms:W3CDTF">2025-01-01T18:08:00Z</dcterms:created>
  <dcterms:modified xsi:type="dcterms:W3CDTF">2025-03-17T10:13:00Z</dcterms:modified>
</cp:coreProperties>
</file>