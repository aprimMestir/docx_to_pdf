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C703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0368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C703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308B6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68A" w:rsidRPr="0020368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68A" w:rsidRPr="0020368A">
        <w:rPr>
          <w:rStyle w:val="aa"/>
          <w:rFonts w:ascii="Arial Narrow" w:hAnsi="Arial Narrow"/>
        </w:rPr>
        <w:t xml:space="preserve">191025, г. Санкт-Петербург, пр-кт Невский, д. 90/92; 420108, Республика Татарстан (Татарстан), г. Казань, ул. Портовая, дом 37в, корпус 2, пом. 1000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68A" w:rsidRPr="0020368A">
        <w:rPr>
          <w:rStyle w:val="aa"/>
          <w:rFonts w:ascii="Arial Narrow" w:hAnsi="Arial Narrow"/>
        </w:rPr>
        <w:t xml:space="preserve"> 26942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0368A">
        <w:rPr>
          <w:rFonts w:ascii="Arial Narrow" w:hAnsi="Arial Narrow"/>
          <w:u w:val="single"/>
        </w:rPr>
        <w:t xml:space="preserve"> 2 26942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68A" w:rsidRPr="0020368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368A" w:rsidRPr="0020368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0368A" w:rsidRPr="0020368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0368A" w:rsidRPr="0020368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F3AE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F3AE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30A2" w:rsidRPr="007230A2">
        <w:rPr>
          <w:rFonts w:ascii="Arial Narrow" w:hAnsi="Arial Narrow"/>
          <w:bCs/>
          <w:szCs w:val="22"/>
        </w:rPr>
        <w:t>-</w:t>
      </w:r>
      <w:r w:rsidR="007230A2" w:rsidRPr="007230A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30A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C703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C7030" w:rsidRPr="001C703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0368A">
      <w:rPr>
        <w:rFonts w:ascii="Arial Narrow" w:hAnsi="Arial Narrow"/>
        <w:sz w:val="16"/>
        <w:szCs w:val="16"/>
      </w:rPr>
      <w:t>302-Н-05321-ТР-УТ-5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0368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94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FAE28EE2A4F4AC7B85283748BFF4A20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8, Республика Татарстан (Татарстан), г. Казань, ул. Портовая, дом 37в, корпус 2, пом. 1000 "/>
    <w:docVar w:name="rbtd_adr1" w:val="191025, г. Санкт-Петербург, пр-кт Невский, д. 90/92"/>
    <w:docVar w:name="rbtd_adr2" w:val="420108, Республика Татарстан (Татарстан), г. Казань, ул. Портовая, дом 37в, корпус 2, пом. 10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125AE1A4766412390811F69EA322FD8"/>
    <w:docVar w:name="rm_id" w:val="306"/>
    <w:docVar w:name="rm_name" w:val=" Администратор "/>
    <w:docVar w:name="rm_number" w:val=" 2 2694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C7030"/>
    <w:rsid w:val="001D6196"/>
    <w:rsid w:val="001F4D8D"/>
    <w:rsid w:val="001F744D"/>
    <w:rsid w:val="0020368A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E2FA3"/>
    <w:rsid w:val="006F4B2B"/>
    <w:rsid w:val="006F7B8D"/>
    <w:rsid w:val="007049EB"/>
    <w:rsid w:val="00710271"/>
    <w:rsid w:val="0071155E"/>
    <w:rsid w:val="00717C9F"/>
    <w:rsid w:val="007230A2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7113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308B6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2025-01-02T07:58:00Z</dcterms:created>
  <dcterms:modified xsi:type="dcterms:W3CDTF">2025-03-17T10:17:00Z</dcterms:modified>
</cp:coreProperties>
</file>