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72C4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D0BE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72C4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140B2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0BE2" w:rsidRPr="009D0BE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0BE2" w:rsidRPr="009D0BE2">
        <w:rPr>
          <w:rStyle w:val="aa"/>
          <w:rFonts w:ascii="Arial Narrow" w:hAnsi="Arial Narrow"/>
        </w:rPr>
        <w:t xml:space="preserve">191025, г. Санкт-Петербург, пр-кт Невский, д. 90/92; 420059, Республика Татарстан (Татарстан), г. Казань, ул. Шаляпина, дом 41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0BE2" w:rsidRPr="009D0BE2">
        <w:rPr>
          <w:rStyle w:val="aa"/>
          <w:rFonts w:ascii="Arial Narrow" w:hAnsi="Arial Narrow"/>
        </w:rPr>
        <w:t xml:space="preserve"> 3233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D0BE2">
        <w:rPr>
          <w:rFonts w:ascii="Arial Narrow" w:hAnsi="Arial Narrow"/>
          <w:u w:val="single"/>
        </w:rPr>
        <w:t xml:space="preserve"> 8 3233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0BE2" w:rsidRPr="009D0BE2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D0BE2" w:rsidRPr="009D0BE2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D0BE2" w:rsidRPr="009D0BE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D0BE2" w:rsidRPr="009D0BE2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9834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98347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580F" w:rsidRPr="008D580F">
        <w:rPr>
          <w:rFonts w:ascii="Arial Narrow" w:hAnsi="Arial Narrow"/>
          <w:bCs/>
          <w:szCs w:val="22"/>
        </w:rPr>
        <w:t>-</w:t>
      </w:r>
      <w:r w:rsidR="008D580F" w:rsidRPr="008D580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D580F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72C4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72C49" w:rsidRPr="00072C4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D0BE2">
      <w:rPr>
        <w:rFonts w:ascii="Arial Narrow" w:hAnsi="Arial Narrow"/>
        <w:sz w:val="16"/>
        <w:szCs w:val="16"/>
      </w:rPr>
      <w:t>308-Н-05321-ТР-УТ-5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D0BE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23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039AF501258485AB0CCC7755DD772A2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8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Шаляпина, дом 41 "/>
    <w:docVar w:name="rbtd_adr1" w:val="191025, г. Санкт-Петербург, пр-кт Невский, д. 90/92"/>
    <w:docVar w:name="rbtd_adr2" w:val="420059, Республика Татарстан (Татарстан), г. Казань, ул. Шаляпина, дом 4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15A42CD08F841E69C227921E91B0E9E"/>
    <w:docVar w:name="rm_id" w:val="312"/>
    <w:docVar w:name="rm_name" w:val=" Работник торгового зала "/>
    <w:docVar w:name="rm_number" w:val=" 8 323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140B2"/>
    <w:rsid w:val="00025683"/>
    <w:rsid w:val="00032B92"/>
    <w:rsid w:val="00046815"/>
    <w:rsid w:val="00046A48"/>
    <w:rsid w:val="0005566C"/>
    <w:rsid w:val="000633C8"/>
    <w:rsid w:val="00072C49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12186"/>
    <w:rsid w:val="00622395"/>
    <w:rsid w:val="00643167"/>
    <w:rsid w:val="0066103E"/>
    <w:rsid w:val="00674E86"/>
    <w:rsid w:val="0069682B"/>
    <w:rsid w:val="00696A4A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84523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80F"/>
    <w:rsid w:val="008D5F6D"/>
    <w:rsid w:val="008E47AD"/>
    <w:rsid w:val="008E68DE"/>
    <w:rsid w:val="008E7ACC"/>
    <w:rsid w:val="00904C17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8347C"/>
    <w:rsid w:val="009A33AB"/>
    <w:rsid w:val="009C0E12"/>
    <w:rsid w:val="009D0BE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75F2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45</cp:revision>
  <dcterms:created xsi:type="dcterms:W3CDTF">2025-01-02T10:39:00Z</dcterms:created>
  <dcterms:modified xsi:type="dcterms:W3CDTF">2025-03-17T10:17:00Z</dcterms:modified>
</cp:coreProperties>
</file>