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F06E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B23A3E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68-Н-05321-ТР-УТ-5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F06E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22F76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23A3E" w:rsidRPr="00B23A3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23A3E" w:rsidRPr="00B23A3E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Генерала Махмута Гареева, дом 3а, помещение № 1102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23A3E" w:rsidRPr="00B23A3E">
        <w:rPr>
          <w:rStyle w:val="aa"/>
          <w:rFonts w:ascii="Arial Narrow" w:hAnsi="Arial Narrow"/>
        </w:rPr>
        <w:t xml:space="preserve"> 24410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B23A3E">
        <w:rPr>
          <w:rFonts w:ascii="Arial Narrow" w:hAnsi="Arial Narrow"/>
          <w:u w:val="single"/>
        </w:rPr>
        <w:t xml:space="preserve"> 2 24410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23A3E" w:rsidRPr="00B23A3E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23A3E" w:rsidRPr="00B23A3E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B23A3E" w:rsidRPr="00B23A3E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B23A3E" w:rsidRPr="00B23A3E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F90AD4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F90AD4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4344C" w:rsidRPr="00C4344C">
        <w:rPr>
          <w:rFonts w:ascii="Arial Narrow" w:hAnsi="Arial Narrow"/>
          <w:bCs/>
          <w:szCs w:val="22"/>
        </w:rPr>
        <w:t>-</w:t>
      </w:r>
      <w:r w:rsidR="00C4344C" w:rsidRPr="00C4344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4344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F06E7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F06E7" w:rsidRPr="006F06E7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B23A3E">
      <w:rPr>
        <w:rFonts w:ascii="Arial Narrow" w:hAnsi="Arial Narrow"/>
        <w:sz w:val="16"/>
        <w:szCs w:val="16"/>
      </w:rPr>
      <w:t>68-Н-05321-ТР-УТ-5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B23A3E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20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4410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D978EDCCF97D48A7893DA0BA8ABA98B3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68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Генерала Махмута Гареева, дом 3а, помещение № 1102 "/>
    <w:docVar w:name="rbtd_adr1" w:val="191025, г. Санкт-Петербург, пр-кт Невский, д. 90/92"/>
    <w:docVar w:name="rbtd_adr2" w:val="420076, Республика Татарстан (Татарстан), г. Казань, ул. Генерала Махмута Гареева, дом 3а, помещение № 110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5DD4982A60B443D9E4E4874013600B8"/>
    <w:docVar w:name="rm_id" w:val="68"/>
    <w:docVar w:name="rm_name" w:val=" Администратор "/>
    <w:docVar w:name="rm_number" w:val=" 2 2441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5D88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86B09"/>
    <w:rsid w:val="005A3A36"/>
    <w:rsid w:val="005B2608"/>
    <w:rsid w:val="005B2B19"/>
    <w:rsid w:val="005B466C"/>
    <w:rsid w:val="005B7FE8"/>
    <w:rsid w:val="005C0654"/>
    <w:rsid w:val="005C0A9A"/>
    <w:rsid w:val="005D15C4"/>
    <w:rsid w:val="005F04D6"/>
    <w:rsid w:val="005F2BFA"/>
    <w:rsid w:val="00622F76"/>
    <w:rsid w:val="0066103E"/>
    <w:rsid w:val="0066170D"/>
    <w:rsid w:val="00674E86"/>
    <w:rsid w:val="0069682B"/>
    <w:rsid w:val="006C28B3"/>
    <w:rsid w:val="006F06E7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8F2F03"/>
    <w:rsid w:val="0090588D"/>
    <w:rsid w:val="0091280A"/>
    <w:rsid w:val="0092778A"/>
    <w:rsid w:val="009361D4"/>
    <w:rsid w:val="00965B1A"/>
    <w:rsid w:val="00967790"/>
    <w:rsid w:val="009A33AB"/>
    <w:rsid w:val="009C7FE2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23A3E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4344C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90AD4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203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11</TotalTime>
  <Pages>2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82</cp:revision>
  <dcterms:created xsi:type="dcterms:W3CDTF">2025-01-02T07:58:00Z</dcterms:created>
  <dcterms:modified xsi:type="dcterms:W3CDTF">2025-03-17T10:13:00Z</dcterms:modified>
</cp:coreProperties>
</file>