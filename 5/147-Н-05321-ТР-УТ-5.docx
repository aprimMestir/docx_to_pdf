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F58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F58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F58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0468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C31259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434E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147-Н-05321-ТР-УТ-5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0468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94EE7">
        <w:rPr>
          <w:rFonts w:ascii="Arial Narrow" w:hAnsi="Arial Narrow"/>
        </w:rPr>
        <w:t xml:space="preserve">06.12.2024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434E6" w:rsidRPr="00A434E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434E6" w:rsidRPr="00A434E6">
        <w:rPr>
          <w:rStyle w:val="aa"/>
          <w:rFonts w:ascii="Arial Narrow" w:hAnsi="Arial Narrow"/>
        </w:rPr>
        <w:t xml:space="preserve">191025, г. Санкт-Петербург, пр-кт Невский, д. 90/92; 420044, Республика Татарстан (Татарстан), г. Казань, ул. Восстания, дом 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3125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434E6" w:rsidRPr="00A434E6">
        <w:rPr>
          <w:rStyle w:val="aa"/>
          <w:rFonts w:ascii="Arial Narrow" w:hAnsi="Arial Narrow"/>
        </w:rPr>
        <w:t xml:space="preserve"> 23386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3125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C3125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434E6">
        <w:rPr>
          <w:rFonts w:ascii="Arial Narrow" w:hAnsi="Arial Narrow"/>
          <w:u w:val="single"/>
        </w:rPr>
        <w:t xml:space="preserve"> 9 23386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3125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434E6" w:rsidRPr="00A434E6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C31259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434E6" w:rsidRPr="00A434E6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C3125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C3125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C31259">
      <w:pPr>
        <w:pStyle w:val="a6"/>
        <w:spacing w:before="40"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C31259">
      <w:pPr>
        <w:pStyle w:val="a6"/>
        <w:spacing w:before="40"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434E6" w:rsidRPr="00A434E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71637">
        <w:tc>
          <w:tcPr>
            <w:tcW w:w="2204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F58A6" w:rsidRPr="00D63C77" w:rsidTr="00C71637">
        <w:tc>
          <w:tcPr>
            <w:tcW w:w="2204" w:type="dxa"/>
            <w:vAlign w:val="center"/>
          </w:tcPr>
          <w:p w:rsidR="006F58A6" w:rsidRPr="00D63C77" w:rsidRDefault="006F58A6" w:rsidP="00C31259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F58A6" w:rsidRPr="00D63C77" w:rsidRDefault="006F58A6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F58A6" w:rsidRPr="00D63C77" w:rsidRDefault="006F58A6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F58A6" w:rsidRPr="00D63C77" w:rsidRDefault="006F58A6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F58A6" w:rsidRPr="00D63C77" w:rsidRDefault="006F58A6" w:rsidP="00C31259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Pr="00D63C77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F58A6" w:rsidRPr="00D63C77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F58A6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A434E6" w:rsidRPr="00A434E6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434E6" w:rsidRPr="00A434E6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A434E6" w:rsidRPr="00A434E6" w:rsidRDefault="00A434E6" w:rsidP="00032B92">
      <w:pPr>
        <w:jc w:val="both"/>
        <w:rPr>
          <w:rFonts w:ascii="Arial Narrow" w:hAnsi="Arial Narrow"/>
        </w:rPr>
      </w:pPr>
      <w:r w:rsidRPr="00A434E6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A434E6" w:rsidRPr="00A434E6" w:rsidRDefault="00A434E6" w:rsidP="00032B92">
      <w:pPr>
        <w:jc w:val="both"/>
        <w:rPr>
          <w:rFonts w:ascii="Arial Narrow" w:hAnsi="Arial Narrow"/>
        </w:rPr>
      </w:pPr>
      <w:r w:rsidRPr="00A434E6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A434E6" w:rsidRPr="00A434E6" w:rsidRDefault="00A434E6" w:rsidP="00032B92">
      <w:pPr>
        <w:jc w:val="both"/>
        <w:rPr>
          <w:rFonts w:ascii="Arial Narrow" w:hAnsi="Arial Narrow"/>
        </w:rPr>
      </w:pPr>
      <w:r w:rsidRPr="00A434E6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A434E6" w:rsidP="00032B92">
      <w:pPr>
        <w:jc w:val="both"/>
        <w:rPr>
          <w:rFonts w:ascii="Arial Narrow" w:hAnsi="Arial Narrow"/>
        </w:rPr>
      </w:pPr>
      <w:r w:rsidRPr="00A434E6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C3125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C31259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F041E" w:rsidRPr="008F041E">
        <w:rPr>
          <w:rFonts w:ascii="Arial Narrow" w:hAnsi="Arial Narrow"/>
          <w:bCs/>
          <w:szCs w:val="22"/>
        </w:rPr>
        <w:t>-</w:t>
      </w:r>
      <w:r w:rsidR="008F041E" w:rsidRPr="008F041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F041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F58A6" w:rsidTr="006F58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F58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F58A6" w:rsidTr="006F58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0468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04684" w:rsidRPr="00D0468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434E6">
      <w:rPr>
        <w:rFonts w:ascii="Arial Narrow" w:hAnsi="Arial Narrow"/>
        <w:sz w:val="16"/>
        <w:szCs w:val="16"/>
      </w:rPr>
      <w:t>147-Н-05321-ТР-УТ-5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434E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386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FDFD0F63BAD4FC090689407C250AE5C"/>
    <w:docVar w:name="fill_date" w:val="18.03.2025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4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44, Республика Татарстан (Татарстан), г. Казань, ул. Восстания, дом 9 "/>
    <w:docVar w:name="rbtd_adr1" w:val="191025, г. Санкт-Петербург, пр-кт Невский, д. 90/92"/>
    <w:docVar w:name="rbtd_adr2" w:val="420044, Республика Татарстан (Татарстан), г. Казань, ул. Восстания, дом 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08FE9CAC0B9418D95508BC90B28497A"/>
    <w:docVar w:name="rm_id" w:val="150"/>
    <w:docVar w:name="rm_name" w:val=" Директор магазина-партнёр (Директор (заведующий) предприятия розничной торговли) "/>
    <w:docVar w:name="rm_number" w:val=" 9 2338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0205"/>
    <w:rsid w:val="00087EB9"/>
    <w:rsid w:val="000C2998"/>
    <w:rsid w:val="000D1F5B"/>
    <w:rsid w:val="000F6E02"/>
    <w:rsid w:val="000F7DE7"/>
    <w:rsid w:val="00102B8A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758EA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5924"/>
    <w:rsid w:val="002A6499"/>
    <w:rsid w:val="002D6B87"/>
    <w:rsid w:val="002E2D3A"/>
    <w:rsid w:val="002E55C6"/>
    <w:rsid w:val="002F1BC6"/>
    <w:rsid w:val="00305B2F"/>
    <w:rsid w:val="00316724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766FE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2D26"/>
    <w:rsid w:val="0087252B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041E"/>
    <w:rsid w:val="008F38D3"/>
    <w:rsid w:val="0090588D"/>
    <w:rsid w:val="00911B94"/>
    <w:rsid w:val="009132BB"/>
    <w:rsid w:val="0092778A"/>
    <w:rsid w:val="009361D4"/>
    <w:rsid w:val="009405EB"/>
    <w:rsid w:val="00967790"/>
    <w:rsid w:val="009A33AB"/>
    <w:rsid w:val="009D5FA5"/>
    <w:rsid w:val="00A12349"/>
    <w:rsid w:val="00A1742F"/>
    <w:rsid w:val="00A36593"/>
    <w:rsid w:val="00A434E6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31259"/>
    <w:rsid w:val="00C64F6A"/>
    <w:rsid w:val="00C71637"/>
    <w:rsid w:val="00CA6993"/>
    <w:rsid w:val="00CC4BCA"/>
    <w:rsid w:val="00CD35C3"/>
    <w:rsid w:val="00CE3307"/>
    <w:rsid w:val="00CE567D"/>
    <w:rsid w:val="00CF1E98"/>
    <w:rsid w:val="00CF3E1D"/>
    <w:rsid w:val="00D04684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94EE7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601D0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4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18</TotalTime>
  <Pages>2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51</cp:revision>
  <dcterms:created xsi:type="dcterms:W3CDTF">2025-01-01T18:08:00Z</dcterms:created>
  <dcterms:modified xsi:type="dcterms:W3CDTF">2025-03-17T10:14:00Z</dcterms:modified>
</cp:coreProperties>
</file>