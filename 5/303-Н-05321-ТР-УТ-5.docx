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9279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61DB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303-Н-05321-ТР-УТ-5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9279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D6C8E">
        <w:rPr>
          <w:rFonts w:ascii="Arial Narrow" w:hAnsi="Arial Narrow"/>
        </w:rPr>
        <w:t xml:space="preserve">12.12.2024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1DB9" w:rsidRPr="00061DB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1DB9" w:rsidRPr="00061DB9">
        <w:rPr>
          <w:rStyle w:val="aa"/>
          <w:rFonts w:ascii="Arial Narrow" w:hAnsi="Arial Narrow"/>
        </w:rPr>
        <w:t xml:space="preserve">191025, г. Санкт-Петербург, пр-кт Невский, д. 90/92; 420053, Республика Татарстан (Татарстан), г. Казань, ул. Садовая, д. 37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1DB9" w:rsidRPr="00061DB9">
        <w:rPr>
          <w:rStyle w:val="aa"/>
          <w:rFonts w:ascii="Arial Narrow" w:hAnsi="Arial Narrow"/>
        </w:rPr>
        <w:t xml:space="preserve"> 29232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61DB9">
        <w:rPr>
          <w:rFonts w:ascii="Arial Narrow" w:hAnsi="Arial Narrow"/>
          <w:u w:val="single"/>
        </w:rPr>
        <w:t xml:space="preserve"> 1 29232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1DB9" w:rsidRPr="00061DB9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61DB9" w:rsidRPr="00061DB9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61DB9" w:rsidRPr="00061DB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061DB9" w:rsidRPr="00061DB9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61DB9" w:rsidRPr="00061DB9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061DB9" w:rsidRPr="00061DB9" w:rsidRDefault="00061DB9" w:rsidP="00032B92">
      <w:pPr>
        <w:jc w:val="both"/>
        <w:rPr>
          <w:rFonts w:ascii="Arial Narrow" w:hAnsi="Arial Narrow"/>
        </w:rPr>
      </w:pPr>
      <w:r w:rsidRPr="00061DB9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061DB9" w:rsidP="00032B92">
      <w:pPr>
        <w:jc w:val="both"/>
        <w:rPr>
          <w:rFonts w:ascii="Arial Narrow" w:hAnsi="Arial Narrow"/>
        </w:rPr>
      </w:pPr>
      <w:r w:rsidRPr="00061DB9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273E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C273E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B07DF" w:rsidRPr="001B07DF">
        <w:rPr>
          <w:rFonts w:ascii="Arial Narrow" w:hAnsi="Arial Narrow"/>
          <w:bCs/>
          <w:szCs w:val="22"/>
        </w:rPr>
        <w:t>-</w:t>
      </w:r>
      <w:r w:rsidR="001B07DF" w:rsidRPr="001B07D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1B07D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9279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92796" w:rsidRPr="00E9279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61DB9">
      <w:rPr>
        <w:rFonts w:ascii="Arial Narrow" w:hAnsi="Arial Narrow"/>
        <w:sz w:val="16"/>
        <w:szCs w:val="16"/>
      </w:rPr>
      <w:t>303-Н-05321-ТР-УТ-5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61DB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9232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69FE342277E4E469B2FACD1A28C6915"/>
    <w:docVar w:name="fill_date" w:val="18.03.2025"/>
    <w:docVar w:name="hlp" w:val="3"/>
    <w:docVar w:name="izm_date" w:val="1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30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53, Республика Татарстан (Татарстан), г. Казань, ул. Садовая, д. 37 "/>
    <w:docVar w:name="rbtd_adr1" w:val="191025, г. Санкт-Петербург, пр-кт Невский, д. 90/92"/>
    <w:docVar w:name="rbtd_adr2" w:val="420053, Республика Татарстан (Татарстан), г. Казань, ул. Садовая, д. 37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028C002222D41B383F5CC4866F887E2"/>
    <w:docVar w:name="rm_id" w:val="307"/>
    <w:docVar w:name="rm_name" w:val=" Директор магазина (Директор (заведующий) предприятия розничной торговли) "/>
    <w:docVar w:name="rm_number" w:val=" 1 2923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1DB9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523B1"/>
    <w:rsid w:val="001607C8"/>
    <w:rsid w:val="00162AA3"/>
    <w:rsid w:val="00165088"/>
    <w:rsid w:val="001707D6"/>
    <w:rsid w:val="001835D5"/>
    <w:rsid w:val="001866F3"/>
    <w:rsid w:val="001A6EDD"/>
    <w:rsid w:val="001B07DF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D6C8E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B2E52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8326A"/>
    <w:rsid w:val="00E92796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2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65</cp:revision>
  <dcterms:created xsi:type="dcterms:W3CDTF">2025-01-01T18:08:00Z</dcterms:created>
  <dcterms:modified xsi:type="dcterms:W3CDTF">2025-03-17T10:17:00Z</dcterms:modified>
</cp:coreProperties>
</file>