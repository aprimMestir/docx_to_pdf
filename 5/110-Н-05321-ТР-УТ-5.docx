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3329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3329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3329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E2A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C6D1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E2A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D21808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33554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D21808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6D12" w:rsidRPr="00AC6D1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6D12" w:rsidRPr="00AC6D12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Маяковского, дом 19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6D12" w:rsidRPr="00AC6D12">
        <w:rPr>
          <w:rStyle w:val="aa"/>
          <w:rFonts w:ascii="Arial Narrow" w:hAnsi="Arial Narrow"/>
        </w:rPr>
        <w:t xml:space="preserve"> 20061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C6D12">
        <w:rPr>
          <w:rFonts w:ascii="Arial Narrow" w:hAnsi="Arial Narrow"/>
          <w:u w:val="single"/>
        </w:rPr>
        <w:t xml:space="preserve"> 9 20061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6D12" w:rsidRPr="00AC6D12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6D12" w:rsidRPr="00AC6D12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C6D12" w:rsidRPr="00AC6D1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D21808">
        <w:tc>
          <w:tcPr>
            <w:tcW w:w="220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33295" w:rsidRPr="00D63C77" w:rsidTr="00D21808">
        <w:tc>
          <w:tcPr>
            <w:tcW w:w="2204" w:type="dxa"/>
            <w:vAlign w:val="center"/>
          </w:tcPr>
          <w:p w:rsidR="00E33295" w:rsidRPr="00D63C77" w:rsidRDefault="00E33295" w:rsidP="00E33295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D21808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Pr="00D63C77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33295" w:rsidRPr="00D63C77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33295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C6D12" w:rsidRPr="00AC6D1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C6D12" w:rsidRPr="00AC6D12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AC6D12" w:rsidRPr="00AC6D12" w:rsidRDefault="00AC6D12" w:rsidP="00032B92">
      <w:pPr>
        <w:jc w:val="both"/>
        <w:rPr>
          <w:rFonts w:ascii="Arial Narrow" w:hAnsi="Arial Narrow"/>
        </w:rPr>
      </w:pPr>
      <w:r w:rsidRPr="00AC6D12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AC6D12" w:rsidRPr="00AC6D12" w:rsidRDefault="00AC6D12" w:rsidP="00032B92">
      <w:pPr>
        <w:jc w:val="both"/>
        <w:rPr>
          <w:rFonts w:ascii="Arial Narrow" w:hAnsi="Arial Narrow"/>
        </w:rPr>
      </w:pPr>
      <w:r w:rsidRPr="00AC6D12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AC6D12" w:rsidRPr="00AC6D12" w:rsidRDefault="00AC6D12" w:rsidP="00032B92">
      <w:pPr>
        <w:jc w:val="both"/>
        <w:rPr>
          <w:rFonts w:ascii="Arial Narrow" w:hAnsi="Arial Narrow"/>
        </w:rPr>
      </w:pPr>
      <w:r w:rsidRPr="00AC6D12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AC6D12" w:rsidP="00032B92">
      <w:pPr>
        <w:jc w:val="both"/>
        <w:rPr>
          <w:rFonts w:ascii="Arial Narrow" w:hAnsi="Arial Narrow"/>
        </w:rPr>
      </w:pPr>
      <w:r w:rsidRPr="00AC6D12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A719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4A719F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3295" w:rsidRPr="00E33295">
        <w:rPr>
          <w:rFonts w:ascii="Arial Narrow" w:hAnsi="Arial Narrow"/>
          <w:bCs/>
          <w:szCs w:val="22"/>
        </w:rPr>
        <w:t>-</w:t>
      </w:r>
      <w:r w:rsidR="00E33295" w:rsidRPr="00E3329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329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33295" w:rsidTr="00E3329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3329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33295" w:rsidTr="00E3329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E2AC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E2ACC" w:rsidRPr="00AE2AC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C6D12">
      <w:rPr>
        <w:rFonts w:ascii="Arial Narrow" w:hAnsi="Arial Narrow"/>
        <w:sz w:val="16"/>
        <w:szCs w:val="16"/>
      </w:rPr>
      <w:t>110-Н-05321-ТР-УТ-5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C6D1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06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F348FA513644EB2A4CD00DF5BDEDB6A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Маяковского, дом 19 "/>
    <w:docVar w:name="rbtd_adr1" w:val="191025, г. Санкт-Петербург, пр-кт Невский, д. 90/92"/>
    <w:docVar w:name="rbtd_adr2" w:val="420012, Республика Татарстан (Татарстан), г. Казань, ул. Маяковского, дом 1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E8D9C4CD7A14E69B214698A86CB274C"/>
    <w:docVar w:name="rm_id" w:val="110"/>
    <w:docVar w:name="rm_name" w:val=" Директор магазина-партнёр (Директор (заведующий) предприятия розничной торговли) "/>
    <w:docVar w:name="rm_number" w:val=" 9 2006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0C81"/>
    <w:rsid w:val="00025683"/>
    <w:rsid w:val="00032B92"/>
    <w:rsid w:val="00046815"/>
    <w:rsid w:val="0005566C"/>
    <w:rsid w:val="000633C8"/>
    <w:rsid w:val="00087EB9"/>
    <w:rsid w:val="000A33A6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7135"/>
    <w:rsid w:val="001607C8"/>
    <w:rsid w:val="00162AA3"/>
    <w:rsid w:val="00165088"/>
    <w:rsid w:val="001B486A"/>
    <w:rsid w:val="001C248A"/>
    <w:rsid w:val="001D6196"/>
    <w:rsid w:val="001E3133"/>
    <w:rsid w:val="001F4D8D"/>
    <w:rsid w:val="001F686B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A79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A719F"/>
    <w:rsid w:val="004B0943"/>
    <w:rsid w:val="004C4DB2"/>
    <w:rsid w:val="004C6E55"/>
    <w:rsid w:val="004C7DCA"/>
    <w:rsid w:val="004D7492"/>
    <w:rsid w:val="004E0C63"/>
    <w:rsid w:val="004E24EB"/>
    <w:rsid w:val="00503E91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347"/>
    <w:rsid w:val="005F2BFA"/>
    <w:rsid w:val="0066103E"/>
    <w:rsid w:val="00674E86"/>
    <w:rsid w:val="0069682B"/>
    <w:rsid w:val="006C28B3"/>
    <w:rsid w:val="006E7653"/>
    <w:rsid w:val="007049EB"/>
    <w:rsid w:val="00710271"/>
    <w:rsid w:val="00713EC2"/>
    <w:rsid w:val="00717C9F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3554"/>
    <w:rsid w:val="008354BB"/>
    <w:rsid w:val="00856253"/>
    <w:rsid w:val="00883461"/>
    <w:rsid w:val="008835DE"/>
    <w:rsid w:val="008879C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27C59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C6D12"/>
    <w:rsid w:val="00AD14A4"/>
    <w:rsid w:val="00AD7C32"/>
    <w:rsid w:val="00AE2ACC"/>
    <w:rsid w:val="00AE32F7"/>
    <w:rsid w:val="00AF05B7"/>
    <w:rsid w:val="00AF796F"/>
    <w:rsid w:val="00B024B8"/>
    <w:rsid w:val="00B148FF"/>
    <w:rsid w:val="00B31323"/>
    <w:rsid w:val="00B31A97"/>
    <w:rsid w:val="00B529F7"/>
    <w:rsid w:val="00B73A2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11D0"/>
    <w:rsid w:val="00CD35C3"/>
    <w:rsid w:val="00CE320A"/>
    <w:rsid w:val="00CE3307"/>
    <w:rsid w:val="00CE567D"/>
    <w:rsid w:val="00CF3E1D"/>
    <w:rsid w:val="00D21808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3295"/>
    <w:rsid w:val="00E36337"/>
    <w:rsid w:val="00E74B9A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75737-E8F3-4C43-BEA1-30EEAC2B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2025-01-01T18:08:00Z</dcterms:created>
  <dcterms:modified xsi:type="dcterms:W3CDTF">2025-03-17T10:14:00Z</dcterms:modified>
</cp:coreProperties>
</file>