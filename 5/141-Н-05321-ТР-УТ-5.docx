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8669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9E2A95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141-Н-05321-ТР-УТ-5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8669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A0529F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E2A95" w:rsidRPr="009E2A95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E2A95" w:rsidRPr="009E2A95">
        <w:rPr>
          <w:rStyle w:val="aa"/>
          <w:rFonts w:ascii="Arial Narrow" w:hAnsi="Arial Narrow"/>
        </w:rPr>
        <w:t xml:space="preserve">191025, г. Санкт-Петербург, пр-кт Невский, д. 90/92; 420094, Республика Татарстан (Татарстан), г. Казань, ул. Маршала Чуйкова, дом 23, помещение 1001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E2A95" w:rsidRPr="009E2A95">
        <w:rPr>
          <w:rStyle w:val="aa"/>
          <w:rFonts w:ascii="Arial Narrow" w:hAnsi="Arial Narrow"/>
        </w:rPr>
        <w:t xml:space="preserve"> 17936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9E2A95">
        <w:rPr>
          <w:rFonts w:ascii="Arial Narrow" w:hAnsi="Arial Narrow"/>
          <w:u w:val="single"/>
        </w:rPr>
        <w:t xml:space="preserve"> 2 17936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E2A95" w:rsidRPr="009E2A95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E2A95" w:rsidRPr="009E2A95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9E2A95" w:rsidRPr="009E2A95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9E2A95" w:rsidRPr="009E2A95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99589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995891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95891" w:rsidRPr="00995891">
        <w:rPr>
          <w:rFonts w:ascii="Arial Narrow" w:hAnsi="Arial Narrow"/>
          <w:bCs/>
          <w:szCs w:val="22"/>
        </w:rPr>
        <w:t>-</w:t>
      </w:r>
      <w:r w:rsidR="00995891" w:rsidRPr="0099589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95891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8669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86693" w:rsidRPr="00D8669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9E2A95">
      <w:rPr>
        <w:rFonts w:ascii="Arial Narrow" w:hAnsi="Arial Narrow"/>
        <w:sz w:val="16"/>
        <w:szCs w:val="16"/>
      </w:rPr>
      <w:t>141-Н-05321-ТР-УТ-5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9E2A95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17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7936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3BF352977E2848B681B00394CF0D219F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41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94, Республика Татарстан (Татарстан), г. Казань, ул. Маршала Чуйкова, дом 23, помещение 1001 "/>
    <w:docVar w:name="rbtd_adr1" w:val="191025, г. Санкт-Петербург, пр-кт Невский, д. 90/92"/>
    <w:docVar w:name="rbtd_adr2" w:val="420094, Республика Татарстан (Татарстан), г. Казань, ул. Маршала Чуйкова, дом 23, помещение 100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34F76447A3448DAA0CFE086F085CD01"/>
    <w:docVar w:name="rm_id" w:val="143"/>
    <w:docVar w:name="rm_name" w:val=" Администратор "/>
    <w:docVar w:name="rm_number" w:val=" 2 1793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06FB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6103E"/>
    <w:rsid w:val="00674E86"/>
    <w:rsid w:val="00684E6E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95891"/>
    <w:rsid w:val="009A33AB"/>
    <w:rsid w:val="009D5FA5"/>
    <w:rsid w:val="009E2A95"/>
    <w:rsid w:val="00A0529F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361DF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86693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179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77</cp:revision>
  <dcterms:created xsi:type="dcterms:W3CDTF">2025-01-02T07:58:00Z</dcterms:created>
  <dcterms:modified xsi:type="dcterms:W3CDTF">2025-03-17T10:14:00Z</dcterms:modified>
</cp:coreProperties>
</file>