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382A5E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382A5E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382A5E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382A5E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382A5E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C7B2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D66A7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C7B2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382A5E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7667A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382A5E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382A5E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D66A7" w:rsidRPr="007D66A7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82A5E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D66A7" w:rsidRPr="007D66A7">
        <w:rPr>
          <w:rStyle w:val="aa"/>
          <w:rFonts w:ascii="Arial Narrow" w:hAnsi="Arial Narrow"/>
        </w:rPr>
        <w:t xml:space="preserve">191025, г. Санкт-Петербург, пр-кт Невский, д. 90/92; 422544, Республика Татарстан (Татарстан), Зеленодольский р-н, г. Зеленодольск, ул. Карла Маркса, 37б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82A5E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D66A7" w:rsidRPr="007D66A7">
        <w:rPr>
          <w:rStyle w:val="aa"/>
          <w:rFonts w:ascii="Arial Narrow" w:hAnsi="Arial Narrow"/>
        </w:rPr>
        <w:t xml:space="preserve"> 11483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82A5E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382A5E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D66A7">
        <w:rPr>
          <w:rFonts w:ascii="Arial Narrow" w:hAnsi="Arial Narrow"/>
          <w:u w:val="single"/>
        </w:rPr>
        <w:t xml:space="preserve"> 6 11483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82A5E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D66A7" w:rsidRPr="007D66A7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382A5E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D66A7" w:rsidRPr="007D66A7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82A5E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382A5E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382A5E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382A5E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D66A7" w:rsidRPr="007D66A7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544"/>
        <w:gridCol w:w="1701"/>
        <w:gridCol w:w="3502"/>
      </w:tblGrid>
      <w:tr w:rsidR="00C64F6A" w:rsidRPr="00D63C77" w:rsidTr="00382A5E">
        <w:tc>
          <w:tcPr>
            <w:tcW w:w="2205" w:type="dxa"/>
            <w:vAlign w:val="center"/>
          </w:tcPr>
          <w:p w:rsidR="00C64F6A" w:rsidRPr="00D63C77" w:rsidRDefault="00C64F6A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544" w:type="dxa"/>
            <w:vAlign w:val="center"/>
          </w:tcPr>
          <w:p w:rsidR="00C64F6A" w:rsidRPr="00D63C77" w:rsidRDefault="00C64F6A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01" w:type="dxa"/>
            <w:vAlign w:val="center"/>
          </w:tcPr>
          <w:p w:rsidR="00C64F6A" w:rsidRPr="00D63C77" w:rsidRDefault="00C64F6A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382A5E" w:rsidRPr="00D63C77" w:rsidTr="00382A5E">
        <w:tc>
          <w:tcPr>
            <w:tcW w:w="2205" w:type="dxa"/>
            <w:vAlign w:val="center"/>
          </w:tcPr>
          <w:p w:rsidR="00382A5E" w:rsidRPr="00D63C77" w:rsidRDefault="00382A5E" w:rsidP="00382A5E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382A5E" w:rsidRPr="00D63C77" w:rsidRDefault="00382A5E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544" w:type="dxa"/>
            <w:vAlign w:val="center"/>
          </w:tcPr>
          <w:p w:rsidR="00382A5E" w:rsidRPr="00D63C77" w:rsidRDefault="00382A5E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01" w:type="dxa"/>
            <w:vAlign w:val="center"/>
          </w:tcPr>
          <w:p w:rsidR="00382A5E" w:rsidRPr="00D63C77" w:rsidRDefault="00382A5E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382A5E" w:rsidRPr="00D63C77" w:rsidRDefault="00382A5E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382A5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382A5E" w:rsidRPr="00D63C77" w:rsidTr="00382A5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2A5E" w:rsidRPr="00D63C77" w:rsidRDefault="00382A5E" w:rsidP="00382A5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382A5E" w:rsidRPr="00D63C77" w:rsidRDefault="00382A5E" w:rsidP="00382A5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382A5E" w:rsidRPr="00D63C77" w:rsidTr="00382A5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2A5E" w:rsidRDefault="00382A5E" w:rsidP="00382A5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382A5E" w:rsidRDefault="00382A5E" w:rsidP="00382A5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D66A7" w:rsidRPr="007D66A7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24371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243715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5B131E" w:rsidP="007633D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33D7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82A5E" w:rsidRPr="00382A5E">
        <w:rPr>
          <w:rFonts w:ascii="Arial Narrow" w:hAnsi="Arial Narrow"/>
          <w:bCs/>
          <w:szCs w:val="22"/>
        </w:rPr>
        <w:t>-</w:t>
      </w:r>
      <w:r w:rsidR="00382A5E" w:rsidRPr="00382A5E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82A5E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382A5E" w:rsidTr="00382A5E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382A5E" w:rsidRDefault="00382A5E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382A5E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382A5E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382A5E" w:rsidRDefault="00382A5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382A5E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382A5E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382A5E" w:rsidRDefault="00382A5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382A5E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382A5E" w:rsidTr="00382A5E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382A5E" w:rsidRDefault="00382A5E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382A5E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382A5E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382A5E" w:rsidRDefault="00382A5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382A5E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382A5E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382A5E" w:rsidRDefault="00382A5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382A5E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C7B2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C7B26" w:rsidRPr="005C7B2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D66A7">
      <w:rPr>
        <w:rFonts w:ascii="Arial Narrow" w:hAnsi="Arial Narrow"/>
        <w:sz w:val="16"/>
        <w:szCs w:val="16"/>
      </w:rPr>
      <w:t>26-Н-05321-ТР-УТ-5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D66A7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38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483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C14C804D0FAA4D32953BEA87EE903946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6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44, Республика Татарстан (Татарстан), Зеленодольский р-н, г. Зеленодольск, ул. Карла Маркса, 37б "/>
    <w:docVar w:name="rbtd_adr1" w:val="191025, г. Санкт-Петербург, пр-кт Невский, д. 90/92"/>
    <w:docVar w:name="rbtd_adr2" w:val="422544, Республика Татарстан (Татарстан), Зеленодольский р-н, г. Зеленодольск, ул. Карла Маркса, 37б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353F2D43D9345F99FEDC8C8094E8F9B"/>
    <w:docVar w:name="rm_id" w:val="26"/>
    <w:docVar w:name="rm_name" w:val=" Пекарь "/>
    <w:docVar w:name="rm_number" w:val=" 6 1148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228D"/>
    <w:rsid w:val="00025683"/>
    <w:rsid w:val="00032B92"/>
    <w:rsid w:val="00046815"/>
    <w:rsid w:val="0005566C"/>
    <w:rsid w:val="000633C8"/>
    <w:rsid w:val="00074C68"/>
    <w:rsid w:val="000A50C8"/>
    <w:rsid w:val="000C2998"/>
    <w:rsid w:val="000D1F5B"/>
    <w:rsid w:val="000D7196"/>
    <w:rsid w:val="000F6E02"/>
    <w:rsid w:val="000F786C"/>
    <w:rsid w:val="000F7DE7"/>
    <w:rsid w:val="001032B6"/>
    <w:rsid w:val="00110025"/>
    <w:rsid w:val="001105E7"/>
    <w:rsid w:val="0012088C"/>
    <w:rsid w:val="00120A19"/>
    <w:rsid w:val="00122EA0"/>
    <w:rsid w:val="00126C7C"/>
    <w:rsid w:val="00133EEE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D79FF"/>
    <w:rsid w:val="001F4D8D"/>
    <w:rsid w:val="002152BB"/>
    <w:rsid w:val="002177B3"/>
    <w:rsid w:val="00225F22"/>
    <w:rsid w:val="00234932"/>
    <w:rsid w:val="00243064"/>
    <w:rsid w:val="00243715"/>
    <w:rsid w:val="002503B4"/>
    <w:rsid w:val="00275E09"/>
    <w:rsid w:val="0027799B"/>
    <w:rsid w:val="0028201F"/>
    <w:rsid w:val="0028490F"/>
    <w:rsid w:val="00285303"/>
    <w:rsid w:val="00295449"/>
    <w:rsid w:val="002A6499"/>
    <w:rsid w:val="002D36F7"/>
    <w:rsid w:val="002D47AB"/>
    <w:rsid w:val="002D6B87"/>
    <w:rsid w:val="002E2D3A"/>
    <w:rsid w:val="002E55C6"/>
    <w:rsid w:val="00305B2F"/>
    <w:rsid w:val="00317A9B"/>
    <w:rsid w:val="00320BCC"/>
    <w:rsid w:val="003428A3"/>
    <w:rsid w:val="00354C09"/>
    <w:rsid w:val="00367816"/>
    <w:rsid w:val="00372171"/>
    <w:rsid w:val="00382A5E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4C5A"/>
    <w:rsid w:val="004835FB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00674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3A36"/>
    <w:rsid w:val="005B131E"/>
    <w:rsid w:val="005B2608"/>
    <w:rsid w:val="005B2B19"/>
    <w:rsid w:val="005B466C"/>
    <w:rsid w:val="005B7FE8"/>
    <w:rsid w:val="005C0A9A"/>
    <w:rsid w:val="005C7B26"/>
    <w:rsid w:val="005F2BFA"/>
    <w:rsid w:val="00625165"/>
    <w:rsid w:val="00636228"/>
    <w:rsid w:val="0066103E"/>
    <w:rsid w:val="00663B5C"/>
    <w:rsid w:val="00674E86"/>
    <w:rsid w:val="0069682B"/>
    <w:rsid w:val="006B50A8"/>
    <w:rsid w:val="006C28B3"/>
    <w:rsid w:val="007049EB"/>
    <w:rsid w:val="00710271"/>
    <w:rsid w:val="00717C9F"/>
    <w:rsid w:val="00717D12"/>
    <w:rsid w:val="00745D40"/>
    <w:rsid w:val="00745D94"/>
    <w:rsid w:val="00747025"/>
    <w:rsid w:val="0076042D"/>
    <w:rsid w:val="007633D7"/>
    <w:rsid w:val="00794E17"/>
    <w:rsid w:val="00795227"/>
    <w:rsid w:val="007A4C5E"/>
    <w:rsid w:val="007A79CE"/>
    <w:rsid w:val="007C5629"/>
    <w:rsid w:val="007D1852"/>
    <w:rsid w:val="007D2B91"/>
    <w:rsid w:val="007D2CEA"/>
    <w:rsid w:val="007D66A7"/>
    <w:rsid w:val="007E170B"/>
    <w:rsid w:val="007E7F3C"/>
    <w:rsid w:val="0080327B"/>
    <w:rsid w:val="008227DF"/>
    <w:rsid w:val="0082298B"/>
    <w:rsid w:val="0083712B"/>
    <w:rsid w:val="00856253"/>
    <w:rsid w:val="0087601F"/>
    <w:rsid w:val="00883461"/>
    <w:rsid w:val="008835DE"/>
    <w:rsid w:val="008C0FF9"/>
    <w:rsid w:val="008C4BC5"/>
    <w:rsid w:val="008C739D"/>
    <w:rsid w:val="008D5F6D"/>
    <w:rsid w:val="008E211A"/>
    <w:rsid w:val="008E47AD"/>
    <w:rsid w:val="008E54B1"/>
    <w:rsid w:val="008E68DE"/>
    <w:rsid w:val="008E7ACC"/>
    <w:rsid w:val="008F10D4"/>
    <w:rsid w:val="0090588D"/>
    <w:rsid w:val="00912C88"/>
    <w:rsid w:val="0092778A"/>
    <w:rsid w:val="00934AFC"/>
    <w:rsid w:val="009361D4"/>
    <w:rsid w:val="00942BA9"/>
    <w:rsid w:val="009446BA"/>
    <w:rsid w:val="00951850"/>
    <w:rsid w:val="00967790"/>
    <w:rsid w:val="00990A54"/>
    <w:rsid w:val="009A33AB"/>
    <w:rsid w:val="009C3A2C"/>
    <w:rsid w:val="009D5FA5"/>
    <w:rsid w:val="00A12349"/>
    <w:rsid w:val="00A36593"/>
    <w:rsid w:val="00A910B7"/>
    <w:rsid w:val="00A91908"/>
    <w:rsid w:val="00A91D2F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612FD"/>
    <w:rsid w:val="00B95FC2"/>
    <w:rsid w:val="00BA5029"/>
    <w:rsid w:val="00BA6A01"/>
    <w:rsid w:val="00BA735C"/>
    <w:rsid w:val="00BC2F3C"/>
    <w:rsid w:val="00BD6686"/>
    <w:rsid w:val="00BE15DF"/>
    <w:rsid w:val="00BE5E68"/>
    <w:rsid w:val="00BF498E"/>
    <w:rsid w:val="00C02721"/>
    <w:rsid w:val="00C027F5"/>
    <w:rsid w:val="00C3083C"/>
    <w:rsid w:val="00C32F50"/>
    <w:rsid w:val="00C64F6A"/>
    <w:rsid w:val="00C811DF"/>
    <w:rsid w:val="00CA2270"/>
    <w:rsid w:val="00CA6993"/>
    <w:rsid w:val="00CC4BCA"/>
    <w:rsid w:val="00CD35C3"/>
    <w:rsid w:val="00CE3307"/>
    <w:rsid w:val="00CE567D"/>
    <w:rsid w:val="00CF370E"/>
    <w:rsid w:val="00CF3E1D"/>
    <w:rsid w:val="00CF751E"/>
    <w:rsid w:val="00D26F57"/>
    <w:rsid w:val="00D3331D"/>
    <w:rsid w:val="00D55706"/>
    <w:rsid w:val="00D63995"/>
    <w:rsid w:val="00D63C77"/>
    <w:rsid w:val="00D64E70"/>
    <w:rsid w:val="00D65F01"/>
    <w:rsid w:val="00D67A6A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22EB0"/>
    <w:rsid w:val="00E36337"/>
    <w:rsid w:val="00E60332"/>
    <w:rsid w:val="00E8326A"/>
    <w:rsid w:val="00E9369F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74CCB"/>
    <w:rsid w:val="00F76072"/>
    <w:rsid w:val="00F7667A"/>
    <w:rsid w:val="00FB001B"/>
    <w:rsid w:val="00FB45CF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41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80</cp:revision>
  <dcterms:created xsi:type="dcterms:W3CDTF">2025-01-01T19:19:00Z</dcterms:created>
  <dcterms:modified xsi:type="dcterms:W3CDTF">2025-03-17T10:12:00Z</dcterms:modified>
</cp:coreProperties>
</file>