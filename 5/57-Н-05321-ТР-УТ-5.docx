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0164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8068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57-Н-05321-ТР-УТ-5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0164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22F76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80684" w:rsidRPr="0048068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80684" w:rsidRPr="00480684">
        <w:rPr>
          <w:rStyle w:val="aa"/>
          <w:rFonts w:ascii="Arial Narrow" w:hAnsi="Arial Narrow"/>
        </w:rPr>
        <w:t xml:space="preserve">191025, г. Санкт-Петербург, пр-кт Невский, д. 90/92; 420106, Республика Татарстан (Татарстан), г. Казань, ул. Айрата Арсланова, дом 6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80684" w:rsidRPr="00480684">
        <w:rPr>
          <w:rStyle w:val="aa"/>
          <w:rFonts w:ascii="Arial Narrow" w:hAnsi="Arial Narrow"/>
        </w:rPr>
        <w:t xml:space="preserve"> 17537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80684">
        <w:rPr>
          <w:rFonts w:ascii="Arial Narrow" w:hAnsi="Arial Narrow"/>
          <w:u w:val="single"/>
        </w:rPr>
        <w:t xml:space="preserve"> 2 17537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80684" w:rsidRPr="00480684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80684" w:rsidRPr="00480684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80684" w:rsidRPr="0048068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930"/>
        <w:gridCol w:w="3164"/>
      </w:tblGrid>
      <w:tr w:rsidR="00C64F6A" w:rsidRPr="00D63C77" w:rsidTr="00E940D8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930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16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E940D8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930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16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80684" w:rsidRPr="00480684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95D8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095D88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95D88" w:rsidRPr="00095D88">
        <w:rPr>
          <w:rFonts w:ascii="Arial Narrow" w:hAnsi="Arial Narrow"/>
          <w:bCs/>
          <w:szCs w:val="22"/>
        </w:rPr>
        <w:t>-</w:t>
      </w:r>
      <w:r w:rsidR="00095D88" w:rsidRPr="00095D8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95D8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0164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01643" w:rsidRPr="0030164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80684">
      <w:rPr>
        <w:rFonts w:ascii="Arial Narrow" w:hAnsi="Arial Narrow"/>
        <w:sz w:val="16"/>
        <w:szCs w:val="16"/>
      </w:rPr>
      <w:t>57-Н-05321-ТР-УТ-5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8068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7537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21F5F9A732F403992CD47B86ADAE5EC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5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06, Республика Татарстан (Татарстан), г. Казань, ул. Айрата Арсланова, дом 6 "/>
    <w:docVar w:name="rbtd_adr1" w:val="191025, г. Санкт-Петербург, пр-кт Невский, д. 90/92"/>
    <w:docVar w:name="rbtd_adr2" w:val="420106, Республика Татарстан (Татарстан), г. Казань, ул. Айрата Арсланова, дом 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17C9D4342BD4EA8BA4C7EE9AE65BE77"/>
    <w:docVar w:name="rm_id" w:val="57"/>
    <w:docVar w:name="rm_name" w:val=" Администратор "/>
    <w:docVar w:name="rm_number" w:val=" 2 1753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1643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80684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5717F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4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76</cp:revision>
  <dcterms:created xsi:type="dcterms:W3CDTF">2025-01-02T07:58:00Z</dcterms:created>
  <dcterms:modified xsi:type="dcterms:W3CDTF">2025-03-17T10:13:00Z</dcterms:modified>
</cp:coreProperties>
</file>