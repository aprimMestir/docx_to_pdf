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D008B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D008B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D008B" w:rsidRDefault="00CD008B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D008B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08B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08B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83B8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239CC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309-Н-05321-ТР-УТ-5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83B8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126305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239CC" w:rsidRPr="00D239CC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239CC" w:rsidRPr="00D239CC">
        <w:rPr>
          <w:rStyle w:val="aa"/>
          <w:rFonts w:ascii="Arial Narrow" w:hAnsi="Arial Narrow"/>
        </w:rPr>
        <w:t xml:space="preserve">191025, г. Санкт-Петербург, пр-кт Невский, д. 90/92; 420059, Республика Татарстан (Татарстан), г. Казань, ул. Роторная, дом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239CC" w:rsidRPr="00D239CC">
        <w:rPr>
          <w:rStyle w:val="aa"/>
          <w:rFonts w:ascii="Arial Narrow" w:hAnsi="Arial Narrow"/>
        </w:rPr>
        <w:t xml:space="preserve"> 3234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D008B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239CC">
        <w:rPr>
          <w:rFonts w:ascii="Arial Narrow" w:hAnsi="Arial Narrow"/>
          <w:u w:val="single"/>
        </w:rPr>
        <w:t xml:space="preserve"> 7 3234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239CC" w:rsidRPr="00D239CC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239CC" w:rsidRPr="00D239CC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239CC" w:rsidRPr="00D239CC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CD008B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D008B" w:rsidRPr="00D63C77" w:rsidTr="00CD008B">
        <w:tc>
          <w:tcPr>
            <w:tcW w:w="2205" w:type="dxa"/>
            <w:vAlign w:val="center"/>
          </w:tcPr>
          <w:p w:rsidR="00CD008B" w:rsidRPr="00D63C77" w:rsidRDefault="00CD008B" w:rsidP="00CD008B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D008B" w:rsidRPr="00D63C77" w:rsidRDefault="00CD008B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D008B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08B" w:rsidRPr="00D63C77" w:rsidRDefault="00CD008B" w:rsidP="00CD008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D008B" w:rsidRPr="00D63C77" w:rsidRDefault="00CD008B" w:rsidP="00CD008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D008B" w:rsidRPr="00D63C77" w:rsidTr="00CD008B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08B" w:rsidRDefault="00CD008B" w:rsidP="00CD008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D008B" w:rsidRDefault="00CD008B" w:rsidP="00CD008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D239CC" w:rsidRPr="00D239CC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239CC" w:rsidRPr="00D239CC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D239CC" w:rsidP="00032B92">
      <w:pPr>
        <w:jc w:val="both"/>
        <w:rPr>
          <w:rFonts w:ascii="Arial Narrow" w:hAnsi="Arial Narrow"/>
        </w:rPr>
      </w:pPr>
      <w:r w:rsidRPr="00D239CC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CD008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CD008B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868F8" w:rsidRPr="002868F8">
        <w:rPr>
          <w:rFonts w:ascii="Arial Narrow" w:hAnsi="Arial Narrow"/>
          <w:bCs/>
          <w:szCs w:val="22"/>
        </w:rPr>
        <w:t>-</w:t>
      </w:r>
      <w:r w:rsidR="002868F8" w:rsidRPr="002868F8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868F8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D008B" w:rsidTr="00CD008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D008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08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08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D008B" w:rsidTr="00CD008B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D008B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CD008B" w:rsidRDefault="00CD008B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08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83B81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83B81" w:rsidRPr="00E83B81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239CC">
      <w:rPr>
        <w:rFonts w:ascii="Arial Narrow" w:hAnsi="Arial Narrow"/>
        <w:sz w:val="16"/>
        <w:szCs w:val="16"/>
      </w:rPr>
      <w:t>309-Н-05321-ТР-УТ-5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239CC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3234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B76B7659117342CCA81B41202A42368D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09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9, Республика Татарстан (Татарстан), г. Казань, ул. Роторная, дом 1 "/>
    <w:docVar w:name="rbtd_adr1" w:val="191025, г. Санкт-Петербург, пр-кт Невский, д. 90/92"/>
    <w:docVar w:name="rbtd_adr2" w:val="420059, Республика Татарстан (Татарстан), г. Казань, ул. Роторная, дом 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6DC340C12D24335BB263F8D0F259F71"/>
    <w:docVar w:name="rm_id" w:val="313"/>
    <w:docVar w:name="rm_name" w:val=" Сборщик заказов "/>
    <w:docVar w:name="rm_number" w:val=" 7 323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7DE7"/>
    <w:rsid w:val="00110025"/>
    <w:rsid w:val="00120A19"/>
    <w:rsid w:val="00122EA0"/>
    <w:rsid w:val="00126305"/>
    <w:rsid w:val="00126C7C"/>
    <w:rsid w:val="001429B1"/>
    <w:rsid w:val="001607C8"/>
    <w:rsid w:val="00162AA3"/>
    <w:rsid w:val="00165088"/>
    <w:rsid w:val="00192302"/>
    <w:rsid w:val="001B486A"/>
    <w:rsid w:val="001D6196"/>
    <w:rsid w:val="001F4D8D"/>
    <w:rsid w:val="002152BB"/>
    <w:rsid w:val="002177B3"/>
    <w:rsid w:val="00225F22"/>
    <w:rsid w:val="00234932"/>
    <w:rsid w:val="002431F2"/>
    <w:rsid w:val="00253A56"/>
    <w:rsid w:val="0025589D"/>
    <w:rsid w:val="002573A8"/>
    <w:rsid w:val="00275E09"/>
    <w:rsid w:val="0028490F"/>
    <w:rsid w:val="002868F8"/>
    <w:rsid w:val="00295449"/>
    <w:rsid w:val="002A6499"/>
    <w:rsid w:val="002D6B87"/>
    <w:rsid w:val="002E2D3A"/>
    <w:rsid w:val="002E55C6"/>
    <w:rsid w:val="002F3D91"/>
    <w:rsid w:val="00304626"/>
    <w:rsid w:val="00305B2F"/>
    <w:rsid w:val="00317A9B"/>
    <w:rsid w:val="00321DF5"/>
    <w:rsid w:val="00345EC5"/>
    <w:rsid w:val="00354C09"/>
    <w:rsid w:val="00367816"/>
    <w:rsid w:val="0037597C"/>
    <w:rsid w:val="003876C3"/>
    <w:rsid w:val="00392C31"/>
    <w:rsid w:val="0039417C"/>
    <w:rsid w:val="003C24DB"/>
    <w:rsid w:val="003C45C5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37AF2"/>
    <w:rsid w:val="00555A9F"/>
    <w:rsid w:val="00555D33"/>
    <w:rsid w:val="005567CA"/>
    <w:rsid w:val="00563E94"/>
    <w:rsid w:val="0057485F"/>
    <w:rsid w:val="00576095"/>
    <w:rsid w:val="005859B9"/>
    <w:rsid w:val="005A0EF0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6253"/>
    <w:rsid w:val="00883461"/>
    <w:rsid w:val="008835DE"/>
    <w:rsid w:val="00894B49"/>
    <w:rsid w:val="008C4BC5"/>
    <w:rsid w:val="008C739D"/>
    <w:rsid w:val="008D5F6D"/>
    <w:rsid w:val="008E3DE1"/>
    <w:rsid w:val="008E47AD"/>
    <w:rsid w:val="008E68DE"/>
    <w:rsid w:val="008E7ACC"/>
    <w:rsid w:val="0090588D"/>
    <w:rsid w:val="0092778A"/>
    <w:rsid w:val="009361D4"/>
    <w:rsid w:val="00967790"/>
    <w:rsid w:val="009A33AB"/>
    <w:rsid w:val="009A4BD4"/>
    <w:rsid w:val="009D5FA5"/>
    <w:rsid w:val="00A12349"/>
    <w:rsid w:val="00A36593"/>
    <w:rsid w:val="00A42AA1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32402"/>
    <w:rsid w:val="00B44285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2F5E"/>
    <w:rsid w:val="00C16E4B"/>
    <w:rsid w:val="00C3083C"/>
    <w:rsid w:val="00C64F6A"/>
    <w:rsid w:val="00C779EA"/>
    <w:rsid w:val="00CA6993"/>
    <w:rsid w:val="00CC4BCA"/>
    <w:rsid w:val="00CD008B"/>
    <w:rsid w:val="00CD35C3"/>
    <w:rsid w:val="00CE201B"/>
    <w:rsid w:val="00CE3307"/>
    <w:rsid w:val="00CE567D"/>
    <w:rsid w:val="00CF3E1D"/>
    <w:rsid w:val="00D239CC"/>
    <w:rsid w:val="00D261B6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23F6"/>
    <w:rsid w:val="00E358AC"/>
    <w:rsid w:val="00E35DE5"/>
    <w:rsid w:val="00E36337"/>
    <w:rsid w:val="00E8326A"/>
    <w:rsid w:val="00E83B81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85B3D"/>
    <w:rsid w:val="00FA296B"/>
    <w:rsid w:val="00FA6218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2</TotalTime>
  <Pages>2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27</cp:revision>
  <dcterms:created xsi:type="dcterms:W3CDTF">2025-01-03T17:10:00Z</dcterms:created>
  <dcterms:modified xsi:type="dcterms:W3CDTF">2025-03-17T10:17:00Z</dcterms:modified>
</cp:coreProperties>
</file>