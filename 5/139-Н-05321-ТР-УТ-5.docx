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84E4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B690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84E4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B5B1A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6903" w:rsidRPr="00DB690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6903" w:rsidRPr="00DB6903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Волгоградская, дом 18, п. №10-27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6903" w:rsidRPr="00DB6903">
        <w:rPr>
          <w:rStyle w:val="aa"/>
          <w:rFonts w:ascii="Arial Narrow" w:hAnsi="Arial Narrow"/>
        </w:rPr>
        <w:t xml:space="preserve"> 16584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B6903">
        <w:rPr>
          <w:rFonts w:ascii="Arial Narrow" w:hAnsi="Arial Narrow"/>
          <w:u w:val="single"/>
        </w:rPr>
        <w:t xml:space="preserve"> 2 16584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6903" w:rsidRPr="00DB6903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6903" w:rsidRPr="00DB6903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B6903" w:rsidRPr="00DB690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B6903" w:rsidRPr="00DB6903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C56D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C7070D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7070D" w:rsidRPr="00C7070D">
        <w:rPr>
          <w:rFonts w:ascii="Arial Narrow" w:hAnsi="Arial Narrow"/>
          <w:bCs/>
          <w:szCs w:val="22"/>
        </w:rPr>
        <w:t>-</w:t>
      </w:r>
      <w:r w:rsidR="00C7070D" w:rsidRPr="00C7070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7070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84E4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84E43" w:rsidRPr="00784E4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B6903">
      <w:rPr>
        <w:rFonts w:ascii="Arial Narrow" w:hAnsi="Arial Narrow"/>
        <w:sz w:val="16"/>
        <w:szCs w:val="16"/>
      </w:rPr>
      <w:t>139-Н-05321-ТР-УТ-5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B690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58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EAB88C1EE3446B0906CA66F44200E7A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Волгоградская, дом 18, п. №10-27 "/>
    <w:docVar w:name="rbtd_adr1" w:val="191025, г. Санкт-Петербург, пр-кт Невский, д. 90/92"/>
    <w:docVar w:name="rbtd_adr2" w:val="420080, Республика Татарстан (Татарстан), г. Казань, ул. Волгоградская, дом 18, п. №10-2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00EA727AAD84CC3966C237A131F4DF3"/>
    <w:docVar w:name="rm_id" w:val="141"/>
    <w:docVar w:name="rm_name" w:val=" Администратор "/>
    <w:docVar w:name="rm_number" w:val=" 2 1658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3E8B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B5B1A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D5A38"/>
    <w:rsid w:val="005F04D6"/>
    <w:rsid w:val="005F2BFA"/>
    <w:rsid w:val="0066103E"/>
    <w:rsid w:val="00674E86"/>
    <w:rsid w:val="00684E6E"/>
    <w:rsid w:val="0069682B"/>
    <w:rsid w:val="006C28B3"/>
    <w:rsid w:val="006C43D7"/>
    <w:rsid w:val="006F4B2B"/>
    <w:rsid w:val="006F7B8D"/>
    <w:rsid w:val="007049EB"/>
    <w:rsid w:val="00710271"/>
    <w:rsid w:val="0071155E"/>
    <w:rsid w:val="00717C9F"/>
    <w:rsid w:val="00724725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84E43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535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53E8B"/>
    <w:rsid w:val="00C609A7"/>
    <w:rsid w:val="00C64F6A"/>
    <w:rsid w:val="00C7070D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810AC"/>
    <w:rsid w:val="00DB4E49"/>
    <w:rsid w:val="00DB5302"/>
    <w:rsid w:val="00DB6903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2025-01-02T07:58:00Z</dcterms:created>
  <dcterms:modified xsi:type="dcterms:W3CDTF">2025-03-17T10:14:00Z</dcterms:modified>
</cp:coreProperties>
</file>