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D577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D577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D577A" w:rsidRDefault="005D577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D577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D577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7460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502C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7460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5D577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B0D89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5D577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02C1" w:rsidRPr="00B502C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02C1" w:rsidRPr="00B502C1">
        <w:rPr>
          <w:rStyle w:val="aa"/>
          <w:rFonts w:ascii="Arial Narrow" w:hAnsi="Arial Narrow"/>
        </w:rPr>
        <w:t xml:space="preserve">191025, г. Санкт-Петербург, пр-кт Невский, д. 90/92; 420091, Республика Татарстан (Татарстан), г. Казань, ул. Гудованцева, дом 43, помещение 1100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02C1" w:rsidRPr="00B502C1">
        <w:rPr>
          <w:rStyle w:val="aa"/>
          <w:rFonts w:ascii="Arial Narrow" w:hAnsi="Arial Narrow"/>
        </w:rPr>
        <w:t xml:space="preserve"> 501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502C1">
        <w:rPr>
          <w:rFonts w:ascii="Arial Narrow" w:hAnsi="Arial Narrow"/>
          <w:u w:val="single"/>
        </w:rPr>
        <w:t xml:space="preserve"> 2 501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02C1" w:rsidRPr="00B502C1">
        <w:rPr>
          <w:rStyle w:val="aa"/>
          <w:rFonts w:ascii="Arial Narrow" w:hAnsi="Arial Narrow"/>
        </w:rPr>
        <w:t xml:space="preserve"> Заместитель директора магазина (Администратор)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5D577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02C1" w:rsidRPr="00B502C1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5D577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5D577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502C1" w:rsidRPr="00B502C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5D577A">
        <w:tc>
          <w:tcPr>
            <w:tcW w:w="220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D577A" w:rsidRPr="00D63C77" w:rsidTr="005D577A">
        <w:tc>
          <w:tcPr>
            <w:tcW w:w="2204" w:type="dxa"/>
            <w:vAlign w:val="center"/>
          </w:tcPr>
          <w:p w:rsidR="005D577A" w:rsidRPr="00D63C77" w:rsidRDefault="005D577A" w:rsidP="005D577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5D577A" w:rsidRPr="00D63C77" w:rsidRDefault="005D577A" w:rsidP="005D577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Pr="00D63C77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D577A" w:rsidRPr="00D63C77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D577A" w:rsidRPr="00D63C77" w:rsidTr="005D577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77A" w:rsidRDefault="005D577A" w:rsidP="005D577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D577A" w:rsidRDefault="005D577A" w:rsidP="005D577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502C1" w:rsidRPr="00B502C1">
        <w:rPr>
          <w:rFonts w:ascii="Arial Narrow" w:hAnsi="Arial Narrow"/>
        </w:rPr>
        <w:t xml:space="preserve">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33CA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433CAE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33CA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33CAE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873A4" w:rsidRPr="005873A4">
        <w:rPr>
          <w:rFonts w:ascii="Arial Narrow" w:hAnsi="Arial Narrow"/>
          <w:bCs/>
          <w:szCs w:val="22"/>
        </w:rPr>
        <w:t>-</w:t>
      </w:r>
      <w:r w:rsidR="005873A4" w:rsidRPr="005873A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873A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D577A" w:rsidTr="005D577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D577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D577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D577A" w:rsidTr="005D577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D577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D577A" w:rsidRDefault="005D577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D577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7460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74602" w:rsidRPr="00C7460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502C1">
      <w:rPr>
        <w:rFonts w:ascii="Arial Narrow" w:hAnsi="Arial Narrow"/>
        <w:sz w:val="16"/>
        <w:szCs w:val="16"/>
      </w:rPr>
      <w:t>205-Н-05321-ТР-УТ-5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502C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50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D7A1B532CFC47838432F8BB67D22036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Создавать благоприятную атмосферу для гостей и работников за счет выполнения технологий магазина, роста экспертности и мотивации команды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Обеспечивать установленный режим работы магазина. Организовывать своевременный возврат оборотной тары 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1, Республика Татарстан (Татарстан), г. Казань, ул. Гудованцева, дом 43, помещение 1100 "/>
    <w:docVar w:name="rbtd_adr1" w:val="191025, г. Санкт-Петербург, пр-кт Невский, д. 90/92"/>
    <w:docVar w:name="rbtd_adr2" w:val="420091, Республика Татарстан (Татарстан), г. Казань, ул. Гудованцева, дом 43, помещение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D0BB9ED3E9E4E9888F92884C4B77D2B"/>
    <w:docVar w:name="rm_id" w:val="208"/>
    <w:docVar w:name="rm_name" w:val=" Заместитель директора магазина (Администратор) "/>
    <w:docVar w:name="rm_number" w:val=" 2 5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707D6"/>
    <w:rsid w:val="001A0209"/>
    <w:rsid w:val="001B486A"/>
    <w:rsid w:val="001C4937"/>
    <w:rsid w:val="001D6196"/>
    <w:rsid w:val="001F4D8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A6499"/>
    <w:rsid w:val="002A706C"/>
    <w:rsid w:val="002D6B87"/>
    <w:rsid w:val="002E2D3A"/>
    <w:rsid w:val="002E3582"/>
    <w:rsid w:val="002E55C6"/>
    <w:rsid w:val="00305B2F"/>
    <w:rsid w:val="00317A9B"/>
    <w:rsid w:val="00331EC5"/>
    <w:rsid w:val="00354C09"/>
    <w:rsid w:val="00367816"/>
    <w:rsid w:val="003876C3"/>
    <w:rsid w:val="00392C31"/>
    <w:rsid w:val="0039417C"/>
    <w:rsid w:val="003A6DC2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266C"/>
    <w:rsid w:val="00423E95"/>
    <w:rsid w:val="00426B3D"/>
    <w:rsid w:val="00433CAE"/>
    <w:rsid w:val="00442F31"/>
    <w:rsid w:val="00444410"/>
    <w:rsid w:val="00447116"/>
    <w:rsid w:val="00451C2D"/>
    <w:rsid w:val="00457AA9"/>
    <w:rsid w:val="00460BAE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873A4"/>
    <w:rsid w:val="005A3A36"/>
    <w:rsid w:val="005B2608"/>
    <w:rsid w:val="005B2B19"/>
    <w:rsid w:val="005B466C"/>
    <w:rsid w:val="005B7FE8"/>
    <w:rsid w:val="005C0A9A"/>
    <w:rsid w:val="005D577A"/>
    <w:rsid w:val="005F04D6"/>
    <w:rsid w:val="005F2BFA"/>
    <w:rsid w:val="0066103E"/>
    <w:rsid w:val="00674E86"/>
    <w:rsid w:val="0069682B"/>
    <w:rsid w:val="006B0D89"/>
    <w:rsid w:val="006C28B3"/>
    <w:rsid w:val="006F4B2B"/>
    <w:rsid w:val="007049EB"/>
    <w:rsid w:val="00710271"/>
    <w:rsid w:val="0071155E"/>
    <w:rsid w:val="00714628"/>
    <w:rsid w:val="00717C9F"/>
    <w:rsid w:val="00732832"/>
    <w:rsid w:val="00744908"/>
    <w:rsid w:val="00745D40"/>
    <w:rsid w:val="00745D94"/>
    <w:rsid w:val="0076042D"/>
    <w:rsid w:val="00780C32"/>
    <w:rsid w:val="00794E17"/>
    <w:rsid w:val="007A13FE"/>
    <w:rsid w:val="007A4C5E"/>
    <w:rsid w:val="007A79CE"/>
    <w:rsid w:val="007B0798"/>
    <w:rsid w:val="007C5629"/>
    <w:rsid w:val="007D1852"/>
    <w:rsid w:val="007D2CEA"/>
    <w:rsid w:val="007E170B"/>
    <w:rsid w:val="007E7F3C"/>
    <w:rsid w:val="0080327B"/>
    <w:rsid w:val="0081338F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ED9"/>
    <w:rsid w:val="009D5FA5"/>
    <w:rsid w:val="00A12349"/>
    <w:rsid w:val="00A1341B"/>
    <w:rsid w:val="00A21E7A"/>
    <w:rsid w:val="00A32AD4"/>
    <w:rsid w:val="00A36593"/>
    <w:rsid w:val="00A52C8C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4201E"/>
    <w:rsid w:val="00B502C1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4602"/>
    <w:rsid w:val="00C81338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4283"/>
    <w:rsid w:val="00D76DF8"/>
    <w:rsid w:val="00DB4E49"/>
    <w:rsid w:val="00DB5302"/>
    <w:rsid w:val="00DD6B1F"/>
    <w:rsid w:val="00DD72EC"/>
    <w:rsid w:val="00DF1059"/>
    <w:rsid w:val="00DF12CB"/>
    <w:rsid w:val="00DF3DC6"/>
    <w:rsid w:val="00E10D92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4C"/>
    <w:rsid w:val="00FC4076"/>
    <w:rsid w:val="00FD13E4"/>
    <w:rsid w:val="00FD2BA8"/>
    <w:rsid w:val="00FD423F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60</cp:revision>
  <dcterms:created xsi:type="dcterms:W3CDTF">2025-01-02T07:58:00Z</dcterms:created>
  <dcterms:modified xsi:type="dcterms:W3CDTF">2025-03-17T10:15:00Z</dcterms:modified>
</cp:coreProperties>
</file>