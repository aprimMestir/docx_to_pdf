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66E5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70BE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206-Н-05321-ТР-УТ-5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66E5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C5763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70BE0" w:rsidRPr="00470BE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70BE0" w:rsidRPr="00470BE0">
        <w:rPr>
          <w:rStyle w:val="aa"/>
          <w:rFonts w:ascii="Arial Narrow" w:hAnsi="Arial Narrow"/>
        </w:rPr>
        <w:t xml:space="preserve">191025, г. Санкт-Петербург, пр-кт Невский, д. 90/92; 420091, Республика Татарстан (Татарстан), г. Казань, ул. Гудованцева, дом 43, помещение 1100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70BE0" w:rsidRPr="00470BE0">
        <w:rPr>
          <w:rStyle w:val="aa"/>
          <w:rFonts w:ascii="Arial Narrow" w:hAnsi="Arial Narrow"/>
        </w:rPr>
        <w:t xml:space="preserve"> 501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70BE0">
        <w:rPr>
          <w:rFonts w:ascii="Arial Narrow" w:hAnsi="Arial Narrow"/>
          <w:u w:val="single"/>
        </w:rPr>
        <w:t xml:space="preserve"> 8 501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70BE0" w:rsidRPr="00470BE0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70BE0" w:rsidRPr="00470BE0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70BE0" w:rsidRPr="00470BE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70BE0" w:rsidRPr="00470BE0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4B2B99" w:rsidRDefault="00980ADD" w:rsidP="00956C9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956C9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B2B9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7744C" w:rsidRPr="00C7744C">
        <w:rPr>
          <w:rFonts w:ascii="Arial Narrow" w:hAnsi="Arial Narrow"/>
          <w:bCs/>
          <w:szCs w:val="22"/>
        </w:rPr>
        <w:t>-</w:t>
      </w:r>
      <w:r w:rsidR="00C7744C" w:rsidRPr="00C7744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7744C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66E5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66E5C" w:rsidRPr="00266E5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70BE0">
      <w:rPr>
        <w:rFonts w:ascii="Arial Narrow" w:hAnsi="Arial Narrow"/>
        <w:sz w:val="16"/>
        <w:szCs w:val="16"/>
      </w:rPr>
      <w:t>206-Н-05321-ТР-УТ-5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70BE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501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5B5A2803BF74660ADBEC7044D0AF15A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06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1, Республика Татарстан (Татарстан), г. Казань, ул. Гудованцева, дом 43, помещение 1100 "/>
    <w:docVar w:name="rbtd_adr1" w:val="191025, г. Санкт-Петербург, пр-кт Невский, д. 90/92"/>
    <w:docVar w:name="rbtd_adr2" w:val="420091, Республика Татарстан (Татарстан), г. Казань, ул. Гудованцева, дом 43, помещение 110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A0B1B8DD8D84F2AA373D237B7C10493"/>
    <w:docVar w:name="rm_id" w:val="209"/>
    <w:docVar w:name="rm_name" w:val=" Работник торгового зала "/>
    <w:docVar w:name="rm_number" w:val=" 8 50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66E5C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70BE0"/>
    <w:rsid w:val="004A47AD"/>
    <w:rsid w:val="004B0943"/>
    <w:rsid w:val="004B2B99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8671F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517A7"/>
    <w:rsid w:val="0066103E"/>
    <w:rsid w:val="00674E86"/>
    <w:rsid w:val="00681168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56C9C"/>
    <w:rsid w:val="00967790"/>
    <w:rsid w:val="00980ADD"/>
    <w:rsid w:val="009A33AB"/>
    <w:rsid w:val="009C0E12"/>
    <w:rsid w:val="009C5A1F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1B4B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7744C"/>
    <w:rsid w:val="00CA6993"/>
    <w:rsid w:val="00CC4BCA"/>
    <w:rsid w:val="00CC5763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A411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67D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4B1C"/>
    <w:rsid w:val="00F35D04"/>
    <w:rsid w:val="00F37FDF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51</cp:revision>
  <dcterms:created xsi:type="dcterms:W3CDTF">2025-01-02T10:39:00Z</dcterms:created>
  <dcterms:modified xsi:type="dcterms:W3CDTF">2025-03-17T10:15:00Z</dcterms:modified>
</cp:coreProperties>
</file>