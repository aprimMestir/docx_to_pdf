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D3B8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523B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D3B8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27CAF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523B1" w:rsidRPr="001523B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523B1" w:rsidRPr="001523B1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Пограничная,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523B1" w:rsidRPr="001523B1">
        <w:rPr>
          <w:rStyle w:val="aa"/>
          <w:rFonts w:ascii="Arial Narrow" w:hAnsi="Arial Narrow"/>
        </w:rPr>
        <w:t xml:space="preserve"> 28823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523B1">
        <w:rPr>
          <w:rFonts w:ascii="Arial Narrow" w:hAnsi="Arial Narrow"/>
          <w:u w:val="single"/>
        </w:rPr>
        <w:t xml:space="preserve"> 1 28823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523B1" w:rsidRPr="001523B1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523B1" w:rsidRPr="001523B1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523B1" w:rsidRPr="001523B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1523B1" w:rsidRPr="001523B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523B1" w:rsidRPr="001523B1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1523B1" w:rsidRPr="001523B1" w:rsidRDefault="001523B1" w:rsidP="00032B92">
      <w:pPr>
        <w:jc w:val="both"/>
        <w:rPr>
          <w:rFonts w:ascii="Arial Narrow" w:hAnsi="Arial Narrow"/>
        </w:rPr>
      </w:pPr>
      <w:r w:rsidRPr="001523B1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1523B1" w:rsidP="00032B92">
      <w:pPr>
        <w:jc w:val="both"/>
        <w:rPr>
          <w:rFonts w:ascii="Arial Narrow" w:hAnsi="Arial Narrow"/>
        </w:rPr>
      </w:pPr>
      <w:r w:rsidRPr="001523B1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273E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C273E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273EC" w:rsidRPr="00C273EC">
        <w:rPr>
          <w:rFonts w:ascii="Arial Narrow" w:hAnsi="Arial Narrow"/>
          <w:bCs/>
          <w:szCs w:val="22"/>
        </w:rPr>
        <w:t>-</w:t>
      </w:r>
      <w:r w:rsidR="00C273EC" w:rsidRPr="00C273E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273E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D3B8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D3B8C" w:rsidRPr="004D3B8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523B1">
      <w:rPr>
        <w:rFonts w:ascii="Arial Narrow" w:hAnsi="Arial Narrow"/>
        <w:sz w:val="16"/>
        <w:szCs w:val="16"/>
      </w:rPr>
      <w:t>78-Н-05321-ТР-УТ-5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523B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82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75223ADCE15478FBF9F0A871409F8C8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Пограничная, дом 1 "/>
    <w:docVar w:name="rbtd_adr1" w:val="191025, г. Санкт-Петербург, пр-кт Невский, д. 90/92"/>
    <w:docVar w:name="rbtd_adr2" w:val="420076, Республика Татарстан (Татарстан), г. Казань, ул. Пограничная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230CAF6878F4C6FBBE7F591C8915565"/>
    <w:docVar w:name="rm_id" w:val="78"/>
    <w:docVar w:name="rm_name" w:val=" Директор магазина (Директор (заведующий) предприятия розничной торговли) "/>
    <w:docVar w:name="rm_number" w:val=" 1 2882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523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3B8C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B2E52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62</cp:revision>
  <dcterms:created xsi:type="dcterms:W3CDTF">2025-01-01T18:08:00Z</dcterms:created>
  <dcterms:modified xsi:type="dcterms:W3CDTF">2025-03-17T10:13:00Z</dcterms:modified>
</cp:coreProperties>
</file>