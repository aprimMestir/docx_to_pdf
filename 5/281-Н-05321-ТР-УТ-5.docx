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515F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D1DC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515F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76A49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1DCD" w:rsidRPr="006D1DC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1DCD" w:rsidRPr="006D1DCD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1DCD" w:rsidRPr="006D1DCD">
        <w:rPr>
          <w:rStyle w:val="aa"/>
          <w:rFonts w:ascii="Arial Narrow" w:hAnsi="Arial Narrow"/>
        </w:rPr>
        <w:t xml:space="preserve"> 11410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D1DCD">
        <w:rPr>
          <w:rFonts w:ascii="Arial Narrow" w:hAnsi="Arial Narrow"/>
          <w:u w:val="single"/>
        </w:rPr>
        <w:t xml:space="preserve"> 2 11410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1DCD" w:rsidRPr="006D1DCD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1DCD" w:rsidRPr="006D1DCD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D1DCD" w:rsidRPr="006D1DC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D1DCD" w:rsidRPr="006D1DCD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26F8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26F82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69DE" w:rsidRPr="007969DE">
        <w:rPr>
          <w:rFonts w:ascii="Arial Narrow" w:hAnsi="Arial Narrow"/>
          <w:bCs/>
          <w:szCs w:val="22"/>
        </w:rPr>
        <w:t>-</w:t>
      </w:r>
      <w:r w:rsidR="007969DE" w:rsidRPr="007969D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69D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515F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515F6" w:rsidRPr="00C515F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D1DCD">
      <w:rPr>
        <w:rFonts w:ascii="Arial Narrow" w:hAnsi="Arial Narrow"/>
        <w:sz w:val="16"/>
        <w:szCs w:val="16"/>
      </w:rPr>
      <w:t>281-Н-05321-ТР-УТ-5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D1DC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41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5E1EF6C2F7A42868E2361D71CDA9CE2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71а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66511E5CB854079BEE9ECEAB3ED48BE"/>
    <w:docVar w:name="rm_id" w:val="284"/>
    <w:docVar w:name="rm_name" w:val=" Администратор "/>
    <w:docVar w:name="rm_number" w:val=" 2 1141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6F82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76A49"/>
    <w:rsid w:val="00684E6E"/>
    <w:rsid w:val="0069682B"/>
    <w:rsid w:val="006C28B3"/>
    <w:rsid w:val="006D1DCD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969DE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779"/>
    <w:rsid w:val="0092778A"/>
    <w:rsid w:val="009361D4"/>
    <w:rsid w:val="00965B1A"/>
    <w:rsid w:val="00967790"/>
    <w:rsid w:val="009A33AB"/>
    <w:rsid w:val="009D5FA5"/>
    <w:rsid w:val="00A12349"/>
    <w:rsid w:val="00A1341B"/>
    <w:rsid w:val="00A1555D"/>
    <w:rsid w:val="00A21E7A"/>
    <w:rsid w:val="00A36593"/>
    <w:rsid w:val="00A509AE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515F6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02E1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2025-01-02T07:58:00Z</dcterms:created>
  <dcterms:modified xsi:type="dcterms:W3CDTF">2025-03-17T10:17:00Z</dcterms:modified>
</cp:coreProperties>
</file>