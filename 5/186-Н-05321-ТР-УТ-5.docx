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7DE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C407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67DE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414D3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C4074" w:rsidRPr="004C407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C4074" w:rsidRPr="004C4074">
        <w:rPr>
          <w:rStyle w:val="aa"/>
          <w:rFonts w:ascii="Arial Narrow" w:hAnsi="Arial Narrow"/>
        </w:rPr>
        <w:t xml:space="preserve">191025, г. Санкт-Петербург, пр-кт Невский, д. 90/92; 420098, Республика Татарстан (Татарстан), г. Казань, ул. Песочная, 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C4074" w:rsidRPr="004C4074">
        <w:rPr>
          <w:rStyle w:val="aa"/>
          <w:rFonts w:ascii="Arial Narrow" w:hAnsi="Arial Narrow"/>
        </w:rPr>
        <w:t xml:space="preserve"> 16944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C4074">
        <w:rPr>
          <w:rFonts w:ascii="Arial Narrow" w:hAnsi="Arial Narrow"/>
          <w:u w:val="single"/>
        </w:rPr>
        <w:t xml:space="preserve"> 2 16944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C4074" w:rsidRPr="004C4074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C4074" w:rsidRPr="004C4074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C4074" w:rsidRPr="004C407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C4074" w:rsidRPr="004C4074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9603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D9603C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9603C" w:rsidRPr="00D9603C">
        <w:rPr>
          <w:rFonts w:ascii="Arial Narrow" w:hAnsi="Arial Narrow"/>
          <w:bCs/>
          <w:szCs w:val="22"/>
        </w:rPr>
        <w:t>-</w:t>
      </w:r>
      <w:r w:rsidR="00D9603C" w:rsidRPr="00D9603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D9603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7DE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67DE3" w:rsidRPr="00967DE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C4074">
      <w:rPr>
        <w:rFonts w:ascii="Arial Narrow" w:hAnsi="Arial Narrow"/>
        <w:sz w:val="16"/>
        <w:szCs w:val="16"/>
      </w:rPr>
      <w:t>186-Н-05321-ТР-УТ-5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C407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944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2D7EF7B06B1427F8E7DD695ABB620F1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8, Республика Татарстан (Татарстан), г. Казань, ул. Песочная, 3 "/>
    <w:docVar w:name="rbtd_adr1" w:val="191025, г. Санкт-Петербург, пр-кт Невский, д. 90/92"/>
    <w:docVar w:name="rbtd_adr2" w:val="420098, Республика Татарстан (Татарстан), г. Казань, ул. Песочная,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DA056B427D94976AACBC3324F176EE7"/>
    <w:docVar w:name="rm_id" w:val="189"/>
    <w:docVar w:name="rm_name" w:val=" Администратор "/>
    <w:docVar w:name="rm_number" w:val=" 2 1694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2F"/>
    <w:rsid w:val="00157945"/>
    <w:rsid w:val="001607C8"/>
    <w:rsid w:val="00162AA3"/>
    <w:rsid w:val="00165088"/>
    <w:rsid w:val="00167356"/>
    <w:rsid w:val="001707D6"/>
    <w:rsid w:val="001A0209"/>
    <w:rsid w:val="001A35FE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04B30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074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5F7296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67DE3"/>
    <w:rsid w:val="009A33AB"/>
    <w:rsid w:val="009C7FE2"/>
    <w:rsid w:val="009D5FA5"/>
    <w:rsid w:val="009E02C7"/>
    <w:rsid w:val="00A12349"/>
    <w:rsid w:val="00A1341B"/>
    <w:rsid w:val="00A21E7A"/>
    <w:rsid w:val="00A36593"/>
    <w:rsid w:val="00A52C8C"/>
    <w:rsid w:val="00A65C74"/>
    <w:rsid w:val="00A849FA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0908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5FCB"/>
    <w:rsid w:val="00D76DF8"/>
    <w:rsid w:val="00D9603C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877D3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414D3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90</cp:revision>
  <dcterms:created xsi:type="dcterms:W3CDTF">2025-01-02T07:58:00Z</dcterms:created>
  <dcterms:modified xsi:type="dcterms:W3CDTF">2025-03-17T10:15:00Z</dcterms:modified>
</cp:coreProperties>
</file>