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5404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EA667D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201-Н-05321-ТР-УТ-5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54047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C5763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A667D" w:rsidRPr="00EA667D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A667D" w:rsidRPr="00EA667D">
        <w:rPr>
          <w:rStyle w:val="aa"/>
          <w:rFonts w:ascii="Arial Narrow" w:hAnsi="Arial Narrow"/>
        </w:rPr>
        <w:t xml:space="preserve">191025, г. Санкт-Петербург, пр-кт Невский, д. 90/92; 420047, Республика Татарстан (Татарстан), г. Казань, ул. Беломорская, 45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A667D" w:rsidRPr="00EA667D">
        <w:rPr>
          <w:rStyle w:val="aa"/>
          <w:rFonts w:ascii="Arial Narrow" w:hAnsi="Arial Narrow"/>
        </w:rPr>
        <w:t xml:space="preserve"> 2322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EA667D">
        <w:rPr>
          <w:rFonts w:ascii="Arial Narrow" w:hAnsi="Arial Narrow"/>
          <w:u w:val="single"/>
        </w:rPr>
        <w:t xml:space="preserve"> 8 2322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A667D" w:rsidRPr="00EA667D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EA667D" w:rsidRPr="00EA667D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EA667D" w:rsidRPr="00EA667D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EA667D" w:rsidRPr="00EA667D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4B2B99" w:rsidRDefault="00980ADD" w:rsidP="00956C9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956C9C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B2B9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56C9C" w:rsidRPr="00956C9C">
        <w:rPr>
          <w:rFonts w:ascii="Arial Narrow" w:hAnsi="Arial Narrow"/>
          <w:bCs/>
          <w:szCs w:val="22"/>
        </w:rPr>
        <w:t>-</w:t>
      </w:r>
      <w:r w:rsidR="00956C9C" w:rsidRPr="00956C9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56C9C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54047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54047" w:rsidRPr="00354047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EA667D">
      <w:rPr>
        <w:rFonts w:ascii="Arial Narrow" w:hAnsi="Arial Narrow"/>
        <w:sz w:val="16"/>
        <w:szCs w:val="16"/>
      </w:rPr>
      <w:t>201-Н-05321-ТР-УТ-5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EA667D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22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68B8EC6C286140BEB52673247F304EB9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01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47, Республика Татарстан (Татарстан), г. Казань, ул. Беломорская, 45 "/>
    <w:docVar w:name="rbtd_adr1" w:val="191025, г. Санкт-Петербург, пр-кт Невский, д. 90/92"/>
    <w:docVar w:name="rbtd_adr2" w:val="420047, Республика Татарстан (Татарстан), г. Казань, ул. Беломорская, 45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E95289813614689B2E9D2A14EAA1D99"/>
    <w:docVar w:name="rm_id" w:val="204"/>
    <w:docVar w:name="rm_name" w:val=" Работник торгового зала "/>
    <w:docVar w:name="rm_number" w:val=" 8 232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047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2B99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8671F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517A7"/>
    <w:rsid w:val="0066103E"/>
    <w:rsid w:val="00674E86"/>
    <w:rsid w:val="00681168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C2947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56C9C"/>
    <w:rsid w:val="00967790"/>
    <w:rsid w:val="00980ADD"/>
    <w:rsid w:val="009A33AB"/>
    <w:rsid w:val="009C0E12"/>
    <w:rsid w:val="009C5A1F"/>
    <w:rsid w:val="009D4BE3"/>
    <w:rsid w:val="009D5FA5"/>
    <w:rsid w:val="009F6CBE"/>
    <w:rsid w:val="00A0454B"/>
    <w:rsid w:val="00A12349"/>
    <w:rsid w:val="00A36593"/>
    <w:rsid w:val="00A605EA"/>
    <w:rsid w:val="00A71AF3"/>
    <w:rsid w:val="00A77912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1B4B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C5763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A4114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67D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4B1C"/>
    <w:rsid w:val="00F35D04"/>
    <w:rsid w:val="00F37FDF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4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49</cp:revision>
  <dcterms:created xsi:type="dcterms:W3CDTF">2025-01-02T10:39:00Z</dcterms:created>
  <dcterms:modified xsi:type="dcterms:W3CDTF">2025-03-17T10:15:00Z</dcterms:modified>
</cp:coreProperties>
</file>