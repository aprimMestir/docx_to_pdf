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F740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F740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F740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37C8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F1D1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71-Н-05321-ТР-УТ-5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37C8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13A59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F1D1B" w:rsidRPr="007F1D1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F1D1B" w:rsidRPr="007F1D1B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Аксакова, здание 1в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F1D1B" w:rsidRPr="007F1D1B">
        <w:rPr>
          <w:rStyle w:val="aa"/>
          <w:rFonts w:ascii="Arial Narrow" w:hAnsi="Arial Narrow"/>
        </w:rPr>
        <w:t xml:space="preserve"> 27772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F1D1B">
        <w:rPr>
          <w:rFonts w:ascii="Arial Narrow" w:hAnsi="Arial Narrow"/>
          <w:u w:val="single"/>
        </w:rPr>
        <w:t xml:space="preserve"> 2 27772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F1D1B" w:rsidRPr="007F1D1B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F1D1B" w:rsidRPr="007F1D1B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F1D1B" w:rsidRPr="007F1D1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B0EC3"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F7405" w:rsidRPr="00D63C77" w:rsidTr="00FB0EC3">
        <w:tc>
          <w:tcPr>
            <w:tcW w:w="2204" w:type="dxa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F7405" w:rsidRPr="00D63C77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F7405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F1D1B" w:rsidRPr="007F1D1B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2F740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2F7405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F7405" w:rsidRPr="002F7405">
        <w:rPr>
          <w:rFonts w:ascii="Arial Narrow" w:hAnsi="Arial Narrow"/>
          <w:bCs/>
          <w:szCs w:val="22"/>
        </w:rPr>
        <w:t>-</w:t>
      </w:r>
      <w:r w:rsidR="002F7405" w:rsidRPr="002F740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F740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F7405" w:rsidTr="002F740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F740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F7405" w:rsidTr="002F740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37C8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37C87" w:rsidRPr="00837C8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F1D1B">
      <w:rPr>
        <w:rFonts w:ascii="Arial Narrow" w:hAnsi="Arial Narrow"/>
        <w:sz w:val="16"/>
        <w:szCs w:val="16"/>
      </w:rPr>
      <w:t>71-Н-05321-ТР-УТ-5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F1D1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7772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2C541CB32BD4DBA8A9856F2FD090FC1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7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Аксакова, здание 1в "/>
    <w:docVar w:name="rbtd_adr1" w:val="191025, г. Санкт-Петербург, пр-кт Невский, д. 90/92"/>
    <w:docVar w:name="rbtd_adr2" w:val="420076, Республика Татарстан (Татарстан), г. Казань, ул. Аксакова, здание 1в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A8083AEF57F4355B725CB031F112677"/>
    <w:docVar w:name="rm_id" w:val="71"/>
    <w:docVar w:name="rm_name" w:val=" Администратор "/>
    <w:docVar w:name="rm_number" w:val=" 2 2777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39A3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3A59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2F7405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347F1"/>
    <w:rsid w:val="00442F31"/>
    <w:rsid w:val="00444410"/>
    <w:rsid w:val="00444B01"/>
    <w:rsid w:val="00447116"/>
    <w:rsid w:val="00451C2D"/>
    <w:rsid w:val="00457AA9"/>
    <w:rsid w:val="00457FED"/>
    <w:rsid w:val="00471D4F"/>
    <w:rsid w:val="004820F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C49"/>
    <w:rsid w:val="005B7FE8"/>
    <w:rsid w:val="005C0A9A"/>
    <w:rsid w:val="005D15C4"/>
    <w:rsid w:val="005E17DB"/>
    <w:rsid w:val="005F04D6"/>
    <w:rsid w:val="005F2BFA"/>
    <w:rsid w:val="0066103E"/>
    <w:rsid w:val="00674E86"/>
    <w:rsid w:val="0069682B"/>
    <w:rsid w:val="006C28B3"/>
    <w:rsid w:val="006F4B2B"/>
    <w:rsid w:val="007049EB"/>
    <w:rsid w:val="00710271"/>
    <w:rsid w:val="0071155E"/>
    <w:rsid w:val="0071517E"/>
    <w:rsid w:val="00717C9F"/>
    <w:rsid w:val="00732832"/>
    <w:rsid w:val="00744908"/>
    <w:rsid w:val="00745D40"/>
    <w:rsid w:val="00745D94"/>
    <w:rsid w:val="00757DA0"/>
    <w:rsid w:val="0076042D"/>
    <w:rsid w:val="0077488D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7F1D1B"/>
    <w:rsid w:val="0080327B"/>
    <w:rsid w:val="008062C9"/>
    <w:rsid w:val="0081338F"/>
    <w:rsid w:val="00837C87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173DD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4091F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DF64A5"/>
    <w:rsid w:val="00E03DCA"/>
    <w:rsid w:val="00E124F4"/>
    <w:rsid w:val="00E13DF0"/>
    <w:rsid w:val="00E22A3C"/>
    <w:rsid w:val="00E34869"/>
    <w:rsid w:val="00E36337"/>
    <w:rsid w:val="00E42D81"/>
    <w:rsid w:val="00E63B5F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E4A11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B0EC3"/>
    <w:rsid w:val="00FC4076"/>
    <w:rsid w:val="00FC62C5"/>
    <w:rsid w:val="00FD13E4"/>
    <w:rsid w:val="00FD2BA8"/>
    <w:rsid w:val="00FE05C7"/>
    <w:rsid w:val="00FE28BA"/>
    <w:rsid w:val="00FE7750"/>
    <w:rsid w:val="00FF46E2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82</cp:revision>
  <dcterms:created xsi:type="dcterms:W3CDTF">2025-01-02T07:58:00Z</dcterms:created>
  <dcterms:modified xsi:type="dcterms:W3CDTF">2025-03-17T10:13:00Z</dcterms:modified>
</cp:coreProperties>
</file>