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095D88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095D88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095D88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95D88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95D88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2D1B74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08037F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92-Н-05321-ТР-УТ-5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2D1B74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45440F">
      <w:pPr>
        <w:spacing w:after="100" w:afterAutospacing="1" w:line="228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45440F">
      <w:pPr>
        <w:spacing w:line="228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F50F87">
        <w:rPr>
          <w:rFonts w:ascii="Arial Narrow" w:hAnsi="Arial Narrow"/>
        </w:rPr>
        <w:t xml:space="preserve">05.12.2024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45440F">
      <w:pPr>
        <w:pStyle w:val="a6"/>
        <w:spacing w:line="228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8037F" w:rsidRPr="0008037F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8037F" w:rsidRPr="0008037F">
        <w:rPr>
          <w:rStyle w:val="aa"/>
          <w:rFonts w:ascii="Arial Narrow" w:hAnsi="Arial Narrow"/>
        </w:rPr>
        <w:t xml:space="preserve">191025, г. Санкт-Петербург, пр-кт Невский, д. 90/92; 420095, Республика Татарстан (Татарстан), г. Казань, ул. Окольная, дом 17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8037F" w:rsidRPr="0008037F">
        <w:rPr>
          <w:rStyle w:val="aa"/>
          <w:rFonts w:ascii="Arial Narrow" w:hAnsi="Arial Narrow"/>
        </w:rPr>
        <w:t xml:space="preserve"> 24603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08037F">
        <w:rPr>
          <w:rFonts w:ascii="Arial Narrow" w:hAnsi="Arial Narrow"/>
          <w:u w:val="single"/>
        </w:rPr>
        <w:t xml:space="preserve"> 2 24603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8037F" w:rsidRPr="0008037F">
        <w:rPr>
          <w:rStyle w:val="aa"/>
          <w:rFonts w:ascii="Arial Narrow" w:hAnsi="Arial Narrow"/>
        </w:rPr>
        <w:t xml:space="preserve"> Администратор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8037F" w:rsidRPr="0008037F">
        <w:rPr>
          <w:rStyle w:val="aa"/>
          <w:rFonts w:ascii="Arial Narrow" w:hAnsi="Arial Narrow"/>
        </w:rPr>
        <w:t xml:space="preserve"> 20062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08037F" w:rsidRPr="0008037F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FF3AEB">
        <w:tc>
          <w:tcPr>
            <w:tcW w:w="220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095D88" w:rsidRPr="00D63C77" w:rsidTr="00FF3AEB">
        <w:tc>
          <w:tcPr>
            <w:tcW w:w="2204" w:type="dxa"/>
            <w:vAlign w:val="center"/>
          </w:tcPr>
          <w:p w:rsidR="00095D88" w:rsidRPr="00D63C77" w:rsidRDefault="00095D88" w:rsidP="00095D88">
            <w:pPr>
              <w:spacing w:line="228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45440F">
      <w:pPr>
        <w:spacing w:line="228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095D8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095D88" w:rsidRPr="00D63C77" w:rsidTr="00095D8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5D88" w:rsidRPr="00D63C77" w:rsidRDefault="00095D88" w:rsidP="00095D8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095D88" w:rsidRPr="00D63C77" w:rsidRDefault="00095D88" w:rsidP="00095D8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095D88" w:rsidRPr="00D63C77" w:rsidTr="00095D8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5D88" w:rsidRDefault="00095D88" w:rsidP="00095D8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095D88" w:rsidRDefault="00095D88" w:rsidP="00095D8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08037F" w:rsidRPr="0008037F">
        <w:rPr>
          <w:rFonts w:ascii="Arial Narrow" w:hAnsi="Arial Narrow"/>
        </w:rPr>
        <w:t xml:space="preserve">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BA09E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583FE0">
              <w:rPr>
                <w:rFonts w:ascii="Arial Narrow" w:hAnsi="Arial Narrow"/>
              </w:rPr>
              <w:t>4</w:t>
            </w:r>
            <w:r w:rsidR="00BA09E3">
              <w:rPr>
                <w:rFonts w:ascii="Arial Narrow" w:hAnsi="Arial Narrow"/>
              </w:rPr>
              <w:t>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C4937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1C4937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780C32" w:rsidP="001707D6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780C3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BA09E3" w:rsidRPr="00BA09E3">
        <w:rPr>
          <w:rFonts w:ascii="Arial Narrow" w:hAnsi="Arial Narrow"/>
          <w:bCs/>
          <w:szCs w:val="22"/>
        </w:rPr>
        <w:t>-</w:t>
      </w:r>
      <w:r w:rsidR="00BA09E3" w:rsidRPr="00BA09E3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BA09E3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095D88" w:rsidTr="00095D88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095D88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95D88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95D88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095D88" w:rsidTr="00095D88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095D88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95D88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95D88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2D1B74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2D1B74" w:rsidRPr="002D1B74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08037F">
      <w:rPr>
        <w:rFonts w:ascii="Arial Narrow" w:hAnsi="Arial Narrow"/>
        <w:sz w:val="16"/>
        <w:szCs w:val="16"/>
      </w:rPr>
      <w:t>92-Н-05321-ТР-УТ-5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08037F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7817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4603 Пятерочка"/>
    <w:docVar w:name="chek_unc_results" w:val="   "/>
    <w:docVar w:name="class" w:val="2"/>
    <w:docVar w:name="close_doc_flag" w:val="0"/>
    <w:docVar w:name="co_classes" w:val="   "/>
    <w:docVar w:name="codeok" w:val=" 2006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7B6CE85295CC4594A0E3F8A1FF2D46DE"/>
    <w:docVar w:name="fill_date" w:val="18.03.2025"/>
    <w:docVar w:name="hlp" w:val="3"/>
    <w:docVar w:name="izm_date" w:val="05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92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95, Республика Татарстан (Татарстан), г. Казань, ул. Окольная, дом 17 "/>
    <w:docVar w:name="rbtd_adr1" w:val="191025, г. Санкт-Петербург, пр-кт Невский, д. 90/92"/>
    <w:docVar w:name="rbtd_adr2" w:val="420095, Республика Татарстан (Татарстан), г. Казань, ул. Окольная, дом 17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3EC42BA5DDFF421B9FF53E987D4F805C"/>
    <w:docVar w:name="rm_id" w:val="92"/>
    <w:docVar w:name="rm_name" w:val=" Администратор "/>
    <w:docVar w:name="rm_number" w:val=" 2 24603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31EE"/>
    <w:rsid w:val="00025683"/>
    <w:rsid w:val="00032B92"/>
    <w:rsid w:val="00046815"/>
    <w:rsid w:val="0005338C"/>
    <w:rsid w:val="0005566C"/>
    <w:rsid w:val="000633C8"/>
    <w:rsid w:val="000763B2"/>
    <w:rsid w:val="0008037F"/>
    <w:rsid w:val="00095D88"/>
    <w:rsid w:val="000B330B"/>
    <w:rsid w:val="000B437D"/>
    <w:rsid w:val="000C2998"/>
    <w:rsid w:val="000C5263"/>
    <w:rsid w:val="000D1F5B"/>
    <w:rsid w:val="000F3B9F"/>
    <w:rsid w:val="000F6E02"/>
    <w:rsid w:val="000F7DE7"/>
    <w:rsid w:val="00110025"/>
    <w:rsid w:val="00120A19"/>
    <w:rsid w:val="00122EA0"/>
    <w:rsid w:val="00122F61"/>
    <w:rsid w:val="00126C7C"/>
    <w:rsid w:val="00136CC9"/>
    <w:rsid w:val="001429B1"/>
    <w:rsid w:val="00157945"/>
    <w:rsid w:val="001607C8"/>
    <w:rsid w:val="00162AA3"/>
    <w:rsid w:val="00165088"/>
    <w:rsid w:val="00167356"/>
    <w:rsid w:val="001707D6"/>
    <w:rsid w:val="001A0209"/>
    <w:rsid w:val="001B486A"/>
    <w:rsid w:val="001C4937"/>
    <w:rsid w:val="001D6196"/>
    <w:rsid w:val="001F4D8D"/>
    <w:rsid w:val="001F744D"/>
    <w:rsid w:val="002152BB"/>
    <w:rsid w:val="002177B3"/>
    <w:rsid w:val="00225F22"/>
    <w:rsid w:val="00234932"/>
    <w:rsid w:val="00235E21"/>
    <w:rsid w:val="0024562E"/>
    <w:rsid w:val="00275E09"/>
    <w:rsid w:val="0028490F"/>
    <w:rsid w:val="0028582B"/>
    <w:rsid w:val="00295449"/>
    <w:rsid w:val="00296438"/>
    <w:rsid w:val="00297226"/>
    <w:rsid w:val="002A6499"/>
    <w:rsid w:val="002A706C"/>
    <w:rsid w:val="002D1B74"/>
    <w:rsid w:val="002D6B87"/>
    <w:rsid w:val="002E2D3A"/>
    <w:rsid w:val="002E3582"/>
    <w:rsid w:val="002E55C6"/>
    <w:rsid w:val="00305B2F"/>
    <w:rsid w:val="00317A9B"/>
    <w:rsid w:val="00354C09"/>
    <w:rsid w:val="003669D9"/>
    <w:rsid w:val="00367816"/>
    <w:rsid w:val="00382E5B"/>
    <w:rsid w:val="003876C3"/>
    <w:rsid w:val="00392C31"/>
    <w:rsid w:val="0039417C"/>
    <w:rsid w:val="003C24DB"/>
    <w:rsid w:val="003C4EA8"/>
    <w:rsid w:val="003C5682"/>
    <w:rsid w:val="003D432C"/>
    <w:rsid w:val="003D5806"/>
    <w:rsid w:val="003E538B"/>
    <w:rsid w:val="0040104A"/>
    <w:rsid w:val="00401D74"/>
    <w:rsid w:val="00402CAC"/>
    <w:rsid w:val="00423E95"/>
    <w:rsid w:val="00426B3D"/>
    <w:rsid w:val="00442F31"/>
    <w:rsid w:val="00444410"/>
    <w:rsid w:val="00444B01"/>
    <w:rsid w:val="00447116"/>
    <w:rsid w:val="00451C2D"/>
    <w:rsid w:val="0045440F"/>
    <w:rsid w:val="00457AA9"/>
    <w:rsid w:val="00457FED"/>
    <w:rsid w:val="004664CF"/>
    <w:rsid w:val="00467831"/>
    <w:rsid w:val="004A47AD"/>
    <w:rsid w:val="004A5F8E"/>
    <w:rsid w:val="004B0943"/>
    <w:rsid w:val="004B4FBA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3E94"/>
    <w:rsid w:val="0057485F"/>
    <w:rsid w:val="00576095"/>
    <w:rsid w:val="00583FE0"/>
    <w:rsid w:val="005859B9"/>
    <w:rsid w:val="00586B09"/>
    <w:rsid w:val="005A3A36"/>
    <w:rsid w:val="005B2608"/>
    <w:rsid w:val="005B2B19"/>
    <w:rsid w:val="005B466C"/>
    <w:rsid w:val="005B7FE8"/>
    <w:rsid w:val="005C0654"/>
    <w:rsid w:val="005C0A9A"/>
    <w:rsid w:val="005D15C4"/>
    <w:rsid w:val="005F04D6"/>
    <w:rsid w:val="005F2BFA"/>
    <w:rsid w:val="00622F76"/>
    <w:rsid w:val="0066103E"/>
    <w:rsid w:val="0066170D"/>
    <w:rsid w:val="00674E86"/>
    <w:rsid w:val="0069682B"/>
    <w:rsid w:val="006C28B3"/>
    <w:rsid w:val="006F4B2B"/>
    <w:rsid w:val="006F7B8D"/>
    <w:rsid w:val="007049EB"/>
    <w:rsid w:val="00710271"/>
    <w:rsid w:val="0071155E"/>
    <w:rsid w:val="00717C9F"/>
    <w:rsid w:val="00732832"/>
    <w:rsid w:val="00744908"/>
    <w:rsid w:val="00745D40"/>
    <w:rsid w:val="00745D94"/>
    <w:rsid w:val="0074715B"/>
    <w:rsid w:val="00757DA0"/>
    <w:rsid w:val="0076042D"/>
    <w:rsid w:val="007716BA"/>
    <w:rsid w:val="007806D6"/>
    <w:rsid w:val="00780C32"/>
    <w:rsid w:val="00794E17"/>
    <w:rsid w:val="007A13FE"/>
    <w:rsid w:val="007A4C5E"/>
    <w:rsid w:val="007A79CE"/>
    <w:rsid w:val="007C5629"/>
    <w:rsid w:val="007D1852"/>
    <w:rsid w:val="007D2CEA"/>
    <w:rsid w:val="007E170B"/>
    <w:rsid w:val="007E7F3C"/>
    <w:rsid w:val="0080327B"/>
    <w:rsid w:val="0081338F"/>
    <w:rsid w:val="008415A3"/>
    <w:rsid w:val="00853720"/>
    <w:rsid w:val="00856253"/>
    <w:rsid w:val="00880F21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1280A"/>
    <w:rsid w:val="0092778A"/>
    <w:rsid w:val="009361D4"/>
    <w:rsid w:val="00965B1A"/>
    <w:rsid w:val="00967790"/>
    <w:rsid w:val="009A33AB"/>
    <w:rsid w:val="009C7FE2"/>
    <w:rsid w:val="009D5FA5"/>
    <w:rsid w:val="00A12349"/>
    <w:rsid w:val="00A1341B"/>
    <w:rsid w:val="00A21E7A"/>
    <w:rsid w:val="00A36593"/>
    <w:rsid w:val="00A52C8C"/>
    <w:rsid w:val="00A65C74"/>
    <w:rsid w:val="00A910B7"/>
    <w:rsid w:val="00A91908"/>
    <w:rsid w:val="00A9505E"/>
    <w:rsid w:val="00AA0FA0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06385"/>
    <w:rsid w:val="00B148FF"/>
    <w:rsid w:val="00B31323"/>
    <w:rsid w:val="00B31A97"/>
    <w:rsid w:val="00B367E8"/>
    <w:rsid w:val="00B95FC2"/>
    <w:rsid w:val="00BA09E3"/>
    <w:rsid w:val="00BA5029"/>
    <w:rsid w:val="00BA735C"/>
    <w:rsid w:val="00BC2F3C"/>
    <w:rsid w:val="00BD6686"/>
    <w:rsid w:val="00BE15DF"/>
    <w:rsid w:val="00BF498E"/>
    <w:rsid w:val="00C02721"/>
    <w:rsid w:val="00C027F5"/>
    <w:rsid w:val="00C3083C"/>
    <w:rsid w:val="00C4344C"/>
    <w:rsid w:val="00C64F6A"/>
    <w:rsid w:val="00CA6993"/>
    <w:rsid w:val="00CC4BCA"/>
    <w:rsid w:val="00CD35C3"/>
    <w:rsid w:val="00CE3307"/>
    <w:rsid w:val="00CE37AF"/>
    <w:rsid w:val="00CE567D"/>
    <w:rsid w:val="00CF3E1D"/>
    <w:rsid w:val="00CF419A"/>
    <w:rsid w:val="00D13F7E"/>
    <w:rsid w:val="00D63995"/>
    <w:rsid w:val="00D63C77"/>
    <w:rsid w:val="00D65F01"/>
    <w:rsid w:val="00D70884"/>
    <w:rsid w:val="00D74283"/>
    <w:rsid w:val="00D76DF8"/>
    <w:rsid w:val="00DB4E49"/>
    <w:rsid w:val="00DB5302"/>
    <w:rsid w:val="00DD6B1F"/>
    <w:rsid w:val="00DF1059"/>
    <w:rsid w:val="00DF12CB"/>
    <w:rsid w:val="00DF3DC6"/>
    <w:rsid w:val="00E124F4"/>
    <w:rsid w:val="00E22A3C"/>
    <w:rsid w:val="00E273BE"/>
    <w:rsid w:val="00E36337"/>
    <w:rsid w:val="00E8326A"/>
    <w:rsid w:val="00E940D8"/>
    <w:rsid w:val="00E94421"/>
    <w:rsid w:val="00EA31D2"/>
    <w:rsid w:val="00EA7FF7"/>
    <w:rsid w:val="00EB72AD"/>
    <w:rsid w:val="00EC37A1"/>
    <w:rsid w:val="00EC75A0"/>
    <w:rsid w:val="00ED309F"/>
    <w:rsid w:val="00ED338F"/>
    <w:rsid w:val="00EE2799"/>
    <w:rsid w:val="00EF3596"/>
    <w:rsid w:val="00EF3DC4"/>
    <w:rsid w:val="00EF7CD2"/>
    <w:rsid w:val="00F17946"/>
    <w:rsid w:val="00F2045E"/>
    <w:rsid w:val="00F31233"/>
    <w:rsid w:val="00F3249D"/>
    <w:rsid w:val="00F35D04"/>
    <w:rsid w:val="00F50F87"/>
    <w:rsid w:val="00F74CCB"/>
    <w:rsid w:val="00F76072"/>
    <w:rsid w:val="00F90AD4"/>
    <w:rsid w:val="00FB001B"/>
    <w:rsid w:val="00FC4076"/>
    <w:rsid w:val="00FD13E4"/>
    <w:rsid w:val="00FD2BA8"/>
    <w:rsid w:val="00FD44F8"/>
    <w:rsid w:val="00FE05C7"/>
    <w:rsid w:val="00FE28BA"/>
    <w:rsid w:val="00FF3AEB"/>
    <w:rsid w:val="00FF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8177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11</TotalTime>
  <Pages>2</Pages>
  <Words>1010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85</cp:revision>
  <dcterms:created xsi:type="dcterms:W3CDTF">2025-01-02T07:58:00Z</dcterms:created>
  <dcterms:modified xsi:type="dcterms:W3CDTF">2025-03-17T10:13:00Z</dcterms:modified>
</cp:coreProperties>
</file>