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B57B51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B57B51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B57B51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57B51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57B51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E060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904C17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238-Н-05321-ТР-УТ-5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E060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622395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323F26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62239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04C17" w:rsidRPr="00904C17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04C17" w:rsidRPr="00904C17">
        <w:rPr>
          <w:rStyle w:val="aa"/>
          <w:rFonts w:ascii="Arial Narrow" w:hAnsi="Arial Narrow"/>
        </w:rPr>
        <w:t xml:space="preserve">191025, г. Санкт-Петербург, пр-кт Невский, д. 90/92; 420064, Республика Татарстан (Татарстан), г. Казань, ул. Баки Урманче, дом 9, помещение 1011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04C17" w:rsidRPr="00904C17">
        <w:rPr>
          <w:rStyle w:val="aa"/>
          <w:rFonts w:ascii="Arial Narrow" w:hAnsi="Arial Narrow"/>
        </w:rPr>
        <w:t xml:space="preserve"> 11894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904C17">
        <w:rPr>
          <w:rFonts w:ascii="Arial Narrow" w:hAnsi="Arial Narrow"/>
          <w:u w:val="single"/>
        </w:rPr>
        <w:t xml:space="preserve"> 8 11894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04C17" w:rsidRPr="00904C17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04C17" w:rsidRPr="00904C17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904C17" w:rsidRPr="00904C17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622395">
        <w:tc>
          <w:tcPr>
            <w:tcW w:w="2205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B57B51" w:rsidRPr="00D63C77" w:rsidTr="00622395">
        <w:tc>
          <w:tcPr>
            <w:tcW w:w="2205" w:type="dxa"/>
            <w:vAlign w:val="center"/>
          </w:tcPr>
          <w:p w:rsidR="00B57B51" w:rsidRPr="00D63C77" w:rsidRDefault="00B57B51" w:rsidP="00B57B51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622395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622395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B57B51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B51" w:rsidRPr="00D63C77" w:rsidRDefault="00B57B51" w:rsidP="00B57B5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B57B51" w:rsidRPr="00D63C77" w:rsidRDefault="00B57B51" w:rsidP="00B57B5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B57B51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B51" w:rsidRDefault="00B57B51" w:rsidP="00B57B5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B57B51" w:rsidRDefault="00B57B51" w:rsidP="00B57B5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904C17" w:rsidRPr="00904C17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25272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252725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AE7158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62C2F" w:rsidRPr="00262C2F">
        <w:rPr>
          <w:rFonts w:ascii="Arial Narrow" w:hAnsi="Arial Narrow"/>
          <w:bCs/>
          <w:szCs w:val="22"/>
        </w:rPr>
        <w:t>-</w:t>
      </w:r>
      <w:r w:rsidR="00262C2F" w:rsidRPr="00262C2F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62C2F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B57B51" w:rsidTr="00B57B51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B57B51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57B51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57B51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B57B51" w:rsidTr="00B57B51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E060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E0604" w:rsidRPr="002E060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904C17">
      <w:rPr>
        <w:rFonts w:ascii="Arial Narrow" w:hAnsi="Arial Narrow"/>
        <w:sz w:val="16"/>
        <w:szCs w:val="16"/>
      </w:rPr>
      <w:t>238-Н-05321-ТР-УТ-5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904C17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894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CBD24527DAF840779F8CCE66A52AAC6E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38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64, Республика Татарстан (Татарстан), г. Казань, ул. Баки Урманче, дом 9, помещение 1011 "/>
    <w:docVar w:name="rbtd_adr1" w:val="191025, г. Санкт-Петербург, пр-кт Невский, д. 90/92"/>
    <w:docVar w:name="rbtd_adr2" w:val="420064, Республика Татарстан (Татарстан), г. Казань, ул. Баки Урманче, дом 9, помещение 101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D72086A4A08482C8F3624652A338C41"/>
    <w:docVar w:name="rm_id" w:val="241"/>
    <w:docVar w:name="rm_name" w:val=" Работник торгового зала "/>
    <w:docVar w:name="rm_number" w:val=" 8 1189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661"/>
    <w:rsid w:val="00162AA3"/>
    <w:rsid w:val="00165088"/>
    <w:rsid w:val="001A5BD1"/>
    <w:rsid w:val="001B486A"/>
    <w:rsid w:val="001D6196"/>
    <w:rsid w:val="001F4D8D"/>
    <w:rsid w:val="001F5868"/>
    <w:rsid w:val="002152BB"/>
    <w:rsid w:val="002177B3"/>
    <w:rsid w:val="00225F22"/>
    <w:rsid w:val="00234932"/>
    <w:rsid w:val="00252725"/>
    <w:rsid w:val="00254839"/>
    <w:rsid w:val="00262C2F"/>
    <w:rsid w:val="00275E09"/>
    <w:rsid w:val="0028490F"/>
    <w:rsid w:val="00295449"/>
    <w:rsid w:val="002A6499"/>
    <w:rsid w:val="002A6CF3"/>
    <w:rsid w:val="002D6B87"/>
    <w:rsid w:val="002E0604"/>
    <w:rsid w:val="002E2D3A"/>
    <w:rsid w:val="002E55C6"/>
    <w:rsid w:val="00305B2F"/>
    <w:rsid w:val="00317A9B"/>
    <w:rsid w:val="00323F26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96373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20E76"/>
    <w:rsid w:val="00533A41"/>
    <w:rsid w:val="00555A9F"/>
    <w:rsid w:val="005567CA"/>
    <w:rsid w:val="00563E94"/>
    <w:rsid w:val="0057485F"/>
    <w:rsid w:val="00576095"/>
    <w:rsid w:val="00577266"/>
    <w:rsid w:val="005859B9"/>
    <w:rsid w:val="005A3A36"/>
    <w:rsid w:val="005B2608"/>
    <w:rsid w:val="005B2B19"/>
    <w:rsid w:val="005B466C"/>
    <w:rsid w:val="005B7FE8"/>
    <w:rsid w:val="005C0A9A"/>
    <w:rsid w:val="005F2BFA"/>
    <w:rsid w:val="00622395"/>
    <w:rsid w:val="00643167"/>
    <w:rsid w:val="0066103E"/>
    <w:rsid w:val="00674E86"/>
    <w:rsid w:val="0069682B"/>
    <w:rsid w:val="006C28B3"/>
    <w:rsid w:val="006C45D5"/>
    <w:rsid w:val="006D411F"/>
    <w:rsid w:val="007049EB"/>
    <w:rsid w:val="00710271"/>
    <w:rsid w:val="00717C9F"/>
    <w:rsid w:val="00745D40"/>
    <w:rsid w:val="00745D94"/>
    <w:rsid w:val="0076042D"/>
    <w:rsid w:val="007664CF"/>
    <w:rsid w:val="0077586C"/>
    <w:rsid w:val="00794E17"/>
    <w:rsid w:val="007A4C5E"/>
    <w:rsid w:val="007A79CE"/>
    <w:rsid w:val="007C5629"/>
    <w:rsid w:val="007D1852"/>
    <w:rsid w:val="007D2CEA"/>
    <w:rsid w:val="007E170B"/>
    <w:rsid w:val="007E3C25"/>
    <w:rsid w:val="007E7F3C"/>
    <w:rsid w:val="0080327B"/>
    <w:rsid w:val="00856253"/>
    <w:rsid w:val="00883461"/>
    <w:rsid w:val="008835DE"/>
    <w:rsid w:val="008911E8"/>
    <w:rsid w:val="008B4165"/>
    <w:rsid w:val="008C4BC5"/>
    <w:rsid w:val="008C739D"/>
    <w:rsid w:val="008D5F6D"/>
    <w:rsid w:val="008E47AD"/>
    <w:rsid w:val="008E68DE"/>
    <w:rsid w:val="008E7ACC"/>
    <w:rsid w:val="00904C17"/>
    <w:rsid w:val="0090588D"/>
    <w:rsid w:val="0092778A"/>
    <w:rsid w:val="009300A6"/>
    <w:rsid w:val="009361D4"/>
    <w:rsid w:val="00942161"/>
    <w:rsid w:val="00957EEF"/>
    <w:rsid w:val="00967790"/>
    <w:rsid w:val="00975535"/>
    <w:rsid w:val="00980ADD"/>
    <w:rsid w:val="009A33AB"/>
    <w:rsid w:val="009C0E12"/>
    <w:rsid w:val="009D5FA5"/>
    <w:rsid w:val="00A07368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7158"/>
    <w:rsid w:val="00AF796F"/>
    <w:rsid w:val="00B024B8"/>
    <w:rsid w:val="00B0640B"/>
    <w:rsid w:val="00B148FF"/>
    <w:rsid w:val="00B31323"/>
    <w:rsid w:val="00B31A97"/>
    <w:rsid w:val="00B57B51"/>
    <w:rsid w:val="00B61BE7"/>
    <w:rsid w:val="00B95FC2"/>
    <w:rsid w:val="00BA2242"/>
    <w:rsid w:val="00BA3CAB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65AF1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3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37</cp:revision>
  <dcterms:created xsi:type="dcterms:W3CDTF">2025-01-02T10:39:00Z</dcterms:created>
  <dcterms:modified xsi:type="dcterms:W3CDTF">2025-03-17T10:16:00Z</dcterms:modified>
</cp:coreProperties>
</file>