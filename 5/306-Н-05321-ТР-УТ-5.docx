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4491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4491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4491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4491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4491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47B2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4071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306-Н-05321-ТР-УТ-5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47B2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F31D8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4053D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31D8F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31D8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40719" w:rsidRPr="0004071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31D8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40719" w:rsidRPr="00040719">
        <w:rPr>
          <w:rStyle w:val="aa"/>
          <w:rFonts w:ascii="Arial Narrow" w:hAnsi="Arial Narrow"/>
        </w:rPr>
        <w:t xml:space="preserve">191025, г. Санкт-Петербург, пр-кт Невский, д. 90/92; 420053, Республика Татарстан (Татарстан), г. Казань, ул. Садовая, д. 37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31D8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40719" w:rsidRPr="00040719">
        <w:rPr>
          <w:rStyle w:val="aa"/>
          <w:rFonts w:ascii="Arial Narrow" w:hAnsi="Arial Narrow"/>
        </w:rPr>
        <w:t xml:space="preserve"> 29232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31D8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31D8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40719">
        <w:rPr>
          <w:rFonts w:ascii="Arial Narrow" w:hAnsi="Arial Narrow"/>
          <w:u w:val="single"/>
        </w:rPr>
        <w:t xml:space="preserve"> 6 29232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31D8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40719" w:rsidRPr="00040719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31D8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40719" w:rsidRPr="00040719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31D8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31D8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31D8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31D8F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40719" w:rsidRPr="0004071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E44918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44918" w:rsidRPr="00D63C77" w:rsidTr="00E44918">
        <w:trPr>
          <w:tblHeader/>
        </w:trPr>
        <w:tc>
          <w:tcPr>
            <w:tcW w:w="2205" w:type="dxa"/>
            <w:vAlign w:val="center"/>
          </w:tcPr>
          <w:p w:rsidR="00E44918" w:rsidRPr="00D63C77" w:rsidRDefault="00E44918" w:rsidP="00F31D8F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44918" w:rsidRPr="00D63C77" w:rsidRDefault="00E44918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44918" w:rsidRPr="00D63C77" w:rsidRDefault="00E44918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E44918" w:rsidRPr="00D63C77" w:rsidRDefault="00E44918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E44918" w:rsidRPr="00D63C77" w:rsidRDefault="00E44918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44918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918" w:rsidRPr="00D63C77" w:rsidRDefault="00E44918" w:rsidP="00E449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44918" w:rsidRPr="00D63C77" w:rsidRDefault="00E44918" w:rsidP="00E449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44918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918" w:rsidRDefault="00E44918" w:rsidP="00E449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44918" w:rsidRDefault="00E44918" w:rsidP="00E449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40719" w:rsidRPr="00040719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26672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26672C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37C51" w:rsidP="00E4491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4491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07C88" w:rsidRPr="00007C88">
        <w:rPr>
          <w:rFonts w:ascii="Arial Narrow" w:hAnsi="Arial Narrow"/>
          <w:bCs/>
          <w:szCs w:val="22"/>
        </w:rPr>
        <w:t>-</w:t>
      </w:r>
      <w:r w:rsidR="00007C88" w:rsidRPr="00007C8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07C88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44918" w:rsidTr="00E4491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4491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4491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4491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44918" w:rsidTr="00E4491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47B2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47B21" w:rsidRPr="00F47B2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40719">
      <w:rPr>
        <w:rFonts w:ascii="Arial Narrow" w:hAnsi="Arial Narrow"/>
        <w:sz w:val="16"/>
        <w:szCs w:val="16"/>
      </w:rPr>
      <w:t>306-Н-05321-ТР-УТ-5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4071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45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9232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F8662DA11361414DBDA3E2AC9A6C1E9F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06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3, Республика Татарстан (Татарстан), г. Казань, ул. Садовая, д. 37 "/>
    <w:docVar w:name="rbtd_adr1" w:val="191025, г. Санкт-Петербург, пр-кт Невский, д. 90/92"/>
    <w:docVar w:name="rbtd_adr2" w:val="420053, Республика Татарстан (Татарстан), г. Казань, ул. Садовая, д. 3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E61203F1484410CA1C6D7C906E3D70A"/>
    <w:docVar w:name="rm_id" w:val="310"/>
    <w:docVar w:name="rm_name" w:val=" Пекарь "/>
    <w:docVar w:name="rm_number" w:val=" 6 2923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07C88"/>
    <w:rsid w:val="00025683"/>
    <w:rsid w:val="00032B92"/>
    <w:rsid w:val="00040719"/>
    <w:rsid w:val="00044FB7"/>
    <w:rsid w:val="00046815"/>
    <w:rsid w:val="0005566C"/>
    <w:rsid w:val="000633C8"/>
    <w:rsid w:val="00074C68"/>
    <w:rsid w:val="000B7166"/>
    <w:rsid w:val="000C2998"/>
    <w:rsid w:val="000D1F5B"/>
    <w:rsid w:val="000D6D17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064"/>
    <w:rsid w:val="002503B4"/>
    <w:rsid w:val="0026672C"/>
    <w:rsid w:val="00275E09"/>
    <w:rsid w:val="0027799B"/>
    <w:rsid w:val="0028201F"/>
    <w:rsid w:val="0028490F"/>
    <w:rsid w:val="00285303"/>
    <w:rsid w:val="00295449"/>
    <w:rsid w:val="002A6499"/>
    <w:rsid w:val="002B3A71"/>
    <w:rsid w:val="002D36F7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1AA1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5BF"/>
    <w:rsid w:val="00490432"/>
    <w:rsid w:val="0049705C"/>
    <w:rsid w:val="004A3EAD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C696A"/>
    <w:rsid w:val="005F2BFA"/>
    <w:rsid w:val="00625165"/>
    <w:rsid w:val="00636228"/>
    <w:rsid w:val="0064053D"/>
    <w:rsid w:val="0066103E"/>
    <w:rsid w:val="00662612"/>
    <w:rsid w:val="00663B5C"/>
    <w:rsid w:val="00674E86"/>
    <w:rsid w:val="0069682B"/>
    <w:rsid w:val="006C28B3"/>
    <w:rsid w:val="006E5737"/>
    <w:rsid w:val="007049EB"/>
    <w:rsid w:val="00710271"/>
    <w:rsid w:val="00717C9F"/>
    <w:rsid w:val="00745D40"/>
    <w:rsid w:val="00745D94"/>
    <w:rsid w:val="00747025"/>
    <w:rsid w:val="0076042D"/>
    <w:rsid w:val="00772CD0"/>
    <w:rsid w:val="00794AB6"/>
    <w:rsid w:val="00794E17"/>
    <w:rsid w:val="007A3988"/>
    <w:rsid w:val="007A4C5E"/>
    <w:rsid w:val="007A79CE"/>
    <w:rsid w:val="007C5629"/>
    <w:rsid w:val="007D1852"/>
    <w:rsid w:val="007D2B91"/>
    <w:rsid w:val="007D2CEA"/>
    <w:rsid w:val="007D6280"/>
    <w:rsid w:val="007E170B"/>
    <w:rsid w:val="007E4A42"/>
    <w:rsid w:val="007E7F3C"/>
    <w:rsid w:val="007F1295"/>
    <w:rsid w:val="007F29F9"/>
    <w:rsid w:val="0080327B"/>
    <w:rsid w:val="008227DF"/>
    <w:rsid w:val="0082298B"/>
    <w:rsid w:val="0083712B"/>
    <w:rsid w:val="00856253"/>
    <w:rsid w:val="0087601F"/>
    <w:rsid w:val="00883461"/>
    <w:rsid w:val="008835DE"/>
    <w:rsid w:val="008B08D3"/>
    <w:rsid w:val="008C4BC5"/>
    <w:rsid w:val="008C739D"/>
    <w:rsid w:val="008D5F6D"/>
    <w:rsid w:val="008E211A"/>
    <w:rsid w:val="008E47AD"/>
    <w:rsid w:val="008E54B1"/>
    <w:rsid w:val="008E68DE"/>
    <w:rsid w:val="008E7ACC"/>
    <w:rsid w:val="0090588D"/>
    <w:rsid w:val="00912C88"/>
    <w:rsid w:val="00923986"/>
    <w:rsid w:val="0092778A"/>
    <w:rsid w:val="009361D4"/>
    <w:rsid w:val="009446BA"/>
    <w:rsid w:val="00951850"/>
    <w:rsid w:val="00967790"/>
    <w:rsid w:val="00990A54"/>
    <w:rsid w:val="009A33AB"/>
    <w:rsid w:val="009A64DE"/>
    <w:rsid w:val="009C3A2C"/>
    <w:rsid w:val="009D368B"/>
    <w:rsid w:val="009D5FA5"/>
    <w:rsid w:val="00A12349"/>
    <w:rsid w:val="00A36593"/>
    <w:rsid w:val="00A43AF4"/>
    <w:rsid w:val="00A910B7"/>
    <w:rsid w:val="00A91908"/>
    <w:rsid w:val="00A9213B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37C51"/>
    <w:rsid w:val="00B612FD"/>
    <w:rsid w:val="00B74C20"/>
    <w:rsid w:val="00B8707F"/>
    <w:rsid w:val="00B95FC2"/>
    <w:rsid w:val="00BA5029"/>
    <w:rsid w:val="00BA6A01"/>
    <w:rsid w:val="00BA735C"/>
    <w:rsid w:val="00BB767C"/>
    <w:rsid w:val="00BC2F3C"/>
    <w:rsid w:val="00BD6686"/>
    <w:rsid w:val="00BE15DF"/>
    <w:rsid w:val="00BF498E"/>
    <w:rsid w:val="00BF76FC"/>
    <w:rsid w:val="00C02721"/>
    <w:rsid w:val="00C027F5"/>
    <w:rsid w:val="00C03710"/>
    <w:rsid w:val="00C3083C"/>
    <w:rsid w:val="00C57D46"/>
    <w:rsid w:val="00C61233"/>
    <w:rsid w:val="00C64F6A"/>
    <w:rsid w:val="00C77301"/>
    <w:rsid w:val="00CA2270"/>
    <w:rsid w:val="00CA6993"/>
    <w:rsid w:val="00CB1180"/>
    <w:rsid w:val="00CC4BCA"/>
    <w:rsid w:val="00CD35C3"/>
    <w:rsid w:val="00CE3307"/>
    <w:rsid w:val="00CE567D"/>
    <w:rsid w:val="00CF370E"/>
    <w:rsid w:val="00CF3E1D"/>
    <w:rsid w:val="00D07B96"/>
    <w:rsid w:val="00D3331D"/>
    <w:rsid w:val="00D63995"/>
    <w:rsid w:val="00D63C77"/>
    <w:rsid w:val="00D65F01"/>
    <w:rsid w:val="00D67A6A"/>
    <w:rsid w:val="00D67A8A"/>
    <w:rsid w:val="00D74283"/>
    <w:rsid w:val="00D76DF8"/>
    <w:rsid w:val="00D829C6"/>
    <w:rsid w:val="00DA15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44918"/>
    <w:rsid w:val="00E61D39"/>
    <w:rsid w:val="00E7238F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1D8F"/>
    <w:rsid w:val="00F35D04"/>
    <w:rsid w:val="00F47B21"/>
    <w:rsid w:val="00F74CCB"/>
    <w:rsid w:val="00F76072"/>
    <w:rsid w:val="00FB001B"/>
    <w:rsid w:val="00FB45CF"/>
    <w:rsid w:val="00FC4076"/>
    <w:rsid w:val="00FD13E4"/>
    <w:rsid w:val="00FD2BA8"/>
    <w:rsid w:val="00FE05C7"/>
    <w:rsid w:val="00F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61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95</cp:revision>
  <dcterms:created xsi:type="dcterms:W3CDTF">2025-01-01T19:19:00Z</dcterms:created>
  <dcterms:modified xsi:type="dcterms:W3CDTF">2025-03-17T10:17:00Z</dcterms:modified>
</cp:coreProperties>
</file>