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911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F609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9114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F1B02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F6096" w:rsidRPr="00EF609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F6096" w:rsidRPr="00EF6096">
        <w:rPr>
          <w:rStyle w:val="aa"/>
          <w:rFonts w:ascii="Arial Narrow" w:hAnsi="Arial Narrow"/>
        </w:rPr>
        <w:t xml:space="preserve">191025, г. Санкт-Петербург, пр-кт Невский, д. 90/92; 420079, Республика Татарстан (Татарстан), г. Казань, ул. 2-я Старо-Аракчинская, здание 11, корпус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F6096" w:rsidRPr="00EF6096">
        <w:rPr>
          <w:rStyle w:val="aa"/>
          <w:rFonts w:ascii="Arial Narrow" w:hAnsi="Arial Narrow"/>
        </w:rPr>
        <w:t xml:space="preserve"> 28252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F6096">
        <w:rPr>
          <w:rFonts w:ascii="Arial Narrow" w:hAnsi="Arial Narrow"/>
          <w:u w:val="single"/>
        </w:rPr>
        <w:t xml:space="preserve"> 2 28252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F6096" w:rsidRPr="00EF6096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F6096" w:rsidRPr="00EF6096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F6096" w:rsidRPr="00EF609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F6096" w:rsidRPr="00EF6096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DC56D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DC56DC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C56DC" w:rsidRPr="00DC56DC">
        <w:rPr>
          <w:rFonts w:ascii="Arial Narrow" w:hAnsi="Arial Narrow"/>
          <w:bCs/>
          <w:szCs w:val="22"/>
        </w:rPr>
        <w:t>-</w:t>
      </w:r>
      <w:r w:rsidR="00DC56DC" w:rsidRPr="00DC56D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C56D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9114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91140" w:rsidRPr="0089114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F6096">
      <w:rPr>
        <w:rFonts w:ascii="Arial Narrow" w:hAnsi="Arial Narrow"/>
        <w:sz w:val="16"/>
        <w:szCs w:val="16"/>
      </w:rPr>
      <w:t>75-Н-05321-ТР-УТ-5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F609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25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48365FAF29045568F935A2F218F15CA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9, Республика Татарстан (Татарстан), г. Казань, ул. 2-я Старо-Аракчинская, здание 11, корпус 1 "/>
    <w:docVar w:name="rbtd_adr1" w:val="191025, г. Санкт-Петербург, пр-кт Невский, д. 90/92"/>
    <w:docVar w:name="rbtd_adr2" w:val="420079, Республика Татарстан (Татарстан), г. Казань, ул. 2-я Старо-Аракчинская, здание 11, корпус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E90733021E1432C9292FA8C04522FE8"/>
    <w:docVar w:name="rm_id" w:val="75"/>
    <w:docVar w:name="rm_name" w:val=" Администратор "/>
    <w:docVar w:name="rm_number" w:val=" 2 2825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71E40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91140"/>
    <w:rsid w:val="008A535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C56DC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6096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77</cp:revision>
  <dcterms:created xsi:type="dcterms:W3CDTF">2025-01-02T07:58:00Z</dcterms:created>
  <dcterms:modified xsi:type="dcterms:W3CDTF">2025-03-17T10:13:00Z</dcterms:modified>
</cp:coreProperties>
</file>