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A666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A666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A6663" w:rsidRDefault="00CA666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A666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666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666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3027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E78D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3027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D0731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E78D5" w:rsidRPr="006E78D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E78D5" w:rsidRPr="006E78D5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Советская (Кадышево), дом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E78D5" w:rsidRPr="006E78D5">
        <w:rPr>
          <w:rStyle w:val="aa"/>
          <w:rFonts w:ascii="Arial Narrow" w:hAnsi="Arial Narrow"/>
        </w:rPr>
        <w:t xml:space="preserve"> 18983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E78D5">
        <w:rPr>
          <w:rFonts w:ascii="Arial Narrow" w:hAnsi="Arial Narrow"/>
          <w:u w:val="single"/>
        </w:rPr>
        <w:t xml:space="preserve"> 2 18983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E78D5" w:rsidRPr="006E78D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E78D5" w:rsidRPr="006E78D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E78D5" w:rsidRPr="006E78D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930"/>
        <w:gridCol w:w="3164"/>
      </w:tblGrid>
      <w:tr w:rsidR="00C64F6A" w:rsidRPr="00D63C77" w:rsidTr="00E940D8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930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16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A6663" w:rsidRPr="00D63C77" w:rsidTr="00E940D8">
        <w:tc>
          <w:tcPr>
            <w:tcW w:w="2204" w:type="dxa"/>
            <w:vAlign w:val="center"/>
          </w:tcPr>
          <w:p w:rsidR="00CA6663" w:rsidRPr="00D63C77" w:rsidRDefault="00CA6663" w:rsidP="00CA6663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930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164" w:type="dxa"/>
            <w:vAlign w:val="center"/>
          </w:tcPr>
          <w:p w:rsidR="00CA6663" w:rsidRPr="00D63C77" w:rsidRDefault="00CA6663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A666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A6663" w:rsidRPr="00D63C77" w:rsidTr="00CA666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6663" w:rsidRPr="00D63C77" w:rsidRDefault="00CA6663" w:rsidP="00CA666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A6663" w:rsidRPr="00D63C77" w:rsidRDefault="00CA6663" w:rsidP="00CA666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A6663" w:rsidRPr="00D63C77" w:rsidTr="00CA666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6663" w:rsidRDefault="00CA6663" w:rsidP="00CA666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A6663" w:rsidRDefault="00CA6663" w:rsidP="00CA666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E78D5" w:rsidRPr="006E78D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512E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A512E7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512E7" w:rsidRPr="00A512E7">
        <w:rPr>
          <w:rFonts w:ascii="Arial Narrow" w:hAnsi="Arial Narrow"/>
          <w:bCs/>
          <w:szCs w:val="22"/>
        </w:rPr>
        <w:t>-</w:t>
      </w:r>
      <w:r w:rsidR="00A512E7" w:rsidRPr="00A512E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512E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A6663" w:rsidTr="00CA666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A666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666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666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A6663" w:rsidTr="00CA666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A666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666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A666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A6663" w:rsidRDefault="00CA666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666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3027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3027E" w:rsidRPr="0033027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E78D5">
      <w:rPr>
        <w:rFonts w:ascii="Arial Narrow" w:hAnsi="Arial Narrow"/>
        <w:sz w:val="16"/>
        <w:szCs w:val="16"/>
      </w:rPr>
      <w:t>188-Н-05321-ТР-УТ-5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E78D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98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2C7C31404BE4B51B54D84AFE50790F1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Советская (Кадышево), дом 22 "/>
    <w:docVar w:name="rbtd_adr1" w:val="191025, г. Санкт-Петербург, пр-кт Невский, д. 90/92"/>
    <w:docVar w:name="rbtd_adr2" w:val="420099, Республика Татарстан (Татарстан), г. Казань, ул. Советская (Кадышево), дом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1F596D047C345F6B45C7B99BF96B54B"/>
    <w:docVar w:name="rm_id" w:val="191"/>
    <w:docVar w:name="rm_name" w:val=" Администратор "/>
    <w:docVar w:name="rm_number" w:val=" 2 1898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B56E9"/>
    <w:rsid w:val="002D6B87"/>
    <w:rsid w:val="002E2D3A"/>
    <w:rsid w:val="002E3582"/>
    <w:rsid w:val="002E55C6"/>
    <w:rsid w:val="00305B2F"/>
    <w:rsid w:val="00317A9B"/>
    <w:rsid w:val="0033027E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5FD6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550F"/>
    <w:rsid w:val="0066103E"/>
    <w:rsid w:val="00674E86"/>
    <w:rsid w:val="0069682B"/>
    <w:rsid w:val="006C28B3"/>
    <w:rsid w:val="006E78D5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086B"/>
    <w:rsid w:val="00794E17"/>
    <w:rsid w:val="007A13FE"/>
    <w:rsid w:val="007A4C5E"/>
    <w:rsid w:val="007A79CE"/>
    <w:rsid w:val="007C5629"/>
    <w:rsid w:val="007D0731"/>
    <w:rsid w:val="007D1842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0660"/>
    <w:rsid w:val="00965B1A"/>
    <w:rsid w:val="00967790"/>
    <w:rsid w:val="009A33AB"/>
    <w:rsid w:val="009D5FA5"/>
    <w:rsid w:val="009E4269"/>
    <w:rsid w:val="00A12349"/>
    <w:rsid w:val="00A1341B"/>
    <w:rsid w:val="00A21E7A"/>
    <w:rsid w:val="00A36593"/>
    <w:rsid w:val="00A512E7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663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A4D33"/>
    <w:rsid w:val="00FB001B"/>
    <w:rsid w:val="00FC4076"/>
    <w:rsid w:val="00FD13E4"/>
    <w:rsid w:val="00FD2BA8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79</cp:revision>
  <dcterms:created xsi:type="dcterms:W3CDTF">2025-01-02T07:58:00Z</dcterms:created>
  <dcterms:modified xsi:type="dcterms:W3CDTF">2025-03-17T10:15:00Z</dcterms:modified>
</cp:coreProperties>
</file>