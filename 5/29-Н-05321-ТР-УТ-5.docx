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2681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2681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2681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2681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2681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414C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723C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414C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2681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733F7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26813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2681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723C8" w:rsidRPr="003723C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2681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723C8" w:rsidRPr="003723C8">
        <w:rPr>
          <w:rStyle w:val="aa"/>
          <w:rFonts w:ascii="Arial Narrow" w:hAnsi="Arial Narrow"/>
        </w:rPr>
        <w:t xml:space="preserve">191025, г. Санкт-Петербург, пр-кт Невский, д. 90/92; 422550, Республика Татарстан (Татарстан), Зеленодольский р-н, г. Зеленодольск, ул. Шевченко, 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2681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723C8" w:rsidRPr="003723C8">
        <w:rPr>
          <w:rStyle w:val="aa"/>
          <w:rFonts w:ascii="Arial Narrow" w:hAnsi="Arial Narrow"/>
        </w:rPr>
        <w:t xml:space="preserve"> 12221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2681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26813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723C8">
        <w:rPr>
          <w:rFonts w:ascii="Arial Narrow" w:hAnsi="Arial Narrow"/>
          <w:u w:val="single"/>
        </w:rPr>
        <w:t xml:space="preserve"> 6 12221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26813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723C8" w:rsidRPr="003723C8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26813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723C8" w:rsidRPr="003723C8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2681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2681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2681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2681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723C8" w:rsidRPr="003723C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26813">
        <w:tc>
          <w:tcPr>
            <w:tcW w:w="2205" w:type="dxa"/>
            <w:vAlign w:val="center"/>
          </w:tcPr>
          <w:p w:rsidR="00C64F6A" w:rsidRPr="00D63C77" w:rsidRDefault="00C64F6A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26813" w:rsidRPr="00D63C77" w:rsidTr="00026813">
        <w:tc>
          <w:tcPr>
            <w:tcW w:w="2205" w:type="dxa"/>
            <w:vAlign w:val="center"/>
          </w:tcPr>
          <w:p w:rsidR="00026813" w:rsidRPr="00D63C77" w:rsidRDefault="00026813" w:rsidP="0002681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26813" w:rsidRPr="00D63C77" w:rsidRDefault="00026813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26813" w:rsidRPr="00D63C77" w:rsidRDefault="00026813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26813" w:rsidRPr="00D63C77" w:rsidRDefault="00026813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26813" w:rsidRPr="00D63C77" w:rsidRDefault="00026813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26813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2681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26813" w:rsidRPr="00D63C77" w:rsidTr="0002681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6813" w:rsidRPr="00D63C77" w:rsidRDefault="00026813" w:rsidP="0002681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26813" w:rsidRPr="00D63C77" w:rsidRDefault="00026813" w:rsidP="0002681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26813" w:rsidRPr="00D63C77" w:rsidTr="0002681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6813" w:rsidRDefault="00026813" w:rsidP="0002681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26813" w:rsidRDefault="00026813" w:rsidP="0002681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723C8" w:rsidRPr="003723C8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02681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026813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1048B3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26813" w:rsidRPr="00026813">
        <w:rPr>
          <w:rFonts w:ascii="Arial Narrow" w:hAnsi="Arial Narrow"/>
          <w:bCs/>
          <w:szCs w:val="22"/>
        </w:rPr>
        <w:t>-</w:t>
      </w:r>
      <w:r w:rsidR="00026813" w:rsidRPr="0002681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2681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26813" w:rsidTr="0002681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2681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2681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2681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2681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2681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26813" w:rsidTr="0002681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2681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2681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2681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2681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2681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414C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414C0" w:rsidRPr="007414C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723C8">
      <w:rPr>
        <w:rFonts w:ascii="Arial Narrow" w:hAnsi="Arial Narrow"/>
        <w:sz w:val="16"/>
        <w:szCs w:val="16"/>
      </w:rPr>
      <w:t>29-Н-05321-ТР-УТ-5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723C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221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CDC32F9A3804B08841A329EBDF69304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9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Шевченко, 3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Шевченко, 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611E28060B7426FBD0A1FA3B9A83048"/>
    <w:docVar w:name="rm_id" w:val="29"/>
    <w:docVar w:name="rm_name" w:val=" Пекарь "/>
    <w:docVar w:name="rm_number" w:val=" 6 1222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06119"/>
    <w:rsid w:val="00025683"/>
    <w:rsid w:val="0002681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29EC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428A3"/>
    <w:rsid w:val="00354C09"/>
    <w:rsid w:val="00367816"/>
    <w:rsid w:val="003723C8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33F7"/>
    <w:rsid w:val="0057485F"/>
    <w:rsid w:val="00576095"/>
    <w:rsid w:val="00581740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21097"/>
    <w:rsid w:val="007414C0"/>
    <w:rsid w:val="00745D40"/>
    <w:rsid w:val="00745D94"/>
    <w:rsid w:val="00747025"/>
    <w:rsid w:val="007501F9"/>
    <w:rsid w:val="0076042D"/>
    <w:rsid w:val="00794E17"/>
    <w:rsid w:val="007A49ED"/>
    <w:rsid w:val="007A4C5E"/>
    <w:rsid w:val="007A79CE"/>
    <w:rsid w:val="007C5629"/>
    <w:rsid w:val="007D1852"/>
    <w:rsid w:val="007D2CEA"/>
    <w:rsid w:val="007E170B"/>
    <w:rsid w:val="007E7F3C"/>
    <w:rsid w:val="0080327B"/>
    <w:rsid w:val="0083712B"/>
    <w:rsid w:val="00856253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64F6A"/>
    <w:rsid w:val="00CA6993"/>
    <w:rsid w:val="00CC4BCA"/>
    <w:rsid w:val="00CD35C3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8326A"/>
    <w:rsid w:val="00E94421"/>
    <w:rsid w:val="00EA7FF7"/>
    <w:rsid w:val="00EB70C3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46</cp:revision>
  <dcterms:created xsi:type="dcterms:W3CDTF">2025-01-01T19:19:00Z</dcterms:created>
  <dcterms:modified xsi:type="dcterms:W3CDTF">2025-03-17T10:12:00Z</dcterms:modified>
</cp:coreProperties>
</file>