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203C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203C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203CE" w:rsidRDefault="00B203C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203C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203C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203C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1495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B0D6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1495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B7FE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61F5F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B7FE6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0D6A" w:rsidRPr="007B0D6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0D6A" w:rsidRPr="007B0D6A">
        <w:rPr>
          <w:rStyle w:val="aa"/>
          <w:rFonts w:ascii="Arial Narrow" w:hAnsi="Arial Narrow"/>
        </w:rPr>
        <w:t xml:space="preserve">191025, г. Санкт-Петербург, пр-кт Невский, д. 90/92; 422570, Республика Татарстан (Татарстан), Верхнеуслонский р-н, с. Верхний Услон, ул. Чехова, дом 45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0D6A" w:rsidRPr="007B0D6A">
        <w:rPr>
          <w:rStyle w:val="aa"/>
          <w:rFonts w:ascii="Arial Narrow" w:hAnsi="Arial Narrow"/>
        </w:rPr>
        <w:t xml:space="preserve"> 13975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B0D6A">
        <w:rPr>
          <w:rFonts w:ascii="Arial Narrow" w:hAnsi="Arial Narrow"/>
          <w:u w:val="single"/>
        </w:rPr>
        <w:t xml:space="preserve"> 5 13975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0D6A" w:rsidRPr="007B0D6A">
        <w:rPr>
          <w:rStyle w:val="aa"/>
          <w:rFonts w:ascii="Arial Narrow" w:hAnsi="Arial Narrow"/>
        </w:rPr>
        <w:t xml:space="preserve"> Старший продавец-кассир (Старший 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0D6A" w:rsidRPr="007B0D6A">
        <w:rPr>
          <w:rStyle w:val="aa"/>
          <w:rFonts w:ascii="Arial Narrow" w:hAnsi="Arial Narrow"/>
        </w:rPr>
        <w:t xml:space="preserve"> 17353 1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B0D6A" w:rsidRPr="007B0D6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698"/>
        <w:gridCol w:w="3395"/>
      </w:tblGrid>
      <w:tr w:rsidR="00C64F6A" w:rsidRPr="00D63C77" w:rsidTr="008670F5">
        <w:tc>
          <w:tcPr>
            <w:tcW w:w="220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698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9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203CE" w:rsidRPr="00D63C77" w:rsidTr="008670F5">
        <w:tc>
          <w:tcPr>
            <w:tcW w:w="2205" w:type="dxa"/>
            <w:vAlign w:val="center"/>
          </w:tcPr>
          <w:p w:rsidR="00B203CE" w:rsidRPr="00D63C77" w:rsidRDefault="00B203CE" w:rsidP="00B203CE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203CE" w:rsidRPr="00D63C77" w:rsidRDefault="00B203CE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203CE" w:rsidRPr="00D63C77" w:rsidRDefault="00B203CE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698" w:type="dxa"/>
            <w:vAlign w:val="center"/>
          </w:tcPr>
          <w:p w:rsidR="00B203CE" w:rsidRPr="00D63C77" w:rsidRDefault="00B203CE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95" w:type="dxa"/>
            <w:vAlign w:val="center"/>
          </w:tcPr>
          <w:p w:rsidR="00B203CE" w:rsidRPr="00D63C77" w:rsidRDefault="00B203CE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B7FE6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203C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203CE" w:rsidRPr="00D63C77" w:rsidTr="00B203C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03CE" w:rsidRPr="00D63C77" w:rsidRDefault="00B203CE" w:rsidP="00B203C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203CE" w:rsidRPr="00D63C77" w:rsidRDefault="00B203CE" w:rsidP="00AC42C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203CE" w:rsidRPr="00D63C77" w:rsidTr="00B203C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03CE" w:rsidRDefault="00B203CE" w:rsidP="00B203C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203CE" w:rsidRDefault="00B203CE" w:rsidP="00AC42C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B0D6A" w:rsidRPr="007B0D6A">
        <w:rPr>
          <w:rFonts w:ascii="Arial Narrow" w:hAnsi="Arial Narrow"/>
        </w:rPr>
        <w:t xml:space="preserve">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AC42C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C42C1">
              <w:rPr>
                <w:rFonts w:ascii="Arial Narrow" w:hAnsi="Arial Narrow"/>
              </w:rPr>
              <w:t>18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203CE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B203CE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C42C1" w:rsidRPr="00AC42C1">
        <w:rPr>
          <w:rFonts w:ascii="Arial Narrow" w:hAnsi="Arial Narrow"/>
          <w:bCs/>
          <w:szCs w:val="22"/>
        </w:rPr>
        <w:t>-</w:t>
      </w:r>
      <w:r w:rsidR="00AC42C1" w:rsidRPr="00AC42C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C42C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203CE" w:rsidTr="00B203C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203CE" w:rsidRDefault="00B203C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203C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203C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203CE" w:rsidRDefault="00B203C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203C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203C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203CE" w:rsidRDefault="00B203C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203C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203CE" w:rsidTr="00B203C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203CE" w:rsidRDefault="00B203C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203C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203C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203CE" w:rsidRDefault="00B203C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203C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203C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203CE" w:rsidRDefault="00B203C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203C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E6" w:rsidRDefault="009B7FE6" w:rsidP="0076042D">
      <w:pPr>
        <w:pStyle w:val="a9"/>
      </w:pPr>
      <w:r>
        <w:separator/>
      </w:r>
    </w:p>
  </w:endnote>
  <w:endnote w:type="continuationSeparator" w:id="0">
    <w:p w:rsidR="009B7FE6" w:rsidRDefault="009B7F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1495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14957" w:rsidRPr="00F1495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B0D6A">
      <w:rPr>
        <w:rFonts w:ascii="Arial Narrow" w:hAnsi="Arial Narrow"/>
        <w:sz w:val="16"/>
        <w:szCs w:val="16"/>
      </w:rPr>
      <w:t>10-Н-05321-ТР-УТ-5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B0D6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E6" w:rsidRDefault="009B7FE6" w:rsidP="0076042D">
      <w:pPr>
        <w:pStyle w:val="a9"/>
      </w:pPr>
      <w:r>
        <w:separator/>
      </w:r>
    </w:p>
  </w:footnote>
  <w:footnote w:type="continuationSeparator" w:id="0">
    <w:p w:rsidR="009B7FE6" w:rsidRDefault="009B7F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975 Пятерочка"/>
    <w:docVar w:name="chek_unc_results" w:val="   "/>
    <w:docVar w:name="class" w:val="2"/>
    <w:docVar w:name="close_doc_flag" w:val="0"/>
    <w:docVar w:name="co_classes" w:val="   "/>
    <w:docVar w:name="codeok" w:val=" 17353 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C1E4C792A68481484006D877CF5DCD0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70, Республика Татарстан (Татарстан), Верхнеуслонский р-н, с. Верхний Услон, ул. Чехова, дом 45 "/>
    <w:docVar w:name="rbtd_adr1" w:val="191025, г. Санкт-Петербург, пр-кт Невский, д. 90/92"/>
    <w:docVar w:name="rbtd_adr2" w:val="422570, Республика Татарстан (Татарстан), Верхнеуслонский р-н, с. Верхний Услон, ул. Чехова, дом 4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378402FE76E40CE978EEFD281A773D6"/>
    <w:docVar w:name="rm_id" w:val="10"/>
    <w:docVar w:name="rm_name" w:val=" Старший продавец-кассир (Старший продавец продовольственных товаров) "/>
    <w:docVar w:name="rm_number" w:val=" 5 1397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упаковка реализуемого товара, денежная масса, чековая лента "/>
    <w:docVar w:name="version" w:val="51"/>
    <w:docVar w:name="work_pose" w:val="- не указано"/>
  </w:docVars>
  <w:rsids>
    <w:rsidRoot w:val="009B7FE6"/>
    <w:rsid w:val="00025683"/>
    <w:rsid w:val="00032B92"/>
    <w:rsid w:val="00034813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1F5EA8"/>
    <w:rsid w:val="002152BB"/>
    <w:rsid w:val="002177B3"/>
    <w:rsid w:val="00225F22"/>
    <w:rsid w:val="00234932"/>
    <w:rsid w:val="00244E90"/>
    <w:rsid w:val="00275E09"/>
    <w:rsid w:val="0028298C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0300F"/>
    <w:rsid w:val="00420065"/>
    <w:rsid w:val="00423E95"/>
    <w:rsid w:val="00426B3D"/>
    <w:rsid w:val="00442F31"/>
    <w:rsid w:val="00444410"/>
    <w:rsid w:val="00447116"/>
    <w:rsid w:val="00451C2D"/>
    <w:rsid w:val="00457701"/>
    <w:rsid w:val="004A47AD"/>
    <w:rsid w:val="004B0943"/>
    <w:rsid w:val="004C4DB2"/>
    <w:rsid w:val="004C6E55"/>
    <w:rsid w:val="004C7DCA"/>
    <w:rsid w:val="004D7492"/>
    <w:rsid w:val="004E0C63"/>
    <w:rsid w:val="004E1D54"/>
    <w:rsid w:val="004E24EB"/>
    <w:rsid w:val="0050246E"/>
    <w:rsid w:val="0051742E"/>
    <w:rsid w:val="00532852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D1FCA"/>
    <w:rsid w:val="007049EB"/>
    <w:rsid w:val="00710271"/>
    <w:rsid w:val="00717C9F"/>
    <w:rsid w:val="00745D40"/>
    <w:rsid w:val="00745D94"/>
    <w:rsid w:val="0076042D"/>
    <w:rsid w:val="007752F7"/>
    <w:rsid w:val="00794E17"/>
    <w:rsid w:val="007A4C5E"/>
    <w:rsid w:val="007A79CE"/>
    <w:rsid w:val="007B0D6A"/>
    <w:rsid w:val="007C5629"/>
    <w:rsid w:val="007D1852"/>
    <w:rsid w:val="007D2CEA"/>
    <w:rsid w:val="007E170B"/>
    <w:rsid w:val="007E7F3C"/>
    <w:rsid w:val="0080327B"/>
    <w:rsid w:val="008129D1"/>
    <w:rsid w:val="00831904"/>
    <w:rsid w:val="00856253"/>
    <w:rsid w:val="008670F5"/>
    <w:rsid w:val="00883461"/>
    <w:rsid w:val="008835DE"/>
    <w:rsid w:val="008C4BC5"/>
    <w:rsid w:val="008C739D"/>
    <w:rsid w:val="008D5F6D"/>
    <w:rsid w:val="008E29D3"/>
    <w:rsid w:val="008E47AD"/>
    <w:rsid w:val="008E68DE"/>
    <w:rsid w:val="008E7ACC"/>
    <w:rsid w:val="0090588D"/>
    <w:rsid w:val="0092778A"/>
    <w:rsid w:val="009361D4"/>
    <w:rsid w:val="00967790"/>
    <w:rsid w:val="009A33AB"/>
    <w:rsid w:val="009B7FE6"/>
    <w:rsid w:val="009D5FA5"/>
    <w:rsid w:val="00A12349"/>
    <w:rsid w:val="00A36593"/>
    <w:rsid w:val="00A61F5F"/>
    <w:rsid w:val="00A910B7"/>
    <w:rsid w:val="00A91908"/>
    <w:rsid w:val="00A9505E"/>
    <w:rsid w:val="00AA1F25"/>
    <w:rsid w:val="00AA4551"/>
    <w:rsid w:val="00AA46ED"/>
    <w:rsid w:val="00AA4DCC"/>
    <w:rsid w:val="00AA700C"/>
    <w:rsid w:val="00AC42C1"/>
    <w:rsid w:val="00AD14A4"/>
    <w:rsid w:val="00AD7C32"/>
    <w:rsid w:val="00AF21B3"/>
    <w:rsid w:val="00AF796F"/>
    <w:rsid w:val="00B024B8"/>
    <w:rsid w:val="00B148FF"/>
    <w:rsid w:val="00B203CE"/>
    <w:rsid w:val="00B31323"/>
    <w:rsid w:val="00B31A97"/>
    <w:rsid w:val="00B95FC2"/>
    <w:rsid w:val="00BA5029"/>
    <w:rsid w:val="00BA6D3D"/>
    <w:rsid w:val="00BA735C"/>
    <w:rsid w:val="00BB2B9B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5384A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4957"/>
    <w:rsid w:val="00F17946"/>
    <w:rsid w:val="00F2045E"/>
    <w:rsid w:val="00F31233"/>
    <w:rsid w:val="00F35D04"/>
    <w:rsid w:val="00F74CCB"/>
    <w:rsid w:val="00F76072"/>
    <w:rsid w:val="00FA7CB9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6311652E-989F-4C9A-82D1-915E45C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3</TotalTime>
  <Pages>2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13</cp:revision>
  <dcterms:created xsi:type="dcterms:W3CDTF">2025-01-30T15:51:00Z</dcterms:created>
  <dcterms:modified xsi:type="dcterms:W3CDTF">2025-03-17T10:12:00Z</dcterms:modified>
</cp:coreProperties>
</file>