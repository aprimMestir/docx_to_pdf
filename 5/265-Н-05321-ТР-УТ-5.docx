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5610E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5610E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5610EA" w:rsidRDefault="005610E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5610E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5610E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03AD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F37472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265-Н-05321-ТР-УТ-5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03ADF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5C5EC7">
        <w:rPr>
          <w:rFonts w:ascii="Arial Narrow" w:hAnsi="Arial Narrow"/>
        </w:rPr>
        <w:t xml:space="preserve">11.12.2024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37472" w:rsidRPr="00F37472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37472" w:rsidRPr="00F37472">
        <w:rPr>
          <w:rStyle w:val="aa"/>
          <w:rFonts w:ascii="Arial Narrow" w:hAnsi="Arial Narrow"/>
        </w:rPr>
        <w:t xml:space="preserve">191025, г. Санкт-Петербург, пр-кт Невский, д. 90/92; 420064, Республика Татарстан (Татарстан), г. Казань, ул. Мидхата Булатова, здание 1а, пом. 2000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37472" w:rsidRPr="00F37472">
        <w:rPr>
          <w:rStyle w:val="aa"/>
          <w:rFonts w:ascii="Arial Narrow" w:hAnsi="Arial Narrow"/>
        </w:rPr>
        <w:t xml:space="preserve"> 23802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F37472">
        <w:rPr>
          <w:rFonts w:ascii="Arial Narrow" w:hAnsi="Arial Narrow"/>
          <w:u w:val="single"/>
        </w:rPr>
        <w:t xml:space="preserve"> 2 23802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37472" w:rsidRPr="00F37472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37472" w:rsidRPr="00F37472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F37472" w:rsidRPr="00F37472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5610EA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5610EA" w:rsidRPr="00D63C77" w:rsidTr="005610EA">
        <w:tc>
          <w:tcPr>
            <w:tcW w:w="2204" w:type="dxa"/>
            <w:vAlign w:val="center"/>
          </w:tcPr>
          <w:p w:rsidR="005610EA" w:rsidRPr="00D63C77" w:rsidRDefault="005610EA" w:rsidP="005610EA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5610EA" w:rsidRPr="00D63C77" w:rsidRDefault="005610E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Pr="00D63C77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5610EA" w:rsidRPr="00D63C77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5610EA" w:rsidRPr="00D63C77" w:rsidTr="005610E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610EA" w:rsidRDefault="005610EA" w:rsidP="005610E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5610EA" w:rsidRDefault="005610EA" w:rsidP="00684E6E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F37472" w:rsidRPr="00F37472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F103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EF1033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F1033" w:rsidRPr="00EF1033">
        <w:rPr>
          <w:rFonts w:ascii="Arial Narrow" w:hAnsi="Arial Narrow"/>
          <w:bCs/>
          <w:szCs w:val="22"/>
        </w:rPr>
        <w:t>-</w:t>
      </w:r>
      <w:r w:rsidR="00EF1033" w:rsidRPr="00EF1033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EF1033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5610EA" w:rsidTr="005610E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5610E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5610E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5610EA" w:rsidTr="005610E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5610E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5610EA" w:rsidRDefault="005610E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5610E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03ADF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03ADF" w:rsidRPr="00903ADF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F37472">
      <w:rPr>
        <w:rFonts w:ascii="Arial Narrow" w:hAnsi="Arial Narrow"/>
        <w:sz w:val="16"/>
        <w:szCs w:val="16"/>
      </w:rPr>
      <w:t>265-Н-05321-ТР-УТ-5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F37472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79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3802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0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8F0E694CA864AFB8D4A79A177F08EEB"/>
    <w:docVar w:name="fill_date" w:val="18.03.2025"/>
    <w:docVar w:name="hlp" w:val="3"/>
    <w:docVar w:name="izm_date" w:val="11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65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64, Республика Татарстан (Татарстан), г. Казань, ул. Мидхата Булатова, здание 1а, пом. 2000 "/>
    <w:docVar w:name="rbtd_adr1" w:val="191025, г. Санкт-Петербург, пр-кт Невский, д. 90/92"/>
    <w:docVar w:name="rbtd_adr2" w:val="420064, Республика Татарстан (Татарстан), г. Казань, ул. Мидхата Булатова, здание 1а, пом. 2000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1DAA1E30F3DA4E71AFBE9A71423FA3A3"/>
    <w:docVar w:name="rm_id" w:val="268"/>
    <w:docVar w:name="rm_name" w:val=" Администратор "/>
    <w:docVar w:name="rm_number" w:val=" 2 2380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95449"/>
    <w:rsid w:val="00296438"/>
    <w:rsid w:val="00297226"/>
    <w:rsid w:val="002A6499"/>
    <w:rsid w:val="002A706C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26F82"/>
    <w:rsid w:val="00555A9F"/>
    <w:rsid w:val="005567CA"/>
    <w:rsid w:val="005610E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C5EC7"/>
    <w:rsid w:val="005D15C4"/>
    <w:rsid w:val="005F04D6"/>
    <w:rsid w:val="005F2BFA"/>
    <w:rsid w:val="0066103E"/>
    <w:rsid w:val="00674E86"/>
    <w:rsid w:val="00684E6E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3ADF"/>
    <w:rsid w:val="0090588D"/>
    <w:rsid w:val="00916779"/>
    <w:rsid w:val="0092778A"/>
    <w:rsid w:val="009361D4"/>
    <w:rsid w:val="00965B1A"/>
    <w:rsid w:val="00967790"/>
    <w:rsid w:val="009A33AB"/>
    <w:rsid w:val="009D5FA5"/>
    <w:rsid w:val="00A12349"/>
    <w:rsid w:val="00A1341B"/>
    <w:rsid w:val="00A1555D"/>
    <w:rsid w:val="00A21E7A"/>
    <w:rsid w:val="00A36593"/>
    <w:rsid w:val="00A509AE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609A7"/>
    <w:rsid w:val="00C64F6A"/>
    <w:rsid w:val="00CA6993"/>
    <w:rsid w:val="00CC4BCA"/>
    <w:rsid w:val="00CD35C3"/>
    <w:rsid w:val="00CE3307"/>
    <w:rsid w:val="00CE37AF"/>
    <w:rsid w:val="00CE567D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B4E49"/>
    <w:rsid w:val="00DB5302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1033"/>
    <w:rsid w:val="00EF3596"/>
    <w:rsid w:val="00EF3DC4"/>
    <w:rsid w:val="00EF7CD2"/>
    <w:rsid w:val="00F17946"/>
    <w:rsid w:val="00F2045E"/>
    <w:rsid w:val="00F31233"/>
    <w:rsid w:val="00F3249D"/>
    <w:rsid w:val="00F35D04"/>
    <w:rsid w:val="00F37472"/>
    <w:rsid w:val="00F702E1"/>
    <w:rsid w:val="00F74CCB"/>
    <w:rsid w:val="00F76072"/>
    <w:rsid w:val="00FB001B"/>
    <w:rsid w:val="00FC4076"/>
    <w:rsid w:val="00FD13E4"/>
    <w:rsid w:val="00FD2BA8"/>
    <w:rsid w:val="00FD32DF"/>
    <w:rsid w:val="00FE05C7"/>
    <w:rsid w:val="00FE28BA"/>
    <w:rsid w:val="00FF1B02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793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80</cp:revision>
  <dcterms:created xsi:type="dcterms:W3CDTF">2025-01-02T07:58:00Z</dcterms:created>
  <dcterms:modified xsi:type="dcterms:W3CDTF">2025-03-17T10:16:00Z</dcterms:modified>
</cp:coreProperties>
</file>