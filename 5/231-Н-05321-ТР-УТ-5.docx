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830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830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830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28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830A6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70EC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28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830A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5DAF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30A6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EC1" w:rsidRPr="00470EC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EC1" w:rsidRPr="00470EC1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дом 79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EC1" w:rsidRPr="00470EC1">
        <w:rPr>
          <w:rStyle w:val="aa"/>
          <w:rFonts w:ascii="Arial Narrow" w:hAnsi="Arial Narrow"/>
        </w:rPr>
        <w:t xml:space="preserve"> 29266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70EC1">
        <w:rPr>
          <w:rFonts w:ascii="Arial Narrow" w:hAnsi="Arial Narrow"/>
          <w:u w:val="single"/>
        </w:rPr>
        <w:t xml:space="preserve"> 1 29266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EC1" w:rsidRPr="00470EC1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EC1" w:rsidRPr="00470EC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70EC1" w:rsidRPr="00470EC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830A6">
        <w:tc>
          <w:tcPr>
            <w:tcW w:w="220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830A6" w:rsidRPr="00D63C77" w:rsidTr="00F830A6">
        <w:tc>
          <w:tcPr>
            <w:tcW w:w="2204" w:type="dxa"/>
            <w:vAlign w:val="center"/>
          </w:tcPr>
          <w:p w:rsidR="00F830A6" w:rsidRPr="00D63C77" w:rsidRDefault="00F830A6" w:rsidP="00F830A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830A6" w:rsidRPr="00D63C77" w:rsidRDefault="00F830A6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Pr="00D63C77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830A6" w:rsidRPr="00D63C77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830A6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70EC1" w:rsidRPr="00470EC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70EC1" w:rsidRPr="00470EC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470EC1" w:rsidRPr="00470EC1" w:rsidRDefault="00470EC1" w:rsidP="00032B92">
      <w:pPr>
        <w:jc w:val="both"/>
        <w:rPr>
          <w:rFonts w:ascii="Arial Narrow" w:hAnsi="Arial Narrow"/>
        </w:rPr>
      </w:pPr>
      <w:r w:rsidRPr="00470EC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470EC1" w:rsidP="00032B92">
      <w:pPr>
        <w:jc w:val="both"/>
        <w:rPr>
          <w:rFonts w:ascii="Arial Narrow" w:hAnsi="Arial Narrow"/>
        </w:rPr>
      </w:pPr>
      <w:r w:rsidRPr="00470EC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017F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1017F6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017F6" w:rsidRPr="001017F6">
        <w:rPr>
          <w:rFonts w:ascii="Arial Narrow" w:hAnsi="Arial Narrow"/>
          <w:bCs/>
          <w:szCs w:val="22"/>
        </w:rPr>
        <w:t>-</w:t>
      </w:r>
      <w:r w:rsidR="001017F6" w:rsidRPr="001017F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017F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830A6" w:rsidTr="00F830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830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830A6" w:rsidTr="00F830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280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2805" w:rsidRPr="00B9280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70EC1">
      <w:rPr>
        <w:rFonts w:ascii="Arial Narrow" w:hAnsi="Arial Narrow"/>
        <w:sz w:val="16"/>
        <w:szCs w:val="16"/>
      </w:rPr>
      <w:t>231-Н-05321-ТР-УТ-5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70EC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6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0F41A720311441D9016A9FADDC17A2C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дом 79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дом 7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3D752A98E294E9CA2A2ED97E721F74C"/>
    <w:docVar w:name="rm_id" w:val="234"/>
    <w:docVar w:name="rm_name" w:val=" Директор магазина (Директор (заведующий) предприятия розничной торговли) "/>
    <w:docVar w:name="rm_number" w:val=" 1 2926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017F6"/>
    <w:rsid w:val="00110025"/>
    <w:rsid w:val="00120A19"/>
    <w:rsid w:val="00122EA0"/>
    <w:rsid w:val="00126C7C"/>
    <w:rsid w:val="00133C03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3723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7345F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70EC1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2805"/>
    <w:rsid w:val="00B95FC2"/>
    <w:rsid w:val="00BA5029"/>
    <w:rsid w:val="00BA735C"/>
    <w:rsid w:val="00BB41BD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51A03"/>
    <w:rsid w:val="00D63995"/>
    <w:rsid w:val="00D63C77"/>
    <w:rsid w:val="00D65F01"/>
    <w:rsid w:val="00D74283"/>
    <w:rsid w:val="00D76DF8"/>
    <w:rsid w:val="00DB4E49"/>
    <w:rsid w:val="00DB5302"/>
    <w:rsid w:val="00DD5019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55DAF"/>
    <w:rsid w:val="00F74CCB"/>
    <w:rsid w:val="00F76072"/>
    <w:rsid w:val="00F830A6"/>
    <w:rsid w:val="00F9273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2025-01-01T18:08:00Z</dcterms:created>
  <dcterms:modified xsi:type="dcterms:W3CDTF">2025-03-17T10:16:00Z</dcterms:modified>
</cp:coreProperties>
</file>