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F559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F559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F559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F559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F559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75BD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3116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75BD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B7FE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A3EE8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B7FE6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116A" w:rsidRPr="0023116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116A" w:rsidRPr="0023116A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Рощинская, дом 37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116A" w:rsidRPr="0023116A">
        <w:rPr>
          <w:rStyle w:val="aa"/>
          <w:rFonts w:ascii="Arial Narrow" w:hAnsi="Arial Narrow"/>
        </w:rPr>
        <w:t xml:space="preserve"> 23097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3116A">
        <w:rPr>
          <w:rFonts w:ascii="Arial Narrow" w:hAnsi="Arial Narrow"/>
          <w:u w:val="single"/>
        </w:rPr>
        <w:t xml:space="preserve"> 5 23097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116A" w:rsidRPr="0023116A">
        <w:rPr>
          <w:rStyle w:val="aa"/>
          <w:rFonts w:ascii="Arial Narrow" w:hAnsi="Arial Narrow"/>
        </w:rPr>
        <w:t xml:space="preserve"> Старший продавец-кассир (Старший 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116A" w:rsidRPr="0023116A">
        <w:rPr>
          <w:rStyle w:val="aa"/>
          <w:rFonts w:ascii="Arial Narrow" w:hAnsi="Arial Narrow"/>
        </w:rPr>
        <w:t xml:space="preserve"> 17353 1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3116A" w:rsidRPr="0023116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698"/>
        <w:gridCol w:w="3395"/>
      </w:tblGrid>
      <w:tr w:rsidR="00C64F6A" w:rsidRPr="00D63C77" w:rsidTr="008670F5">
        <w:tc>
          <w:tcPr>
            <w:tcW w:w="220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698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9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F559B" w:rsidRPr="00D63C77" w:rsidTr="008670F5">
        <w:tc>
          <w:tcPr>
            <w:tcW w:w="2205" w:type="dxa"/>
            <w:vAlign w:val="center"/>
          </w:tcPr>
          <w:p w:rsidR="00FF559B" w:rsidRPr="00D63C77" w:rsidRDefault="00FF559B" w:rsidP="00FF559B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F559B" w:rsidRPr="00D63C77" w:rsidRDefault="00FF559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F559B" w:rsidRPr="00D63C77" w:rsidRDefault="00FF559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698" w:type="dxa"/>
            <w:vAlign w:val="center"/>
          </w:tcPr>
          <w:p w:rsidR="00FF559B" w:rsidRPr="00D63C77" w:rsidRDefault="00FF559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95" w:type="dxa"/>
            <w:vAlign w:val="center"/>
          </w:tcPr>
          <w:p w:rsidR="00FF559B" w:rsidRPr="00D63C77" w:rsidRDefault="00FF559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B7FE6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F559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F559B" w:rsidRPr="00D63C77" w:rsidTr="00FF559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59B" w:rsidRPr="00D63C77" w:rsidRDefault="00FF559B" w:rsidP="00FF559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F559B" w:rsidRPr="00D63C77" w:rsidRDefault="00FF559B" w:rsidP="00FF559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F559B" w:rsidRPr="00D63C77" w:rsidTr="00FF559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59B" w:rsidRDefault="00FF559B" w:rsidP="00FF559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F559B" w:rsidRDefault="00FF559B" w:rsidP="00FF559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3116A" w:rsidRPr="0023116A">
        <w:rPr>
          <w:rFonts w:ascii="Arial Narrow" w:hAnsi="Arial Narrow"/>
        </w:rPr>
        <w:t xml:space="preserve">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0F17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0F17A3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0300F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0300F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F17A3" w:rsidRPr="000F17A3">
        <w:rPr>
          <w:rFonts w:ascii="Arial Narrow" w:hAnsi="Arial Narrow"/>
          <w:bCs/>
          <w:szCs w:val="22"/>
        </w:rPr>
        <w:t>-</w:t>
      </w:r>
      <w:r w:rsidR="000F17A3" w:rsidRPr="000F17A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F17A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F559B" w:rsidTr="00FF559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F559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F559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F559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F559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F559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F559B" w:rsidTr="00FF559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F559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F559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F559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F559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F559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E6" w:rsidRDefault="009B7FE6" w:rsidP="0076042D">
      <w:pPr>
        <w:pStyle w:val="a9"/>
      </w:pPr>
      <w:r>
        <w:separator/>
      </w:r>
    </w:p>
  </w:endnote>
  <w:endnote w:type="continuationSeparator" w:id="0">
    <w:p w:rsidR="009B7FE6" w:rsidRDefault="009B7F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75BD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75BDB" w:rsidRPr="00275BD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3116A">
      <w:rPr>
        <w:rFonts w:ascii="Arial Narrow" w:hAnsi="Arial Narrow"/>
        <w:sz w:val="16"/>
        <w:szCs w:val="16"/>
      </w:rPr>
      <w:t>260-Н-05321-ТР-УТ-5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3116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E6" w:rsidRDefault="009B7FE6" w:rsidP="0076042D">
      <w:pPr>
        <w:pStyle w:val="a9"/>
      </w:pPr>
      <w:r>
        <w:separator/>
      </w:r>
    </w:p>
  </w:footnote>
  <w:footnote w:type="continuationSeparator" w:id="0">
    <w:p w:rsidR="009B7FE6" w:rsidRDefault="009B7F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097 Пятерочка"/>
    <w:docVar w:name="chek_unc_results" w:val="   "/>
    <w:docVar w:name="class" w:val="2"/>
    <w:docVar w:name="close_doc_flag" w:val="0"/>
    <w:docVar w:name="co_classes" w:val="   "/>
    <w:docVar w:name="codeok" w:val=" 17353 1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D03B7FB228B413BBE8C86B7BA22CDF7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Рощинская, дом 37 "/>
    <w:docVar w:name="rbtd_adr1" w:val="191025, г. Санкт-Петербург, пр-кт Невский, д. 90/92"/>
    <w:docVar w:name="rbtd_adr2" w:val="420055, Республика Татарстан (Татарстан), г. Казань, ул. Рощинская, дом 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5405C1034824E9B98E985917BE677C3"/>
    <w:docVar w:name="rm_id" w:val="263"/>
    <w:docVar w:name="rm_name" w:val=" Старший продавец-кассир (Старший продавец продовольственных товаров) "/>
    <w:docVar w:name="rm_number" w:val=" 5 230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упаковка реализуемого товара, денежная масса, чековая лента "/>
    <w:docVar w:name="version" w:val="51"/>
    <w:docVar w:name="work_pose" w:val="- не указано"/>
  </w:docVars>
  <w:rsids>
    <w:rsidRoot w:val="009B7FE6"/>
    <w:rsid w:val="00025683"/>
    <w:rsid w:val="00032B92"/>
    <w:rsid w:val="00046815"/>
    <w:rsid w:val="0005566C"/>
    <w:rsid w:val="000633C8"/>
    <w:rsid w:val="0007095F"/>
    <w:rsid w:val="000C2998"/>
    <w:rsid w:val="000D1F5B"/>
    <w:rsid w:val="000F17A3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1F5EA8"/>
    <w:rsid w:val="002152BB"/>
    <w:rsid w:val="002177B3"/>
    <w:rsid w:val="00221BC6"/>
    <w:rsid w:val="00225F22"/>
    <w:rsid w:val="0023116A"/>
    <w:rsid w:val="00234932"/>
    <w:rsid w:val="00237C56"/>
    <w:rsid w:val="00244E90"/>
    <w:rsid w:val="00275BDB"/>
    <w:rsid w:val="00275E09"/>
    <w:rsid w:val="0028298C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0300F"/>
    <w:rsid w:val="00423E95"/>
    <w:rsid w:val="00426B3D"/>
    <w:rsid w:val="00442F31"/>
    <w:rsid w:val="00444410"/>
    <w:rsid w:val="00447116"/>
    <w:rsid w:val="00451C2D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32852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6705C"/>
    <w:rsid w:val="00674E86"/>
    <w:rsid w:val="0069682B"/>
    <w:rsid w:val="006C28B3"/>
    <w:rsid w:val="007049EB"/>
    <w:rsid w:val="00710271"/>
    <w:rsid w:val="00717C9F"/>
    <w:rsid w:val="00745D40"/>
    <w:rsid w:val="00745D94"/>
    <w:rsid w:val="0076042D"/>
    <w:rsid w:val="007752F7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1904"/>
    <w:rsid w:val="00856253"/>
    <w:rsid w:val="008670F5"/>
    <w:rsid w:val="00883461"/>
    <w:rsid w:val="008835DE"/>
    <w:rsid w:val="00887101"/>
    <w:rsid w:val="008A3EE8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B7FE6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B2B9B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77D6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6311652E-989F-4C9A-82D1-915E45C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2</TotalTime>
  <Pages>2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21</cp:revision>
  <dcterms:created xsi:type="dcterms:W3CDTF">2025-01-11T13:01:00Z</dcterms:created>
  <dcterms:modified xsi:type="dcterms:W3CDTF">2025-03-17T10:16:00Z</dcterms:modified>
</cp:coreProperties>
</file>