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369D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369D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369D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61BB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E094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61BB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278A0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094B" w:rsidRPr="00EE094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094B" w:rsidRPr="00EE094B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Декабристов, дом 182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094B" w:rsidRPr="00EE094B">
        <w:rPr>
          <w:rStyle w:val="aa"/>
          <w:rFonts w:ascii="Arial Narrow" w:hAnsi="Arial Narrow"/>
        </w:rPr>
        <w:t xml:space="preserve"> 27355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E094B">
        <w:rPr>
          <w:rFonts w:ascii="Arial Narrow" w:hAnsi="Arial Narrow"/>
          <w:u w:val="single"/>
        </w:rPr>
        <w:t xml:space="preserve"> 6 27355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094B" w:rsidRPr="00EE094B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094B" w:rsidRPr="00EE094B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E094B" w:rsidRPr="00EE094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7369D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369DE" w:rsidRPr="00D63C77" w:rsidTr="007369DE">
        <w:tc>
          <w:tcPr>
            <w:tcW w:w="2205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E094B" w:rsidRPr="00EE094B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369D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369DE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369DE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369DE" w:rsidRPr="007369DE">
        <w:rPr>
          <w:rFonts w:ascii="Arial Narrow" w:hAnsi="Arial Narrow"/>
          <w:bCs/>
          <w:szCs w:val="22"/>
        </w:rPr>
        <w:t>-</w:t>
      </w:r>
      <w:r w:rsidR="007369DE" w:rsidRPr="007369D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369D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369DE" w:rsidTr="007369D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369D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369DE" w:rsidTr="007369D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61BB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61BB0" w:rsidRPr="00F61BB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E094B">
      <w:rPr>
        <w:rFonts w:ascii="Arial Narrow" w:hAnsi="Arial Narrow"/>
        <w:sz w:val="16"/>
        <w:szCs w:val="16"/>
      </w:rPr>
      <w:t>95-Н-05321-ТР-УТ-5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E094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35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B367EF4ACF4494D8B4C450788054469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5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Декабристов, дом 182 "/>
    <w:docVar w:name="rbtd_adr1" w:val="191025, г. Санкт-Петербург, пр-кт Невский, д. 90/92"/>
    <w:docVar w:name="rbtd_adr2" w:val="420039, Республика Татарстан (Татарстан), г. Казань, ул. Декабристов, дом 18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AF0900BD37A4880B92B3A643FA4C2BF"/>
    <w:docVar w:name="rm_id" w:val="95"/>
    <w:docVar w:name="rm_name" w:val=" Пекарь "/>
    <w:docVar w:name="rm_number" w:val=" 6 2735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46805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278A0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369DE"/>
    <w:rsid w:val="00745D40"/>
    <w:rsid w:val="00745D94"/>
    <w:rsid w:val="00747025"/>
    <w:rsid w:val="0076042D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80327B"/>
    <w:rsid w:val="0083712B"/>
    <w:rsid w:val="00856253"/>
    <w:rsid w:val="00857840"/>
    <w:rsid w:val="008746EF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8063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094B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61BB0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2025-01-01T19:19:00Z</dcterms:created>
  <dcterms:modified xsi:type="dcterms:W3CDTF">2025-03-17T10:14:00Z</dcterms:modified>
</cp:coreProperties>
</file>