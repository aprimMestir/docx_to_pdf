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E777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E777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E777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762F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619A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762F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D4434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619AF" w:rsidRPr="001619A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619AF" w:rsidRPr="001619AF">
        <w:rPr>
          <w:rStyle w:val="aa"/>
          <w:rFonts w:ascii="Arial Narrow" w:hAnsi="Arial Narrow"/>
        </w:rPr>
        <w:t xml:space="preserve">191025, г. Санкт-Петербург, пр-кт Невский, д. 90/92; 420080, Республика Татарстан (Татарстан), г. Казань, ул. Тунакова, дом 45 корпус 1, помещения 1, 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619AF" w:rsidRPr="001619AF">
        <w:rPr>
          <w:rStyle w:val="aa"/>
          <w:rFonts w:ascii="Arial Narrow" w:hAnsi="Arial Narrow"/>
        </w:rPr>
        <w:t xml:space="preserve"> 13072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619AF">
        <w:rPr>
          <w:rFonts w:ascii="Arial Narrow" w:hAnsi="Arial Narrow"/>
          <w:u w:val="single"/>
        </w:rPr>
        <w:t xml:space="preserve"> 6 13072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619AF" w:rsidRPr="001619AF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619AF" w:rsidRPr="001619AF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619AF" w:rsidRPr="001619A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96CB2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E7771" w:rsidRPr="00D63C77" w:rsidTr="00E96CB2">
        <w:trPr>
          <w:tblHeader/>
        </w:trPr>
        <w:tc>
          <w:tcPr>
            <w:tcW w:w="2205" w:type="dxa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E7771" w:rsidRPr="00D63C77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E7771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619AF" w:rsidRPr="001619AF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806C24" w:rsidP="00FE777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FE7771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FE7771" w:rsidP="00CA227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235D6E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377D8" w:rsidRPr="007377D8">
        <w:rPr>
          <w:rFonts w:ascii="Arial Narrow" w:hAnsi="Arial Narrow"/>
          <w:bCs/>
          <w:szCs w:val="22"/>
        </w:rPr>
        <w:t>-</w:t>
      </w:r>
      <w:r w:rsidR="007377D8" w:rsidRPr="007377D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377D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E7771" w:rsidTr="00FE777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E777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E7771" w:rsidTr="00FE777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762F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762FD" w:rsidRPr="003762F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619AF">
      <w:rPr>
        <w:rFonts w:ascii="Arial Narrow" w:hAnsi="Arial Narrow"/>
        <w:sz w:val="16"/>
        <w:szCs w:val="16"/>
      </w:rPr>
      <w:t>131-Н-05321-ТР-УТ-5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619A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72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2840E83FC344A338F5AAF96D6A045C9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1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0, Республика Татарстан (Татарстан), г. Казань, ул. Тунакова, дом 45 корпус 1, помещения 1, 2 "/>
    <w:docVar w:name="rbtd_adr1" w:val="191025, г. Санкт-Петербург, пр-кт Невский, д. 90/92"/>
    <w:docVar w:name="rbtd_adr2" w:val="420080, Республика Татарстан (Татарстан), г. Казань, ул. Тунакова, дом 45 корпус 1, помещения 1,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34EE36A602742ECA0BB1A44F7564670"/>
    <w:docVar w:name="rm_id" w:val="131"/>
    <w:docVar w:name="rm_name" w:val=" Пекарь "/>
    <w:docVar w:name="rm_number" w:val=" 6 1307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C2998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19AF"/>
    <w:rsid w:val="00162AA3"/>
    <w:rsid w:val="00165088"/>
    <w:rsid w:val="00184FE0"/>
    <w:rsid w:val="001873B2"/>
    <w:rsid w:val="00193EFF"/>
    <w:rsid w:val="001B486A"/>
    <w:rsid w:val="001B51FD"/>
    <w:rsid w:val="001D6196"/>
    <w:rsid w:val="001D7924"/>
    <w:rsid w:val="001F4D8D"/>
    <w:rsid w:val="0020172A"/>
    <w:rsid w:val="002152BB"/>
    <w:rsid w:val="002177B3"/>
    <w:rsid w:val="00225F22"/>
    <w:rsid w:val="00234932"/>
    <w:rsid w:val="00235D6E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37D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762FD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315D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2839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0318"/>
    <w:rsid w:val="005A3A36"/>
    <w:rsid w:val="005B2608"/>
    <w:rsid w:val="005B2B19"/>
    <w:rsid w:val="005B466C"/>
    <w:rsid w:val="005B7FE8"/>
    <w:rsid w:val="005C0A9A"/>
    <w:rsid w:val="005D4434"/>
    <w:rsid w:val="005F2BFA"/>
    <w:rsid w:val="00625165"/>
    <w:rsid w:val="00636228"/>
    <w:rsid w:val="0066103E"/>
    <w:rsid w:val="00663B5C"/>
    <w:rsid w:val="00674E86"/>
    <w:rsid w:val="0069682B"/>
    <w:rsid w:val="006C28B3"/>
    <w:rsid w:val="007049EB"/>
    <w:rsid w:val="00710271"/>
    <w:rsid w:val="00717C9F"/>
    <w:rsid w:val="007377D8"/>
    <w:rsid w:val="00745D40"/>
    <w:rsid w:val="00745D94"/>
    <w:rsid w:val="00747025"/>
    <w:rsid w:val="0076042D"/>
    <w:rsid w:val="00772CD0"/>
    <w:rsid w:val="00783DAC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06C24"/>
    <w:rsid w:val="008227DF"/>
    <w:rsid w:val="0082298B"/>
    <w:rsid w:val="0083712B"/>
    <w:rsid w:val="00847FD0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9F68D3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B444C"/>
    <w:rsid w:val="00AD14A4"/>
    <w:rsid w:val="00AD7321"/>
    <w:rsid w:val="00AD7C32"/>
    <w:rsid w:val="00AF796F"/>
    <w:rsid w:val="00B024B8"/>
    <w:rsid w:val="00B148FF"/>
    <w:rsid w:val="00B31323"/>
    <w:rsid w:val="00B31A97"/>
    <w:rsid w:val="00B612FD"/>
    <w:rsid w:val="00B75D8E"/>
    <w:rsid w:val="00B8707F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11CEF"/>
    <w:rsid w:val="00C3083C"/>
    <w:rsid w:val="00C34F6B"/>
    <w:rsid w:val="00C57D46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68CD"/>
    <w:rsid w:val="00D07B96"/>
    <w:rsid w:val="00D20F08"/>
    <w:rsid w:val="00D3331D"/>
    <w:rsid w:val="00D33D61"/>
    <w:rsid w:val="00D63995"/>
    <w:rsid w:val="00D63C77"/>
    <w:rsid w:val="00D65F01"/>
    <w:rsid w:val="00D67A6A"/>
    <w:rsid w:val="00D67A8A"/>
    <w:rsid w:val="00D74283"/>
    <w:rsid w:val="00D76DF8"/>
    <w:rsid w:val="00D829C6"/>
    <w:rsid w:val="00D90354"/>
    <w:rsid w:val="00D9711C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60956"/>
    <w:rsid w:val="00E61D39"/>
    <w:rsid w:val="00E8326A"/>
    <w:rsid w:val="00E9369F"/>
    <w:rsid w:val="00E94421"/>
    <w:rsid w:val="00E96CB2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A0EC0"/>
    <w:rsid w:val="00FB001B"/>
    <w:rsid w:val="00FB45CF"/>
    <w:rsid w:val="00FC4076"/>
    <w:rsid w:val="00FD13E4"/>
    <w:rsid w:val="00FD2BA8"/>
    <w:rsid w:val="00FE05C7"/>
    <w:rsid w:val="00FE489D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17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87</cp:revision>
  <dcterms:created xsi:type="dcterms:W3CDTF">2025-01-01T19:19:00Z</dcterms:created>
  <dcterms:modified xsi:type="dcterms:W3CDTF">2025-03-17T10:14:00Z</dcterms:modified>
</cp:coreProperties>
</file>