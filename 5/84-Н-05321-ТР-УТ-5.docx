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F58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F58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F58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429C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E0A4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84-Н-05321-ТР-УТ-5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429C0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22429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E0A43" w:rsidRPr="00AE0A4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E0A43" w:rsidRPr="00AE0A43">
        <w:rPr>
          <w:rStyle w:val="aa"/>
          <w:rFonts w:ascii="Arial Narrow" w:hAnsi="Arial Narrow"/>
        </w:rPr>
        <w:t xml:space="preserve">191025, г. Санкт-Петербург, пр-кт Невский, д. 90/92; 420004, Республика Татарстан (Татарстан), г. Казань, ул. Можайского, дом 2/37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E0A43" w:rsidRPr="00AE0A43">
        <w:rPr>
          <w:rStyle w:val="aa"/>
          <w:rFonts w:ascii="Arial Narrow" w:hAnsi="Arial Narrow"/>
        </w:rPr>
        <w:t xml:space="preserve"> 11526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E0A43">
        <w:rPr>
          <w:rFonts w:ascii="Arial Narrow" w:hAnsi="Arial Narrow"/>
          <w:u w:val="single"/>
        </w:rPr>
        <w:t xml:space="preserve"> 9 11526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E0A43" w:rsidRPr="00AE0A43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E0A43" w:rsidRPr="00AE0A43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E0A43" w:rsidRPr="00AE0A4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71637"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F58A6" w:rsidRPr="00D63C77" w:rsidTr="00C71637">
        <w:tc>
          <w:tcPr>
            <w:tcW w:w="2204" w:type="dxa"/>
            <w:vAlign w:val="center"/>
          </w:tcPr>
          <w:p w:rsidR="006F58A6" w:rsidRPr="00D63C77" w:rsidRDefault="006F58A6" w:rsidP="006F58A6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Pr="00D63C77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F58A6" w:rsidRPr="00D63C77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F58A6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AE0A43" w:rsidRPr="00AE0A43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E0A43" w:rsidRPr="00AE0A43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AE0A43" w:rsidRPr="00AE0A43" w:rsidRDefault="00AE0A43" w:rsidP="00032B92">
      <w:pPr>
        <w:jc w:val="both"/>
        <w:rPr>
          <w:rFonts w:ascii="Arial Narrow" w:hAnsi="Arial Narrow"/>
        </w:rPr>
      </w:pPr>
      <w:r w:rsidRPr="00AE0A43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AE0A43" w:rsidRPr="00AE0A43" w:rsidRDefault="00AE0A43" w:rsidP="00032B92">
      <w:pPr>
        <w:jc w:val="both"/>
        <w:rPr>
          <w:rFonts w:ascii="Arial Narrow" w:hAnsi="Arial Narrow"/>
        </w:rPr>
      </w:pPr>
      <w:r w:rsidRPr="00AE0A43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AE0A43" w:rsidRPr="00AE0A43" w:rsidRDefault="00AE0A43" w:rsidP="00032B92">
      <w:pPr>
        <w:jc w:val="both"/>
        <w:rPr>
          <w:rFonts w:ascii="Arial Narrow" w:hAnsi="Arial Narrow"/>
        </w:rPr>
      </w:pPr>
      <w:r w:rsidRPr="00AE0A43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AE0A43" w:rsidP="00032B92">
      <w:pPr>
        <w:jc w:val="both"/>
        <w:rPr>
          <w:rFonts w:ascii="Arial Narrow" w:hAnsi="Arial Narrow"/>
        </w:rPr>
      </w:pPr>
      <w:r w:rsidRPr="00AE0A43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B049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B049B">
              <w:rPr>
                <w:rFonts w:ascii="Arial Narrow" w:hAnsi="Arial Narrow"/>
              </w:rPr>
              <w:t>57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B049B" w:rsidRPr="004B049B">
        <w:rPr>
          <w:rFonts w:ascii="Arial Narrow" w:hAnsi="Arial Narrow"/>
          <w:bCs/>
          <w:szCs w:val="22"/>
        </w:rPr>
        <w:t>-</w:t>
      </w:r>
      <w:r w:rsidR="004B049B" w:rsidRPr="004B049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B049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F58A6" w:rsidTr="006F58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F58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F58A6" w:rsidTr="006F58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429C0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429C0" w:rsidRPr="00A429C0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E0A43">
      <w:rPr>
        <w:rFonts w:ascii="Arial Narrow" w:hAnsi="Arial Narrow"/>
        <w:sz w:val="16"/>
        <w:szCs w:val="16"/>
      </w:rPr>
      <w:t>84-Н-05321-ТР-УТ-5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E0A4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21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52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A557608156446D082C56BD12A82C3FF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8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04, Республика Татарстан (Татарстан), г. Казань, ул. Можайского, дом 2/37 "/>
    <w:docVar w:name="rbtd_adr1" w:val="191025, г. Санкт-Петербург, пр-кт Невский, д. 90/92"/>
    <w:docVar w:name="rbtd_adr2" w:val="420004, Республика Татарстан (Татарстан), г. Казань, ул. Можайского, дом 2/3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5562252389F4D369E9587F9AB678A53"/>
    <w:docVar w:name="rm_id" w:val="86"/>
    <w:docVar w:name="rm_name" w:val=" Директор магазина-партнёр (Директор (заведующий) предприятия розничной торговли) "/>
    <w:docVar w:name="rm_number" w:val=" 9 1152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0205"/>
    <w:rsid w:val="00087EB9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49B"/>
    <w:rsid w:val="004B0943"/>
    <w:rsid w:val="004C4DB2"/>
    <w:rsid w:val="004C6E55"/>
    <w:rsid w:val="004C7DCA"/>
    <w:rsid w:val="004D7492"/>
    <w:rsid w:val="004E0C63"/>
    <w:rsid w:val="004E24EB"/>
    <w:rsid w:val="0051742E"/>
    <w:rsid w:val="00522429"/>
    <w:rsid w:val="00555A9F"/>
    <w:rsid w:val="005567CA"/>
    <w:rsid w:val="00563E94"/>
    <w:rsid w:val="0056732B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C484B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381"/>
    <w:rsid w:val="008E68DE"/>
    <w:rsid w:val="008E7ACC"/>
    <w:rsid w:val="008F38D3"/>
    <w:rsid w:val="0090588D"/>
    <w:rsid w:val="00911B94"/>
    <w:rsid w:val="009132BB"/>
    <w:rsid w:val="0092778A"/>
    <w:rsid w:val="009361D4"/>
    <w:rsid w:val="009405EB"/>
    <w:rsid w:val="00967790"/>
    <w:rsid w:val="009A33AB"/>
    <w:rsid w:val="009D5FA5"/>
    <w:rsid w:val="00A12349"/>
    <w:rsid w:val="00A1742F"/>
    <w:rsid w:val="00A36593"/>
    <w:rsid w:val="00A429C0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0A43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71637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45</cp:revision>
  <dcterms:created xsi:type="dcterms:W3CDTF">2025-01-01T18:08:00Z</dcterms:created>
  <dcterms:modified xsi:type="dcterms:W3CDTF">2025-03-17T10:13:00Z</dcterms:modified>
</cp:coreProperties>
</file>