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836B7C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836B7C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836B7C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36B7C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36B7C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962B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836B7C">
      <w:pPr>
        <w:spacing w:line="235" w:lineRule="auto"/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C54DC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962B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836B7C">
      <w:pPr>
        <w:spacing w:after="100" w:afterAutospacing="1" w:line="235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836B7C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279EF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836B7C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C54DC" w:rsidRPr="00FC54D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C54DC" w:rsidRPr="00FC54DC">
        <w:rPr>
          <w:rStyle w:val="aa"/>
          <w:rFonts w:ascii="Arial Narrow" w:hAnsi="Arial Narrow"/>
        </w:rPr>
        <w:t xml:space="preserve">191025, г. Санкт-Петербург, пр-кт Невский, д. 90/92; 422570, Республика Татарстан (Татарстан), Верхнеуслонский р-н, с. Верхний Услон, ул. Чехова, дом 45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C54DC" w:rsidRPr="00FC54DC">
        <w:rPr>
          <w:rStyle w:val="aa"/>
          <w:rFonts w:ascii="Arial Narrow" w:hAnsi="Arial Narrow"/>
        </w:rPr>
        <w:t xml:space="preserve"> 13975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C54DC">
        <w:rPr>
          <w:rFonts w:ascii="Arial Narrow" w:hAnsi="Arial Narrow"/>
          <w:u w:val="single"/>
        </w:rPr>
        <w:t xml:space="preserve"> 6 13975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C54DC" w:rsidRPr="00FC54DC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C54DC" w:rsidRPr="00FC54DC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836B7C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C54DC" w:rsidRPr="00FC54D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449"/>
        <w:gridCol w:w="3644"/>
      </w:tblGrid>
      <w:tr w:rsidR="00C64F6A" w:rsidRPr="00D63C77" w:rsidTr="00836B7C">
        <w:tc>
          <w:tcPr>
            <w:tcW w:w="2205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449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644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836B7C" w:rsidRPr="00D63C77" w:rsidTr="00836B7C">
        <w:tc>
          <w:tcPr>
            <w:tcW w:w="2205" w:type="dxa"/>
            <w:vAlign w:val="center"/>
          </w:tcPr>
          <w:p w:rsidR="00836B7C" w:rsidRPr="00D63C77" w:rsidRDefault="00836B7C" w:rsidP="00836B7C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449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644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836B7C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836B7C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7C" w:rsidRPr="00D63C77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836B7C" w:rsidRPr="00D63C77" w:rsidRDefault="00836B7C" w:rsidP="00510B7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836B7C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7C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836B7C" w:rsidRDefault="00836B7C" w:rsidP="00510B7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C54DC" w:rsidRPr="00FC54DC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836B7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836B7C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7A7551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10B7C" w:rsidRPr="00510B7C">
        <w:rPr>
          <w:rFonts w:ascii="Arial Narrow" w:hAnsi="Arial Narrow"/>
          <w:bCs/>
          <w:szCs w:val="22"/>
        </w:rPr>
        <w:t>-</w:t>
      </w:r>
      <w:r w:rsidR="00510B7C" w:rsidRPr="00510B7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10B7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836B7C" w:rsidTr="00836B7C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836B7C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36B7C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36B7C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836B7C" w:rsidTr="00836B7C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962B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962B2" w:rsidRPr="00B962B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C54DC">
      <w:rPr>
        <w:rFonts w:ascii="Arial Narrow" w:hAnsi="Arial Narrow"/>
        <w:sz w:val="16"/>
        <w:szCs w:val="16"/>
      </w:rPr>
      <w:t>11-Н-05321-ТР-УТ-5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C54D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975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2409EC046E046E6918150DFF67F4EAF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1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70, Республика Татарстан (Татарстан), Верхнеуслонский р-н, с. Верхний Услон, ул. Чехова, дом 45 "/>
    <w:docVar w:name="rbtd_adr1" w:val="191025, г. Санкт-Петербург, пр-кт Невский, д. 90/92"/>
    <w:docVar w:name="rbtd_adr2" w:val="422570, Республика Татарстан (Татарстан), Верхнеуслонский р-н, с. Верхний Услон, ул. Чехова, дом 4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258BD237A304B60B5F6F5D1A8AFBE0B"/>
    <w:docVar w:name="rm_id" w:val="11"/>
    <w:docVar w:name="rm_name" w:val=" Пекарь "/>
    <w:docVar w:name="rm_number" w:val=" 6 1397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A46A6"/>
    <w:rsid w:val="000C2998"/>
    <w:rsid w:val="000D1F5B"/>
    <w:rsid w:val="000D7196"/>
    <w:rsid w:val="000F6E02"/>
    <w:rsid w:val="000F7DE7"/>
    <w:rsid w:val="001014F0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279EF"/>
    <w:rsid w:val="00234932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428A3"/>
    <w:rsid w:val="00354C09"/>
    <w:rsid w:val="00367816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0B7C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9682B"/>
    <w:rsid w:val="006C28B3"/>
    <w:rsid w:val="007049EB"/>
    <w:rsid w:val="00710271"/>
    <w:rsid w:val="00717C9F"/>
    <w:rsid w:val="00745D40"/>
    <w:rsid w:val="00745D94"/>
    <w:rsid w:val="00747025"/>
    <w:rsid w:val="0076042D"/>
    <w:rsid w:val="00794E17"/>
    <w:rsid w:val="007A49ED"/>
    <w:rsid w:val="007A4C5E"/>
    <w:rsid w:val="007A7551"/>
    <w:rsid w:val="007A79CE"/>
    <w:rsid w:val="007C5629"/>
    <w:rsid w:val="007D1852"/>
    <w:rsid w:val="007D2CEA"/>
    <w:rsid w:val="007D7B12"/>
    <w:rsid w:val="007E170B"/>
    <w:rsid w:val="007E7F3C"/>
    <w:rsid w:val="0080327B"/>
    <w:rsid w:val="00836B7C"/>
    <w:rsid w:val="0083712B"/>
    <w:rsid w:val="00856253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5FA5"/>
    <w:rsid w:val="00A12349"/>
    <w:rsid w:val="00A36593"/>
    <w:rsid w:val="00A5377D"/>
    <w:rsid w:val="00A910B7"/>
    <w:rsid w:val="00A91908"/>
    <w:rsid w:val="00A9505E"/>
    <w:rsid w:val="00AA1F25"/>
    <w:rsid w:val="00AA4551"/>
    <w:rsid w:val="00AA46ED"/>
    <w:rsid w:val="00AA4DCC"/>
    <w:rsid w:val="00AA700C"/>
    <w:rsid w:val="00AD12DD"/>
    <w:rsid w:val="00AD14A4"/>
    <w:rsid w:val="00AD7C32"/>
    <w:rsid w:val="00AF796F"/>
    <w:rsid w:val="00B024B8"/>
    <w:rsid w:val="00B148FF"/>
    <w:rsid w:val="00B31323"/>
    <w:rsid w:val="00B31A97"/>
    <w:rsid w:val="00B95FC2"/>
    <w:rsid w:val="00B962B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64F6A"/>
    <w:rsid w:val="00CA6993"/>
    <w:rsid w:val="00CC4BCA"/>
    <w:rsid w:val="00CD35C3"/>
    <w:rsid w:val="00CD7432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74CCB"/>
    <w:rsid w:val="00F76072"/>
    <w:rsid w:val="00F97ABE"/>
    <w:rsid w:val="00FB001B"/>
    <w:rsid w:val="00FC4076"/>
    <w:rsid w:val="00FC54DC"/>
    <w:rsid w:val="00FD13E4"/>
    <w:rsid w:val="00FD2BA8"/>
    <w:rsid w:val="00FD5E6E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49</cp:revision>
  <dcterms:created xsi:type="dcterms:W3CDTF">2025-01-01T19:19:00Z</dcterms:created>
  <dcterms:modified xsi:type="dcterms:W3CDTF">2025-03-17T10:12:00Z</dcterms:modified>
</cp:coreProperties>
</file>