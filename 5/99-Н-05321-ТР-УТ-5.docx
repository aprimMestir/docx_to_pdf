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4B38DF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4B38DF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4B38DF" w:rsidRDefault="004B38DF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4B38DF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4B38DF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16F5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386140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99-Н-05321-ТР-УТ-5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16F5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E10F6B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84D3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86140" w:rsidRPr="00386140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86140" w:rsidRPr="00386140">
        <w:rPr>
          <w:rStyle w:val="aa"/>
          <w:rFonts w:ascii="Arial Narrow" w:hAnsi="Arial Narrow"/>
        </w:rPr>
        <w:t xml:space="preserve">191025, г. Санкт-Петербург, пр-кт Невский, д. 90/92; 420033, Республика Татарстан (Татарстан), г. Казань, ул. Батыршина, дом 20а, помещение 1005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86140" w:rsidRPr="00386140">
        <w:rPr>
          <w:rStyle w:val="aa"/>
          <w:rFonts w:ascii="Arial Narrow" w:hAnsi="Arial Narrow"/>
        </w:rPr>
        <w:t xml:space="preserve"> 503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386140">
        <w:rPr>
          <w:rFonts w:ascii="Arial Narrow" w:hAnsi="Arial Narrow"/>
          <w:u w:val="single"/>
        </w:rPr>
        <w:t xml:space="preserve"> 7 503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86140" w:rsidRPr="00386140">
        <w:rPr>
          <w:rStyle w:val="aa"/>
          <w:rFonts w:ascii="Arial Narrow" w:hAnsi="Arial Narrow"/>
        </w:rPr>
        <w:t xml:space="preserve"> Сборщик заказов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84D3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386140" w:rsidRPr="00386140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84D3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84D3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386140" w:rsidRPr="00386140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F84D35">
        <w:tc>
          <w:tcPr>
            <w:tcW w:w="2205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4B38DF" w:rsidRPr="00D63C77" w:rsidTr="00F84D35">
        <w:tc>
          <w:tcPr>
            <w:tcW w:w="2205" w:type="dxa"/>
            <w:vAlign w:val="center"/>
          </w:tcPr>
          <w:p w:rsidR="004B38DF" w:rsidRPr="00D63C77" w:rsidRDefault="004B38DF" w:rsidP="004B38DF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4B38DF" w:rsidRPr="00D63C77" w:rsidRDefault="004B38DF" w:rsidP="00F84D3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F84D35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Pr="00D63C77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4B38DF" w:rsidRPr="00D63C77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4B38DF" w:rsidRPr="00D63C77" w:rsidTr="004B38DF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38DF" w:rsidRDefault="004B38DF" w:rsidP="004B38DF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4B38DF" w:rsidRDefault="004B38DF" w:rsidP="004B38DF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386140" w:rsidRPr="00386140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386140" w:rsidRPr="00386140">
        <w:rPr>
          <w:rFonts w:ascii="Arial Narrow" w:hAnsi="Arial Narrow"/>
        </w:rPr>
        <w:t xml:space="preserve"> Обеспечение покупателям быстрой и полной покупки путем сборки заказов. </w:t>
      </w:r>
    </w:p>
    <w:p w:rsidR="00C64F6A" w:rsidRPr="00D63C77" w:rsidRDefault="00386140" w:rsidP="00032B92">
      <w:pPr>
        <w:jc w:val="both"/>
        <w:rPr>
          <w:rFonts w:ascii="Arial Narrow" w:hAnsi="Arial Narrow"/>
        </w:rPr>
      </w:pPr>
      <w:r w:rsidRPr="00386140">
        <w:rPr>
          <w:rFonts w:ascii="Arial Narrow" w:hAnsi="Arial Narrow"/>
        </w:rPr>
        <w:t xml:space="preserve">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4B38DF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  <w:r w:rsidR="004B38DF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5A0EF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A0EF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0574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B38DF" w:rsidRPr="004B38DF">
        <w:rPr>
          <w:rFonts w:ascii="Arial Narrow" w:hAnsi="Arial Narrow"/>
          <w:bCs/>
          <w:szCs w:val="22"/>
        </w:rPr>
        <w:t>-</w:t>
      </w:r>
      <w:r w:rsidR="004B38DF" w:rsidRPr="004B38DF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B38DF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4B38DF" w:rsidTr="004B38DF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4B38DF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4B38DF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4B38DF" w:rsidTr="004B38DF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4B38DF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4B38DF" w:rsidRDefault="004B38DF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4B38DF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16F5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16F56" w:rsidRPr="00416F5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386140">
      <w:rPr>
        <w:rFonts w:ascii="Arial Narrow" w:hAnsi="Arial Narrow"/>
        <w:sz w:val="16"/>
        <w:szCs w:val="16"/>
      </w:rPr>
      <w:t>99-Н-05321-ТР-УТ-5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386140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503 Пятерочка"/>
    <w:docVar w:name="chek_unc_results" w:val="   "/>
    <w:docVar w:name="class" w:val="2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939B8A4049644B4FBE81FD9694BA1810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99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терминал сбора данных для сборки заказов (ТСДС) "/>
    <w:docVar w:name="operac" w:val=" Обеспечение покупателям быстрой и полной покупки путем сборки заказов. _x000d_Сборка заказов с использованием ТСДС, перемещение собранного заказа из торгового зала в зону ожидания для передачи курьеру, оплата собранного заказа через контрольно-кассовую машину (ККМ) магазина или кассу самообслуживания (КСО), работа на кассе для оформления чеков на собранные заказы. Работа с товаром и ценниками (в т.ч. выдача покупателям посылок 5POST). Взаимодействие с покупателями и коллегами (в т.ч. достоверное и качественное консультирование в ТЗ по ассортименту магазина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3, Республика Татарстан (Татарстан), г. Казань, ул. Батыршина, дом 20а, помещение 1005 "/>
    <w:docVar w:name="rbtd_adr1" w:val="191025, г. Санкт-Петербург, пр-кт Невский, д. 90/92"/>
    <w:docVar w:name="rbtd_adr2" w:val="420033, Республика Татарстан (Татарстан), г. Казань, ул. Батыршина, дом 20а, помещение 1005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CF67B7C0F724CF5B450618A0D99DB65"/>
    <w:docVar w:name="rm_id" w:val="99"/>
    <w:docVar w:name="rm_name" w:val=" Сборщик заказов "/>
    <w:docVar w:name="rm_number" w:val=" 7 50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чековая лента, денежная масса,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19B4"/>
    <w:rsid w:val="00046815"/>
    <w:rsid w:val="00054478"/>
    <w:rsid w:val="0005566C"/>
    <w:rsid w:val="000623A3"/>
    <w:rsid w:val="000633C8"/>
    <w:rsid w:val="000C2998"/>
    <w:rsid w:val="000D1F5B"/>
    <w:rsid w:val="000F2087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92302"/>
    <w:rsid w:val="001B486A"/>
    <w:rsid w:val="001D6196"/>
    <w:rsid w:val="001F4D8D"/>
    <w:rsid w:val="002152BB"/>
    <w:rsid w:val="002177B3"/>
    <w:rsid w:val="00225F22"/>
    <w:rsid w:val="00234932"/>
    <w:rsid w:val="002371F1"/>
    <w:rsid w:val="002431F2"/>
    <w:rsid w:val="00253A56"/>
    <w:rsid w:val="002573A8"/>
    <w:rsid w:val="00275E09"/>
    <w:rsid w:val="0028490F"/>
    <w:rsid w:val="00295449"/>
    <w:rsid w:val="002A6499"/>
    <w:rsid w:val="002C6D7C"/>
    <w:rsid w:val="002D6B87"/>
    <w:rsid w:val="002E2D3A"/>
    <w:rsid w:val="002E55C6"/>
    <w:rsid w:val="002F3D91"/>
    <w:rsid w:val="00304626"/>
    <w:rsid w:val="00305B2F"/>
    <w:rsid w:val="00317A9B"/>
    <w:rsid w:val="00321DF5"/>
    <w:rsid w:val="00354C09"/>
    <w:rsid w:val="00367816"/>
    <w:rsid w:val="00386140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16F56"/>
    <w:rsid w:val="00423E95"/>
    <w:rsid w:val="00426B3D"/>
    <w:rsid w:val="00442F31"/>
    <w:rsid w:val="00444410"/>
    <w:rsid w:val="00447116"/>
    <w:rsid w:val="00451C2D"/>
    <w:rsid w:val="004873E9"/>
    <w:rsid w:val="00496E5B"/>
    <w:rsid w:val="004A47AD"/>
    <w:rsid w:val="004B0943"/>
    <w:rsid w:val="004B38DF"/>
    <w:rsid w:val="004C4DB2"/>
    <w:rsid w:val="004C6E55"/>
    <w:rsid w:val="004C7DCA"/>
    <w:rsid w:val="004D0E30"/>
    <w:rsid w:val="004D7492"/>
    <w:rsid w:val="004E0C63"/>
    <w:rsid w:val="004E11A6"/>
    <w:rsid w:val="004E24EB"/>
    <w:rsid w:val="0051742E"/>
    <w:rsid w:val="00555A9F"/>
    <w:rsid w:val="005567CA"/>
    <w:rsid w:val="00563E94"/>
    <w:rsid w:val="0057485F"/>
    <w:rsid w:val="00576095"/>
    <w:rsid w:val="005859B9"/>
    <w:rsid w:val="005A0EF0"/>
    <w:rsid w:val="005A2B55"/>
    <w:rsid w:val="005A3A36"/>
    <w:rsid w:val="005B2608"/>
    <w:rsid w:val="005B2B19"/>
    <w:rsid w:val="005B466C"/>
    <w:rsid w:val="005B7FE8"/>
    <w:rsid w:val="005C0A9A"/>
    <w:rsid w:val="005E7D93"/>
    <w:rsid w:val="005F1161"/>
    <w:rsid w:val="005F2BFA"/>
    <w:rsid w:val="00640574"/>
    <w:rsid w:val="00643167"/>
    <w:rsid w:val="00657E86"/>
    <w:rsid w:val="0066103E"/>
    <w:rsid w:val="00674E86"/>
    <w:rsid w:val="0069682B"/>
    <w:rsid w:val="006C28B3"/>
    <w:rsid w:val="006C5307"/>
    <w:rsid w:val="007049EB"/>
    <w:rsid w:val="00710271"/>
    <w:rsid w:val="00717C9F"/>
    <w:rsid w:val="00745D40"/>
    <w:rsid w:val="00745D94"/>
    <w:rsid w:val="00756880"/>
    <w:rsid w:val="0076042D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80327B"/>
    <w:rsid w:val="00850B3D"/>
    <w:rsid w:val="00856253"/>
    <w:rsid w:val="00883461"/>
    <w:rsid w:val="008835DE"/>
    <w:rsid w:val="008C38A4"/>
    <w:rsid w:val="008C4BC5"/>
    <w:rsid w:val="008C739D"/>
    <w:rsid w:val="008D5F6D"/>
    <w:rsid w:val="008E47AD"/>
    <w:rsid w:val="008E68DE"/>
    <w:rsid w:val="008E7ACC"/>
    <w:rsid w:val="0090588D"/>
    <w:rsid w:val="00907B1C"/>
    <w:rsid w:val="00912432"/>
    <w:rsid w:val="0092778A"/>
    <w:rsid w:val="009361D4"/>
    <w:rsid w:val="00967790"/>
    <w:rsid w:val="009A33AB"/>
    <w:rsid w:val="009A4BD4"/>
    <w:rsid w:val="009D5FA5"/>
    <w:rsid w:val="00A12349"/>
    <w:rsid w:val="00A14AD1"/>
    <w:rsid w:val="00A3198E"/>
    <w:rsid w:val="00A36593"/>
    <w:rsid w:val="00A43677"/>
    <w:rsid w:val="00A62A41"/>
    <w:rsid w:val="00A74B3D"/>
    <w:rsid w:val="00A910B7"/>
    <w:rsid w:val="00A91908"/>
    <w:rsid w:val="00A9505E"/>
    <w:rsid w:val="00AA1F25"/>
    <w:rsid w:val="00AA4551"/>
    <w:rsid w:val="00AA46ED"/>
    <w:rsid w:val="00AA4DCC"/>
    <w:rsid w:val="00AA5392"/>
    <w:rsid w:val="00AA700C"/>
    <w:rsid w:val="00AD14A4"/>
    <w:rsid w:val="00AD7C32"/>
    <w:rsid w:val="00AF796F"/>
    <w:rsid w:val="00B024B8"/>
    <w:rsid w:val="00B0640B"/>
    <w:rsid w:val="00B148FF"/>
    <w:rsid w:val="00B31323"/>
    <w:rsid w:val="00B31A97"/>
    <w:rsid w:val="00B44285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2F5E"/>
    <w:rsid w:val="00C3083C"/>
    <w:rsid w:val="00C64F6A"/>
    <w:rsid w:val="00C779EA"/>
    <w:rsid w:val="00CA6993"/>
    <w:rsid w:val="00CC4BCA"/>
    <w:rsid w:val="00CD35C3"/>
    <w:rsid w:val="00CE201B"/>
    <w:rsid w:val="00CE3307"/>
    <w:rsid w:val="00CE567D"/>
    <w:rsid w:val="00CF3E1D"/>
    <w:rsid w:val="00D261B6"/>
    <w:rsid w:val="00D450D6"/>
    <w:rsid w:val="00D61E2C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F6B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47DDA"/>
    <w:rsid w:val="00F74CCB"/>
    <w:rsid w:val="00F76072"/>
    <w:rsid w:val="00F84D35"/>
    <w:rsid w:val="00FA296B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3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5</TotalTime>
  <Pages>2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29</cp:revision>
  <dcterms:created xsi:type="dcterms:W3CDTF">2025-01-03T17:10:00Z</dcterms:created>
  <dcterms:modified xsi:type="dcterms:W3CDTF">2025-03-17T10:14:00Z</dcterms:modified>
</cp:coreProperties>
</file>