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68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85C1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68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A1127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5C13" w:rsidRPr="00D85C1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5C13" w:rsidRPr="00D85C13">
        <w:rPr>
          <w:rStyle w:val="aa"/>
          <w:rFonts w:ascii="Arial Narrow" w:hAnsi="Arial Narrow"/>
        </w:rPr>
        <w:t xml:space="preserve">191025, г. Санкт-Петербург, пр-кт Невский, д. 90/92; 420053, Республика Татарстан (Татарстан), г. Казань, ул. Садовая, д.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5C13" w:rsidRPr="00D85C13">
        <w:rPr>
          <w:rStyle w:val="aa"/>
          <w:rFonts w:ascii="Arial Narrow" w:hAnsi="Arial Narrow"/>
        </w:rPr>
        <w:t xml:space="preserve"> 29232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85C13">
        <w:rPr>
          <w:rFonts w:ascii="Arial Narrow" w:hAnsi="Arial Narrow"/>
          <w:u w:val="single"/>
        </w:rPr>
        <w:t xml:space="preserve"> 2 29232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5C13" w:rsidRPr="00D85C1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5C13" w:rsidRPr="00D85C1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85C13" w:rsidRPr="00D85C1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85C13" w:rsidRPr="00D85C1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D106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BD1061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D1061" w:rsidRPr="00BD1061">
        <w:rPr>
          <w:rFonts w:ascii="Arial Narrow" w:hAnsi="Arial Narrow"/>
          <w:bCs/>
          <w:szCs w:val="22"/>
        </w:rPr>
        <w:t>-</w:t>
      </w:r>
      <w:r w:rsidR="00BD1061" w:rsidRPr="00BD106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D106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683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6836" w:rsidRPr="003B683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85C13">
      <w:rPr>
        <w:rFonts w:ascii="Arial Narrow" w:hAnsi="Arial Narrow"/>
        <w:sz w:val="16"/>
        <w:szCs w:val="16"/>
      </w:rPr>
      <w:t>304-Н-05321-ТР-УТ-5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85C1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3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BBA9964DA964CC490E4A03CB4960A10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3, Республика Татарстан (Татарстан), г. Казань, ул. Садовая, д. 37 "/>
    <w:docVar w:name="rbtd_adr1" w:val="191025, г. Санкт-Петербург, пр-кт Невский, д. 90/92"/>
    <w:docVar w:name="rbtd_adr2" w:val="420053, Республика Татарстан (Татарстан), г. Казань, ул. Садовая, д.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66CEF8A036E43B3B7A3E2E3FA3DD252"/>
    <w:docVar w:name="rm_id" w:val="308"/>
    <w:docVar w:name="rm_name" w:val=" Администратор "/>
    <w:docVar w:name="rm_number" w:val=" 2 292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3542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B6836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F04D6"/>
    <w:rsid w:val="005F2BFA"/>
    <w:rsid w:val="0066103E"/>
    <w:rsid w:val="00674E86"/>
    <w:rsid w:val="00684E6E"/>
    <w:rsid w:val="0069682B"/>
    <w:rsid w:val="006A1127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678F9"/>
    <w:rsid w:val="00880F21"/>
    <w:rsid w:val="00883461"/>
    <w:rsid w:val="008835DE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24C9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1061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85C13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058D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2025-03-17T10:17:00Z</dcterms:modified>
</cp:coreProperties>
</file>