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3329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3329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3329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3329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3329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328B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136D8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189-Н-05321-ТР-УТ-5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328B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D21808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A5723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D21808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36D8A" w:rsidRPr="00136D8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36D8A" w:rsidRPr="00136D8A">
        <w:rPr>
          <w:rStyle w:val="aa"/>
          <w:rFonts w:ascii="Arial Narrow" w:hAnsi="Arial Narrow"/>
        </w:rPr>
        <w:t xml:space="preserve">191025, г. Санкт-Петербург, пр-кт Невский, д. 90/92; 420098, Республика Татарстан (Татарстан), г. Казань, ул. Шоссейная (Борисоглебское), дом 18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36D8A" w:rsidRPr="00136D8A">
        <w:rPr>
          <w:rStyle w:val="aa"/>
          <w:rFonts w:ascii="Arial Narrow" w:hAnsi="Arial Narrow"/>
        </w:rPr>
        <w:t xml:space="preserve"> 19566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136D8A">
        <w:rPr>
          <w:rFonts w:ascii="Arial Narrow" w:hAnsi="Arial Narrow"/>
          <w:u w:val="single"/>
        </w:rPr>
        <w:t xml:space="preserve"> 9 19566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36D8A" w:rsidRPr="00136D8A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36D8A" w:rsidRPr="00136D8A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D21808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136D8A" w:rsidRPr="00136D8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D21808">
        <w:tc>
          <w:tcPr>
            <w:tcW w:w="2204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33295" w:rsidRPr="00D63C77" w:rsidTr="00D21808">
        <w:tc>
          <w:tcPr>
            <w:tcW w:w="2204" w:type="dxa"/>
            <w:vAlign w:val="center"/>
          </w:tcPr>
          <w:p w:rsidR="00E33295" w:rsidRPr="00D63C77" w:rsidRDefault="00E33295" w:rsidP="00E33295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D21808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33295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3295" w:rsidRPr="00D63C77" w:rsidRDefault="00E33295" w:rsidP="00E3329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33295" w:rsidRPr="00D63C77" w:rsidRDefault="00E33295" w:rsidP="00E3329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33295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3295" w:rsidRDefault="00E33295" w:rsidP="00E3329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33295" w:rsidRDefault="00E33295" w:rsidP="00E3329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136D8A" w:rsidRPr="00136D8A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136D8A" w:rsidRPr="00136D8A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136D8A" w:rsidRPr="00136D8A" w:rsidRDefault="00136D8A" w:rsidP="00032B92">
      <w:pPr>
        <w:jc w:val="both"/>
        <w:rPr>
          <w:rFonts w:ascii="Arial Narrow" w:hAnsi="Arial Narrow"/>
        </w:rPr>
      </w:pPr>
      <w:r w:rsidRPr="00136D8A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136D8A" w:rsidRPr="00136D8A" w:rsidRDefault="00136D8A" w:rsidP="00032B92">
      <w:pPr>
        <w:jc w:val="both"/>
        <w:rPr>
          <w:rFonts w:ascii="Arial Narrow" w:hAnsi="Arial Narrow"/>
        </w:rPr>
      </w:pPr>
      <w:r w:rsidRPr="00136D8A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136D8A" w:rsidRPr="00136D8A" w:rsidRDefault="00136D8A" w:rsidP="00032B92">
      <w:pPr>
        <w:jc w:val="both"/>
        <w:rPr>
          <w:rFonts w:ascii="Arial Narrow" w:hAnsi="Arial Narrow"/>
        </w:rPr>
      </w:pPr>
      <w:r w:rsidRPr="00136D8A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136D8A" w:rsidP="00032B92">
      <w:pPr>
        <w:jc w:val="both"/>
        <w:rPr>
          <w:rFonts w:ascii="Arial Narrow" w:hAnsi="Arial Narrow"/>
        </w:rPr>
      </w:pPr>
      <w:r w:rsidRPr="00136D8A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B437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B437BA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437BA" w:rsidRPr="00B437BA">
        <w:rPr>
          <w:rFonts w:ascii="Arial Narrow" w:hAnsi="Arial Narrow"/>
          <w:bCs/>
          <w:szCs w:val="22"/>
        </w:rPr>
        <w:t>-</w:t>
      </w:r>
      <w:r w:rsidR="00B437BA" w:rsidRPr="00B437B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437B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33295" w:rsidTr="00E3329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3329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3329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3329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33295" w:rsidTr="00E3329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328B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328B5" w:rsidRPr="00F328B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136D8A">
      <w:rPr>
        <w:rFonts w:ascii="Arial Narrow" w:hAnsi="Arial Narrow"/>
        <w:sz w:val="16"/>
        <w:szCs w:val="16"/>
      </w:rPr>
      <w:t>189-Н-05321-ТР-УТ-5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136D8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956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1C38A631C054B328ACF9FA6EC73B96A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8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8, Республика Татарстан (Татарстан), г. Казань, ул. Шоссейная (Борисоглебское), дом 18 "/>
    <w:docVar w:name="rbtd_adr1" w:val="191025, г. Санкт-Петербург, пр-кт Невский, д. 90/92"/>
    <w:docVar w:name="rbtd_adr2" w:val="420098, Республика Татарстан (Татарстан), г. Казань, ул. Шоссейная (Борисоглебское), дом 1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21017565D564F33A228BB5A9AE1BAE4"/>
    <w:docVar w:name="rm_id" w:val="192"/>
    <w:docVar w:name="rm_name" w:val=" Директор магазина-партнёр (Директор (заведующий) предприятия розничной торговли) "/>
    <w:docVar w:name="rm_number" w:val=" 9 1956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0C81"/>
    <w:rsid w:val="00025683"/>
    <w:rsid w:val="00032B92"/>
    <w:rsid w:val="00046815"/>
    <w:rsid w:val="0005566C"/>
    <w:rsid w:val="000633C8"/>
    <w:rsid w:val="00087EB9"/>
    <w:rsid w:val="000A03AD"/>
    <w:rsid w:val="000A33A6"/>
    <w:rsid w:val="000C2998"/>
    <w:rsid w:val="000D1F5B"/>
    <w:rsid w:val="000F6E02"/>
    <w:rsid w:val="000F7DE7"/>
    <w:rsid w:val="00110025"/>
    <w:rsid w:val="00120A19"/>
    <w:rsid w:val="00122EA0"/>
    <w:rsid w:val="00126C7C"/>
    <w:rsid w:val="00136D8A"/>
    <w:rsid w:val="001429B1"/>
    <w:rsid w:val="00147135"/>
    <w:rsid w:val="001607C8"/>
    <w:rsid w:val="00162AA3"/>
    <w:rsid w:val="00165088"/>
    <w:rsid w:val="001B486A"/>
    <w:rsid w:val="001C248A"/>
    <w:rsid w:val="001D6196"/>
    <w:rsid w:val="001E3133"/>
    <w:rsid w:val="001F4D8D"/>
    <w:rsid w:val="001F686B"/>
    <w:rsid w:val="002152BB"/>
    <w:rsid w:val="002177B3"/>
    <w:rsid w:val="00225F22"/>
    <w:rsid w:val="00234932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D6A79"/>
    <w:rsid w:val="003E538B"/>
    <w:rsid w:val="0040104A"/>
    <w:rsid w:val="00402CAC"/>
    <w:rsid w:val="0041159E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A719F"/>
    <w:rsid w:val="004B0943"/>
    <w:rsid w:val="004C4DB2"/>
    <w:rsid w:val="004C6E55"/>
    <w:rsid w:val="004C7DCA"/>
    <w:rsid w:val="004D7492"/>
    <w:rsid w:val="004E0C63"/>
    <w:rsid w:val="004E24EB"/>
    <w:rsid w:val="00503E91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347"/>
    <w:rsid w:val="005F2BFA"/>
    <w:rsid w:val="0066103E"/>
    <w:rsid w:val="00674E86"/>
    <w:rsid w:val="0069682B"/>
    <w:rsid w:val="006C28B3"/>
    <w:rsid w:val="006E7653"/>
    <w:rsid w:val="007049EB"/>
    <w:rsid w:val="00710271"/>
    <w:rsid w:val="00713EC2"/>
    <w:rsid w:val="00717C9F"/>
    <w:rsid w:val="00745D40"/>
    <w:rsid w:val="00745D94"/>
    <w:rsid w:val="00751AD8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33554"/>
    <w:rsid w:val="008354BB"/>
    <w:rsid w:val="00856253"/>
    <w:rsid w:val="00883461"/>
    <w:rsid w:val="008835DE"/>
    <w:rsid w:val="008879C8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152D0"/>
    <w:rsid w:val="0092778A"/>
    <w:rsid w:val="00927C59"/>
    <w:rsid w:val="009361D4"/>
    <w:rsid w:val="009405EB"/>
    <w:rsid w:val="00967790"/>
    <w:rsid w:val="009A33AB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4A01"/>
    <w:rsid w:val="00AD7C32"/>
    <w:rsid w:val="00AE32F7"/>
    <w:rsid w:val="00AF05B7"/>
    <w:rsid w:val="00AF796F"/>
    <w:rsid w:val="00B024B8"/>
    <w:rsid w:val="00B148FF"/>
    <w:rsid w:val="00B31323"/>
    <w:rsid w:val="00B31A97"/>
    <w:rsid w:val="00B437BA"/>
    <w:rsid w:val="00B529F7"/>
    <w:rsid w:val="00B73A2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45D05"/>
    <w:rsid w:val="00C64F6A"/>
    <w:rsid w:val="00C66F88"/>
    <w:rsid w:val="00CA6993"/>
    <w:rsid w:val="00CC4BCA"/>
    <w:rsid w:val="00CD35C3"/>
    <w:rsid w:val="00CE320A"/>
    <w:rsid w:val="00CE3307"/>
    <w:rsid w:val="00CE567D"/>
    <w:rsid w:val="00CF3E1D"/>
    <w:rsid w:val="00D21808"/>
    <w:rsid w:val="00D63995"/>
    <w:rsid w:val="00D63C77"/>
    <w:rsid w:val="00D6480E"/>
    <w:rsid w:val="00D65F01"/>
    <w:rsid w:val="00D73812"/>
    <w:rsid w:val="00D74283"/>
    <w:rsid w:val="00D76DF8"/>
    <w:rsid w:val="00D93DE8"/>
    <w:rsid w:val="00DB4E49"/>
    <w:rsid w:val="00DB5302"/>
    <w:rsid w:val="00DD6B1F"/>
    <w:rsid w:val="00DF1059"/>
    <w:rsid w:val="00DF12CB"/>
    <w:rsid w:val="00DF20FB"/>
    <w:rsid w:val="00DF364F"/>
    <w:rsid w:val="00DF3DC6"/>
    <w:rsid w:val="00E124F4"/>
    <w:rsid w:val="00E22A3C"/>
    <w:rsid w:val="00E33295"/>
    <w:rsid w:val="00E36337"/>
    <w:rsid w:val="00E6034E"/>
    <w:rsid w:val="00E74B9A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1550"/>
    <w:rsid w:val="00F31233"/>
    <w:rsid w:val="00F328B5"/>
    <w:rsid w:val="00F35D04"/>
    <w:rsid w:val="00F733C7"/>
    <w:rsid w:val="00F74CCB"/>
    <w:rsid w:val="00F76072"/>
    <w:rsid w:val="00F853F8"/>
    <w:rsid w:val="00FA5723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9284A-617A-41B0-9872-F8EEA4D8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16</TotalTime>
  <Pages>2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63</cp:revision>
  <dcterms:created xsi:type="dcterms:W3CDTF">2025-01-01T18:08:00Z</dcterms:created>
  <dcterms:modified xsi:type="dcterms:W3CDTF">2025-03-17T10:15:00Z</dcterms:modified>
</cp:coreProperties>
</file>