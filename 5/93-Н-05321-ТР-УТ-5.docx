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17F3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7205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17F3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43598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2057" w:rsidRPr="00D7205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2057" w:rsidRPr="00D72057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Академика Королева, дом 71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2057" w:rsidRPr="00D72057">
        <w:rPr>
          <w:rStyle w:val="aa"/>
          <w:rFonts w:ascii="Arial Narrow" w:hAnsi="Arial Narrow"/>
        </w:rPr>
        <w:t xml:space="preserve"> 27050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72057">
        <w:rPr>
          <w:rFonts w:ascii="Arial Narrow" w:hAnsi="Arial Narrow"/>
          <w:u w:val="single"/>
        </w:rPr>
        <w:t xml:space="preserve"> 2 27050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2057" w:rsidRPr="00D72057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2057" w:rsidRPr="00D72057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72057" w:rsidRPr="00D7205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72057" w:rsidRPr="00D72057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0D6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30D60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C476A" w:rsidRPr="001C476A">
        <w:rPr>
          <w:rFonts w:ascii="Arial Narrow" w:hAnsi="Arial Narrow"/>
          <w:bCs/>
          <w:szCs w:val="22"/>
        </w:rPr>
        <w:t>-</w:t>
      </w:r>
      <w:r w:rsidR="001C476A" w:rsidRPr="001C476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C476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17F3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17F37" w:rsidRPr="00917F3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72057">
      <w:rPr>
        <w:rFonts w:ascii="Arial Narrow" w:hAnsi="Arial Narrow"/>
        <w:sz w:val="16"/>
        <w:szCs w:val="16"/>
      </w:rPr>
      <w:t>93-Н-05321-ТР-УТ-5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7205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05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753B559D40E44C184E39828A427D4B1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Академика Королева, дом 71 "/>
    <w:docVar w:name="rbtd_adr1" w:val="191025, г. Санкт-Петербург, пр-кт Невский, д. 90/92"/>
    <w:docVar w:name="rbtd_adr2" w:val="420039, Республика Татарстан (Татарстан), г. Казань, ул. Академика Королева, дом 7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109F8337F94CB791B1286B5B11AC21"/>
    <w:docVar w:name="rm_id" w:val="93"/>
    <w:docVar w:name="rm_name" w:val=" Администратор "/>
    <w:docVar w:name="rm_number" w:val=" 2 270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3598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7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5C67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17F37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0E3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2057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048A1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2025-01-02T07:58:00Z</dcterms:created>
  <dcterms:modified xsi:type="dcterms:W3CDTF">2025-03-17T10:13:00Z</dcterms:modified>
</cp:coreProperties>
</file>