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F559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F559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F559B" w:rsidRDefault="00FF559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F559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F559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F559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558A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37C5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558A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B7FE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7095F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B7FE6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7C56" w:rsidRPr="00237C5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7C56" w:rsidRPr="00237C56">
        <w:rPr>
          <w:rStyle w:val="aa"/>
          <w:rFonts w:ascii="Arial Narrow" w:hAnsi="Arial Narrow"/>
        </w:rPr>
        <w:t xml:space="preserve">191025, г. Санкт-Петербург, пр-кт Невский, д. 90/92; 420034, Республика Татарстан (Татарстан), г. Казань, ул. Декабристов, дом 115, п.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7C56" w:rsidRPr="00237C56">
        <w:rPr>
          <w:rStyle w:val="aa"/>
          <w:rFonts w:ascii="Arial Narrow" w:hAnsi="Arial Narrow"/>
        </w:rPr>
        <w:t xml:space="preserve"> 14597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37C56">
        <w:rPr>
          <w:rFonts w:ascii="Arial Narrow" w:hAnsi="Arial Narrow"/>
          <w:u w:val="single"/>
        </w:rPr>
        <w:t xml:space="preserve"> 5 14597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7C56" w:rsidRPr="00237C56">
        <w:rPr>
          <w:rStyle w:val="aa"/>
          <w:rFonts w:ascii="Arial Narrow" w:hAnsi="Arial Narrow"/>
        </w:rPr>
        <w:t xml:space="preserve"> Старший продавец-кассир (Старший 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B7FE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37C56" w:rsidRPr="00237C56">
        <w:rPr>
          <w:rStyle w:val="aa"/>
          <w:rFonts w:ascii="Arial Narrow" w:hAnsi="Arial Narrow"/>
        </w:rPr>
        <w:t xml:space="preserve"> 17353 1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B7FE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B7FE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37C56" w:rsidRPr="00237C5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698"/>
        <w:gridCol w:w="3395"/>
      </w:tblGrid>
      <w:tr w:rsidR="00C64F6A" w:rsidRPr="00D63C77" w:rsidTr="008670F5">
        <w:tc>
          <w:tcPr>
            <w:tcW w:w="220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698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95" w:type="dxa"/>
            <w:vAlign w:val="center"/>
          </w:tcPr>
          <w:p w:rsidR="00C64F6A" w:rsidRPr="00D63C77" w:rsidRDefault="00C64F6A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F559B" w:rsidRPr="00D63C77" w:rsidTr="008670F5">
        <w:tc>
          <w:tcPr>
            <w:tcW w:w="2205" w:type="dxa"/>
            <w:vAlign w:val="center"/>
          </w:tcPr>
          <w:p w:rsidR="00FF559B" w:rsidRPr="00D63C77" w:rsidRDefault="00FF559B" w:rsidP="00FF559B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F559B" w:rsidRPr="00D63C77" w:rsidRDefault="00FF559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F559B" w:rsidRPr="00D63C77" w:rsidRDefault="00FF559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698" w:type="dxa"/>
            <w:vAlign w:val="center"/>
          </w:tcPr>
          <w:p w:rsidR="00FF559B" w:rsidRPr="00D63C77" w:rsidRDefault="00FF559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95" w:type="dxa"/>
            <w:vAlign w:val="center"/>
          </w:tcPr>
          <w:p w:rsidR="00FF559B" w:rsidRPr="00D63C77" w:rsidRDefault="00FF559B" w:rsidP="009B7FE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B7FE6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F559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F559B" w:rsidRPr="00D63C77" w:rsidTr="00FF559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59B" w:rsidRPr="00D63C77" w:rsidRDefault="00FF559B" w:rsidP="00FF559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F559B" w:rsidRPr="00D63C77" w:rsidRDefault="00FF559B" w:rsidP="00FF559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F559B" w:rsidRPr="00D63C77" w:rsidTr="00FF559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559B" w:rsidRDefault="00FF559B" w:rsidP="00FF559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F559B" w:rsidRDefault="00FF559B" w:rsidP="00FF559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37C56" w:rsidRPr="00237C56">
        <w:rPr>
          <w:rFonts w:ascii="Arial Narrow" w:hAnsi="Arial Narrow"/>
        </w:rPr>
        <w:t xml:space="preserve">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88710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887101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0300F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0300F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9B7FE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87101" w:rsidRPr="00887101">
        <w:rPr>
          <w:rFonts w:ascii="Arial Narrow" w:hAnsi="Arial Narrow"/>
          <w:bCs/>
          <w:szCs w:val="22"/>
        </w:rPr>
        <w:t>-</w:t>
      </w:r>
      <w:r w:rsidR="00887101" w:rsidRPr="0088710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8710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F559B" w:rsidTr="00FF559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F559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F559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F559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F559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F559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F559B" w:rsidTr="00FF559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F559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F559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F559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F559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FF559B" w:rsidRDefault="00FF559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F559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FE6" w:rsidRDefault="009B7FE6" w:rsidP="0076042D">
      <w:pPr>
        <w:pStyle w:val="a9"/>
      </w:pPr>
      <w:r>
        <w:separator/>
      </w:r>
    </w:p>
  </w:endnote>
  <w:endnote w:type="continuationSeparator" w:id="0">
    <w:p w:rsidR="009B7FE6" w:rsidRDefault="009B7F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558A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558A2" w:rsidRPr="002558A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37C56">
      <w:rPr>
        <w:rFonts w:ascii="Arial Narrow" w:hAnsi="Arial Narrow"/>
        <w:sz w:val="16"/>
        <w:szCs w:val="16"/>
      </w:rPr>
      <w:t>136-Н-05321-ТР-УТ-5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37C5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FE6" w:rsidRDefault="009B7FE6" w:rsidP="0076042D">
      <w:pPr>
        <w:pStyle w:val="a9"/>
      </w:pPr>
      <w:r>
        <w:separator/>
      </w:r>
    </w:p>
  </w:footnote>
  <w:footnote w:type="continuationSeparator" w:id="0">
    <w:p w:rsidR="009B7FE6" w:rsidRDefault="009B7F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597 Пятерочка"/>
    <w:docVar w:name="chek_unc_results" w:val="   "/>
    <w:docVar w:name="class" w:val="2"/>
    <w:docVar w:name="close_doc_flag" w:val="0"/>
    <w:docVar w:name="co_classes" w:val="   "/>
    <w:docVar w:name="codeok" w:val=" 17353 1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03FBEC00C554874974A5A9103C76401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6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Работа с товаром и ценниками. Обеспечение корректной приемки товара с РЦ и от сторонних поставщиков. Осуществление проверки качества поступившего товара. Оформление актов разногласий. Осуществление списания товара и его утилизацию ежедневно в соответствии с технологиями работы, обеспечение корректности товарных остатков. Выполнение погрузочно-разгрузочных работ. Производство выкладки товара, обеспечение его сохранности. Работа с кассой, в т.ч. обслуживание покупателей на кассе в соответствии со стандартами сервиса сети. Помощь покупателям в зоне касс самообслуживания, консультирование при необходимости. Взаимодействие с внешними поставщиками. Организация работы персонала смены магазина. Замещение других работников объекта по указанию руководства объект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4, Республика Татарстан (Татарстан), г. Казань, ул. Декабристов, дом 115, п. 1011 "/>
    <w:docVar w:name="rbtd_adr1" w:val="191025, г. Санкт-Петербург, пр-кт Невский, д. 90/92"/>
    <w:docVar w:name="rbtd_adr2" w:val="420034, Республика Татарстан (Татарстан), г. Казань, ул. Декабристов, дом 115, п.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A522DDCADCF44FDB4739CE1979678A6"/>
    <w:docVar w:name="rm_id" w:val="136"/>
    <w:docVar w:name="rm_name" w:val=" Старший продавец-кассир (Старший продавец продовольственных товаров) "/>
    <w:docVar w:name="rm_number" w:val=" 5 145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упаковка реализуемого товара, денежная масса, чековая лента "/>
    <w:docVar w:name="version" w:val="51"/>
    <w:docVar w:name="work_pose" w:val="- не указано"/>
  </w:docVars>
  <w:rsids>
    <w:rsidRoot w:val="009B7FE6"/>
    <w:rsid w:val="00025683"/>
    <w:rsid w:val="00032B92"/>
    <w:rsid w:val="00046815"/>
    <w:rsid w:val="0005566C"/>
    <w:rsid w:val="000633C8"/>
    <w:rsid w:val="0007095F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1F5EA8"/>
    <w:rsid w:val="002152BB"/>
    <w:rsid w:val="002177B3"/>
    <w:rsid w:val="00221BC6"/>
    <w:rsid w:val="00225F22"/>
    <w:rsid w:val="00234932"/>
    <w:rsid w:val="00237C56"/>
    <w:rsid w:val="00244E90"/>
    <w:rsid w:val="002558A2"/>
    <w:rsid w:val="00275E09"/>
    <w:rsid w:val="0028298C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0300F"/>
    <w:rsid w:val="00423E95"/>
    <w:rsid w:val="00426B3D"/>
    <w:rsid w:val="00442F31"/>
    <w:rsid w:val="00444410"/>
    <w:rsid w:val="00447116"/>
    <w:rsid w:val="00451C2D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32852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6705C"/>
    <w:rsid w:val="00674E86"/>
    <w:rsid w:val="0069682B"/>
    <w:rsid w:val="006C28B3"/>
    <w:rsid w:val="007049EB"/>
    <w:rsid w:val="00710271"/>
    <w:rsid w:val="00717C9F"/>
    <w:rsid w:val="00745D40"/>
    <w:rsid w:val="00745D94"/>
    <w:rsid w:val="0076042D"/>
    <w:rsid w:val="007752F7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31904"/>
    <w:rsid w:val="00856253"/>
    <w:rsid w:val="008670F5"/>
    <w:rsid w:val="00883461"/>
    <w:rsid w:val="008835DE"/>
    <w:rsid w:val="00887101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B7FE6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B2B9B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77D6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6311652E-989F-4C9A-82D1-915E45C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18</cp:revision>
  <dcterms:created xsi:type="dcterms:W3CDTF">2025-01-11T13:01:00Z</dcterms:created>
  <dcterms:modified xsi:type="dcterms:W3CDTF">2025-03-17T10:14:00Z</dcterms:modified>
</cp:coreProperties>
</file>