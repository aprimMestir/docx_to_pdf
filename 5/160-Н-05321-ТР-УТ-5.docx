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45F4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45F4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45F4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93BD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F6DD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160-Н-05321-ТР-УТ-5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93BD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369E5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F6DD4" w:rsidRPr="008F6DD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F6DD4" w:rsidRPr="008F6DD4">
        <w:rPr>
          <w:rStyle w:val="aa"/>
          <w:rFonts w:ascii="Arial Narrow" w:hAnsi="Arial Narrow"/>
        </w:rPr>
        <w:t xml:space="preserve">191025, г. Санкт-Петербург, пр-кт Невский, д. 90/92; 421001, Республика Татарстан (Татарстан), г. Казань, ул. Адоратского, дом 2, помещение 1101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F6DD4" w:rsidRPr="008F6DD4">
        <w:rPr>
          <w:rStyle w:val="aa"/>
          <w:rFonts w:ascii="Arial Narrow" w:hAnsi="Arial Narrow"/>
        </w:rPr>
        <w:t xml:space="preserve"> 13778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F6DD4">
        <w:rPr>
          <w:rFonts w:ascii="Arial Narrow" w:hAnsi="Arial Narrow"/>
          <w:u w:val="single"/>
        </w:rPr>
        <w:t xml:space="preserve"> 1 13778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F6DD4" w:rsidRPr="008F6DD4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F6DD4" w:rsidRPr="008F6DD4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F6DD4" w:rsidRPr="008F6DD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645F4A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lastRenderedPageBreak/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45F4A" w:rsidRPr="00D63C77" w:rsidTr="00645F4A">
        <w:trPr>
          <w:tblHeader/>
        </w:trPr>
        <w:tc>
          <w:tcPr>
            <w:tcW w:w="2204" w:type="dxa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45F4A" w:rsidRPr="00D63C77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45F4A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8F6DD4" w:rsidRPr="008F6DD4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F6DD4" w:rsidRPr="008F6DD4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8F6DD4" w:rsidRPr="008F6DD4" w:rsidRDefault="008F6DD4" w:rsidP="00032B92">
      <w:pPr>
        <w:jc w:val="both"/>
        <w:rPr>
          <w:rFonts w:ascii="Arial Narrow" w:hAnsi="Arial Narrow"/>
        </w:rPr>
      </w:pPr>
      <w:r w:rsidRPr="008F6DD4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8F6DD4" w:rsidP="00032B92">
      <w:pPr>
        <w:jc w:val="both"/>
        <w:rPr>
          <w:rFonts w:ascii="Arial Narrow" w:hAnsi="Arial Narrow"/>
        </w:rPr>
      </w:pPr>
      <w:r w:rsidRPr="008F6DD4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C788E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44F87">
              <w:rPr>
                <w:rFonts w:ascii="Arial Narrow" w:hAnsi="Arial Narrow"/>
              </w:rPr>
              <w:t>5</w:t>
            </w:r>
            <w:r w:rsidR="00EC788E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658B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658B3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C788E" w:rsidRPr="00EC788E">
        <w:rPr>
          <w:rFonts w:ascii="Arial Narrow" w:hAnsi="Arial Narrow"/>
          <w:bCs/>
          <w:szCs w:val="22"/>
        </w:rPr>
        <w:t>-</w:t>
      </w:r>
      <w:r w:rsidR="00EC788E" w:rsidRPr="00EC788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C788E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45F4A" w:rsidTr="00645F4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45F4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45F4A" w:rsidTr="00645F4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93BD8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93BD8" w:rsidRPr="00F93BD8">
      <w:rPr>
        <w:rStyle w:val="ae"/>
        <w:rFonts w:ascii="Arial Narrow" w:hAnsi="Arial Narrow"/>
        <w:noProof/>
        <w:sz w:val="16"/>
        <w:szCs w:val="16"/>
      </w:rPr>
      <w:t>3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F6DD4">
      <w:rPr>
        <w:rFonts w:ascii="Arial Narrow" w:hAnsi="Arial Narrow"/>
        <w:sz w:val="16"/>
        <w:szCs w:val="16"/>
      </w:rPr>
      <w:t>160-Н-05321-ТР-УТ-5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F6DD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778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9253C92E7904C0D9AB3B6B73F74BB4C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6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1001, Республика Татарстан (Татарстан), г. Казань, ул. Адоратского, дом 2, помещение 1101 "/>
    <w:docVar w:name="rbtd_adr1" w:val="191025, г. Санкт-Петербург, пр-кт Невский, д. 90/92"/>
    <w:docVar w:name="rbtd_adr2" w:val="421001, Республика Татарстан (Татарстан), г. Казань, ул. Адоратского, дом 2, помещение 11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117BFF6E9A54DD09FADAD4DC4BB2FF4"/>
    <w:docVar w:name="rm_id" w:val="163"/>
    <w:docVar w:name="rm_name" w:val=" Директор магазина (Директор (заведующий) предприятия розничной торговли) "/>
    <w:docVar w:name="rm_number" w:val=" 1 13778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13AD2"/>
    <w:rsid w:val="00120A19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B486A"/>
    <w:rsid w:val="001D6196"/>
    <w:rsid w:val="001F4D8D"/>
    <w:rsid w:val="002152BB"/>
    <w:rsid w:val="002177B3"/>
    <w:rsid w:val="00225F22"/>
    <w:rsid w:val="00231729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61A65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4F87"/>
    <w:rsid w:val="00447116"/>
    <w:rsid w:val="00451C2D"/>
    <w:rsid w:val="00457AA9"/>
    <w:rsid w:val="00464E6B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513F2A"/>
    <w:rsid w:val="0051742E"/>
    <w:rsid w:val="00534EBB"/>
    <w:rsid w:val="00542B0A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D5D77"/>
    <w:rsid w:val="005E4748"/>
    <w:rsid w:val="005F2BFA"/>
    <w:rsid w:val="0060542B"/>
    <w:rsid w:val="00607732"/>
    <w:rsid w:val="00645F4A"/>
    <w:rsid w:val="006522E4"/>
    <w:rsid w:val="0066103E"/>
    <w:rsid w:val="00674E86"/>
    <w:rsid w:val="0069682B"/>
    <w:rsid w:val="00697E10"/>
    <w:rsid w:val="006C28B3"/>
    <w:rsid w:val="006C3405"/>
    <w:rsid w:val="007049EB"/>
    <w:rsid w:val="00710271"/>
    <w:rsid w:val="00717C9F"/>
    <w:rsid w:val="007369E5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7F02FE"/>
    <w:rsid w:val="0080327B"/>
    <w:rsid w:val="00841B6F"/>
    <w:rsid w:val="00856253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8F6DD4"/>
    <w:rsid w:val="0090588D"/>
    <w:rsid w:val="00910284"/>
    <w:rsid w:val="00920D0B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910B7"/>
    <w:rsid w:val="00A91908"/>
    <w:rsid w:val="00A939DE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752B"/>
    <w:rsid w:val="00B11BA7"/>
    <w:rsid w:val="00B148FF"/>
    <w:rsid w:val="00B1579D"/>
    <w:rsid w:val="00B25D1A"/>
    <w:rsid w:val="00B31323"/>
    <w:rsid w:val="00B31A97"/>
    <w:rsid w:val="00B414C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95E0C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C50B1"/>
    <w:rsid w:val="00DD6B1F"/>
    <w:rsid w:val="00DF1059"/>
    <w:rsid w:val="00DF12CB"/>
    <w:rsid w:val="00DF3DC6"/>
    <w:rsid w:val="00E124F4"/>
    <w:rsid w:val="00E22A3C"/>
    <w:rsid w:val="00E2782D"/>
    <w:rsid w:val="00E36337"/>
    <w:rsid w:val="00E8326A"/>
    <w:rsid w:val="00E94421"/>
    <w:rsid w:val="00EA7FF7"/>
    <w:rsid w:val="00EB72AD"/>
    <w:rsid w:val="00EC37A1"/>
    <w:rsid w:val="00EC75A0"/>
    <w:rsid w:val="00EC788E"/>
    <w:rsid w:val="00ED338F"/>
    <w:rsid w:val="00EE2799"/>
    <w:rsid w:val="00EF3596"/>
    <w:rsid w:val="00EF3DC4"/>
    <w:rsid w:val="00EF7AB3"/>
    <w:rsid w:val="00F17946"/>
    <w:rsid w:val="00F2045E"/>
    <w:rsid w:val="00F31233"/>
    <w:rsid w:val="00F35D04"/>
    <w:rsid w:val="00F639D3"/>
    <w:rsid w:val="00F74CCB"/>
    <w:rsid w:val="00F76072"/>
    <w:rsid w:val="00F93BD8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3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52</cp:revision>
  <dcterms:created xsi:type="dcterms:W3CDTF">2025-01-01T18:08:00Z</dcterms:created>
  <dcterms:modified xsi:type="dcterms:W3CDTF">2025-03-17T10:15:00Z</dcterms:modified>
</cp:coreProperties>
</file>