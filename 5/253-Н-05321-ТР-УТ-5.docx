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A6C5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5641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A6C5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5619C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6416" w:rsidRPr="0045641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6416" w:rsidRPr="00456416">
        <w:rPr>
          <w:rStyle w:val="aa"/>
          <w:rFonts w:ascii="Arial Narrow" w:hAnsi="Arial Narrow"/>
        </w:rPr>
        <w:t xml:space="preserve">191025, г. Санкт-Петербург, пр-кт Невский, д. 90/92; 422616, Республика Татарстан (Татарстан), г. Казань, Детский пр-д, дом 6, помещ. 2002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6416" w:rsidRPr="00456416">
        <w:rPr>
          <w:rStyle w:val="aa"/>
          <w:rFonts w:ascii="Arial Narrow" w:hAnsi="Arial Narrow"/>
        </w:rPr>
        <w:t xml:space="preserve"> 19631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56416">
        <w:rPr>
          <w:rFonts w:ascii="Arial Narrow" w:hAnsi="Arial Narrow"/>
          <w:u w:val="single"/>
        </w:rPr>
        <w:t xml:space="preserve"> 1 19631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6416" w:rsidRPr="00456416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56416" w:rsidRPr="0045641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56416" w:rsidRPr="0045641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456416" w:rsidRPr="0045641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56416" w:rsidRPr="00456416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456416" w:rsidRPr="00456416" w:rsidRDefault="00456416" w:rsidP="00032B92">
      <w:pPr>
        <w:jc w:val="both"/>
        <w:rPr>
          <w:rFonts w:ascii="Arial Narrow" w:hAnsi="Arial Narrow"/>
        </w:rPr>
      </w:pPr>
      <w:r w:rsidRPr="00456416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456416" w:rsidP="00032B92">
      <w:pPr>
        <w:jc w:val="both"/>
        <w:rPr>
          <w:rFonts w:ascii="Arial Narrow" w:hAnsi="Arial Narrow"/>
        </w:rPr>
      </w:pPr>
      <w:r w:rsidRPr="00456416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44F8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243F1" w:rsidRPr="00A243F1">
        <w:rPr>
          <w:rFonts w:ascii="Arial Narrow" w:hAnsi="Arial Narrow"/>
          <w:bCs/>
          <w:szCs w:val="22"/>
        </w:rPr>
        <w:t>-</w:t>
      </w:r>
      <w:r w:rsidR="00A243F1" w:rsidRPr="00A243F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243F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A6C5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A6C57" w:rsidRPr="00FA6C5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56416">
      <w:rPr>
        <w:rFonts w:ascii="Arial Narrow" w:hAnsi="Arial Narrow"/>
        <w:sz w:val="16"/>
        <w:szCs w:val="16"/>
      </w:rPr>
      <w:t>253-Н-05321-ТР-УТ-5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5641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63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8F9AB6638B04F56AF11404F65F920B4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616, Республика Татарстан (Татарстан), г. Казань, Детский пр-д, дом 6, помещ. 2002 "/>
    <w:docVar w:name="rbtd_adr1" w:val="191025, г. Санкт-Петербург, пр-кт Невский, д. 90/92"/>
    <w:docVar w:name="rbtd_adr2" w:val="422616, Республика Татарстан (Татарстан), г. Казань, Детский пр-д, дом 6, помещ. 2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824471B055E4CCBA9679C70AB864EEF"/>
    <w:docVar w:name="rm_id" w:val="256"/>
    <w:docVar w:name="rm_name" w:val=" Директор магазина (Директор (заведующий) предприятия розничной торговли) "/>
    <w:docVar w:name="rm_number" w:val=" 1 1963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6416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60542B"/>
    <w:rsid w:val="00607732"/>
    <w:rsid w:val="00645F4A"/>
    <w:rsid w:val="006522E4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0D0B"/>
    <w:rsid w:val="0092778A"/>
    <w:rsid w:val="009361D4"/>
    <w:rsid w:val="0095619C"/>
    <w:rsid w:val="00967790"/>
    <w:rsid w:val="00994090"/>
    <w:rsid w:val="009A33AB"/>
    <w:rsid w:val="009C4287"/>
    <w:rsid w:val="009D5FA5"/>
    <w:rsid w:val="009F6C1B"/>
    <w:rsid w:val="00A12349"/>
    <w:rsid w:val="00A243F1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72CC6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663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A6C57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52</cp:revision>
  <dcterms:created xsi:type="dcterms:W3CDTF">2025-01-01T18:08:00Z</dcterms:created>
  <dcterms:modified xsi:type="dcterms:W3CDTF">2025-03-17T10:16:00Z</dcterms:modified>
</cp:coreProperties>
</file>