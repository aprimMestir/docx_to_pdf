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E4491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E4491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E44918" w:rsidRDefault="00E4491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E4491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E4491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F0A5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43AF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F0A51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31D8F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B716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31D8F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31D8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AF4" w:rsidRPr="00A43AF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AF4" w:rsidRPr="00A43AF4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Пограничная,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AF4" w:rsidRPr="00A43AF4">
        <w:rPr>
          <w:rStyle w:val="aa"/>
          <w:rFonts w:ascii="Arial Narrow" w:hAnsi="Arial Narrow"/>
        </w:rPr>
        <w:t xml:space="preserve"> 28823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31D8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43AF4">
        <w:rPr>
          <w:rFonts w:ascii="Arial Narrow" w:hAnsi="Arial Narrow"/>
          <w:u w:val="single"/>
        </w:rPr>
        <w:t xml:space="preserve"> 6 28823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AF4" w:rsidRPr="00A43AF4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31D8F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AF4" w:rsidRPr="00A43AF4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31D8F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31D8F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43AF4" w:rsidRPr="00A43AF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44918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E44918" w:rsidRPr="00D63C77" w:rsidTr="00E44918">
        <w:trPr>
          <w:tblHeader/>
        </w:trPr>
        <w:tc>
          <w:tcPr>
            <w:tcW w:w="2205" w:type="dxa"/>
            <w:vAlign w:val="center"/>
          </w:tcPr>
          <w:p w:rsidR="00E44918" w:rsidRPr="00D63C77" w:rsidRDefault="00E44918" w:rsidP="00F31D8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E44918" w:rsidRPr="00D63C77" w:rsidRDefault="00E44918" w:rsidP="00F31D8F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Pr="00D63C77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E44918" w:rsidRPr="00D63C77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E44918" w:rsidRPr="00D63C77" w:rsidTr="00E4491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918" w:rsidRDefault="00E44918" w:rsidP="00E4491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E44918" w:rsidRDefault="00E44918" w:rsidP="00E4491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43AF4" w:rsidRPr="00A43AF4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26672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26672C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37C51" w:rsidP="00E4491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4491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6672C" w:rsidRPr="0026672C">
        <w:rPr>
          <w:rFonts w:ascii="Arial Narrow" w:hAnsi="Arial Narrow"/>
          <w:bCs/>
          <w:szCs w:val="22"/>
        </w:rPr>
        <w:t>-</w:t>
      </w:r>
      <w:r w:rsidR="0026672C" w:rsidRPr="0026672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6672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E44918" w:rsidTr="00E4491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E4491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E4491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E44918" w:rsidTr="00E4491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E4491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E44918" w:rsidRDefault="00E4491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E4491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F0A51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F0A51" w:rsidRPr="00CF0A51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43AF4">
      <w:rPr>
        <w:rFonts w:ascii="Arial Narrow" w:hAnsi="Arial Narrow"/>
        <w:sz w:val="16"/>
        <w:szCs w:val="16"/>
      </w:rPr>
      <w:t>81-Н-05321-ТР-УТ-5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43AF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884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823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AE51B0A0A8B4FD7BF78B97A8955F691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1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Пограничная, дом 1 "/>
    <w:docVar w:name="rbtd_adr1" w:val="191025, г. Санкт-Петербург, пр-кт Невский, д. 90/92"/>
    <w:docVar w:name="rbtd_adr2" w:val="420076, Республика Татарстан (Татарстан), г. Казань, ул. Пограничная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2C36C3B09684044B47436357EDB1F6C"/>
    <w:docVar w:name="rm_id" w:val="81"/>
    <w:docVar w:name="rm_name" w:val=" Пекарь "/>
    <w:docVar w:name="rm_number" w:val=" 6 2882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4FB7"/>
    <w:rsid w:val="00046815"/>
    <w:rsid w:val="0005566C"/>
    <w:rsid w:val="000633C8"/>
    <w:rsid w:val="00074C68"/>
    <w:rsid w:val="000B7166"/>
    <w:rsid w:val="000C2998"/>
    <w:rsid w:val="000D1F5B"/>
    <w:rsid w:val="000D6D17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6672C"/>
    <w:rsid w:val="00275E09"/>
    <w:rsid w:val="0027799B"/>
    <w:rsid w:val="0028201F"/>
    <w:rsid w:val="0028490F"/>
    <w:rsid w:val="00285303"/>
    <w:rsid w:val="00295449"/>
    <w:rsid w:val="002A6499"/>
    <w:rsid w:val="002B3A71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1AA1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5BF"/>
    <w:rsid w:val="00490432"/>
    <w:rsid w:val="0049705C"/>
    <w:rsid w:val="004A3EAD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C696A"/>
    <w:rsid w:val="005F2BFA"/>
    <w:rsid w:val="00625165"/>
    <w:rsid w:val="00636228"/>
    <w:rsid w:val="0066103E"/>
    <w:rsid w:val="00662612"/>
    <w:rsid w:val="00663B5C"/>
    <w:rsid w:val="00674E86"/>
    <w:rsid w:val="0069682B"/>
    <w:rsid w:val="006C28B3"/>
    <w:rsid w:val="006E5737"/>
    <w:rsid w:val="007049EB"/>
    <w:rsid w:val="00710271"/>
    <w:rsid w:val="00717C9F"/>
    <w:rsid w:val="00745D40"/>
    <w:rsid w:val="00745D94"/>
    <w:rsid w:val="00747025"/>
    <w:rsid w:val="0076042D"/>
    <w:rsid w:val="00772CD0"/>
    <w:rsid w:val="00794AB6"/>
    <w:rsid w:val="00794E17"/>
    <w:rsid w:val="007A3988"/>
    <w:rsid w:val="007A4C5E"/>
    <w:rsid w:val="007A79CE"/>
    <w:rsid w:val="007C5629"/>
    <w:rsid w:val="007D1852"/>
    <w:rsid w:val="007D2B91"/>
    <w:rsid w:val="007D2CEA"/>
    <w:rsid w:val="007D6280"/>
    <w:rsid w:val="007E170B"/>
    <w:rsid w:val="007E4A42"/>
    <w:rsid w:val="007E7F3C"/>
    <w:rsid w:val="007F1295"/>
    <w:rsid w:val="007F29F9"/>
    <w:rsid w:val="0080327B"/>
    <w:rsid w:val="008227DF"/>
    <w:rsid w:val="0082298B"/>
    <w:rsid w:val="0083712B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3986"/>
    <w:rsid w:val="0092778A"/>
    <w:rsid w:val="009361D4"/>
    <w:rsid w:val="009446BA"/>
    <w:rsid w:val="00951850"/>
    <w:rsid w:val="00967790"/>
    <w:rsid w:val="00990A54"/>
    <w:rsid w:val="009A33AB"/>
    <w:rsid w:val="009A64DE"/>
    <w:rsid w:val="009C3A2C"/>
    <w:rsid w:val="009D368B"/>
    <w:rsid w:val="009D5FA5"/>
    <w:rsid w:val="00A12349"/>
    <w:rsid w:val="00A36593"/>
    <w:rsid w:val="00A43AF4"/>
    <w:rsid w:val="00A910B7"/>
    <w:rsid w:val="00A91908"/>
    <w:rsid w:val="00A9213B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37C51"/>
    <w:rsid w:val="00B612FD"/>
    <w:rsid w:val="00B74C20"/>
    <w:rsid w:val="00B8707F"/>
    <w:rsid w:val="00B95FC2"/>
    <w:rsid w:val="00BA5029"/>
    <w:rsid w:val="00BA6A01"/>
    <w:rsid w:val="00BA735C"/>
    <w:rsid w:val="00BB767C"/>
    <w:rsid w:val="00BC2F3C"/>
    <w:rsid w:val="00BD6686"/>
    <w:rsid w:val="00BE15DF"/>
    <w:rsid w:val="00BF498E"/>
    <w:rsid w:val="00BF76FC"/>
    <w:rsid w:val="00C02721"/>
    <w:rsid w:val="00C027F5"/>
    <w:rsid w:val="00C03710"/>
    <w:rsid w:val="00C3083C"/>
    <w:rsid w:val="00C57D46"/>
    <w:rsid w:val="00C61233"/>
    <w:rsid w:val="00C64F6A"/>
    <w:rsid w:val="00C77301"/>
    <w:rsid w:val="00CA2270"/>
    <w:rsid w:val="00CA6993"/>
    <w:rsid w:val="00CB1180"/>
    <w:rsid w:val="00CC4BCA"/>
    <w:rsid w:val="00CD35C3"/>
    <w:rsid w:val="00CE3307"/>
    <w:rsid w:val="00CE567D"/>
    <w:rsid w:val="00CF0A51"/>
    <w:rsid w:val="00CF370E"/>
    <w:rsid w:val="00CF3E1D"/>
    <w:rsid w:val="00D07B96"/>
    <w:rsid w:val="00D3331D"/>
    <w:rsid w:val="00D63995"/>
    <w:rsid w:val="00D63C77"/>
    <w:rsid w:val="00D65F01"/>
    <w:rsid w:val="00D67A6A"/>
    <w:rsid w:val="00D67A8A"/>
    <w:rsid w:val="00D74283"/>
    <w:rsid w:val="00D76DF8"/>
    <w:rsid w:val="00D829C6"/>
    <w:rsid w:val="00DA15F8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44918"/>
    <w:rsid w:val="00E61D39"/>
    <w:rsid w:val="00E7238F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1D8F"/>
    <w:rsid w:val="00F35D04"/>
    <w:rsid w:val="00F74CCB"/>
    <w:rsid w:val="00F76072"/>
    <w:rsid w:val="00FB001B"/>
    <w:rsid w:val="00FB45CF"/>
    <w:rsid w:val="00FC4076"/>
    <w:rsid w:val="00FD13E4"/>
    <w:rsid w:val="00FD2BA8"/>
    <w:rsid w:val="00FE05C7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8417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11</TotalTime>
  <Pages>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92</cp:revision>
  <dcterms:created xsi:type="dcterms:W3CDTF">2025-01-01T19:19:00Z</dcterms:created>
  <dcterms:modified xsi:type="dcterms:W3CDTF">2025-03-17T10:13:00Z</dcterms:modified>
</cp:coreProperties>
</file>