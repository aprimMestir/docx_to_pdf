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35D0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B87B52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156-Н-05321-ТР-УТ-5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35D0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8551B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87B52" w:rsidRPr="00B87B52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87B52" w:rsidRPr="00B87B52">
        <w:rPr>
          <w:rStyle w:val="aa"/>
          <w:rFonts w:ascii="Arial Narrow" w:hAnsi="Arial Narrow"/>
        </w:rPr>
        <w:t xml:space="preserve">191025, г. Санкт-Петербург, пр-кт Невский, д. 90/92; 420133, Республика Татарстан (Татарстан), г. Казань, ул. Гаврилова, здание 12б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87B52" w:rsidRPr="00B87B52">
        <w:rPr>
          <w:rStyle w:val="aa"/>
          <w:rFonts w:ascii="Arial Narrow" w:hAnsi="Arial Narrow"/>
        </w:rPr>
        <w:t xml:space="preserve"> 11522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B87B52">
        <w:rPr>
          <w:rFonts w:ascii="Arial Narrow" w:hAnsi="Arial Narrow"/>
          <w:u w:val="single"/>
        </w:rPr>
        <w:t xml:space="preserve"> 8 11522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87B52" w:rsidRPr="00B87B52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87B52" w:rsidRPr="00B87B52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B87B52" w:rsidRPr="00B87B52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B87B52" w:rsidRPr="00B87B52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0D56A9" w:rsidRDefault="00980ADD" w:rsidP="000D56A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0D56A9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7239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D56A9" w:rsidRPr="000D56A9">
        <w:rPr>
          <w:rFonts w:ascii="Arial Narrow" w:hAnsi="Arial Narrow"/>
          <w:bCs/>
          <w:szCs w:val="22"/>
        </w:rPr>
        <w:t>-</w:t>
      </w:r>
      <w:r w:rsidR="000D56A9" w:rsidRPr="000D56A9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D56A9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35D0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35D0E" w:rsidRPr="00E35D0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B87B52">
      <w:rPr>
        <w:rFonts w:ascii="Arial Narrow" w:hAnsi="Arial Narrow"/>
        <w:sz w:val="16"/>
        <w:szCs w:val="16"/>
      </w:rPr>
      <w:t>156-Н-05321-ТР-УТ-5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B87B52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22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F828FFC8AA84C9D8EDAE767D78185D9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56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33, Республика Татарстан (Татарстан), г. Казань, ул. Гаврилова, здание 12б "/>
    <w:docVar w:name="rbtd_adr1" w:val="191025, г. Санкт-Петербург, пр-кт Невский, д. 90/92"/>
    <w:docVar w:name="rbtd_adr2" w:val="420133, Республика Татарстан (Татарстан), г. Казань, ул. Гаврилова, здание 12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BC84A77DFE3419C950E820DBAB23CF7"/>
    <w:docVar w:name="rm_id" w:val="159"/>
    <w:docVar w:name="rm_name" w:val=" Работник торгового зала "/>
    <w:docVar w:name="rm_number" w:val=" 8 1152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D56A9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E0DBA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876E6"/>
    <w:rsid w:val="008C2947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9F6CBE"/>
    <w:rsid w:val="00A0454B"/>
    <w:rsid w:val="00A12349"/>
    <w:rsid w:val="00A36593"/>
    <w:rsid w:val="00A605EA"/>
    <w:rsid w:val="00A71AF3"/>
    <w:rsid w:val="00A77912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8551B"/>
    <w:rsid w:val="00B87B52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A4114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5D0E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37FDF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44</cp:revision>
  <dcterms:created xsi:type="dcterms:W3CDTF">2025-01-02T10:39:00Z</dcterms:created>
  <dcterms:modified xsi:type="dcterms:W3CDTF">2025-03-17T10:15:00Z</dcterms:modified>
</cp:coreProperties>
</file>