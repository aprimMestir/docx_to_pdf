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5610E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5610E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5610E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96EB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F702E1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240-Н-05321-ТР-УТ-5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96EB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A509AE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702E1" w:rsidRPr="00F702E1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702E1" w:rsidRPr="00F702E1">
        <w:rPr>
          <w:rStyle w:val="aa"/>
          <w:rFonts w:ascii="Arial Narrow" w:hAnsi="Arial Narrow"/>
        </w:rPr>
        <w:t xml:space="preserve">191025, г. Санкт-Петербург, пр-кт Невский, д. 90/92; 420064, Республика Татарстан (Татарстан), г. Казань, ул. Баки Урманче, дом 6, пом. 1006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702E1" w:rsidRPr="00F702E1">
        <w:rPr>
          <w:rStyle w:val="aa"/>
          <w:rFonts w:ascii="Arial Narrow" w:hAnsi="Arial Narrow"/>
        </w:rPr>
        <w:t xml:space="preserve"> 13098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F702E1">
        <w:rPr>
          <w:rFonts w:ascii="Arial Narrow" w:hAnsi="Arial Narrow"/>
          <w:u w:val="single"/>
        </w:rPr>
        <w:t xml:space="preserve"> 2 13098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702E1" w:rsidRPr="00F702E1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702E1" w:rsidRPr="00F702E1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F702E1" w:rsidRPr="00F702E1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5610EA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5610EA" w:rsidRPr="00D63C77" w:rsidTr="005610EA">
        <w:tc>
          <w:tcPr>
            <w:tcW w:w="2204" w:type="dxa"/>
            <w:vAlign w:val="center"/>
          </w:tcPr>
          <w:p w:rsidR="005610EA" w:rsidRPr="00D63C77" w:rsidRDefault="005610EA" w:rsidP="005610EA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Pr="00D63C77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5610EA" w:rsidRPr="00D63C77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5610EA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F702E1" w:rsidRPr="00F702E1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526F8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526F82">
              <w:rPr>
                <w:rFonts w:ascii="Arial Narrow" w:hAnsi="Arial Narrow"/>
              </w:rPr>
              <w:t>6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526F82" w:rsidRPr="00526F82">
        <w:rPr>
          <w:rFonts w:ascii="Arial Narrow" w:hAnsi="Arial Narrow"/>
          <w:bCs/>
          <w:szCs w:val="22"/>
        </w:rPr>
        <w:t>-</w:t>
      </w:r>
      <w:r w:rsidR="00526F82" w:rsidRPr="00526F82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526F82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5610EA" w:rsidTr="005610E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5610E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5610EA" w:rsidTr="005610E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96EB3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96EB3" w:rsidRPr="00496EB3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F702E1">
      <w:rPr>
        <w:rFonts w:ascii="Arial Narrow" w:hAnsi="Arial Narrow"/>
        <w:sz w:val="16"/>
        <w:szCs w:val="16"/>
      </w:rPr>
      <w:t>240-Н-05321-ТР-УТ-5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F702E1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617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3098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71407C7CE058437D817606E8F361A22C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40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64, Республика Татарстан (Татарстан), г. Казань, ул. Баки Урманче, дом 6, пом. 1006 "/>
    <w:docVar w:name="rbtd_adr1" w:val="191025, г. Санкт-Петербург, пр-кт Невский, д. 90/92"/>
    <w:docVar w:name="rbtd_adr2" w:val="420064, Республика Татарстан (Татарстан), г. Казань, ул. Баки Урманче, дом 6, пом. 1006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0C06BEED20D542A7A6463BC0DCCD9F88"/>
    <w:docVar w:name="rm_id" w:val="243"/>
    <w:docVar w:name="rm_name" w:val=" Администратор "/>
    <w:docVar w:name="rm_number" w:val=" 2 13098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96EB3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26F82"/>
    <w:rsid w:val="00555A9F"/>
    <w:rsid w:val="005567CA"/>
    <w:rsid w:val="005610E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66103E"/>
    <w:rsid w:val="00674E86"/>
    <w:rsid w:val="00684E6E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6779"/>
    <w:rsid w:val="0092778A"/>
    <w:rsid w:val="009361D4"/>
    <w:rsid w:val="00965B1A"/>
    <w:rsid w:val="00967790"/>
    <w:rsid w:val="009A33AB"/>
    <w:rsid w:val="009D5FA5"/>
    <w:rsid w:val="00A12349"/>
    <w:rsid w:val="00A1341B"/>
    <w:rsid w:val="00A1555D"/>
    <w:rsid w:val="00A21E7A"/>
    <w:rsid w:val="00A36593"/>
    <w:rsid w:val="00A509AE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09A7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02E1"/>
    <w:rsid w:val="00F74CCB"/>
    <w:rsid w:val="00F76072"/>
    <w:rsid w:val="00FB001B"/>
    <w:rsid w:val="00FC4076"/>
    <w:rsid w:val="00FD13E4"/>
    <w:rsid w:val="00FD2BA8"/>
    <w:rsid w:val="00FD32DF"/>
    <w:rsid w:val="00FE05C7"/>
    <w:rsid w:val="00FE28BA"/>
    <w:rsid w:val="00FF1B02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1793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77</cp:revision>
  <dcterms:created xsi:type="dcterms:W3CDTF">2025-01-02T07:58:00Z</dcterms:created>
  <dcterms:modified xsi:type="dcterms:W3CDTF">2025-03-17T10:16:00Z</dcterms:modified>
</cp:coreProperties>
</file>