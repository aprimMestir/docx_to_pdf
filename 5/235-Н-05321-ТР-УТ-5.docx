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B4BB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B4BB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B4BB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4BB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4BB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301D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511AF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235-Н-05321-ТР-УТ-5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301D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87EB9">
      <w:pPr>
        <w:spacing w:line="233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C1777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87EB9">
      <w:pPr>
        <w:pStyle w:val="a6"/>
        <w:spacing w:line="233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11AF9" w:rsidRPr="00511AF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11AF9" w:rsidRPr="00511AF9">
        <w:rPr>
          <w:rStyle w:val="aa"/>
          <w:rFonts w:ascii="Arial Narrow" w:hAnsi="Arial Narrow"/>
        </w:rPr>
        <w:t xml:space="preserve">191025, г. Санкт-Петербург, пр-кт Невский, д. 90/92; 422000, Республика Татарстан (Татарстан), Арский р-н, г. Арск, ул. Сибирский тракт, 11/1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11AF9" w:rsidRPr="00511AF9">
        <w:rPr>
          <w:rStyle w:val="aa"/>
          <w:rFonts w:ascii="Arial Narrow" w:hAnsi="Arial Narrow"/>
        </w:rPr>
        <w:t xml:space="preserve"> 4041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511AF9">
        <w:rPr>
          <w:rFonts w:ascii="Arial Narrow" w:hAnsi="Arial Narrow"/>
          <w:u w:val="single"/>
        </w:rPr>
        <w:t xml:space="preserve"> 9 4041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11AF9" w:rsidRPr="00511AF9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11AF9" w:rsidRPr="00511AF9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511AF9" w:rsidRPr="00511AF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4B4BBB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B4BBB" w:rsidRPr="00D63C77" w:rsidTr="004B4BBB">
        <w:trPr>
          <w:tblHeader/>
        </w:trPr>
        <w:tc>
          <w:tcPr>
            <w:tcW w:w="2204" w:type="dxa"/>
            <w:vAlign w:val="center"/>
          </w:tcPr>
          <w:p w:rsidR="004B4BBB" w:rsidRPr="00D63C77" w:rsidRDefault="004B4BBB" w:rsidP="004B4BBB">
            <w:pPr>
              <w:spacing w:line="233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87EB9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37636F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B4BB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37636F">
            <w:pPr>
              <w:spacing w:line="235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37636F">
            <w:pPr>
              <w:spacing w:line="235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B4BBB" w:rsidRPr="00D63C77" w:rsidTr="004B4BB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BBB" w:rsidRPr="00D63C77" w:rsidRDefault="004B4BBB" w:rsidP="004B4BBB">
            <w:pPr>
              <w:spacing w:line="235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B4BBB" w:rsidRPr="00D63C77" w:rsidRDefault="004B4BBB" w:rsidP="004B4BBB">
            <w:pPr>
              <w:spacing w:line="235" w:lineRule="auto"/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B4BBB" w:rsidRPr="00D63C77" w:rsidTr="004B4BB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BBB" w:rsidRDefault="004B4BBB" w:rsidP="004B4BBB">
            <w:pPr>
              <w:spacing w:line="235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B4BBB" w:rsidRDefault="004B4BBB" w:rsidP="004B4BBB">
            <w:pPr>
              <w:spacing w:line="235" w:lineRule="auto"/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37636F">
      <w:pPr>
        <w:spacing w:before="60" w:line="235" w:lineRule="auto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511AF9" w:rsidRPr="00511AF9" w:rsidRDefault="00C64F6A" w:rsidP="0037636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511AF9" w:rsidRPr="00511AF9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511AF9" w:rsidRPr="00511AF9" w:rsidRDefault="00511AF9" w:rsidP="0037636F">
      <w:pPr>
        <w:spacing w:line="235" w:lineRule="auto"/>
        <w:jc w:val="both"/>
        <w:rPr>
          <w:rFonts w:ascii="Arial Narrow" w:hAnsi="Arial Narrow"/>
        </w:rPr>
      </w:pPr>
      <w:r w:rsidRPr="00511AF9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511AF9" w:rsidRPr="00511AF9" w:rsidRDefault="00511AF9" w:rsidP="0037636F">
      <w:pPr>
        <w:spacing w:line="235" w:lineRule="auto"/>
        <w:jc w:val="both"/>
        <w:rPr>
          <w:rFonts w:ascii="Arial Narrow" w:hAnsi="Arial Narrow"/>
        </w:rPr>
      </w:pPr>
      <w:r w:rsidRPr="00511AF9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511AF9" w:rsidRPr="00511AF9" w:rsidRDefault="00511AF9" w:rsidP="0037636F">
      <w:pPr>
        <w:spacing w:line="235" w:lineRule="auto"/>
        <w:jc w:val="both"/>
        <w:rPr>
          <w:rFonts w:ascii="Arial Narrow" w:hAnsi="Arial Narrow"/>
        </w:rPr>
      </w:pPr>
      <w:r w:rsidRPr="00511AF9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511AF9" w:rsidP="0037636F">
      <w:pPr>
        <w:spacing w:line="235" w:lineRule="auto"/>
        <w:jc w:val="both"/>
        <w:rPr>
          <w:rFonts w:ascii="Arial Narrow" w:hAnsi="Arial Narrow"/>
        </w:rPr>
      </w:pPr>
      <w:r w:rsidRPr="00511AF9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37636F">
      <w:pPr>
        <w:spacing w:before="60" w:line="235" w:lineRule="auto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37636F" w:rsidRDefault="00451C2D" w:rsidP="0037636F">
      <w:pPr>
        <w:tabs>
          <w:tab w:val="left" w:pos="-1134"/>
        </w:tabs>
        <w:snapToGrid w:val="0"/>
        <w:spacing w:line="235" w:lineRule="auto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37636F">
      <w:pPr>
        <w:tabs>
          <w:tab w:val="left" w:pos="-1134"/>
        </w:tabs>
        <w:snapToGrid w:val="0"/>
        <w:spacing w:line="235" w:lineRule="auto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294C7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F11F94">
              <w:rPr>
                <w:rFonts w:ascii="Arial Narrow" w:hAnsi="Arial Narrow"/>
              </w:rPr>
              <w:t>4</w:t>
            </w:r>
            <w:r w:rsidR="00294C7F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F016A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F016A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37636F">
      <w:pPr>
        <w:spacing w:line="235" w:lineRule="auto"/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37636F">
      <w:pPr>
        <w:spacing w:line="235" w:lineRule="auto"/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37636F">
      <w:pPr>
        <w:spacing w:after="160" w:line="235" w:lineRule="auto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37636F">
      <w:pPr>
        <w:tabs>
          <w:tab w:val="left" w:pos="-1134"/>
        </w:tabs>
        <w:snapToGrid w:val="0"/>
        <w:spacing w:after="160" w:line="235" w:lineRule="auto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37636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94C7F" w:rsidRPr="00294C7F">
        <w:rPr>
          <w:rFonts w:ascii="Arial Narrow" w:hAnsi="Arial Narrow"/>
          <w:bCs/>
          <w:szCs w:val="22"/>
        </w:rPr>
        <w:t>-</w:t>
      </w:r>
      <w:r w:rsidR="00294C7F" w:rsidRPr="00294C7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94C7F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37636F" w:rsidRDefault="00317A9B" w:rsidP="0037636F">
      <w:pPr>
        <w:spacing w:line="235" w:lineRule="auto"/>
        <w:rPr>
          <w:rFonts w:ascii="Arial Narrow" w:hAnsi="Arial Narrow"/>
          <w:b/>
          <w:color w:val="000000"/>
          <w:sz w:val="18"/>
          <w:szCs w:val="18"/>
        </w:rPr>
      </w:pPr>
    </w:p>
    <w:p w:rsidR="00317A9B" w:rsidRPr="00D63C77" w:rsidRDefault="00317A9B" w:rsidP="0037636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B4BBB" w:rsidTr="004B4BB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B4BB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sz w:val="22"/>
                <w:szCs w:val="22"/>
              </w:rPr>
            </w:pPr>
            <w:r w:rsidRPr="004B4BB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sz w:val="22"/>
                <w:szCs w:val="22"/>
              </w:rPr>
            </w:pPr>
            <w:r w:rsidRPr="004B4BB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B4BBB" w:rsidTr="004B4BB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B4BB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4BB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4BB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37636F" w:rsidRDefault="00317A9B" w:rsidP="0037636F">
      <w:pPr>
        <w:pBdr>
          <w:bottom w:val="single" w:sz="12" w:space="1" w:color="auto"/>
        </w:pBdr>
        <w:spacing w:before="120" w:after="60" w:line="235" w:lineRule="auto"/>
        <w:contextualSpacing/>
        <w:rPr>
          <w:rFonts w:ascii="Arial Narrow" w:hAnsi="Arial Narrow"/>
          <w:sz w:val="12"/>
          <w:szCs w:val="12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301D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301D5" w:rsidRPr="000301D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511AF9">
      <w:rPr>
        <w:rFonts w:ascii="Arial Narrow" w:hAnsi="Arial Narrow"/>
        <w:sz w:val="16"/>
        <w:szCs w:val="16"/>
      </w:rPr>
      <w:t>235-Н-05321-ТР-УТ-5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511AF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79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4041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161138DD3CF4615B4367A06BEDE3CDC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35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000, Республика Татарстан (Татарстан), Арский р-н, г. Арск, ул. Сибирский тракт, 11/1 "/>
    <w:docVar w:name="rbtd_adr1" w:val="191025, г. Санкт-Петербург, пр-кт Невский, д. 90/92"/>
    <w:docVar w:name="rbtd_adr2" w:val="422000, Республика Татарстан (Татарстан), Арский р-н, г. Арск, ул. Сибирский тракт, 11/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F98ABCBCEB440228D98196F1767F124"/>
    <w:docVar w:name="rm_id" w:val="238"/>
    <w:docVar w:name="rm_name" w:val=" Директор магазина-партнёр (Директор (заведующий) предприятия розничной торговли) "/>
    <w:docVar w:name="rm_number" w:val=" 9 404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06E45"/>
    <w:rsid w:val="00025683"/>
    <w:rsid w:val="000301D5"/>
    <w:rsid w:val="00032B92"/>
    <w:rsid w:val="00046815"/>
    <w:rsid w:val="0005566C"/>
    <w:rsid w:val="000633C8"/>
    <w:rsid w:val="00087EB9"/>
    <w:rsid w:val="000C2998"/>
    <w:rsid w:val="000D1F5B"/>
    <w:rsid w:val="000F6E02"/>
    <w:rsid w:val="000F7DE7"/>
    <w:rsid w:val="00104E73"/>
    <w:rsid w:val="00110025"/>
    <w:rsid w:val="00120A19"/>
    <w:rsid w:val="00122EA0"/>
    <w:rsid w:val="00126C7C"/>
    <w:rsid w:val="00136039"/>
    <w:rsid w:val="001373A2"/>
    <w:rsid w:val="001429B1"/>
    <w:rsid w:val="001607C8"/>
    <w:rsid w:val="00162AA3"/>
    <w:rsid w:val="00165088"/>
    <w:rsid w:val="001A6745"/>
    <w:rsid w:val="001B486A"/>
    <w:rsid w:val="001D6196"/>
    <w:rsid w:val="001E3A2D"/>
    <w:rsid w:val="001E6034"/>
    <w:rsid w:val="001F4D8D"/>
    <w:rsid w:val="002152BB"/>
    <w:rsid w:val="002177B3"/>
    <w:rsid w:val="00225F22"/>
    <w:rsid w:val="00232430"/>
    <w:rsid w:val="00234932"/>
    <w:rsid w:val="0023790C"/>
    <w:rsid w:val="002727AD"/>
    <w:rsid w:val="00275E09"/>
    <w:rsid w:val="0028490F"/>
    <w:rsid w:val="00294C7F"/>
    <w:rsid w:val="00295449"/>
    <w:rsid w:val="002A6499"/>
    <w:rsid w:val="002D6B87"/>
    <w:rsid w:val="002E2D3A"/>
    <w:rsid w:val="002E3676"/>
    <w:rsid w:val="002E55C6"/>
    <w:rsid w:val="002F1BC6"/>
    <w:rsid w:val="00305B2F"/>
    <w:rsid w:val="0031508D"/>
    <w:rsid w:val="00317A9B"/>
    <w:rsid w:val="003424A9"/>
    <w:rsid w:val="003452DE"/>
    <w:rsid w:val="003466ED"/>
    <w:rsid w:val="00354C09"/>
    <w:rsid w:val="003550A0"/>
    <w:rsid w:val="00367816"/>
    <w:rsid w:val="00373C12"/>
    <w:rsid w:val="0037636F"/>
    <w:rsid w:val="003876C3"/>
    <w:rsid w:val="00392C31"/>
    <w:rsid w:val="0039417C"/>
    <w:rsid w:val="003C24DB"/>
    <w:rsid w:val="003C5682"/>
    <w:rsid w:val="003D432C"/>
    <w:rsid w:val="003D5806"/>
    <w:rsid w:val="003E538B"/>
    <w:rsid w:val="003E66CC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80CEF"/>
    <w:rsid w:val="0049417A"/>
    <w:rsid w:val="004A47AD"/>
    <w:rsid w:val="004B0943"/>
    <w:rsid w:val="004B0C5D"/>
    <w:rsid w:val="004B4BBB"/>
    <w:rsid w:val="004C4DB2"/>
    <w:rsid w:val="004C6E55"/>
    <w:rsid w:val="004C7DCA"/>
    <w:rsid w:val="004D7492"/>
    <w:rsid w:val="004E0C63"/>
    <w:rsid w:val="004E24EB"/>
    <w:rsid w:val="00511AF9"/>
    <w:rsid w:val="00513420"/>
    <w:rsid w:val="0051742E"/>
    <w:rsid w:val="005533A5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D4E0B"/>
    <w:rsid w:val="005F2BFA"/>
    <w:rsid w:val="006176FA"/>
    <w:rsid w:val="0066103E"/>
    <w:rsid w:val="00674E86"/>
    <w:rsid w:val="0069637A"/>
    <w:rsid w:val="0069682B"/>
    <w:rsid w:val="006C28B3"/>
    <w:rsid w:val="007049EB"/>
    <w:rsid w:val="00710271"/>
    <w:rsid w:val="00717C9F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48D2"/>
    <w:rsid w:val="007E7F3C"/>
    <w:rsid w:val="00803024"/>
    <w:rsid w:val="0080327B"/>
    <w:rsid w:val="00844BF1"/>
    <w:rsid w:val="00856253"/>
    <w:rsid w:val="00883461"/>
    <w:rsid w:val="008835DE"/>
    <w:rsid w:val="008B0FA8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32BB"/>
    <w:rsid w:val="0092778A"/>
    <w:rsid w:val="009361D4"/>
    <w:rsid w:val="009405EB"/>
    <w:rsid w:val="00962DCE"/>
    <w:rsid w:val="00967790"/>
    <w:rsid w:val="009A33AB"/>
    <w:rsid w:val="009A5330"/>
    <w:rsid w:val="009D5FA5"/>
    <w:rsid w:val="009F016A"/>
    <w:rsid w:val="00A06954"/>
    <w:rsid w:val="00A12349"/>
    <w:rsid w:val="00A1480C"/>
    <w:rsid w:val="00A1742F"/>
    <w:rsid w:val="00A36593"/>
    <w:rsid w:val="00A7176A"/>
    <w:rsid w:val="00A910B7"/>
    <w:rsid w:val="00A91908"/>
    <w:rsid w:val="00A9505E"/>
    <w:rsid w:val="00AA1F25"/>
    <w:rsid w:val="00AA3AB1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0B76"/>
    <w:rsid w:val="00B148FF"/>
    <w:rsid w:val="00B31323"/>
    <w:rsid w:val="00B31A97"/>
    <w:rsid w:val="00B529F7"/>
    <w:rsid w:val="00B95FC2"/>
    <w:rsid w:val="00BA5029"/>
    <w:rsid w:val="00BA735C"/>
    <w:rsid w:val="00BC2F3C"/>
    <w:rsid w:val="00BD6686"/>
    <w:rsid w:val="00BE15DF"/>
    <w:rsid w:val="00BE457C"/>
    <w:rsid w:val="00BF498E"/>
    <w:rsid w:val="00C02721"/>
    <w:rsid w:val="00C027F5"/>
    <w:rsid w:val="00C13A96"/>
    <w:rsid w:val="00C3083C"/>
    <w:rsid w:val="00C50EEC"/>
    <w:rsid w:val="00C64F6A"/>
    <w:rsid w:val="00CA6993"/>
    <w:rsid w:val="00CB3EC9"/>
    <w:rsid w:val="00CC4BCA"/>
    <w:rsid w:val="00CD35C3"/>
    <w:rsid w:val="00CE3307"/>
    <w:rsid w:val="00CE567D"/>
    <w:rsid w:val="00CF1E98"/>
    <w:rsid w:val="00CF3E1D"/>
    <w:rsid w:val="00D22510"/>
    <w:rsid w:val="00D406C1"/>
    <w:rsid w:val="00D63995"/>
    <w:rsid w:val="00D63C77"/>
    <w:rsid w:val="00D65F01"/>
    <w:rsid w:val="00D7313F"/>
    <w:rsid w:val="00D73812"/>
    <w:rsid w:val="00D74283"/>
    <w:rsid w:val="00D7463B"/>
    <w:rsid w:val="00D76DF8"/>
    <w:rsid w:val="00D847FC"/>
    <w:rsid w:val="00D869E7"/>
    <w:rsid w:val="00DB4E49"/>
    <w:rsid w:val="00DB5302"/>
    <w:rsid w:val="00DC331B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1F94"/>
    <w:rsid w:val="00F138D3"/>
    <w:rsid w:val="00F17946"/>
    <w:rsid w:val="00F2045E"/>
    <w:rsid w:val="00F31233"/>
    <w:rsid w:val="00F35D04"/>
    <w:rsid w:val="00F5460C"/>
    <w:rsid w:val="00F733C7"/>
    <w:rsid w:val="00F74CCB"/>
    <w:rsid w:val="00F76072"/>
    <w:rsid w:val="00F853F8"/>
    <w:rsid w:val="00FB001B"/>
    <w:rsid w:val="00FC1777"/>
    <w:rsid w:val="00FC4076"/>
    <w:rsid w:val="00FC7B9F"/>
    <w:rsid w:val="00FD13E4"/>
    <w:rsid w:val="00FD259E"/>
    <w:rsid w:val="00FD2BA8"/>
    <w:rsid w:val="00FE05C7"/>
    <w:rsid w:val="00FE7216"/>
    <w:rsid w:val="00FF4B98"/>
    <w:rsid w:val="00F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793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16</TotalTime>
  <Pages>2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82</cp:revision>
  <dcterms:created xsi:type="dcterms:W3CDTF">2025-01-01T18:08:00Z</dcterms:created>
  <dcterms:modified xsi:type="dcterms:W3CDTF">2025-03-17T10:16:00Z</dcterms:modified>
</cp:coreProperties>
</file>