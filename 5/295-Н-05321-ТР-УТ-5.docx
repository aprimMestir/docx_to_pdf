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161E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59271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295-Н-05321-ТР-УТ-5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161E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473D3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92714" w:rsidRPr="0059271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92714" w:rsidRPr="00592714">
        <w:rPr>
          <w:rStyle w:val="aa"/>
          <w:rFonts w:ascii="Arial Narrow" w:hAnsi="Arial Narrow"/>
        </w:rPr>
        <w:t xml:space="preserve">191025, г. Санкт-Петербург, пр-кт Невский, д. 90/92; 420108, Республика Татарстан (Татарстан), г. Казань, ул. Портовая, дом 19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92714" w:rsidRPr="00592714">
        <w:rPr>
          <w:rStyle w:val="aa"/>
          <w:rFonts w:ascii="Arial Narrow" w:hAnsi="Arial Narrow"/>
        </w:rPr>
        <w:t xml:space="preserve"> 18379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592714">
        <w:rPr>
          <w:rFonts w:ascii="Arial Narrow" w:hAnsi="Arial Narrow"/>
          <w:u w:val="single"/>
        </w:rPr>
        <w:t xml:space="preserve"> 8 18379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92714" w:rsidRPr="00592714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92714" w:rsidRPr="00592714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592714" w:rsidRPr="0059271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592714" w:rsidRPr="00592714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5824C1" w:rsidRDefault="00980ADD" w:rsidP="0016477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164772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64772" w:rsidRPr="00164772">
        <w:rPr>
          <w:rFonts w:ascii="Arial Narrow" w:hAnsi="Arial Narrow"/>
          <w:bCs/>
          <w:szCs w:val="22"/>
        </w:rPr>
        <w:t>-</w:t>
      </w:r>
      <w:r w:rsidR="00164772" w:rsidRPr="0016477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64772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161E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161EC" w:rsidRPr="003161E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592714">
      <w:rPr>
        <w:rFonts w:ascii="Arial Narrow" w:hAnsi="Arial Narrow"/>
        <w:sz w:val="16"/>
        <w:szCs w:val="16"/>
      </w:rPr>
      <w:t>295-Н-05321-ТР-УТ-5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59271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8379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8EA449299714A85A4B6F8244141C7D8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95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08, Республика Татарстан (Татарстан), г. Казань, ул. Портовая, дом 19 "/>
    <w:docVar w:name="rbtd_adr1" w:val="191025, г. Санкт-Петербург, пр-кт Невский, д. 90/92"/>
    <w:docVar w:name="rbtd_adr2" w:val="420108, Республика Татарстан (Татарстан), г. Казань, ул. Портовая, дом 1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97D6E7F0D09454786847D05BAA9A469"/>
    <w:docVar w:name="rm_id" w:val="298"/>
    <w:docVar w:name="rm_name" w:val=" Работник торгового зала "/>
    <w:docVar w:name="rm_number" w:val=" 8 18379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4772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96B30"/>
    <w:rsid w:val="002A1E6A"/>
    <w:rsid w:val="002A6499"/>
    <w:rsid w:val="002C50C2"/>
    <w:rsid w:val="002C5ED1"/>
    <w:rsid w:val="002D6B87"/>
    <w:rsid w:val="002E2D3A"/>
    <w:rsid w:val="002E55C6"/>
    <w:rsid w:val="00305B2F"/>
    <w:rsid w:val="003161EC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24C1"/>
    <w:rsid w:val="005859B9"/>
    <w:rsid w:val="00592714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8440E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F6CBE"/>
    <w:rsid w:val="00A0454B"/>
    <w:rsid w:val="00A12349"/>
    <w:rsid w:val="00A36593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1D80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473D3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A411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37FDF"/>
    <w:rsid w:val="00F74CCB"/>
    <w:rsid w:val="00F76072"/>
    <w:rsid w:val="00FB001B"/>
    <w:rsid w:val="00FC4076"/>
    <w:rsid w:val="00FD13E4"/>
    <w:rsid w:val="00FD2BA8"/>
    <w:rsid w:val="00FE05C7"/>
    <w:rsid w:val="00FE2329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48</cp:revision>
  <dcterms:created xsi:type="dcterms:W3CDTF">2025-01-02T10:39:00Z</dcterms:created>
  <dcterms:modified xsi:type="dcterms:W3CDTF">2025-03-17T10:17:00Z</dcterms:modified>
</cp:coreProperties>
</file>