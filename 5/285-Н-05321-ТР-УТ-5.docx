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B7C7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52AE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B7C7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B662D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52AE0" w:rsidRPr="00852AE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52AE0" w:rsidRPr="00852AE0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Авангардная, дом 143, помещение 1012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52AE0" w:rsidRPr="00852AE0">
        <w:rPr>
          <w:rStyle w:val="aa"/>
          <w:rFonts w:ascii="Arial Narrow" w:hAnsi="Arial Narrow"/>
        </w:rPr>
        <w:t xml:space="preserve"> 11563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52AE0">
        <w:rPr>
          <w:rFonts w:ascii="Arial Narrow" w:hAnsi="Arial Narrow"/>
          <w:u w:val="single"/>
        </w:rPr>
        <w:t xml:space="preserve"> 1 11563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52AE0" w:rsidRPr="00852AE0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52AE0" w:rsidRPr="00852AE0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52AE0" w:rsidRPr="00852AE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52AE0" w:rsidRPr="00852AE0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52AE0" w:rsidRPr="00852AE0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852AE0" w:rsidRPr="00852AE0" w:rsidRDefault="00852AE0" w:rsidP="00032B92">
      <w:pPr>
        <w:jc w:val="both"/>
        <w:rPr>
          <w:rFonts w:ascii="Arial Narrow" w:hAnsi="Arial Narrow"/>
        </w:rPr>
      </w:pPr>
      <w:r w:rsidRPr="00852AE0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852AE0" w:rsidP="00032B92">
      <w:pPr>
        <w:jc w:val="both"/>
        <w:rPr>
          <w:rFonts w:ascii="Arial Narrow" w:hAnsi="Arial Narrow"/>
        </w:rPr>
      </w:pPr>
      <w:r w:rsidRPr="00852AE0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722E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4722E6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722E6" w:rsidRPr="004722E6">
        <w:rPr>
          <w:rFonts w:ascii="Arial Narrow" w:hAnsi="Arial Narrow"/>
          <w:bCs/>
          <w:szCs w:val="22"/>
        </w:rPr>
        <w:t>-</w:t>
      </w:r>
      <w:r w:rsidR="004722E6" w:rsidRPr="004722E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722E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B7C7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B7C76" w:rsidRPr="005B7C7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52AE0">
      <w:rPr>
        <w:rFonts w:ascii="Arial Narrow" w:hAnsi="Arial Narrow"/>
        <w:sz w:val="16"/>
        <w:szCs w:val="16"/>
      </w:rPr>
      <w:t>285-Н-05321-ТР-УТ-5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52AE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6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9AD63A6D3E64CF8B61990269E7271AD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Авангардная, дом 143, помещение 1012 "/>
    <w:docVar w:name="rbtd_adr1" w:val="191025, г. Санкт-Петербург, пр-кт Невский, д. 90/92"/>
    <w:docVar w:name="rbtd_adr2" w:val="420054, Республика Татарстан (Татарстан), г. Казань, ул. Авангардная, дом 143, помещение 101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E673D3679DC4FF1AD43930084C84B11"/>
    <w:docVar w:name="rm_id" w:val="288"/>
    <w:docVar w:name="rm_name" w:val=" Директор магазина (Директор (заведующий) предприятия розничной торговли) "/>
    <w:docVar w:name="rm_number" w:val=" 1 1156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D6B4A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722E6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C76"/>
    <w:rsid w:val="005B7FE8"/>
    <w:rsid w:val="005C0A9A"/>
    <w:rsid w:val="005E4748"/>
    <w:rsid w:val="005F2BFA"/>
    <w:rsid w:val="0060542B"/>
    <w:rsid w:val="00622EB1"/>
    <w:rsid w:val="0062544E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2AE0"/>
    <w:rsid w:val="00856253"/>
    <w:rsid w:val="008616CB"/>
    <w:rsid w:val="008658B3"/>
    <w:rsid w:val="00883461"/>
    <w:rsid w:val="008835DE"/>
    <w:rsid w:val="008B662D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16D7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6C85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A11A3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62</cp:revision>
  <dcterms:created xsi:type="dcterms:W3CDTF">2025-01-01T18:08:00Z</dcterms:created>
  <dcterms:modified xsi:type="dcterms:W3CDTF">2025-03-17T10:17:00Z</dcterms:modified>
</cp:coreProperties>
</file>