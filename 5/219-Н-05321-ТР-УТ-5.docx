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D830F4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D830F4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D830F4" w:rsidRDefault="00D830F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D830F4" w:rsidRDefault="00D830F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D830F4" w:rsidRDefault="00D830F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D830F4" w:rsidRDefault="00D830F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D830F4" w:rsidRDefault="00D830F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D830F4" w:rsidRDefault="00D830F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D830F4" w:rsidRDefault="00D830F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D830F4" w:rsidRDefault="00D830F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D830F4" w:rsidRDefault="00D830F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D830F4" w:rsidRDefault="00D830F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D830F4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D830F4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D830F4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616A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7577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219-Н-05321-ТР-УТ-5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616A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35A57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75773" w:rsidRPr="00D7577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75773" w:rsidRPr="00D75773">
        <w:rPr>
          <w:rStyle w:val="aa"/>
          <w:rFonts w:ascii="Arial Narrow" w:hAnsi="Arial Narrow"/>
        </w:rPr>
        <w:t xml:space="preserve">191025, г. Санкт-Петербург, пр-кт Невский, д. 90/92; 422701, Республика Татарстан (Татарстан), Высокогорский р-н, с. Высокая Гора, ул. Дальняя, здание 73м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75773" w:rsidRPr="00D75773">
        <w:rPr>
          <w:rStyle w:val="aa"/>
          <w:rFonts w:ascii="Arial Narrow" w:hAnsi="Arial Narrow"/>
        </w:rPr>
        <w:t xml:space="preserve"> 23114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75773">
        <w:rPr>
          <w:rFonts w:ascii="Arial Narrow" w:hAnsi="Arial Narrow"/>
          <w:u w:val="single"/>
        </w:rPr>
        <w:t xml:space="preserve"> 2 23114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75773" w:rsidRPr="00D75773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75773" w:rsidRPr="00D75773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75773" w:rsidRPr="00D7577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545"/>
        <w:gridCol w:w="1701"/>
        <w:gridCol w:w="3502"/>
      </w:tblGrid>
      <w:tr w:rsidR="00C64F6A" w:rsidRPr="00D63C77" w:rsidTr="00D830F4"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54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0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D830F4" w:rsidRPr="00D63C77" w:rsidTr="00D830F4">
        <w:tc>
          <w:tcPr>
            <w:tcW w:w="2204" w:type="dxa"/>
            <w:vAlign w:val="center"/>
          </w:tcPr>
          <w:p w:rsidR="00D830F4" w:rsidRPr="00D63C77" w:rsidRDefault="00D830F4" w:rsidP="00D830F4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D830F4" w:rsidRPr="00D63C77" w:rsidRDefault="00D830F4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545" w:type="dxa"/>
            <w:vAlign w:val="center"/>
          </w:tcPr>
          <w:p w:rsidR="00D830F4" w:rsidRPr="00D63C77" w:rsidRDefault="00D830F4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01" w:type="dxa"/>
            <w:vAlign w:val="center"/>
          </w:tcPr>
          <w:p w:rsidR="00D830F4" w:rsidRPr="00D63C77" w:rsidRDefault="00D830F4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D830F4" w:rsidRPr="00D63C77" w:rsidRDefault="00D830F4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D830F4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D830F4" w:rsidRPr="00D63C77" w:rsidTr="00D830F4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30F4" w:rsidRPr="00D63C77" w:rsidRDefault="00D830F4" w:rsidP="00D830F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D830F4" w:rsidRPr="00D63C77" w:rsidRDefault="00D830F4" w:rsidP="00D830F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D830F4" w:rsidRPr="00D63C77" w:rsidTr="00D830F4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30F4" w:rsidRDefault="00D830F4" w:rsidP="00D830F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D830F4" w:rsidRDefault="00D830F4" w:rsidP="00D830F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75773" w:rsidRPr="00D75773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C715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3C7159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243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2435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830F4" w:rsidRPr="00D830F4">
        <w:rPr>
          <w:rFonts w:ascii="Arial Narrow" w:hAnsi="Arial Narrow"/>
          <w:bCs/>
          <w:szCs w:val="22"/>
        </w:rPr>
        <w:t>-</w:t>
      </w:r>
      <w:r w:rsidR="00D830F4" w:rsidRPr="00D830F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830F4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D830F4" w:rsidTr="00D830F4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D830F4" w:rsidRDefault="00D830F4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D830F4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D830F4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D830F4" w:rsidRDefault="00D830F4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D830F4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D830F4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D830F4" w:rsidRDefault="00D830F4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D830F4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D830F4" w:rsidTr="00D830F4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D830F4" w:rsidRDefault="00D830F4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D830F4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D830F4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D830F4" w:rsidRDefault="00D830F4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D830F4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D830F4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D830F4" w:rsidRDefault="00D830F4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D830F4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616A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616A3" w:rsidRPr="00A616A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75773">
      <w:rPr>
        <w:rFonts w:ascii="Arial Narrow" w:hAnsi="Arial Narrow"/>
        <w:sz w:val="16"/>
        <w:szCs w:val="16"/>
      </w:rPr>
      <w:t>219-Н-05321-ТР-УТ-5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7577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114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AA6AE69C22F4411997D66CD3CE16FA8C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19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701, Республика Татарстан (Татарстан), Высокогорский р-н, с. Высокая Гора, ул. Дальняя, здание 73м "/>
    <w:docVar w:name="rbtd_adr1" w:val="191025, г. Санкт-Петербург, пр-кт Невский, д. 90/92"/>
    <w:docVar w:name="rbtd_adr2" w:val="422701, Республика Татарстан (Татарстан), Высокогорский р-н, с. Высокая Гора, ул. Дальняя, здание 73м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BFA95E306AF49CC9B8DC4242BB1DE48"/>
    <w:docVar w:name="rm_id" w:val="222"/>
    <w:docVar w:name="rm_name" w:val=" Администратор "/>
    <w:docVar w:name="rm_number" w:val=" 2 2311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04612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E26DE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170C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C7159"/>
    <w:rsid w:val="003D432C"/>
    <w:rsid w:val="003D5806"/>
    <w:rsid w:val="003E538B"/>
    <w:rsid w:val="0040104A"/>
    <w:rsid w:val="00401D74"/>
    <w:rsid w:val="00402CAC"/>
    <w:rsid w:val="00423E95"/>
    <w:rsid w:val="00426B3D"/>
    <w:rsid w:val="004347F1"/>
    <w:rsid w:val="00442F31"/>
    <w:rsid w:val="00444410"/>
    <w:rsid w:val="00444B01"/>
    <w:rsid w:val="00447116"/>
    <w:rsid w:val="00451C2D"/>
    <w:rsid w:val="00457AA9"/>
    <w:rsid w:val="00457FED"/>
    <w:rsid w:val="0047525F"/>
    <w:rsid w:val="004820F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2434E"/>
    <w:rsid w:val="00631512"/>
    <w:rsid w:val="0066103E"/>
    <w:rsid w:val="00674E86"/>
    <w:rsid w:val="0069682B"/>
    <w:rsid w:val="006C28B3"/>
    <w:rsid w:val="006F4B2B"/>
    <w:rsid w:val="007049EB"/>
    <w:rsid w:val="00710271"/>
    <w:rsid w:val="0071155E"/>
    <w:rsid w:val="00717C9F"/>
    <w:rsid w:val="00721165"/>
    <w:rsid w:val="00732832"/>
    <w:rsid w:val="00744908"/>
    <w:rsid w:val="00745D40"/>
    <w:rsid w:val="00745D94"/>
    <w:rsid w:val="00757DA0"/>
    <w:rsid w:val="0076042D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24352"/>
    <w:rsid w:val="00856253"/>
    <w:rsid w:val="00880F21"/>
    <w:rsid w:val="00883461"/>
    <w:rsid w:val="008835DE"/>
    <w:rsid w:val="008930B2"/>
    <w:rsid w:val="008C4BC5"/>
    <w:rsid w:val="008C739D"/>
    <w:rsid w:val="008D5F6D"/>
    <w:rsid w:val="008E47AD"/>
    <w:rsid w:val="008E68DE"/>
    <w:rsid w:val="008E7ACC"/>
    <w:rsid w:val="0090588D"/>
    <w:rsid w:val="0092778A"/>
    <w:rsid w:val="00935A57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616A3"/>
    <w:rsid w:val="00A65C74"/>
    <w:rsid w:val="00A875C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514B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2E75"/>
    <w:rsid w:val="00CD35C3"/>
    <w:rsid w:val="00CE3307"/>
    <w:rsid w:val="00CE37AF"/>
    <w:rsid w:val="00CE567D"/>
    <w:rsid w:val="00CF3E1D"/>
    <w:rsid w:val="00CF419A"/>
    <w:rsid w:val="00D13F7E"/>
    <w:rsid w:val="00D4091F"/>
    <w:rsid w:val="00D63995"/>
    <w:rsid w:val="00D63C77"/>
    <w:rsid w:val="00D65F01"/>
    <w:rsid w:val="00D70884"/>
    <w:rsid w:val="00D74283"/>
    <w:rsid w:val="00D75773"/>
    <w:rsid w:val="00D76DF8"/>
    <w:rsid w:val="00D830F4"/>
    <w:rsid w:val="00DB4E49"/>
    <w:rsid w:val="00DB5302"/>
    <w:rsid w:val="00DD6B1F"/>
    <w:rsid w:val="00DF1059"/>
    <w:rsid w:val="00DF12CB"/>
    <w:rsid w:val="00DF3DC6"/>
    <w:rsid w:val="00E03DCA"/>
    <w:rsid w:val="00E0671D"/>
    <w:rsid w:val="00E124F4"/>
    <w:rsid w:val="00E22A3C"/>
    <w:rsid w:val="00E36337"/>
    <w:rsid w:val="00E8326A"/>
    <w:rsid w:val="00E940D8"/>
    <w:rsid w:val="00E94421"/>
    <w:rsid w:val="00EA31D2"/>
    <w:rsid w:val="00EA7FF7"/>
    <w:rsid w:val="00EB72AD"/>
    <w:rsid w:val="00EC0A67"/>
    <w:rsid w:val="00EC37A1"/>
    <w:rsid w:val="00EC75A0"/>
    <w:rsid w:val="00ED309F"/>
    <w:rsid w:val="00ED338F"/>
    <w:rsid w:val="00EE2799"/>
    <w:rsid w:val="00EE4A11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E05C7"/>
    <w:rsid w:val="00FE28BA"/>
    <w:rsid w:val="00FF46E2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998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81</cp:revision>
  <dcterms:created xsi:type="dcterms:W3CDTF">2025-01-02T07:58:00Z</dcterms:created>
  <dcterms:modified xsi:type="dcterms:W3CDTF">2025-03-17T10:16:00Z</dcterms:modified>
</cp:coreProperties>
</file>