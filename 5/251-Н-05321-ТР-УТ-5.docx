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E2B8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F1E2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E2B8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14FDF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1E20" w:rsidRPr="00AF1E2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1E20" w:rsidRPr="00AF1E20">
        <w:rPr>
          <w:rStyle w:val="aa"/>
          <w:rFonts w:ascii="Arial Narrow" w:hAnsi="Arial Narrow"/>
        </w:rPr>
        <w:t xml:space="preserve">191025, г. Санкт-Петербург, пр-кт Невский, д. 90/92; 420011, Республика Татарстан (Татарстан), г. Казань, ул. Рауиса Гареева, 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1E20" w:rsidRPr="00AF1E20">
        <w:rPr>
          <w:rStyle w:val="aa"/>
          <w:rFonts w:ascii="Arial Narrow" w:hAnsi="Arial Narrow"/>
        </w:rPr>
        <w:t xml:space="preserve"> 15403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F1E20">
        <w:rPr>
          <w:rFonts w:ascii="Arial Narrow" w:hAnsi="Arial Narrow"/>
          <w:u w:val="single"/>
        </w:rPr>
        <w:t xml:space="preserve"> 7 15403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1E20" w:rsidRPr="00AF1E20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1E20" w:rsidRPr="00AF1E2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F1E20" w:rsidRPr="00AF1E2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F1E20" w:rsidRPr="00AF1E20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F1E20" w:rsidRPr="00AF1E20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AF1E20" w:rsidP="00032B92">
      <w:pPr>
        <w:jc w:val="both"/>
        <w:rPr>
          <w:rFonts w:ascii="Arial Narrow" w:hAnsi="Arial Narrow"/>
        </w:rPr>
      </w:pPr>
      <w:r w:rsidRPr="00AF1E20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FE345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FE345A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E345A" w:rsidRPr="00FE345A">
        <w:rPr>
          <w:rFonts w:ascii="Arial Narrow" w:hAnsi="Arial Narrow"/>
          <w:bCs/>
          <w:szCs w:val="22"/>
        </w:rPr>
        <w:t>-</w:t>
      </w:r>
      <w:r w:rsidR="00FE345A" w:rsidRPr="00FE345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E345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E2B8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E2B8D" w:rsidRPr="00DE2B8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F1E20">
      <w:rPr>
        <w:rFonts w:ascii="Arial Narrow" w:hAnsi="Arial Narrow"/>
        <w:sz w:val="16"/>
        <w:szCs w:val="16"/>
      </w:rPr>
      <w:t>251-Н-05321-ТР-УТ-5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F1E2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403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DFAB737AAB84B42B10D9CFF610134DB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1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1, Республика Татарстан (Татарстан), г. Казань, ул. Рауиса Гареева, 110 "/>
    <w:docVar w:name="rbtd_adr1" w:val="191025, г. Санкт-Петербург, пр-кт Невский, д. 90/92"/>
    <w:docVar w:name="rbtd_adr2" w:val="420011, Республика Татарстан (Татарстан), г. Казань, ул. Рауиса Гареева, 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062893D7A0348CF8D3221FE2B992CF5"/>
    <w:docVar w:name="rm_id" w:val="254"/>
    <w:docVar w:name="rm_name" w:val=" Сборщик заказов "/>
    <w:docVar w:name="rm_number" w:val=" 7 154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E573F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3BEC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14FDF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1E20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0CF7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175F1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E2B8D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  <w:rsid w:val="00F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37</cp:revision>
  <dcterms:created xsi:type="dcterms:W3CDTF">2025-01-03T17:10:00Z</dcterms:created>
  <dcterms:modified xsi:type="dcterms:W3CDTF">2025-03-17T10:16:00Z</dcterms:modified>
</cp:coreProperties>
</file>