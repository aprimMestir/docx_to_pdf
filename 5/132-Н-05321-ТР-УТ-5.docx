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45F4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45F4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45F4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45F4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45F4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8379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5F67C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132-Н-05321-ТР-УТ-5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8379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B28DE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F67CA" w:rsidRPr="005F67C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F67CA" w:rsidRPr="005F67CA">
        <w:rPr>
          <w:rStyle w:val="aa"/>
          <w:rFonts w:ascii="Arial Narrow" w:hAnsi="Arial Narrow"/>
        </w:rPr>
        <w:t xml:space="preserve">191025, г. Санкт-Петербург, пр-кт Невский, д. 90/92; 420066, Республика Татарстан (Татарстан), г. Казань, пр-кт Ямашева, дом 11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F67CA" w:rsidRPr="005F67CA">
        <w:rPr>
          <w:rStyle w:val="aa"/>
          <w:rFonts w:ascii="Arial Narrow" w:hAnsi="Arial Narrow"/>
        </w:rPr>
        <w:t xml:space="preserve"> 14044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5F67CA">
        <w:rPr>
          <w:rFonts w:ascii="Arial Narrow" w:hAnsi="Arial Narrow"/>
          <w:u w:val="single"/>
        </w:rPr>
        <w:t xml:space="preserve"> 1 14044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F67CA" w:rsidRPr="005F67CA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5F67CA" w:rsidRPr="005F67CA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5F67CA" w:rsidRPr="005F67C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645F4A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45F4A" w:rsidRPr="00D63C77" w:rsidTr="00645F4A">
        <w:trPr>
          <w:tblHeader/>
        </w:trPr>
        <w:tc>
          <w:tcPr>
            <w:tcW w:w="2204" w:type="dxa"/>
            <w:vAlign w:val="center"/>
          </w:tcPr>
          <w:p w:rsidR="00645F4A" w:rsidRPr="00D63C77" w:rsidRDefault="00645F4A" w:rsidP="00645F4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45F4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F4A" w:rsidRPr="00D63C77" w:rsidRDefault="00645F4A" w:rsidP="00645F4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45F4A" w:rsidRPr="00D63C77" w:rsidRDefault="00645F4A" w:rsidP="00645F4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45F4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F4A" w:rsidRDefault="00645F4A" w:rsidP="00645F4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45F4A" w:rsidRDefault="00645F4A" w:rsidP="00645F4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5F67CA" w:rsidRPr="005F67CA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5F67CA" w:rsidRPr="005F67CA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5F67CA" w:rsidRPr="005F67CA" w:rsidRDefault="005F67CA" w:rsidP="00032B92">
      <w:pPr>
        <w:jc w:val="both"/>
        <w:rPr>
          <w:rFonts w:ascii="Arial Narrow" w:hAnsi="Arial Narrow"/>
        </w:rPr>
      </w:pPr>
      <w:r w:rsidRPr="005F67CA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5F67CA" w:rsidP="00032B92">
      <w:pPr>
        <w:jc w:val="both"/>
        <w:rPr>
          <w:rFonts w:ascii="Arial Narrow" w:hAnsi="Arial Narrow"/>
        </w:rPr>
      </w:pPr>
      <w:r w:rsidRPr="005F67CA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444F8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44F87">
              <w:rPr>
                <w:rFonts w:ascii="Arial Narrow" w:hAnsi="Arial Narrow"/>
              </w:rPr>
              <w:t>51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658B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658B3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D3D13" w:rsidRPr="006D3D13">
        <w:rPr>
          <w:rFonts w:ascii="Arial Narrow" w:hAnsi="Arial Narrow"/>
          <w:bCs/>
          <w:szCs w:val="22"/>
        </w:rPr>
        <w:t>-</w:t>
      </w:r>
      <w:r w:rsidR="006D3D13" w:rsidRPr="006D3D1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D3D13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45F4A" w:rsidTr="00645F4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45F4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45F4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45F4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45F4A" w:rsidTr="00645F4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8379A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8379A" w:rsidRPr="0018379A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5F67CA">
      <w:rPr>
        <w:rFonts w:ascii="Arial Narrow" w:hAnsi="Arial Narrow"/>
        <w:sz w:val="16"/>
        <w:szCs w:val="16"/>
      </w:rPr>
      <w:t>132-Н-05321-ТР-УТ-5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5F67C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4044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20BA3BC33FBB46D7812739634A8FA39C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32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6, Республика Татарстан (Татарстан), г. Казань, пр-кт Ямашева, дом 11 "/>
    <w:docVar w:name="rbtd_adr1" w:val="191025, г. Санкт-Петербург, пр-кт Невский, д. 90/92"/>
    <w:docVar w:name="rbtd_adr2" w:val="420066, Республика Татарстан (Татарстан), г. Казань, пр-кт Ямашева, дом 1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C3677ED5FF748C5B01A2052C9E614E4"/>
    <w:docVar w:name="rm_id" w:val="132"/>
    <w:docVar w:name="rm_name" w:val=" Директор магазина (Директор (заведующий) предприятия розничной торговли) "/>
    <w:docVar w:name="rm_number" w:val=" 1 1404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358E9"/>
    <w:rsid w:val="001429B1"/>
    <w:rsid w:val="001607C8"/>
    <w:rsid w:val="00162AA3"/>
    <w:rsid w:val="00165088"/>
    <w:rsid w:val="001707D6"/>
    <w:rsid w:val="001835D5"/>
    <w:rsid w:val="0018379A"/>
    <w:rsid w:val="001866F3"/>
    <w:rsid w:val="001B486A"/>
    <w:rsid w:val="001D6196"/>
    <w:rsid w:val="001F4D8D"/>
    <w:rsid w:val="002152BB"/>
    <w:rsid w:val="002177B3"/>
    <w:rsid w:val="00225F22"/>
    <w:rsid w:val="00231729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61A65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4F87"/>
    <w:rsid w:val="00447116"/>
    <w:rsid w:val="00451C2D"/>
    <w:rsid w:val="00457AA9"/>
    <w:rsid w:val="00464E6B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51742E"/>
    <w:rsid w:val="00534EBB"/>
    <w:rsid w:val="00542B0A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D5D77"/>
    <w:rsid w:val="005E4748"/>
    <w:rsid w:val="005F2BFA"/>
    <w:rsid w:val="005F67CA"/>
    <w:rsid w:val="0060542B"/>
    <w:rsid w:val="00607732"/>
    <w:rsid w:val="00645F4A"/>
    <w:rsid w:val="006522E4"/>
    <w:rsid w:val="0066103E"/>
    <w:rsid w:val="00674E86"/>
    <w:rsid w:val="0069682B"/>
    <w:rsid w:val="00697E10"/>
    <w:rsid w:val="006C28B3"/>
    <w:rsid w:val="006C3405"/>
    <w:rsid w:val="006D3D13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28DE"/>
    <w:rsid w:val="007B3AC9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7F02FE"/>
    <w:rsid w:val="0080327B"/>
    <w:rsid w:val="00841B6F"/>
    <w:rsid w:val="00856253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0D0B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910B7"/>
    <w:rsid w:val="00A91908"/>
    <w:rsid w:val="00A939DE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752B"/>
    <w:rsid w:val="00B11BA7"/>
    <w:rsid w:val="00B148FF"/>
    <w:rsid w:val="00B1579D"/>
    <w:rsid w:val="00B25D1A"/>
    <w:rsid w:val="00B31323"/>
    <w:rsid w:val="00B31A97"/>
    <w:rsid w:val="00B31FE6"/>
    <w:rsid w:val="00B414C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95E0C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C50B1"/>
    <w:rsid w:val="00DD6B1F"/>
    <w:rsid w:val="00DF1059"/>
    <w:rsid w:val="00DF12CB"/>
    <w:rsid w:val="00DF3DC6"/>
    <w:rsid w:val="00E124F4"/>
    <w:rsid w:val="00E22A3C"/>
    <w:rsid w:val="00E2782D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EF7AB3"/>
    <w:rsid w:val="00F17946"/>
    <w:rsid w:val="00F2045E"/>
    <w:rsid w:val="00F31233"/>
    <w:rsid w:val="00F35D04"/>
    <w:rsid w:val="00F639D3"/>
    <w:rsid w:val="00F74CCB"/>
    <w:rsid w:val="00F76072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53</cp:revision>
  <dcterms:created xsi:type="dcterms:W3CDTF">2025-01-01T18:08:00Z</dcterms:created>
  <dcterms:modified xsi:type="dcterms:W3CDTF">2025-03-17T10:14:00Z</dcterms:modified>
</cp:coreProperties>
</file>