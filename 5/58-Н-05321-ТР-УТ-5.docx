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C54B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B7113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58-Н-05321-ТР-УТ-5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C54B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22F76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71139" w:rsidRPr="00B7113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71139" w:rsidRPr="00B71139">
        <w:rPr>
          <w:rStyle w:val="aa"/>
          <w:rFonts w:ascii="Arial Narrow" w:hAnsi="Arial Narrow"/>
        </w:rPr>
        <w:t xml:space="preserve">191025, г. Санкт-Петербург, пр-кт Невский, д. 90/92; 420106, Республика Татарстан (Татарстан), г. Казань, ул. Айрата Арсланова, дом 12/2, помещение 1015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71139" w:rsidRPr="00B71139">
        <w:rPr>
          <w:rStyle w:val="aa"/>
          <w:rFonts w:ascii="Arial Narrow" w:hAnsi="Arial Narrow"/>
        </w:rPr>
        <w:t xml:space="preserve"> 17538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B71139">
        <w:rPr>
          <w:rFonts w:ascii="Arial Narrow" w:hAnsi="Arial Narrow"/>
          <w:u w:val="single"/>
        </w:rPr>
        <w:t xml:space="preserve"> 2 17538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71139" w:rsidRPr="00B71139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71139" w:rsidRPr="00B71139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B71139" w:rsidRPr="00B7113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B71139" w:rsidRPr="00B71139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FF3AE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FF3AEB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F3AEB" w:rsidRPr="00FF3AEB">
        <w:rPr>
          <w:rFonts w:ascii="Arial Narrow" w:hAnsi="Arial Narrow"/>
          <w:bCs/>
          <w:szCs w:val="22"/>
        </w:rPr>
        <w:t>-</w:t>
      </w:r>
      <w:r w:rsidR="00FF3AEB" w:rsidRPr="00FF3AE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F3AE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C54B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C54BC" w:rsidRPr="005C54B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B71139">
      <w:rPr>
        <w:rFonts w:ascii="Arial Narrow" w:hAnsi="Arial Narrow"/>
        <w:sz w:val="16"/>
        <w:szCs w:val="16"/>
      </w:rPr>
      <w:t>58-Н-05321-ТР-УТ-5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B7113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38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7538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DA9265CF80604269AEFFB908601270DB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5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06, Республика Татарстан (Татарстан), г. Казань, ул. Айрата Арсланова, дом 12/2, помещение 1015 "/>
    <w:docVar w:name="rbtd_adr1" w:val="191025, г. Санкт-Петербург, пр-кт Невский, д. 90/92"/>
    <w:docVar w:name="rbtd_adr2" w:val="420106, Республика Татарстан (Татарстан), г. Казань, ул. Айрата Арсланова, дом 12/2, помещение 1015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9FC8B42DCD94337B909774EF9F6F99A"/>
    <w:docVar w:name="rm_id" w:val="58"/>
    <w:docVar w:name="rm_name" w:val=" Администратор "/>
    <w:docVar w:name="rm_number" w:val=" 2 1753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5D8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C54BC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E2FA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7113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4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78</cp:revision>
  <dcterms:created xsi:type="dcterms:W3CDTF">2025-01-02T07:58:00Z</dcterms:created>
  <dcterms:modified xsi:type="dcterms:W3CDTF">2025-03-17T10:13:00Z</dcterms:modified>
</cp:coreProperties>
</file>