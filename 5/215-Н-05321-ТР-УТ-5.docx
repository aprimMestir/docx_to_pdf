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36B7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36B7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36B7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B61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3186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B61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C7296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36B7C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1869" w:rsidRPr="00C3186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1869" w:rsidRPr="00C31869">
        <w:rPr>
          <w:rStyle w:val="aa"/>
          <w:rFonts w:ascii="Arial Narrow" w:hAnsi="Arial Narrow"/>
        </w:rPr>
        <w:t xml:space="preserve">191025, г. Санкт-Петербург, пр-кт Невский, д. 90/92; 422737, Республика Татарстан (Татарстан), Высокогорский р-н, п. Бирюлинского Зверосовхоза, ул. Шоссейная,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1869" w:rsidRPr="00C31869">
        <w:rPr>
          <w:rStyle w:val="aa"/>
          <w:rFonts w:ascii="Arial Narrow" w:hAnsi="Arial Narrow"/>
        </w:rPr>
        <w:t xml:space="preserve"> 13578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31869">
        <w:rPr>
          <w:rFonts w:ascii="Arial Narrow" w:hAnsi="Arial Narrow"/>
          <w:u w:val="single"/>
        </w:rPr>
        <w:t xml:space="preserve"> 6 13578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1869" w:rsidRPr="00C3186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1869" w:rsidRPr="00C3186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31869" w:rsidRPr="00C3186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36B7C" w:rsidRPr="00D63C77" w:rsidTr="00836B7C">
        <w:tc>
          <w:tcPr>
            <w:tcW w:w="2205" w:type="dxa"/>
            <w:vAlign w:val="center"/>
          </w:tcPr>
          <w:p w:rsidR="00836B7C" w:rsidRPr="00D63C77" w:rsidRDefault="00836B7C" w:rsidP="00836B7C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36B7C" w:rsidRPr="00D63C77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36B7C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31869" w:rsidRPr="00C3186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A7551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B3A35" w:rsidRPr="002B3A35">
        <w:rPr>
          <w:rFonts w:ascii="Arial Narrow" w:hAnsi="Arial Narrow"/>
          <w:bCs/>
          <w:szCs w:val="22"/>
        </w:rPr>
        <w:t>-</w:t>
      </w:r>
      <w:r w:rsidR="002B3A35" w:rsidRPr="002B3A3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B3A3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36B7C" w:rsidTr="00836B7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36B7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36B7C" w:rsidTr="00836B7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B617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B6170" w:rsidRPr="002B617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31869">
      <w:rPr>
        <w:rFonts w:ascii="Arial Narrow" w:hAnsi="Arial Narrow"/>
        <w:sz w:val="16"/>
        <w:szCs w:val="16"/>
      </w:rPr>
      <w:t>215-Н-05321-ТР-УТ-5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3186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78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9961B71392A4150957C974D60D6BB90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37, Республика Татарстан (Татарстан), Высокогорский р-н, п. Бирюлинского Зверосовхоза, ул. Шоссейная, 8 "/>
    <w:docVar w:name="rbtd_adr1" w:val="191025, г. Санкт-Петербург, пр-кт Невский, д. 90/92"/>
    <w:docVar w:name="rbtd_adr2" w:val="422737, Республика Татарстан (Татарстан), Высокогорский р-н, п. Бирюлинского Зверосовхоза, ул. Шоссейная,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A5A15D0445644E0920C9D4C74A804DA"/>
    <w:docVar w:name="rm_id" w:val="218"/>
    <w:docVar w:name="rm_name" w:val=" Пекарь "/>
    <w:docVar w:name="rm_number" w:val=" 6 1357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04A2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279EF"/>
    <w:rsid w:val="00234932"/>
    <w:rsid w:val="002503B4"/>
    <w:rsid w:val="00275E09"/>
    <w:rsid w:val="0028490F"/>
    <w:rsid w:val="00285303"/>
    <w:rsid w:val="00295449"/>
    <w:rsid w:val="002A6499"/>
    <w:rsid w:val="002B3A35"/>
    <w:rsid w:val="002B6170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05368"/>
    <w:rsid w:val="00420C61"/>
    <w:rsid w:val="00421D44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0B7C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303"/>
    <w:rsid w:val="00745D40"/>
    <w:rsid w:val="00745D94"/>
    <w:rsid w:val="00747025"/>
    <w:rsid w:val="0076042D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47265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2DD"/>
    <w:rsid w:val="00AD14A4"/>
    <w:rsid w:val="00AD7C32"/>
    <w:rsid w:val="00AF3FBA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31869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296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97ABE"/>
    <w:rsid w:val="00FB001B"/>
    <w:rsid w:val="00FC4076"/>
    <w:rsid w:val="00FD13E4"/>
    <w:rsid w:val="00FD2BA8"/>
    <w:rsid w:val="00FD5E6E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2025-01-01T19:19:00Z</dcterms:created>
  <dcterms:modified xsi:type="dcterms:W3CDTF">2025-03-17T10:15:00Z</dcterms:modified>
</cp:coreProperties>
</file>