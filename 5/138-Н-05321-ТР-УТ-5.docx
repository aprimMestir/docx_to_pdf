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C02F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13C3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C02FB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17627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13C33" w:rsidRPr="00713C3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13C33" w:rsidRPr="00713C33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115, п.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13C33" w:rsidRPr="00713C33">
        <w:rPr>
          <w:rStyle w:val="aa"/>
          <w:rFonts w:ascii="Arial Narrow" w:hAnsi="Arial Narrow"/>
        </w:rPr>
        <w:t xml:space="preserve"> 14597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13C33">
        <w:rPr>
          <w:rFonts w:ascii="Arial Narrow" w:hAnsi="Arial Narrow"/>
          <w:u w:val="single"/>
        </w:rPr>
        <w:t xml:space="preserve"> 7 14597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13C33" w:rsidRPr="00713C33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13C33" w:rsidRPr="00713C33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13C33" w:rsidRPr="00713C3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713C33" w:rsidRPr="00713C3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13C33" w:rsidRPr="00713C33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713C33" w:rsidP="00032B92">
      <w:pPr>
        <w:jc w:val="both"/>
        <w:rPr>
          <w:rFonts w:ascii="Arial Narrow" w:hAnsi="Arial Narrow"/>
        </w:rPr>
      </w:pPr>
      <w:r w:rsidRPr="00713C33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A27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1A27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201F5" w:rsidRPr="007201F5">
        <w:rPr>
          <w:rFonts w:ascii="Arial Narrow" w:hAnsi="Arial Narrow"/>
          <w:bCs/>
          <w:szCs w:val="22"/>
        </w:rPr>
        <w:t>-</w:t>
      </w:r>
      <w:r w:rsidR="007201F5" w:rsidRPr="007201F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201F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C02FB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C02FB" w:rsidRPr="00CC02FB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13C33">
      <w:rPr>
        <w:rFonts w:ascii="Arial Narrow" w:hAnsi="Arial Narrow"/>
        <w:sz w:val="16"/>
        <w:szCs w:val="16"/>
      </w:rPr>
      <w:t>138-Н-05321-ТР-УТ-5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13C3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597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3 "/>
    <w:docVar w:name="colrab_anal" w:val=" 3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C86DEBD766B4448B5A0FB4D562FA0FF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8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15, п. 1011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15, п.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92408361CF8472CBE4459B80E26FC64"/>
    <w:docVar w:name="rm_id" w:val="139"/>
    <w:docVar w:name="rm_name" w:val=" Сборщик заказов "/>
    <w:docVar w:name="rm_number" w:val=" 7 14597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2334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3C33"/>
    <w:rsid w:val="00717C9F"/>
    <w:rsid w:val="007201F5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442EB"/>
    <w:rsid w:val="00C64F6A"/>
    <w:rsid w:val="00C779EA"/>
    <w:rsid w:val="00CA6993"/>
    <w:rsid w:val="00CC02FB"/>
    <w:rsid w:val="00CC4BCA"/>
    <w:rsid w:val="00CD35C3"/>
    <w:rsid w:val="00CE201B"/>
    <w:rsid w:val="00CE3307"/>
    <w:rsid w:val="00CE567D"/>
    <w:rsid w:val="00CF3E1D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627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1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35</cp:revision>
  <dcterms:created xsi:type="dcterms:W3CDTF">2025-01-03T17:10:00Z</dcterms:created>
  <dcterms:modified xsi:type="dcterms:W3CDTF">2025-03-17T10:14:00Z</dcterms:modified>
</cp:coreProperties>
</file>