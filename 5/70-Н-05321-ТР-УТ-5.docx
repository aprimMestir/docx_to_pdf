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D5D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2544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D5D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27CAF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544E" w:rsidRPr="0062544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544E" w:rsidRPr="0062544E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Аксакова, здание 1в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544E" w:rsidRPr="0062544E">
        <w:rPr>
          <w:rStyle w:val="aa"/>
          <w:rFonts w:ascii="Arial Narrow" w:hAnsi="Arial Narrow"/>
        </w:rPr>
        <w:t xml:space="preserve"> 27772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2544E">
        <w:rPr>
          <w:rFonts w:ascii="Arial Narrow" w:hAnsi="Arial Narrow"/>
          <w:u w:val="single"/>
        </w:rPr>
        <w:t xml:space="preserve"> 1 27772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544E" w:rsidRPr="0062544E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544E" w:rsidRPr="0062544E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2544E" w:rsidRPr="0062544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62544E" w:rsidRPr="0062544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2544E" w:rsidRPr="0062544E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62544E" w:rsidRPr="0062544E" w:rsidRDefault="0062544E" w:rsidP="00032B92">
      <w:pPr>
        <w:jc w:val="both"/>
        <w:rPr>
          <w:rFonts w:ascii="Arial Narrow" w:hAnsi="Arial Narrow"/>
        </w:rPr>
      </w:pPr>
      <w:r w:rsidRPr="0062544E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62544E" w:rsidP="00032B92">
      <w:pPr>
        <w:jc w:val="both"/>
        <w:rPr>
          <w:rFonts w:ascii="Arial Narrow" w:hAnsi="Arial Narrow"/>
        </w:rPr>
      </w:pPr>
      <w:r w:rsidRPr="0062544E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774C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21DBA" w:rsidRPr="00E21DBA">
        <w:rPr>
          <w:rFonts w:ascii="Arial Narrow" w:hAnsi="Arial Narrow"/>
          <w:bCs/>
          <w:szCs w:val="22"/>
        </w:rPr>
        <w:t>-</w:t>
      </w:r>
      <w:r w:rsidR="00E21DBA" w:rsidRPr="00E21DB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21DB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D5D0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D5D0D" w:rsidRPr="00DD5D0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2544E">
      <w:rPr>
        <w:rFonts w:ascii="Arial Narrow" w:hAnsi="Arial Narrow"/>
        <w:sz w:val="16"/>
        <w:szCs w:val="16"/>
      </w:rPr>
      <w:t>70-Н-05321-ТР-УТ-5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2544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77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7113327B5B4404BB7EBE2A3736B1825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ксакова, здание 1в "/>
    <w:docVar w:name="rbtd_adr1" w:val="191025, г. Санкт-Петербург, пр-кт Невский, д. 90/92"/>
    <w:docVar w:name="rbtd_adr2" w:val="420076, Республика Татарстан (Татарстан), г. Казань, ул. Аксакова, здание 1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97A2BB637514401A6C0B756EDE874CD"/>
    <w:docVar w:name="rm_id" w:val="70"/>
    <w:docVar w:name="rm_name" w:val=" Директор магазина (Директор (заведующий) предприятия розничной торговли) "/>
    <w:docVar w:name="rm_number" w:val=" 1 277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D6B4A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2544E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5D0D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57</cp:revision>
  <dcterms:created xsi:type="dcterms:W3CDTF">2025-01-01T18:08:00Z</dcterms:created>
  <dcterms:modified xsi:type="dcterms:W3CDTF">2025-03-17T10:13:00Z</dcterms:modified>
</cp:coreProperties>
</file>