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11F1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45D7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74-Н-05321-ТР-УТ-5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11F1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D4D33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27CAF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D4D33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5D7F" w:rsidRPr="00645D7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5D7F" w:rsidRPr="00645D7F">
        <w:rPr>
          <w:rStyle w:val="aa"/>
          <w:rFonts w:ascii="Arial Narrow" w:hAnsi="Arial Narrow"/>
        </w:rPr>
        <w:t xml:space="preserve">191025, г. Санкт-Петербург, пр-кт Невский, д. 90/92; 420079, Республика Татарстан (Татарстан), г. Казань, ул. 2-я Старо-Аракчинская, здание 11, корпус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5D7F" w:rsidRPr="00645D7F">
        <w:rPr>
          <w:rStyle w:val="aa"/>
          <w:rFonts w:ascii="Arial Narrow" w:hAnsi="Arial Narrow"/>
        </w:rPr>
        <w:t xml:space="preserve"> 28252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45D7F">
        <w:rPr>
          <w:rFonts w:ascii="Arial Narrow" w:hAnsi="Arial Narrow"/>
          <w:u w:val="single"/>
        </w:rPr>
        <w:t xml:space="preserve"> 1 28252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5D7F" w:rsidRPr="00645D7F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5D7F" w:rsidRPr="00645D7F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45D7F" w:rsidRPr="00645D7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lastRenderedPageBreak/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3D4D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645D7F" w:rsidRPr="00645D7F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45D7F" w:rsidRPr="00645D7F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645D7F" w:rsidRPr="00645D7F" w:rsidRDefault="00645D7F" w:rsidP="00032B92">
      <w:pPr>
        <w:jc w:val="both"/>
        <w:rPr>
          <w:rFonts w:ascii="Arial Narrow" w:hAnsi="Arial Narrow"/>
        </w:rPr>
      </w:pPr>
      <w:r w:rsidRPr="00645D7F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645D7F" w:rsidP="00032B92">
      <w:pPr>
        <w:jc w:val="both"/>
        <w:rPr>
          <w:rFonts w:ascii="Arial Narrow" w:hAnsi="Arial Narrow"/>
        </w:rPr>
      </w:pPr>
      <w:r w:rsidRPr="00645D7F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BC439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BC439B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C439B" w:rsidRPr="00BC439B">
        <w:rPr>
          <w:rFonts w:ascii="Arial Narrow" w:hAnsi="Arial Narrow"/>
          <w:bCs/>
          <w:szCs w:val="22"/>
        </w:rPr>
        <w:t>-</w:t>
      </w:r>
      <w:r w:rsidR="00BC439B" w:rsidRPr="00BC439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C439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11F1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11F19" w:rsidRPr="00111F19">
      <w:rPr>
        <w:rStyle w:val="ae"/>
        <w:rFonts w:ascii="Arial Narrow" w:hAnsi="Arial Narrow"/>
        <w:noProof/>
        <w:sz w:val="16"/>
        <w:szCs w:val="16"/>
      </w:rPr>
      <w:t>3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45D7F">
      <w:rPr>
        <w:rFonts w:ascii="Arial Narrow" w:hAnsi="Arial Narrow"/>
        <w:sz w:val="16"/>
        <w:szCs w:val="16"/>
      </w:rPr>
      <w:t>74-Н-05321-ТР-УТ-5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45D7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252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4F70DFACC304275A77C52C1F33CC8AE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7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9, Республика Татарстан (Татарстан), г. Казань, ул. 2-я Старо-Аракчинская, здание 11, корпус 1 "/>
    <w:docVar w:name="rbtd_adr1" w:val="191025, г. Санкт-Петербург, пр-кт Невский, д. 90/92"/>
    <w:docVar w:name="rbtd_adr2" w:val="420079, Республика Татарстан (Татарстан), г. Казань, ул. 2-я Старо-Аракчинская, здание 11, корпус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CC24D7A6B074480A291AD7E2996D697"/>
    <w:docVar w:name="rm_id" w:val="74"/>
    <w:docVar w:name="rm_name" w:val=" Директор магазина (Директор (заведующий) предприятия розничной торговли) "/>
    <w:docVar w:name="rm_number" w:val=" 1 2825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11F19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24DB"/>
    <w:rsid w:val="003C5682"/>
    <w:rsid w:val="003D432C"/>
    <w:rsid w:val="003D4D33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2425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45D7F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D14A4"/>
    <w:rsid w:val="00AD46DC"/>
    <w:rsid w:val="00AD7C32"/>
    <w:rsid w:val="00AF796F"/>
    <w:rsid w:val="00B024B8"/>
    <w:rsid w:val="00B11BA7"/>
    <w:rsid w:val="00B148FF"/>
    <w:rsid w:val="00B25D1A"/>
    <w:rsid w:val="00B31323"/>
    <w:rsid w:val="00B31A97"/>
    <w:rsid w:val="00B51FB7"/>
    <w:rsid w:val="00B95FC2"/>
    <w:rsid w:val="00BA5029"/>
    <w:rsid w:val="00BA735C"/>
    <w:rsid w:val="00BC2F3C"/>
    <w:rsid w:val="00BC439B"/>
    <w:rsid w:val="00BD6686"/>
    <w:rsid w:val="00BE15DF"/>
    <w:rsid w:val="00BF498E"/>
    <w:rsid w:val="00C02721"/>
    <w:rsid w:val="00C027F5"/>
    <w:rsid w:val="00C16C85"/>
    <w:rsid w:val="00C3083C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60</cp:revision>
  <dcterms:created xsi:type="dcterms:W3CDTF">2025-01-01T18:08:00Z</dcterms:created>
  <dcterms:modified xsi:type="dcterms:W3CDTF">2025-03-17T10:13:00Z</dcterms:modified>
</cp:coreProperties>
</file>