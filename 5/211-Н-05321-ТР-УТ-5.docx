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B7D3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B7D3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B7D3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B7D3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B7D3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81EB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65DF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81EB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066EB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65DF4" w:rsidRPr="00565DF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65DF4" w:rsidRPr="00565DF4">
        <w:rPr>
          <w:rStyle w:val="aa"/>
          <w:rFonts w:ascii="Arial Narrow" w:hAnsi="Arial Narrow"/>
        </w:rPr>
        <w:t xml:space="preserve">191025, г. Санкт-Петербург, пр-кт Невский, д. 90/92; 422002, Республика Татарстан (Татарстан), Арский р-н, г. Арск, ул. 65 лет Победы, 30, _30а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65DF4" w:rsidRPr="00565DF4">
        <w:rPr>
          <w:rStyle w:val="aa"/>
          <w:rFonts w:ascii="Arial Narrow" w:hAnsi="Arial Narrow"/>
        </w:rPr>
        <w:t xml:space="preserve"> 11387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65DF4">
        <w:rPr>
          <w:rFonts w:ascii="Arial Narrow" w:hAnsi="Arial Narrow"/>
          <w:u w:val="single"/>
        </w:rPr>
        <w:t xml:space="preserve"> 8 11387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65DF4" w:rsidRPr="00565DF4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65DF4" w:rsidRPr="00565DF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65DF4" w:rsidRPr="00565DF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B7D30" w:rsidRPr="00D63C77" w:rsidTr="00167F9F">
        <w:tc>
          <w:tcPr>
            <w:tcW w:w="2205" w:type="dxa"/>
            <w:vAlign w:val="center"/>
          </w:tcPr>
          <w:p w:rsidR="00EB7D30" w:rsidRPr="00D63C77" w:rsidRDefault="00EB7D30" w:rsidP="00EB7D3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B7D30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7D30" w:rsidRPr="00D63C77" w:rsidRDefault="00EB7D30" w:rsidP="00EB7D3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B7D30" w:rsidRPr="00D63C77" w:rsidRDefault="00EB7D30" w:rsidP="00EB7D3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B7D30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7D30" w:rsidRDefault="00EB7D30" w:rsidP="00EB7D3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B7D30" w:rsidRDefault="00EB7D30" w:rsidP="00EB7D3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65DF4" w:rsidRPr="00565DF4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B43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1B4337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1B433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4337" w:rsidRPr="001B4337">
        <w:rPr>
          <w:rFonts w:ascii="Arial Narrow" w:hAnsi="Arial Narrow"/>
          <w:bCs/>
          <w:szCs w:val="22"/>
        </w:rPr>
        <w:t>-</w:t>
      </w:r>
      <w:r w:rsidR="001B4337" w:rsidRPr="001B433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4337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B7D30" w:rsidTr="00EB7D3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B7D3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B7D3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B7D3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B7D30" w:rsidTr="00EB7D3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81EB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81EB7" w:rsidRPr="00481EB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65DF4">
      <w:rPr>
        <w:rFonts w:ascii="Arial Narrow" w:hAnsi="Arial Narrow"/>
        <w:sz w:val="16"/>
        <w:szCs w:val="16"/>
      </w:rPr>
      <w:t>211-Н-05321-ТР-УТ-5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65DF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8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709950D43B44BC8B08D1E9C702A63C0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1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2, Республика Татарстан (Татарстан), Арский р-н, г. Арск, ул. 65 лет Победы, 30, _30а "/>
    <w:docVar w:name="rbtd_adr1" w:val="191025, г. Санкт-Петербург, пр-кт Невский, д. 90/92"/>
    <w:docVar w:name="rbtd_adr2" w:val="422002, Республика Татарстан (Татарстан), Арский р-н, г. Арск, ул. 65 лет Победы, 30, _30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2039197FA814116B2CFAF10E4006A9A"/>
    <w:docVar w:name="rm_id" w:val="214"/>
    <w:docVar w:name="rm_name" w:val=" Работник торгового зала "/>
    <w:docVar w:name="rm_number" w:val=" 8 113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337"/>
    <w:rsid w:val="001B486A"/>
    <w:rsid w:val="001D6196"/>
    <w:rsid w:val="001D7A13"/>
    <w:rsid w:val="001F4D8D"/>
    <w:rsid w:val="001F4F87"/>
    <w:rsid w:val="002045C4"/>
    <w:rsid w:val="002066EB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614F3"/>
    <w:rsid w:val="00481EB7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65DF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55E61"/>
    <w:rsid w:val="0066103E"/>
    <w:rsid w:val="00674E86"/>
    <w:rsid w:val="0069682B"/>
    <w:rsid w:val="006C28B3"/>
    <w:rsid w:val="006C3746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7790"/>
    <w:rsid w:val="00980ADD"/>
    <w:rsid w:val="009A33AB"/>
    <w:rsid w:val="009C0E12"/>
    <w:rsid w:val="009D5FA5"/>
    <w:rsid w:val="009E100B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A6993"/>
    <w:rsid w:val="00CC4BCA"/>
    <w:rsid w:val="00CD35C3"/>
    <w:rsid w:val="00CE3307"/>
    <w:rsid w:val="00CE567D"/>
    <w:rsid w:val="00CF3E1D"/>
    <w:rsid w:val="00D15D5D"/>
    <w:rsid w:val="00D52F8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8326A"/>
    <w:rsid w:val="00E94421"/>
    <w:rsid w:val="00EA7FF7"/>
    <w:rsid w:val="00EB72AD"/>
    <w:rsid w:val="00EB7D30"/>
    <w:rsid w:val="00EC37A1"/>
    <w:rsid w:val="00EC75A0"/>
    <w:rsid w:val="00ED338F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39</cp:revision>
  <dcterms:created xsi:type="dcterms:W3CDTF">2025-01-02T10:39:00Z</dcterms:created>
  <dcterms:modified xsi:type="dcterms:W3CDTF">2025-03-17T10:15:00Z</dcterms:modified>
</cp:coreProperties>
</file>