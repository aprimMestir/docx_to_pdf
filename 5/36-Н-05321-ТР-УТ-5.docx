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E4002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E4002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E4002" w:rsidRDefault="000E4002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E4002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E4002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66B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D7F6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966B5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167F9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80C65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167F9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7F6F" w:rsidRPr="006D7F6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7F6F" w:rsidRPr="006D7F6F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7F6F" w:rsidRPr="006D7F6F">
        <w:rPr>
          <w:rStyle w:val="aa"/>
          <w:rFonts w:ascii="Arial Narrow" w:hAnsi="Arial Narrow"/>
        </w:rPr>
        <w:t xml:space="preserve"> 12813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D7F6F">
        <w:rPr>
          <w:rFonts w:ascii="Arial Narrow" w:hAnsi="Arial Narrow"/>
          <w:u w:val="single"/>
        </w:rPr>
        <w:t xml:space="preserve"> 8 12813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7F6F" w:rsidRPr="006D7F6F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167F9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D7F6F" w:rsidRPr="006D7F6F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167F9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167F9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D7F6F" w:rsidRPr="006D7F6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67F9F">
        <w:tc>
          <w:tcPr>
            <w:tcW w:w="2205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E4002" w:rsidRPr="00D63C77" w:rsidTr="00167F9F">
        <w:tc>
          <w:tcPr>
            <w:tcW w:w="2205" w:type="dxa"/>
            <w:vAlign w:val="center"/>
          </w:tcPr>
          <w:p w:rsidR="000E4002" w:rsidRPr="00D63C77" w:rsidRDefault="000E4002" w:rsidP="000E4002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E4002" w:rsidRPr="00D63C77" w:rsidRDefault="000E4002" w:rsidP="00167F9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167F9F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Pr="00D63C77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E4002" w:rsidRPr="00D63C77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E4002" w:rsidRPr="00D63C77" w:rsidTr="000E4002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4002" w:rsidRDefault="000E4002" w:rsidP="000E4002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E4002" w:rsidRDefault="000E4002" w:rsidP="000E4002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D7F6F" w:rsidRPr="006D7F6F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0E400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0E4002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6C374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E4002" w:rsidRPr="000E4002">
        <w:rPr>
          <w:rFonts w:ascii="Arial Narrow" w:hAnsi="Arial Narrow"/>
          <w:bCs/>
          <w:szCs w:val="22"/>
        </w:rPr>
        <w:t>-</w:t>
      </w:r>
      <w:r w:rsidR="000E4002" w:rsidRPr="000E400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E4002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E4002" w:rsidTr="000E4002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E4002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E4002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E4002" w:rsidTr="000E4002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E4002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E4002" w:rsidRDefault="000E4002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E4002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66B5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966B5" w:rsidRPr="00C966B5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D7F6F">
      <w:rPr>
        <w:rFonts w:ascii="Arial Narrow" w:hAnsi="Arial Narrow"/>
        <w:sz w:val="16"/>
        <w:szCs w:val="16"/>
      </w:rPr>
      <w:t>36-Н-05321-ТР-УТ-5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D7F6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81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024E1AD385146A38BF9CFBA2055F9ED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C9EF6D5585243F78F4145FE2F01ACCC"/>
    <w:docVar w:name="rm_id" w:val="36"/>
    <w:docVar w:name="rm_name" w:val=" Работник торгового зала "/>
    <w:docVar w:name="rm_number" w:val=" 8 1281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E4002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67F9F"/>
    <w:rsid w:val="001B486A"/>
    <w:rsid w:val="001D6196"/>
    <w:rsid w:val="001D7A13"/>
    <w:rsid w:val="001F4D8D"/>
    <w:rsid w:val="002045C4"/>
    <w:rsid w:val="002152BB"/>
    <w:rsid w:val="002177B3"/>
    <w:rsid w:val="00225F22"/>
    <w:rsid w:val="00234932"/>
    <w:rsid w:val="00257B33"/>
    <w:rsid w:val="00275E09"/>
    <w:rsid w:val="0028490F"/>
    <w:rsid w:val="00295449"/>
    <w:rsid w:val="002A6499"/>
    <w:rsid w:val="002C7545"/>
    <w:rsid w:val="002D6B87"/>
    <w:rsid w:val="002E2D3A"/>
    <w:rsid w:val="002E5199"/>
    <w:rsid w:val="002E55C6"/>
    <w:rsid w:val="00305B2F"/>
    <w:rsid w:val="00317A9B"/>
    <w:rsid w:val="00346C48"/>
    <w:rsid w:val="00354C09"/>
    <w:rsid w:val="00367816"/>
    <w:rsid w:val="00380CE3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399"/>
    <w:rsid w:val="004E24EB"/>
    <w:rsid w:val="0051742E"/>
    <w:rsid w:val="00555A9F"/>
    <w:rsid w:val="005567CA"/>
    <w:rsid w:val="00563E94"/>
    <w:rsid w:val="00567DA7"/>
    <w:rsid w:val="0057485F"/>
    <w:rsid w:val="00576095"/>
    <w:rsid w:val="005859B9"/>
    <w:rsid w:val="005A3A36"/>
    <w:rsid w:val="005A576D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9682B"/>
    <w:rsid w:val="006C28B3"/>
    <w:rsid w:val="006C3746"/>
    <w:rsid w:val="006D7F6F"/>
    <w:rsid w:val="007049EB"/>
    <w:rsid w:val="00710271"/>
    <w:rsid w:val="00710DE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5A05"/>
    <w:rsid w:val="007E7F3C"/>
    <w:rsid w:val="007F04B0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5430"/>
    <w:rsid w:val="0092778A"/>
    <w:rsid w:val="009361D4"/>
    <w:rsid w:val="00942161"/>
    <w:rsid w:val="00967790"/>
    <w:rsid w:val="00980ADD"/>
    <w:rsid w:val="00980C65"/>
    <w:rsid w:val="009A33AB"/>
    <w:rsid w:val="009C0E12"/>
    <w:rsid w:val="009D5FA5"/>
    <w:rsid w:val="00A12349"/>
    <w:rsid w:val="00A36593"/>
    <w:rsid w:val="00A910B7"/>
    <w:rsid w:val="00A91908"/>
    <w:rsid w:val="00A9505E"/>
    <w:rsid w:val="00AA1F25"/>
    <w:rsid w:val="00AA2D3E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57014"/>
    <w:rsid w:val="00B61BE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04739"/>
    <w:rsid w:val="00C3083C"/>
    <w:rsid w:val="00C3328B"/>
    <w:rsid w:val="00C520DC"/>
    <w:rsid w:val="00C64F6A"/>
    <w:rsid w:val="00C966B5"/>
    <w:rsid w:val="00CA6993"/>
    <w:rsid w:val="00CC4BCA"/>
    <w:rsid w:val="00CD35C3"/>
    <w:rsid w:val="00CE3307"/>
    <w:rsid w:val="00CE567D"/>
    <w:rsid w:val="00CF3E1D"/>
    <w:rsid w:val="00D15D5D"/>
    <w:rsid w:val="00D52F8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00C2A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E4CBE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A06A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36</cp:revision>
  <dcterms:created xsi:type="dcterms:W3CDTF">2025-01-02T10:39:00Z</dcterms:created>
  <dcterms:modified xsi:type="dcterms:W3CDTF">2025-03-17T10:13:00Z</dcterms:modified>
</cp:coreProperties>
</file>