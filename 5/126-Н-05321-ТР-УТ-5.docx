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2681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2681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26813" w:rsidRDefault="0002681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2681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2681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2681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3331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2306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3331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2681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B1DC0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26813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2681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3064" w:rsidRPr="0072306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3064" w:rsidRPr="00723064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Казань,ул.  Абсалямова, здание 22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3064" w:rsidRPr="00723064">
        <w:rPr>
          <w:rStyle w:val="aa"/>
          <w:rFonts w:ascii="Arial Narrow" w:hAnsi="Arial Narrow"/>
        </w:rPr>
        <w:t xml:space="preserve"> 11550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26813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23064">
        <w:rPr>
          <w:rFonts w:ascii="Arial Narrow" w:hAnsi="Arial Narrow"/>
          <w:u w:val="single"/>
        </w:rPr>
        <w:t xml:space="preserve"> 6 11550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3064" w:rsidRPr="00723064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26813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3064" w:rsidRPr="00723064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2681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2681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2681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2681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23064" w:rsidRPr="0072306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26813">
        <w:tc>
          <w:tcPr>
            <w:tcW w:w="2205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26813" w:rsidRPr="00D63C77" w:rsidTr="00026813">
        <w:tc>
          <w:tcPr>
            <w:tcW w:w="2205" w:type="dxa"/>
            <w:vAlign w:val="center"/>
          </w:tcPr>
          <w:p w:rsidR="00026813" w:rsidRPr="00D63C77" w:rsidRDefault="00026813" w:rsidP="0002681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26813" w:rsidRPr="00D63C77" w:rsidRDefault="00026813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26813" w:rsidRPr="00D63C77" w:rsidRDefault="00026813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26813" w:rsidRPr="00D63C77" w:rsidRDefault="00026813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26813" w:rsidRPr="00D63C77" w:rsidRDefault="00026813" w:rsidP="0002681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26813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2681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26813" w:rsidRPr="00D63C77" w:rsidTr="0002681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6813" w:rsidRPr="00D63C77" w:rsidRDefault="00026813" w:rsidP="0002681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26813" w:rsidRPr="00D63C77" w:rsidRDefault="00026813" w:rsidP="0002681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26813" w:rsidRPr="00D63C77" w:rsidTr="0002681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6813" w:rsidRDefault="00026813" w:rsidP="0002681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26813" w:rsidRDefault="00026813" w:rsidP="0002681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23064" w:rsidRPr="00723064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ED4AB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ED4ABF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1048B3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D4ABF" w:rsidRPr="00ED4ABF">
        <w:rPr>
          <w:rFonts w:ascii="Arial Narrow" w:hAnsi="Arial Narrow"/>
          <w:bCs/>
          <w:szCs w:val="22"/>
        </w:rPr>
        <w:t>-</w:t>
      </w:r>
      <w:r w:rsidR="00ED4ABF" w:rsidRPr="00ED4AB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D4AB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26813" w:rsidTr="0002681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2681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2681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2681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2681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2681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26813" w:rsidTr="0002681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2681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2681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2681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2681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26813" w:rsidRDefault="0002681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2681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3331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33311" w:rsidRPr="00E3331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23064">
      <w:rPr>
        <w:rFonts w:ascii="Arial Narrow" w:hAnsi="Arial Narrow"/>
        <w:sz w:val="16"/>
        <w:szCs w:val="16"/>
      </w:rPr>
      <w:t>126-Н-05321-ТР-УТ-5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2306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50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5E8C9674ACC43E697D5E05F434A1C69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6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ул.  Абсалямова, здание 22 "/>
    <w:docVar w:name="rbtd_adr1" w:val="191025, г. Санкт-Петербург, пр-кт Невский, д. 90/92"/>
    <w:docVar w:name="rbtd_adr2" w:val="420124, Республика Татарстан (Татарстан), г. Казань,ул.  Абсалямова, здание 2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0EC7BE0EF2342D58879CAC1384F45CE"/>
    <w:docVar w:name="rm_id" w:val="126"/>
    <w:docVar w:name="rm_name" w:val=" Пекарь "/>
    <w:docVar w:name="rm_number" w:val=" 6 1155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06119"/>
    <w:rsid w:val="00025683"/>
    <w:rsid w:val="0002681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29EC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33F7"/>
    <w:rsid w:val="0057485F"/>
    <w:rsid w:val="00576095"/>
    <w:rsid w:val="00581740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21097"/>
    <w:rsid w:val="00723064"/>
    <w:rsid w:val="00745D40"/>
    <w:rsid w:val="00745D94"/>
    <w:rsid w:val="00747025"/>
    <w:rsid w:val="007501F9"/>
    <w:rsid w:val="0076042D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80327B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B1DC0"/>
    <w:rsid w:val="00CC4BCA"/>
    <w:rsid w:val="00CD35C3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1E9D"/>
    <w:rsid w:val="00E124F4"/>
    <w:rsid w:val="00E22A3C"/>
    <w:rsid w:val="00E33311"/>
    <w:rsid w:val="00E36337"/>
    <w:rsid w:val="00E8326A"/>
    <w:rsid w:val="00E94421"/>
    <w:rsid w:val="00EA7FF7"/>
    <w:rsid w:val="00EB72AD"/>
    <w:rsid w:val="00EC37A1"/>
    <w:rsid w:val="00EC75A0"/>
    <w:rsid w:val="00ED338F"/>
    <w:rsid w:val="00ED4ABF"/>
    <w:rsid w:val="00EE2799"/>
    <w:rsid w:val="00EF04CF"/>
    <w:rsid w:val="00EF3596"/>
    <w:rsid w:val="00EF3DC4"/>
    <w:rsid w:val="00F11D0E"/>
    <w:rsid w:val="00F17946"/>
    <w:rsid w:val="00F2045E"/>
    <w:rsid w:val="00F31233"/>
    <w:rsid w:val="00F35D04"/>
    <w:rsid w:val="00F517E9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49</cp:revision>
  <dcterms:created xsi:type="dcterms:W3CDTF">2025-01-01T19:19:00Z</dcterms:created>
  <dcterms:modified xsi:type="dcterms:W3CDTF">2025-03-17T10:14:00Z</dcterms:modified>
</cp:coreProperties>
</file>