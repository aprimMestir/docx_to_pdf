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7044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059B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7044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03477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C704B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03477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59BB" w:rsidRPr="005059B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59BB" w:rsidRPr="005059BB">
        <w:rPr>
          <w:rStyle w:val="aa"/>
          <w:rFonts w:ascii="Arial Narrow" w:hAnsi="Arial Narrow"/>
        </w:rPr>
        <w:t xml:space="preserve">191025, г. Санкт-Петербург, пр-кт Невский, д. 90/92; 420053, Республика Татарстан (Татарстан), г. Казань, ул. Садовая, д.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59BB" w:rsidRPr="005059BB">
        <w:rPr>
          <w:rStyle w:val="aa"/>
          <w:rFonts w:ascii="Arial Narrow" w:hAnsi="Arial Narrow"/>
        </w:rPr>
        <w:t xml:space="preserve"> 29232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059BB">
        <w:rPr>
          <w:rFonts w:ascii="Arial Narrow" w:hAnsi="Arial Narrow"/>
          <w:u w:val="single"/>
        </w:rPr>
        <w:t xml:space="preserve"> 3 29232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59BB" w:rsidRPr="005059BB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059BB" w:rsidRPr="005059BB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03477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059BB" w:rsidRPr="005059B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F03477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059BB" w:rsidRPr="005059BB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DC7A9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DC7A9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465BC" w:rsidRPr="00E465BC">
        <w:rPr>
          <w:rFonts w:ascii="Arial Narrow" w:hAnsi="Arial Narrow"/>
          <w:bCs/>
          <w:szCs w:val="22"/>
        </w:rPr>
        <w:t>-</w:t>
      </w:r>
      <w:r w:rsidR="00E465BC" w:rsidRPr="00E465B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465B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7044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7044E" w:rsidRPr="0047044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059BB">
      <w:rPr>
        <w:rFonts w:ascii="Arial Narrow" w:hAnsi="Arial Narrow"/>
        <w:sz w:val="16"/>
        <w:szCs w:val="16"/>
      </w:rPr>
      <w:t>305-Н-05321-ТР-УТ-5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059B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32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7 "/>
    <w:docVar w:name="colrab_anal" w:val=" 7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A2C92A4B2554820A112836CC476F9F3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5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3, Республика Татарстан (Татарстан), г. Казань, ул. Садовая, д. 37 "/>
    <w:docVar w:name="rbtd_adr1" w:val="191025, г. Санкт-Петербург, пр-кт Невский, д. 90/92"/>
    <w:docVar w:name="rbtd_adr2" w:val="420053, Республика Татарстан (Татарстан), г. Казань, ул. Садовая, д.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757C29E67AD47BF83E001028C692591"/>
    <w:docVar w:name="rm_id" w:val="309"/>
    <w:docVar w:name="rm_name" w:val=" Продавец-кассир (Продавец продовольственных товаров) "/>
    <w:docVar w:name="rm_number" w:val=" 3 2923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A393C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0F6D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2630"/>
    <w:rsid w:val="003C5682"/>
    <w:rsid w:val="003C704B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7044E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059B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2EFD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6562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C7A93"/>
    <w:rsid w:val="00DD6B1F"/>
    <w:rsid w:val="00DF1059"/>
    <w:rsid w:val="00DF12CB"/>
    <w:rsid w:val="00DF3DC6"/>
    <w:rsid w:val="00E124F4"/>
    <w:rsid w:val="00E22A3C"/>
    <w:rsid w:val="00E36337"/>
    <w:rsid w:val="00E465BC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03477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2025-01-02T06:42:00Z</dcterms:created>
  <dcterms:modified xsi:type="dcterms:W3CDTF">2025-03-17T10:17:00Z</dcterms:modified>
</cp:coreProperties>
</file>