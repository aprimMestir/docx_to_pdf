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E6A4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E6A4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E6A4B" w:rsidRDefault="001E6A4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E6A4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E6A4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E6A4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C150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9718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C150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37609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180" w:rsidRPr="00C9718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180" w:rsidRPr="00C97180">
        <w:rPr>
          <w:rStyle w:val="aa"/>
          <w:rFonts w:ascii="Arial Narrow" w:hAnsi="Arial Narrow"/>
        </w:rPr>
        <w:t xml:space="preserve">191025, г. Санкт-Петербург, пр-кт Невский, д. 90/92; 422370, Республика Татарстан (Татарстан), Тетюшский р-н, г. Тетюши, ул. Школьная, 19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180" w:rsidRPr="00C97180">
        <w:rPr>
          <w:rStyle w:val="aa"/>
          <w:rFonts w:ascii="Arial Narrow" w:hAnsi="Arial Narrow"/>
        </w:rPr>
        <w:t xml:space="preserve"> 2119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97180">
        <w:rPr>
          <w:rFonts w:ascii="Arial Narrow" w:hAnsi="Arial Narrow"/>
          <w:u w:val="single"/>
        </w:rPr>
        <w:t xml:space="preserve"> 7 2119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180" w:rsidRPr="00C97180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97180" w:rsidRPr="00C97180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97180" w:rsidRPr="00C9718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E6A4B" w:rsidRPr="00D63C77" w:rsidTr="00F84D35">
        <w:tc>
          <w:tcPr>
            <w:tcW w:w="2205" w:type="dxa"/>
            <w:vAlign w:val="center"/>
          </w:tcPr>
          <w:p w:rsidR="001E6A4B" w:rsidRPr="00D63C77" w:rsidRDefault="001E6A4B" w:rsidP="001E6A4B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E6A4B" w:rsidRPr="00D63C77" w:rsidRDefault="001E6A4B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E6A4B" w:rsidRPr="00D63C77" w:rsidRDefault="001E6A4B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E6A4B" w:rsidRPr="00D63C77" w:rsidRDefault="001E6A4B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E6A4B" w:rsidRPr="00D63C77" w:rsidRDefault="001E6A4B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E6A4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E6A4B" w:rsidRPr="00D63C77" w:rsidTr="001E6A4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6A4B" w:rsidRPr="00D63C77" w:rsidRDefault="001E6A4B" w:rsidP="001E6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E6A4B" w:rsidRPr="00D63C77" w:rsidRDefault="001E6A4B" w:rsidP="001E6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E6A4B" w:rsidRPr="00D63C77" w:rsidTr="001E6A4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6A4B" w:rsidRDefault="001E6A4B" w:rsidP="001E6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E6A4B" w:rsidRDefault="001E6A4B" w:rsidP="001E6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97180" w:rsidRPr="00C97180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97180" w:rsidRPr="00C97180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C97180" w:rsidP="00032B92">
      <w:pPr>
        <w:jc w:val="both"/>
        <w:rPr>
          <w:rFonts w:ascii="Arial Narrow" w:hAnsi="Arial Narrow"/>
        </w:rPr>
      </w:pPr>
      <w:r w:rsidRPr="00C97180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E6A4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1E6A4B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E6A4B" w:rsidRPr="001E6A4B">
        <w:rPr>
          <w:rFonts w:ascii="Arial Narrow" w:hAnsi="Arial Narrow"/>
          <w:bCs/>
          <w:szCs w:val="22"/>
        </w:rPr>
        <w:t>-</w:t>
      </w:r>
      <w:r w:rsidR="001E6A4B" w:rsidRPr="001E6A4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E6A4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E6A4B" w:rsidTr="001E6A4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E6A4B" w:rsidRDefault="001E6A4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E6A4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E6A4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E6A4B" w:rsidRDefault="001E6A4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E6A4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E6A4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E6A4B" w:rsidRDefault="001E6A4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E6A4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E6A4B" w:rsidTr="001E6A4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E6A4B" w:rsidRDefault="001E6A4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E6A4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E6A4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E6A4B" w:rsidRDefault="001E6A4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E6A4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E6A4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E6A4B" w:rsidRDefault="001E6A4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E6A4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C150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C1503" w:rsidRPr="00AC150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97180">
      <w:rPr>
        <w:rFonts w:ascii="Arial Narrow" w:hAnsi="Arial Narrow"/>
        <w:sz w:val="16"/>
        <w:szCs w:val="16"/>
      </w:rPr>
      <w:t>18-Н-05321-ТР-УТ-5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9718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19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12932710E7D4FFF97FDFCEEDD5481FA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370, Республика Татарстан (Татарстан), Тетюшский р-н, г. Тетюши, ул. Школьная, 19 "/>
    <w:docVar w:name="rbtd_adr1" w:val="191025, г. Санкт-Петербург, пр-кт Невский, д. 90/92"/>
    <w:docVar w:name="rbtd_adr2" w:val="422370, Республика Татарстан (Татарстан), Тетюшский р-н, г. Тетюши, ул. Школьная, 1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A70481091FF4F85AEDD18A6553E0827"/>
    <w:docVar w:name="rm_id" w:val="18"/>
    <w:docVar w:name="rm_name" w:val=" Сборщик заказов "/>
    <w:docVar w:name="rm_number" w:val=" 7 211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3AD1"/>
    <w:rsid w:val="00192302"/>
    <w:rsid w:val="001B486A"/>
    <w:rsid w:val="001D6196"/>
    <w:rsid w:val="001E6A4B"/>
    <w:rsid w:val="001F4D8D"/>
    <w:rsid w:val="00204F55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D6F1A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64CE"/>
    <w:rsid w:val="004873E9"/>
    <w:rsid w:val="004A47AD"/>
    <w:rsid w:val="004B0943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26A0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5E0A"/>
    <w:rsid w:val="00A36593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C1503"/>
    <w:rsid w:val="00AD14A4"/>
    <w:rsid w:val="00AD7C32"/>
    <w:rsid w:val="00AF796F"/>
    <w:rsid w:val="00B024B8"/>
    <w:rsid w:val="00B0640B"/>
    <w:rsid w:val="00B148FF"/>
    <w:rsid w:val="00B31323"/>
    <w:rsid w:val="00B31A97"/>
    <w:rsid w:val="00B37609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97180"/>
    <w:rsid w:val="00CA6993"/>
    <w:rsid w:val="00CC4BCA"/>
    <w:rsid w:val="00CD35C3"/>
    <w:rsid w:val="00CE201B"/>
    <w:rsid w:val="00CE3307"/>
    <w:rsid w:val="00CE567D"/>
    <w:rsid w:val="00CF3E1D"/>
    <w:rsid w:val="00D261B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760E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6E1F"/>
    <w:rsid w:val="00F17926"/>
    <w:rsid w:val="00F17946"/>
    <w:rsid w:val="00F2045E"/>
    <w:rsid w:val="00F26862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5</TotalTime>
  <Pages>2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30</cp:revision>
  <dcterms:created xsi:type="dcterms:W3CDTF">2025-01-03T17:10:00Z</dcterms:created>
  <dcterms:modified xsi:type="dcterms:W3CDTF">2025-03-17T10:12:00Z</dcterms:modified>
</cp:coreProperties>
</file>