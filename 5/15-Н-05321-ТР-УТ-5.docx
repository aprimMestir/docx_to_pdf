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4B4BBB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4B4BBB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4B4BBB" w:rsidRDefault="004B4BB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4B4BBB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4BBB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4BBB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C0FB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A1480C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C0FB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87EB9">
      <w:pPr>
        <w:spacing w:line="233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AA3AB1">
        <w:rPr>
          <w:rFonts w:ascii="Arial Narrow" w:hAnsi="Arial Narrow"/>
        </w:rPr>
        <w:t xml:space="preserve">02.12.2024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87EB9">
      <w:pPr>
        <w:pStyle w:val="a6"/>
        <w:spacing w:line="233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1480C" w:rsidRPr="00A1480C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1480C" w:rsidRPr="00A1480C">
        <w:rPr>
          <w:rStyle w:val="aa"/>
          <w:rFonts w:ascii="Arial Narrow" w:hAnsi="Arial Narrow"/>
        </w:rPr>
        <w:t xml:space="preserve">191025, г. Санкт-Петербург, пр-кт Невский, д. 90/92; 422433, Республика Татарстан (Татарстан), Буинский р-н, г. Буинск, ул. Р.Люксембург, 44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1480C" w:rsidRPr="00A1480C">
        <w:rPr>
          <w:rStyle w:val="aa"/>
          <w:rFonts w:ascii="Arial Narrow" w:hAnsi="Arial Narrow"/>
        </w:rPr>
        <w:t xml:space="preserve"> 1877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A1480C">
        <w:rPr>
          <w:rFonts w:ascii="Arial Narrow" w:hAnsi="Arial Narrow"/>
          <w:u w:val="single"/>
        </w:rPr>
        <w:t xml:space="preserve"> 9 1877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1480C" w:rsidRPr="00A1480C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1480C" w:rsidRPr="00A1480C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A1480C" w:rsidRPr="00A1480C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4B4BBB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4B4BBB" w:rsidRPr="00D63C77" w:rsidTr="004B4BBB">
        <w:trPr>
          <w:tblHeader/>
        </w:trPr>
        <w:tc>
          <w:tcPr>
            <w:tcW w:w="2204" w:type="dxa"/>
            <w:vAlign w:val="center"/>
          </w:tcPr>
          <w:p w:rsidR="004B4BBB" w:rsidRPr="00D63C77" w:rsidRDefault="004B4BBB" w:rsidP="004B4BBB">
            <w:pPr>
              <w:spacing w:line="233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4B4BBB" w:rsidRPr="00D63C77" w:rsidRDefault="004B4BBB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4B4BBB" w:rsidRPr="00D63C77" w:rsidRDefault="004B4BBB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4B4BBB" w:rsidRPr="00D63C77" w:rsidRDefault="004B4BBB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4B4BBB" w:rsidRPr="00D63C77" w:rsidRDefault="004B4BBB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087EB9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37636F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4B4BB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37636F">
            <w:pPr>
              <w:spacing w:line="235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37636F">
            <w:pPr>
              <w:spacing w:line="235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4B4BBB" w:rsidRPr="00D63C77" w:rsidTr="004B4BB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4BBB" w:rsidRPr="00D63C77" w:rsidRDefault="004B4BBB" w:rsidP="004B4BBB">
            <w:pPr>
              <w:spacing w:line="235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4B4BBB" w:rsidRPr="00D63C77" w:rsidRDefault="004B4BBB" w:rsidP="004B4BBB">
            <w:pPr>
              <w:spacing w:line="235" w:lineRule="auto"/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4B4BBB" w:rsidRPr="00D63C77" w:rsidTr="004B4BB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4BBB" w:rsidRDefault="004B4BBB" w:rsidP="004B4BBB">
            <w:pPr>
              <w:spacing w:line="235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4B4BBB" w:rsidRDefault="004B4BBB" w:rsidP="004B4BBB">
            <w:pPr>
              <w:spacing w:line="235" w:lineRule="auto"/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37636F">
      <w:pPr>
        <w:spacing w:before="60" w:line="235" w:lineRule="auto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A1480C" w:rsidRPr="00A1480C" w:rsidRDefault="00C64F6A" w:rsidP="0037636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A1480C" w:rsidRPr="00A1480C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A1480C" w:rsidRPr="00A1480C" w:rsidRDefault="00A1480C" w:rsidP="0037636F">
      <w:pPr>
        <w:spacing w:line="235" w:lineRule="auto"/>
        <w:jc w:val="both"/>
        <w:rPr>
          <w:rFonts w:ascii="Arial Narrow" w:hAnsi="Arial Narrow"/>
        </w:rPr>
      </w:pPr>
      <w:r w:rsidRPr="00A1480C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A1480C" w:rsidRPr="00A1480C" w:rsidRDefault="00A1480C" w:rsidP="0037636F">
      <w:pPr>
        <w:spacing w:line="235" w:lineRule="auto"/>
        <w:jc w:val="both"/>
        <w:rPr>
          <w:rFonts w:ascii="Arial Narrow" w:hAnsi="Arial Narrow"/>
        </w:rPr>
      </w:pPr>
      <w:r w:rsidRPr="00A1480C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A1480C" w:rsidRPr="00A1480C" w:rsidRDefault="00A1480C" w:rsidP="0037636F">
      <w:pPr>
        <w:spacing w:line="235" w:lineRule="auto"/>
        <w:jc w:val="both"/>
        <w:rPr>
          <w:rFonts w:ascii="Arial Narrow" w:hAnsi="Arial Narrow"/>
        </w:rPr>
      </w:pPr>
      <w:r w:rsidRPr="00A1480C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A1480C" w:rsidP="0037636F">
      <w:pPr>
        <w:spacing w:line="235" w:lineRule="auto"/>
        <w:jc w:val="both"/>
        <w:rPr>
          <w:rFonts w:ascii="Arial Narrow" w:hAnsi="Arial Narrow"/>
        </w:rPr>
      </w:pPr>
      <w:r w:rsidRPr="00A1480C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37636F">
      <w:pPr>
        <w:spacing w:before="60" w:line="235" w:lineRule="auto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37636F" w:rsidRDefault="00451C2D" w:rsidP="0037636F">
      <w:pPr>
        <w:tabs>
          <w:tab w:val="left" w:pos="-1134"/>
        </w:tabs>
        <w:snapToGrid w:val="0"/>
        <w:spacing w:line="235" w:lineRule="auto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37636F">
      <w:pPr>
        <w:tabs>
          <w:tab w:val="left" w:pos="-1134"/>
        </w:tabs>
        <w:snapToGrid w:val="0"/>
        <w:spacing w:line="235" w:lineRule="auto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E48D2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E48D2">
              <w:rPr>
                <w:rFonts w:ascii="Arial Narrow" w:hAnsi="Arial Narrow"/>
              </w:rPr>
              <w:t>50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9F016A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9F016A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37636F">
            <w:pPr>
              <w:pStyle w:val="a8"/>
              <w:spacing w:line="235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37636F">
      <w:pPr>
        <w:spacing w:line="235" w:lineRule="auto"/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37636F">
      <w:pPr>
        <w:spacing w:line="235" w:lineRule="auto"/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37636F">
      <w:pPr>
        <w:spacing w:after="160" w:line="235" w:lineRule="auto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37636F">
      <w:pPr>
        <w:tabs>
          <w:tab w:val="left" w:pos="-1134"/>
        </w:tabs>
        <w:snapToGrid w:val="0"/>
        <w:spacing w:after="160" w:line="235" w:lineRule="auto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37636F">
      <w:pPr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B4BBB" w:rsidRPr="004B4BBB">
        <w:rPr>
          <w:rFonts w:ascii="Arial Narrow" w:hAnsi="Arial Narrow"/>
          <w:bCs/>
          <w:szCs w:val="22"/>
        </w:rPr>
        <w:t>-</w:t>
      </w:r>
      <w:r w:rsidR="004B4BBB" w:rsidRPr="004B4BBB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B4BBB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37636F" w:rsidRDefault="00317A9B" w:rsidP="0037636F">
      <w:pPr>
        <w:spacing w:line="235" w:lineRule="auto"/>
        <w:rPr>
          <w:rFonts w:ascii="Arial Narrow" w:hAnsi="Arial Narrow"/>
          <w:b/>
          <w:color w:val="000000"/>
          <w:sz w:val="18"/>
          <w:szCs w:val="18"/>
        </w:rPr>
      </w:pPr>
    </w:p>
    <w:p w:rsidR="00317A9B" w:rsidRPr="00D63C77" w:rsidRDefault="00317A9B" w:rsidP="0037636F">
      <w:pPr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4B4BBB" w:rsidTr="004B4BB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4B4BB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4BBB" w:rsidRDefault="00E8326A" w:rsidP="0037636F">
            <w:pPr>
              <w:pStyle w:val="a8"/>
              <w:spacing w:line="235" w:lineRule="auto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sz w:val="22"/>
                <w:szCs w:val="22"/>
              </w:rPr>
            </w:pPr>
            <w:r w:rsidRPr="004B4BB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4BBB" w:rsidRDefault="00E8326A" w:rsidP="0037636F">
            <w:pPr>
              <w:pStyle w:val="a8"/>
              <w:spacing w:line="235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sz w:val="22"/>
                <w:szCs w:val="22"/>
              </w:rPr>
            </w:pPr>
            <w:r w:rsidRPr="004B4BB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4B4BBB" w:rsidTr="004B4BBB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4B4BB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4B4BBB" w:rsidRDefault="00E8326A" w:rsidP="0037636F">
            <w:pPr>
              <w:pStyle w:val="a8"/>
              <w:spacing w:line="235" w:lineRule="auto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4BB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4B4BBB" w:rsidRDefault="00E8326A" w:rsidP="0037636F">
            <w:pPr>
              <w:pStyle w:val="a8"/>
              <w:spacing w:line="235" w:lineRule="auto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4B4BBB" w:rsidRDefault="004B4BBB" w:rsidP="0037636F">
            <w:pPr>
              <w:pStyle w:val="a8"/>
              <w:spacing w:line="235" w:lineRule="auto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4BB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37636F" w:rsidRDefault="00317A9B" w:rsidP="0037636F">
      <w:pPr>
        <w:pBdr>
          <w:bottom w:val="single" w:sz="12" w:space="1" w:color="auto"/>
        </w:pBdr>
        <w:spacing w:before="120" w:after="60" w:line="235" w:lineRule="auto"/>
        <w:contextualSpacing/>
        <w:rPr>
          <w:rFonts w:ascii="Arial Narrow" w:hAnsi="Arial Narrow"/>
          <w:sz w:val="12"/>
          <w:szCs w:val="12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C0FB2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C0FB2" w:rsidRPr="004C0FB2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A1480C">
      <w:rPr>
        <w:rFonts w:ascii="Arial Narrow" w:hAnsi="Arial Narrow"/>
        <w:sz w:val="16"/>
        <w:szCs w:val="16"/>
      </w:rPr>
      <w:t>15-Н-05321-ТР-УТ-5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A1480C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495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877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07A4306CBE843CBBC4A609024AFD7B1"/>
    <w:docVar w:name="fill_date" w:val="18.03.2025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5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433, Республика Татарстан (Татарстан), Буинский р-н, г. Буинск, ул. Р.Люксембург, 44 "/>
    <w:docVar w:name="rbtd_adr1" w:val="191025, г. Санкт-Петербург, пр-кт Невский, д. 90/92"/>
    <w:docVar w:name="rbtd_adr2" w:val="422433, Республика Татарстан (Татарстан), Буинский р-н, г. Буинск, ул. Р.Люксембург, 44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A1A6F6326A74B1694254F11A435E7DD"/>
    <w:docVar w:name="rm_id" w:val="15"/>
    <w:docVar w:name="rm_name" w:val=" Директор магазина-партнёр (Директор (заведующий) предприятия розничной торговли) "/>
    <w:docVar w:name="rm_number" w:val=" 9 187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06E45"/>
    <w:rsid w:val="00025683"/>
    <w:rsid w:val="00032B92"/>
    <w:rsid w:val="00046815"/>
    <w:rsid w:val="0005566C"/>
    <w:rsid w:val="000633C8"/>
    <w:rsid w:val="00087EB9"/>
    <w:rsid w:val="000C2998"/>
    <w:rsid w:val="000D1F5B"/>
    <w:rsid w:val="000F6E02"/>
    <w:rsid w:val="000F7DE7"/>
    <w:rsid w:val="00104E73"/>
    <w:rsid w:val="00110025"/>
    <w:rsid w:val="00120A19"/>
    <w:rsid w:val="00122EA0"/>
    <w:rsid w:val="00126C7C"/>
    <w:rsid w:val="00136039"/>
    <w:rsid w:val="001373A2"/>
    <w:rsid w:val="001429B1"/>
    <w:rsid w:val="001607C8"/>
    <w:rsid w:val="00162AA3"/>
    <w:rsid w:val="00165088"/>
    <w:rsid w:val="001A6745"/>
    <w:rsid w:val="001B486A"/>
    <w:rsid w:val="001D6196"/>
    <w:rsid w:val="001E3A2D"/>
    <w:rsid w:val="001E6034"/>
    <w:rsid w:val="001F4D8D"/>
    <w:rsid w:val="002152BB"/>
    <w:rsid w:val="002177B3"/>
    <w:rsid w:val="00225F22"/>
    <w:rsid w:val="00232430"/>
    <w:rsid w:val="00234932"/>
    <w:rsid w:val="0023790C"/>
    <w:rsid w:val="002727AD"/>
    <w:rsid w:val="00275E09"/>
    <w:rsid w:val="0028490F"/>
    <w:rsid w:val="00295449"/>
    <w:rsid w:val="002A6499"/>
    <w:rsid w:val="002D6B87"/>
    <w:rsid w:val="002E2D3A"/>
    <w:rsid w:val="002E3676"/>
    <w:rsid w:val="002E55C6"/>
    <w:rsid w:val="002F1BC6"/>
    <w:rsid w:val="00305B2F"/>
    <w:rsid w:val="0031508D"/>
    <w:rsid w:val="00317A9B"/>
    <w:rsid w:val="003424A9"/>
    <w:rsid w:val="003466ED"/>
    <w:rsid w:val="00354C09"/>
    <w:rsid w:val="003550A0"/>
    <w:rsid w:val="00367816"/>
    <w:rsid w:val="00373C12"/>
    <w:rsid w:val="0037636F"/>
    <w:rsid w:val="003876C3"/>
    <w:rsid w:val="00392C31"/>
    <w:rsid w:val="0039417C"/>
    <w:rsid w:val="003C24DB"/>
    <w:rsid w:val="003C5682"/>
    <w:rsid w:val="003D432C"/>
    <w:rsid w:val="003D5806"/>
    <w:rsid w:val="003E538B"/>
    <w:rsid w:val="003E66CC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80CEF"/>
    <w:rsid w:val="0049417A"/>
    <w:rsid w:val="004A47AD"/>
    <w:rsid w:val="004B0943"/>
    <w:rsid w:val="004B4BBB"/>
    <w:rsid w:val="004C0FB2"/>
    <w:rsid w:val="004C4DB2"/>
    <w:rsid w:val="004C6E55"/>
    <w:rsid w:val="004C7DCA"/>
    <w:rsid w:val="004D7492"/>
    <w:rsid w:val="004E0C63"/>
    <w:rsid w:val="004E24EB"/>
    <w:rsid w:val="00513420"/>
    <w:rsid w:val="0051742E"/>
    <w:rsid w:val="005533A5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D4E0B"/>
    <w:rsid w:val="005F2BFA"/>
    <w:rsid w:val="006176FA"/>
    <w:rsid w:val="0066103E"/>
    <w:rsid w:val="00674E86"/>
    <w:rsid w:val="0069637A"/>
    <w:rsid w:val="0069682B"/>
    <w:rsid w:val="006C28B3"/>
    <w:rsid w:val="007049EB"/>
    <w:rsid w:val="00710271"/>
    <w:rsid w:val="00717C9F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48D2"/>
    <w:rsid w:val="007E7F3C"/>
    <w:rsid w:val="00803024"/>
    <w:rsid w:val="0080327B"/>
    <w:rsid w:val="00856253"/>
    <w:rsid w:val="00883461"/>
    <w:rsid w:val="008835DE"/>
    <w:rsid w:val="008B0FA8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32BB"/>
    <w:rsid w:val="0092778A"/>
    <w:rsid w:val="009361D4"/>
    <w:rsid w:val="009405EB"/>
    <w:rsid w:val="00962DCE"/>
    <w:rsid w:val="00967790"/>
    <w:rsid w:val="009A33AB"/>
    <w:rsid w:val="009A5330"/>
    <w:rsid w:val="009D5FA5"/>
    <w:rsid w:val="009F016A"/>
    <w:rsid w:val="00A12349"/>
    <w:rsid w:val="00A1480C"/>
    <w:rsid w:val="00A1742F"/>
    <w:rsid w:val="00A36593"/>
    <w:rsid w:val="00A7176A"/>
    <w:rsid w:val="00A910B7"/>
    <w:rsid w:val="00A91908"/>
    <w:rsid w:val="00A9505E"/>
    <w:rsid w:val="00AA1F25"/>
    <w:rsid w:val="00AA3AB1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10B76"/>
    <w:rsid w:val="00B148FF"/>
    <w:rsid w:val="00B31323"/>
    <w:rsid w:val="00B31A97"/>
    <w:rsid w:val="00B529F7"/>
    <w:rsid w:val="00B95FC2"/>
    <w:rsid w:val="00BA5029"/>
    <w:rsid w:val="00BA735C"/>
    <w:rsid w:val="00BC2F3C"/>
    <w:rsid w:val="00BD6686"/>
    <w:rsid w:val="00BE15DF"/>
    <w:rsid w:val="00BE457C"/>
    <w:rsid w:val="00BF498E"/>
    <w:rsid w:val="00C02721"/>
    <w:rsid w:val="00C027F5"/>
    <w:rsid w:val="00C13A96"/>
    <w:rsid w:val="00C3083C"/>
    <w:rsid w:val="00C50EEC"/>
    <w:rsid w:val="00C64F6A"/>
    <w:rsid w:val="00CA6993"/>
    <w:rsid w:val="00CC4BCA"/>
    <w:rsid w:val="00CD35C3"/>
    <w:rsid w:val="00CE3307"/>
    <w:rsid w:val="00CE567D"/>
    <w:rsid w:val="00CF1E98"/>
    <w:rsid w:val="00CF3E1D"/>
    <w:rsid w:val="00D22510"/>
    <w:rsid w:val="00D406C1"/>
    <w:rsid w:val="00D63995"/>
    <w:rsid w:val="00D63C77"/>
    <w:rsid w:val="00D65F01"/>
    <w:rsid w:val="00D7313F"/>
    <w:rsid w:val="00D73812"/>
    <w:rsid w:val="00D74283"/>
    <w:rsid w:val="00D7463B"/>
    <w:rsid w:val="00D76DF8"/>
    <w:rsid w:val="00D847FC"/>
    <w:rsid w:val="00D869E7"/>
    <w:rsid w:val="00DB4E49"/>
    <w:rsid w:val="00DB5302"/>
    <w:rsid w:val="00DC331B"/>
    <w:rsid w:val="00DD6B1F"/>
    <w:rsid w:val="00DF1059"/>
    <w:rsid w:val="00DF12CB"/>
    <w:rsid w:val="00DF364F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38D3"/>
    <w:rsid w:val="00F17946"/>
    <w:rsid w:val="00F2045E"/>
    <w:rsid w:val="00F31233"/>
    <w:rsid w:val="00F35D04"/>
    <w:rsid w:val="00F5460C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  <w:rsid w:val="00FF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950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16</TotalTime>
  <Pages>2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73</cp:revision>
  <dcterms:created xsi:type="dcterms:W3CDTF">2025-01-01T18:08:00Z</dcterms:created>
  <dcterms:modified xsi:type="dcterms:W3CDTF">2025-03-17T10:12:00Z</dcterms:modified>
</cp:coreProperties>
</file>