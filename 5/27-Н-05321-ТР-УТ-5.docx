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C374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C374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C3746" w:rsidRDefault="006C374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C374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C374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C374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919C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63FC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919C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167F9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67DA7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167F9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63FC1" w:rsidRPr="00963FC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63FC1" w:rsidRPr="00963FC1">
        <w:rPr>
          <w:rStyle w:val="aa"/>
          <w:rFonts w:ascii="Arial Narrow" w:hAnsi="Arial Narrow"/>
        </w:rPr>
        <w:t xml:space="preserve">191025, г. Санкт-Петербург, пр-кт Невский, д. 90/92; 422544, Республика Татарстан (Татарстан), Зеленодольский р-н, г. Зеленодольск, ул. Карла Маркса, 37б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63FC1" w:rsidRPr="00963FC1">
        <w:rPr>
          <w:rStyle w:val="aa"/>
          <w:rFonts w:ascii="Arial Narrow" w:hAnsi="Arial Narrow"/>
        </w:rPr>
        <w:t xml:space="preserve"> 11483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63FC1">
        <w:rPr>
          <w:rFonts w:ascii="Arial Narrow" w:hAnsi="Arial Narrow"/>
          <w:u w:val="single"/>
        </w:rPr>
        <w:t xml:space="preserve"> 8 11483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63FC1" w:rsidRPr="00963FC1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63FC1" w:rsidRPr="00963FC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167F9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63FC1" w:rsidRPr="00963FC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67F9F">
        <w:tc>
          <w:tcPr>
            <w:tcW w:w="2205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C3746" w:rsidRPr="00D63C77" w:rsidTr="00167F9F">
        <w:tc>
          <w:tcPr>
            <w:tcW w:w="2205" w:type="dxa"/>
            <w:vAlign w:val="center"/>
          </w:tcPr>
          <w:p w:rsidR="006C3746" w:rsidRPr="00D63C77" w:rsidRDefault="006C3746" w:rsidP="00167F9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C3746" w:rsidRPr="00D63C77" w:rsidRDefault="006C3746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C3746" w:rsidRPr="00D63C77" w:rsidRDefault="006C3746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6C3746" w:rsidRPr="00D63C77" w:rsidRDefault="006C3746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C3746" w:rsidRPr="00D63C77" w:rsidRDefault="006C3746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167F9F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C374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C3746" w:rsidRPr="00D63C77" w:rsidTr="006C374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3746" w:rsidRPr="00D63C77" w:rsidRDefault="006C3746" w:rsidP="006C374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C3746" w:rsidRPr="00D63C77" w:rsidRDefault="006C3746" w:rsidP="006C374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C3746" w:rsidRPr="00D63C77" w:rsidTr="006C374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3746" w:rsidRDefault="006C3746" w:rsidP="006C374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C3746" w:rsidRDefault="006C3746" w:rsidP="006C374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63FC1" w:rsidRPr="00963FC1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D15D5D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D15D5D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6C374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67F9F" w:rsidRPr="00167F9F">
        <w:rPr>
          <w:rFonts w:ascii="Arial Narrow" w:hAnsi="Arial Narrow"/>
          <w:bCs/>
          <w:szCs w:val="22"/>
        </w:rPr>
        <w:t>-</w:t>
      </w:r>
      <w:r w:rsidR="00167F9F" w:rsidRPr="00167F9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67F9F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C3746" w:rsidTr="006C374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C3746" w:rsidRDefault="006C374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C374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C374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C3746" w:rsidRDefault="006C374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C374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C374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C3746" w:rsidRDefault="006C374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C374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C3746" w:rsidTr="006C374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C3746" w:rsidRDefault="006C374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C374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C374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C3746" w:rsidRDefault="006C374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C374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C374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6C3746" w:rsidRDefault="006C374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C374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919C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919C4" w:rsidRPr="00C919C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63FC1">
      <w:rPr>
        <w:rFonts w:ascii="Arial Narrow" w:hAnsi="Arial Narrow"/>
        <w:sz w:val="16"/>
        <w:szCs w:val="16"/>
      </w:rPr>
      <w:t>27-Н-05321-ТР-УТ-5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63FC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48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18AB77823EC4AB4B96A49429D15E5DB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44, Республика Татарстан (Татарстан), Зеленодольский р-н, г. Зеленодольск, ул. Карла Маркса, 37б "/>
    <w:docVar w:name="rbtd_adr1" w:val="191025, г. Санкт-Петербург, пр-кт Невский, д. 90/92"/>
    <w:docVar w:name="rbtd_adr2" w:val="422544, Республика Татарстан (Татарстан), Зеленодольский р-н, г. Зеленодольск, ул. Карла Маркса, 37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F3884CC47D34BC28C51A1D851E82045"/>
    <w:docVar w:name="rm_id" w:val="27"/>
    <w:docVar w:name="rm_name" w:val=" Работник торгового зала "/>
    <w:docVar w:name="rm_number" w:val=" 8 1148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67F9F"/>
    <w:rsid w:val="001B486A"/>
    <w:rsid w:val="001D6196"/>
    <w:rsid w:val="001D7A13"/>
    <w:rsid w:val="001F4D8D"/>
    <w:rsid w:val="002045C4"/>
    <w:rsid w:val="002152BB"/>
    <w:rsid w:val="002177B3"/>
    <w:rsid w:val="00225F22"/>
    <w:rsid w:val="00234932"/>
    <w:rsid w:val="00257B33"/>
    <w:rsid w:val="00275E09"/>
    <w:rsid w:val="0028490F"/>
    <w:rsid w:val="00295449"/>
    <w:rsid w:val="002A6499"/>
    <w:rsid w:val="002C7545"/>
    <w:rsid w:val="002D6B87"/>
    <w:rsid w:val="002E2D3A"/>
    <w:rsid w:val="002E5199"/>
    <w:rsid w:val="002E55C6"/>
    <w:rsid w:val="00305B2F"/>
    <w:rsid w:val="00317A9B"/>
    <w:rsid w:val="00346C48"/>
    <w:rsid w:val="00354C09"/>
    <w:rsid w:val="00367816"/>
    <w:rsid w:val="00380CE3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C4DB2"/>
    <w:rsid w:val="004C6E55"/>
    <w:rsid w:val="004C7DCA"/>
    <w:rsid w:val="004D7492"/>
    <w:rsid w:val="004E0C63"/>
    <w:rsid w:val="004E2399"/>
    <w:rsid w:val="004E24EB"/>
    <w:rsid w:val="0051742E"/>
    <w:rsid w:val="00555A9F"/>
    <w:rsid w:val="005567CA"/>
    <w:rsid w:val="00563E94"/>
    <w:rsid w:val="00567DA7"/>
    <w:rsid w:val="0057485F"/>
    <w:rsid w:val="00576095"/>
    <w:rsid w:val="005859B9"/>
    <w:rsid w:val="005A3A36"/>
    <w:rsid w:val="005A576D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9682B"/>
    <w:rsid w:val="006C28B3"/>
    <w:rsid w:val="006C3746"/>
    <w:rsid w:val="007049EB"/>
    <w:rsid w:val="00710271"/>
    <w:rsid w:val="00710DE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7F04B0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5430"/>
    <w:rsid w:val="0092778A"/>
    <w:rsid w:val="009361D4"/>
    <w:rsid w:val="00942161"/>
    <w:rsid w:val="00963FC1"/>
    <w:rsid w:val="00967790"/>
    <w:rsid w:val="00980ADD"/>
    <w:rsid w:val="009A33AB"/>
    <w:rsid w:val="009C0E12"/>
    <w:rsid w:val="009D5FA5"/>
    <w:rsid w:val="00A12349"/>
    <w:rsid w:val="00A36593"/>
    <w:rsid w:val="00A910B7"/>
    <w:rsid w:val="00A91908"/>
    <w:rsid w:val="00A9505E"/>
    <w:rsid w:val="00AA1F25"/>
    <w:rsid w:val="00AA2D3E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61BE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739"/>
    <w:rsid w:val="00C3083C"/>
    <w:rsid w:val="00C3328B"/>
    <w:rsid w:val="00C520DC"/>
    <w:rsid w:val="00C64F6A"/>
    <w:rsid w:val="00C919C4"/>
    <w:rsid w:val="00CA6993"/>
    <w:rsid w:val="00CC4BCA"/>
    <w:rsid w:val="00CD35C3"/>
    <w:rsid w:val="00CE3307"/>
    <w:rsid w:val="00CE567D"/>
    <w:rsid w:val="00CF3E1D"/>
    <w:rsid w:val="00D15D5D"/>
    <w:rsid w:val="00D52F86"/>
    <w:rsid w:val="00D63995"/>
    <w:rsid w:val="00D63C77"/>
    <w:rsid w:val="00D65F01"/>
    <w:rsid w:val="00D74283"/>
    <w:rsid w:val="00D76DF8"/>
    <w:rsid w:val="00D9461F"/>
    <w:rsid w:val="00DB4E49"/>
    <w:rsid w:val="00DB5302"/>
    <w:rsid w:val="00DD6B1F"/>
    <w:rsid w:val="00DF1059"/>
    <w:rsid w:val="00DF12CB"/>
    <w:rsid w:val="00DF3DC6"/>
    <w:rsid w:val="00E00C2A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E4CBE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06A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33</cp:revision>
  <dcterms:created xsi:type="dcterms:W3CDTF">2025-01-02T10:39:00Z</dcterms:created>
  <dcterms:modified xsi:type="dcterms:W3CDTF">2025-03-17T10:12:00Z</dcterms:modified>
</cp:coreProperties>
</file>