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D5254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D5254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D5254" w:rsidRDefault="00ED5254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D5254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D5254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D5254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2C8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B7A2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62C8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920A9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D5254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7A2B" w:rsidRPr="00EB7A2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ED5254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7A2B" w:rsidRPr="00EB7A2B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Юбилейная, зд.4п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7A2B" w:rsidRPr="00EB7A2B">
        <w:rPr>
          <w:rStyle w:val="aa"/>
          <w:rFonts w:ascii="Arial Narrow" w:hAnsi="Arial Narrow"/>
        </w:rPr>
        <w:t xml:space="preserve"> 28746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B7A2B">
        <w:rPr>
          <w:rFonts w:ascii="Arial Narrow" w:hAnsi="Arial Narrow"/>
          <w:u w:val="single"/>
        </w:rPr>
        <w:t xml:space="preserve"> 6 28746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7A2B" w:rsidRPr="00EB7A2B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B7A2B" w:rsidRPr="00EB7A2B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B7A2B" w:rsidRPr="00EB7A2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ED5254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D5254" w:rsidRPr="00D63C77" w:rsidTr="00ED5254">
        <w:tc>
          <w:tcPr>
            <w:tcW w:w="2205" w:type="dxa"/>
            <w:vAlign w:val="center"/>
          </w:tcPr>
          <w:p w:rsidR="00ED5254" w:rsidRPr="00D63C77" w:rsidRDefault="00ED5254" w:rsidP="00ED5254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ED5254" w:rsidRPr="00D63C77" w:rsidRDefault="00ED5254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D5254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5254" w:rsidRPr="00D63C77" w:rsidRDefault="00ED5254" w:rsidP="00ED525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D5254" w:rsidRPr="00D63C77" w:rsidRDefault="00ED5254" w:rsidP="00ED525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D5254" w:rsidRPr="00D63C77" w:rsidTr="00ED5254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5254" w:rsidRDefault="00ED5254" w:rsidP="00ED525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D5254" w:rsidRDefault="00ED5254" w:rsidP="00ED5254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B7A2B" w:rsidRPr="00EB7A2B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E83E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E83E5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EE44F7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E5DD1" w:rsidRPr="006E5DD1">
        <w:rPr>
          <w:rFonts w:ascii="Arial Narrow" w:hAnsi="Arial Narrow"/>
          <w:bCs/>
          <w:szCs w:val="22"/>
        </w:rPr>
        <w:t>-</w:t>
      </w:r>
      <w:r w:rsidR="006E5DD1" w:rsidRPr="006E5DD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E5DD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D5254" w:rsidTr="00ED5254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D5254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D5254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D5254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D5254" w:rsidTr="00ED5254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D5254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D5254" w:rsidRDefault="00ED5254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D5254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2C8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62C82" w:rsidRPr="00562C8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B7A2B">
      <w:rPr>
        <w:rFonts w:ascii="Arial Narrow" w:hAnsi="Arial Narrow"/>
        <w:sz w:val="16"/>
        <w:szCs w:val="16"/>
      </w:rPr>
      <w:t>230-Н-05321-ТР-УТ-5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B7A2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746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9C775EBA188467A820163AA84591B7C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0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Юбилейная, зд.4п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Юбилейная, зд.4п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B85397427944749A2F26A63EA2F5C9E"/>
    <w:docVar w:name="rm_id" w:val="233"/>
    <w:docVar w:name="rm_name" w:val=" Пекарь "/>
    <w:docVar w:name="rm_number" w:val=" 6 2874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C2998"/>
    <w:rsid w:val="000D1F5B"/>
    <w:rsid w:val="000D3087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2E595A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2FEA"/>
    <w:rsid w:val="003E538B"/>
    <w:rsid w:val="003F089D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2C82"/>
    <w:rsid w:val="00563E94"/>
    <w:rsid w:val="0056490D"/>
    <w:rsid w:val="0057485F"/>
    <w:rsid w:val="00576095"/>
    <w:rsid w:val="005859B9"/>
    <w:rsid w:val="005A35A0"/>
    <w:rsid w:val="005A3A36"/>
    <w:rsid w:val="005B1168"/>
    <w:rsid w:val="005B2608"/>
    <w:rsid w:val="005B2B19"/>
    <w:rsid w:val="005B466C"/>
    <w:rsid w:val="005B7FE8"/>
    <w:rsid w:val="005C0A9A"/>
    <w:rsid w:val="005F2BFA"/>
    <w:rsid w:val="00602401"/>
    <w:rsid w:val="00625165"/>
    <w:rsid w:val="00636228"/>
    <w:rsid w:val="0066103E"/>
    <w:rsid w:val="00662612"/>
    <w:rsid w:val="00663B5C"/>
    <w:rsid w:val="00674E86"/>
    <w:rsid w:val="0069682B"/>
    <w:rsid w:val="006C28B3"/>
    <w:rsid w:val="006D6970"/>
    <w:rsid w:val="006E5737"/>
    <w:rsid w:val="006E5DD1"/>
    <w:rsid w:val="007049EB"/>
    <w:rsid w:val="00710271"/>
    <w:rsid w:val="00717C9F"/>
    <w:rsid w:val="00745D40"/>
    <w:rsid w:val="00745D94"/>
    <w:rsid w:val="00747025"/>
    <w:rsid w:val="00747195"/>
    <w:rsid w:val="0076042D"/>
    <w:rsid w:val="00772CD0"/>
    <w:rsid w:val="007920A9"/>
    <w:rsid w:val="00794E17"/>
    <w:rsid w:val="007A3988"/>
    <w:rsid w:val="007A4C5E"/>
    <w:rsid w:val="007A79CE"/>
    <w:rsid w:val="007C5629"/>
    <w:rsid w:val="007D1852"/>
    <w:rsid w:val="007D2B91"/>
    <w:rsid w:val="007D2CEA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164AD"/>
    <w:rsid w:val="00923986"/>
    <w:rsid w:val="0092778A"/>
    <w:rsid w:val="009361D4"/>
    <w:rsid w:val="009446BA"/>
    <w:rsid w:val="00951850"/>
    <w:rsid w:val="00967790"/>
    <w:rsid w:val="00982A8C"/>
    <w:rsid w:val="00990A54"/>
    <w:rsid w:val="00993124"/>
    <w:rsid w:val="009A33AB"/>
    <w:rsid w:val="009C3A2C"/>
    <w:rsid w:val="009D368B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144"/>
    <w:rsid w:val="00B148FF"/>
    <w:rsid w:val="00B31323"/>
    <w:rsid w:val="00B31A97"/>
    <w:rsid w:val="00B612FD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1D39"/>
    <w:rsid w:val="00E7238F"/>
    <w:rsid w:val="00E8326A"/>
    <w:rsid w:val="00E83E50"/>
    <w:rsid w:val="00E9369F"/>
    <w:rsid w:val="00E94421"/>
    <w:rsid w:val="00EA7FF7"/>
    <w:rsid w:val="00EB72AD"/>
    <w:rsid w:val="00EB7A2B"/>
    <w:rsid w:val="00EC37A1"/>
    <w:rsid w:val="00EC75A0"/>
    <w:rsid w:val="00ED338F"/>
    <w:rsid w:val="00ED5254"/>
    <w:rsid w:val="00EE2799"/>
    <w:rsid w:val="00EE44F7"/>
    <w:rsid w:val="00EE4562"/>
    <w:rsid w:val="00EE6875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6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96</cp:revision>
  <dcterms:created xsi:type="dcterms:W3CDTF">2025-01-01T19:19:00Z</dcterms:created>
  <dcterms:modified xsi:type="dcterms:W3CDTF">2025-03-17T10:16:00Z</dcterms:modified>
</cp:coreProperties>
</file>