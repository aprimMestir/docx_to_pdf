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86AB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37EA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86AB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9453F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37EA7" w:rsidRPr="00537EA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37EA7" w:rsidRPr="00537EA7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Рощинская, дом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37EA7" w:rsidRPr="00537EA7">
        <w:rPr>
          <w:rStyle w:val="aa"/>
          <w:rFonts w:ascii="Arial Narrow" w:hAnsi="Arial Narrow"/>
        </w:rPr>
        <w:t xml:space="preserve"> 23097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37EA7">
        <w:rPr>
          <w:rFonts w:ascii="Arial Narrow" w:hAnsi="Arial Narrow"/>
          <w:u w:val="single"/>
        </w:rPr>
        <w:t xml:space="preserve"> 8 23097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37EA7" w:rsidRPr="00537EA7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37EA7" w:rsidRPr="00537EA7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37EA7" w:rsidRPr="00537EA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37EA7" w:rsidRPr="00537EA7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224AE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224AE7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224AE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24AE7" w:rsidRPr="00224AE7">
        <w:rPr>
          <w:rFonts w:ascii="Arial Narrow" w:hAnsi="Arial Narrow"/>
          <w:bCs/>
          <w:szCs w:val="22"/>
        </w:rPr>
        <w:t>-</w:t>
      </w:r>
      <w:r w:rsidR="00224AE7" w:rsidRPr="00224AE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24AE7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86AB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86AB3" w:rsidRPr="00786AB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37EA7">
      <w:rPr>
        <w:rFonts w:ascii="Arial Narrow" w:hAnsi="Arial Narrow"/>
        <w:sz w:val="16"/>
        <w:szCs w:val="16"/>
      </w:rPr>
      <w:t>262-Н-05321-ТР-УТ-5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37EA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097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A4F942C84634E32AD3F95C6696B6A2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2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Рощинская, дом 37 "/>
    <w:docVar w:name="rbtd_adr1" w:val="191025, г. Санкт-Петербург, пр-кт Невский, д. 90/92"/>
    <w:docVar w:name="rbtd_adr2" w:val="420055, Республика Татарстан (Татарстан), г. Казань, ул. Рощинская, дом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CD0E18A398245CB81B6A1F5D4500324"/>
    <w:docVar w:name="rm_id" w:val="265"/>
    <w:docVar w:name="rm_name" w:val=" Работник торгового зала "/>
    <w:docVar w:name="rm_number" w:val=" 8 230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2EDB"/>
    <w:rsid w:val="001B486A"/>
    <w:rsid w:val="001D6196"/>
    <w:rsid w:val="001F4D8D"/>
    <w:rsid w:val="002045C4"/>
    <w:rsid w:val="002152BB"/>
    <w:rsid w:val="002177B3"/>
    <w:rsid w:val="00224AE7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3574"/>
    <w:rsid w:val="0051742E"/>
    <w:rsid w:val="00537EA7"/>
    <w:rsid w:val="00547E09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86AB3"/>
    <w:rsid w:val="0079453F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454B"/>
    <w:rsid w:val="00A12349"/>
    <w:rsid w:val="00A36593"/>
    <w:rsid w:val="00A71AF3"/>
    <w:rsid w:val="00A7219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B6BB0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2025-03-17T10:16:00Z</dcterms:modified>
</cp:coreProperties>
</file>