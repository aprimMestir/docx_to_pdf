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D6AC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A052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239-Н-05321-ТР-УТ-5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D6AC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D4D3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124C0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D4D33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A052D" w:rsidRPr="003A052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A052D" w:rsidRPr="003A052D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Баки Урманче, дом 6, пом. 1006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A052D" w:rsidRPr="003A052D">
        <w:rPr>
          <w:rStyle w:val="aa"/>
          <w:rFonts w:ascii="Arial Narrow" w:hAnsi="Arial Narrow"/>
        </w:rPr>
        <w:t xml:space="preserve"> 13098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A052D">
        <w:rPr>
          <w:rFonts w:ascii="Arial Narrow" w:hAnsi="Arial Narrow"/>
          <w:u w:val="single"/>
        </w:rPr>
        <w:t xml:space="preserve"> 1 13098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A052D" w:rsidRPr="003A052D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A052D" w:rsidRPr="003A052D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A052D" w:rsidRPr="003A052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3D4D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3A052D" w:rsidRPr="003A052D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A052D" w:rsidRPr="003A052D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3A052D" w:rsidRPr="003A052D" w:rsidRDefault="003A052D" w:rsidP="00032B92">
      <w:pPr>
        <w:jc w:val="both"/>
        <w:rPr>
          <w:rFonts w:ascii="Arial Narrow" w:hAnsi="Arial Narrow"/>
        </w:rPr>
      </w:pPr>
      <w:r w:rsidRPr="003A052D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3A052D" w:rsidP="00032B92">
      <w:pPr>
        <w:jc w:val="both"/>
        <w:rPr>
          <w:rFonts w:ascii="Arial Narrow" w:hAnsi="Arial Narrow"/>
        </w:rPr>
      </w:pPr>
      <w:r w:rsidRPr="003A052D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5B70C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5B70CC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61756" w:rsidRPr="00761756">
        <w:rPr>
          <w:rFonts w:ascii="Arial Narrow" w:hAnsi="Arial Narrow"/>
          <w:bCs/>
          <w:szCs w:val="22"/>
        </w:rPr>
        <w:t>-</w:t>
      </w:r>
      <w:r w:rsidR="00761756" w:rsidRPr="0076175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61756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D6AC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D6AC5" w:rsidRPr="001D6AC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A052D">
      <w:rPr>
        <w:rFonts w:ascii="Arial Narrow" w:hAnsi="Arial Narrow"/>
        <w:sz w:val="16"/>
        <w:szCs w:val="16"/>
      </w:rPr>
      <w:t>239-Н-05321-ТР-УТ-5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A052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098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DABA3E9F42F484B8F1FC2160E22AFA5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3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Баки Урманче, дом 6, пом. 1006 "/>
    <w:docVar w:name="rbtd_adr1" w:val="191025, г. Санкт-Петербург, пр-кт Невский, д. 90/92"/>
    <w:docVar w:name="rbtd_adr2" w:val="420064, Республика Татарстан (Татарстан), г. Казань, ул. Баки Урманче, дом 6, пом. 100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04664DCB32348D1ADB7DD2B83715DBF"/>
    <w:docVar w:name="rm_id" w:val="242"/>
    <w:docVar w:name="rm_name" w:val=" Директор магазина (Директор (заведующий) предприятия розничной торговли) "/>
    <w:docVar w:name="rm_number" w:val=" 1 1309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D6AC5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24C0"/>
    <w:rsid w:val="00317A9B"/>
    <w:rsid w:val="00354C09"/>
    <w:rsid w:val="003566BA"/>
    <w:rsid w:val="00367816"/>
    <w:rsid w:val="003876C3"/>
    <w:rsid w:val="00392C31"/>
    <w:rsid w:val="0039417C"/>
    <w:rsid w:val="003A052D"/>
    <w:rsid w:val="003C0E68"/>
    <w:rsid w:val="003C24DB"/>
    <w:rsid w:val="003C5682"/>
    <w:rsid w:val="003D432C"/>
    <w:rsid w:val="003D4D33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2425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53B5"/>
    <w:rsid w:val="0051742E"/>
    <w:rsid w:val="00534EBB"/>
    <w:rsid w:val="005450EC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0CC"/>
    <w:rsid w:val="005B76EA"/>
    <w:rsid w:val="005B7FE8"/>
    <w:rsid w:val="005C0A9A"/>
    <w:rsid w:val="005E4748"/>
    <w:rsid w:val="005F2BFA"/>
    <w:rsid w:val="0060542B"/>
    <w:rsid w:val="006126A9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61756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4A59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C3E59"/>
    <w:rsid w:val="00AD14A4"/>
    <w:rsid w:val="00AD46DC"/>
    <w:rsid w:val="00AD7C32"/>
    <w:rsid w:val="00AF27A4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439B"/>
    <w:rsid w:val="00BD6686"/>
    <w:rsid w:val="00BE15DF"/>
    <w:rsid w:val="00BF498E"/>
    <w:rsid w:val="00C02721"/>
    <w:rsid w:val="00C027F5"/>
    <w:rsid w:val="00C16C85"/>
    <w:rsid w:val="00C273EC"/>
    <w:rsid w:val="00C3083C"/>
    <w:rsid w:val="00C54307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40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71</cp:revision>
  <dcterms:created xsi:type="dcterms:W3CDTF">2025-01-01T18:08:00Z</dcterms:created>
  <dcterms:modified xsi:type="dcterms:W3CDTF">2025-03-17T10:16:00Z</dcterms:modified>
</cp:coreProperties>
</file>